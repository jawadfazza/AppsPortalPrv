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DD1FE9" w:rsidR="00674E90" w:rsidP="00D36DFD" w:rsidRDefault="00674E90" w14:paraId="3E03E48C" w14:textId="111CDE13">
      <w:pPr>
        <w:bidi w:val="0"/>
        <w:spacing w:line="276" w:lineRule="auto"/>
        <w:jc w:val="lowKashida"/>
        <w:rPr>
          <w:rFonts w:asciiTheme="majorBidi" w:hAnsiTheme="majorBidi" w:cstheme="majorBidi"/>
          <w:sz w:val="22"/>
          <w:szCs w:val="22"/>
        </w:rPr>
      </w:pPr>
      <w:r w:rsidRPr="00DD1FE9">
        <w:rPr>
          <w:rFonts w:asciiTheme="majorBidi" w:hAnsiTheme="majorBidi" w:cstheme="majorBidi"/>
          <w:sz w:val="22"/>
          <w:szCs w:val="22"/>
          <w:lang w:bidi="ar-SY"/>
        </w:rPr>
        <w:t xml:space="preserve">Ref: / </w:t>
      </w:r>
      <w:sdt>
        <w:sdtPr>
          <w:rPr>
            <w:rFonts w:asciiTheme="majorBidi" w:hAnsiTheme="majorBidi" w:cstheme="majorBidi"/>
            <w:sz w:val="22"/>
            <w:szCs w:val="22"/>
            <w:lang w:bidi="ar-SY"/>
          </w:rPr>
          <w:alias w:val="Refrance"/>
          <w:tag w:val="RefranceNV_EN"/>
          <w:id w:val="972257037"/>
          <w:placeholder>
            <w:docPart w:val="BB98F2C91D8146F09D6C40D88CABC22E"/>
          </w:placeholder>
          <w:showingPlcHdr/>
        </w:sdtPr>
        <w:sdtEndPr/>
        <w:sdtContent>
          <w:r w:rsidRPr="00DD1FE9" w:rsidR="00507389">
            <w:rPr>
              <w:rFonts w:asciiTheme="majorBidi" w:hAnsiTheme="majorBidi" w:cstheme="majorBidi"/>
              <w:sz w:val="22"/>
              <w:szCs w:val="22"/>
              <w:lang w:bidi="ar-SY"/>
            </w:rPr>
            <w:t>July 27 /2021</w:t>
          </w:r>
        </w:sdtContent>
      </w:sdt>
    </w:p>
    <w:p w:rsidRPr="00655B00" w:rsidR="00674E90" w:rsidP="00674E90" w:rsidRDefault="00505098" w14:paraId="3663A4BA" w14:textId="2B19DBCB">
      <w:pPr>
        <w:bidi w:val="0"/>
        <w:spacing w:line="276" w:lineRule="auto"/>
        <w:rPr>
          <w:rFonts w:asciiTheme="majorBidi" w:hAnsiTheme="majorBidi" w:cstheme="majorBidi"/>
          <w:sz w:val="22"/>
          <w:szCs w:val="22"/>
        </w:rPr>
      </w:pPr>
      <w:sdt>
        <w:sdtPr>
          <w:rPr>
            <w:rFonts w:ascii="Simplified Arabic" w:hAnsi="Simplified Arabic" w:cs="Simplified Arabic"/>
            <w:sz w:val="22"/>
            <w:szCs w:val="22"/>
            <w:lang w:bidi="ar-SY"/>
          </w:rPr>
          <w:alias w:val="NoteVerbaleDate_EN"/>
          <w:tag w:val="NoteVerbaleDate_EN"/>
          <w:id w:val="329251936"/>
          <w:placeholder>
            <w:docPart w:val="B1735BE3527446708590401D31608386"/>
          </w:placeholder>
          <w:showingPlcHdr/>
        </w:sdtPr>
        <w:sdtEndPr/>
        <w:sdtContent>
          <w:r w:rsidRPr="007A3358" w:rsidR="00B121A5">
            <w:rPr>
              <w:rFonts w:asciiTheme="majorBidi" w:hAnsiTheme="majorBidi" w:cstheme="majorBidi"/>
              <w:sz w:val="22"/>
              <w:szCs w:val="22"/>
              <w:lang w:bidi="ar-SY"/>
            </w:rPr>
            <w:t>30 June 2021</w:t>
          </w:r>
        </w:sdtContent>
      </w:sdt>
      <w:r w:rsidR="00B121A5">
        <w:rPr>
          <w:rFonts w:ascii="Simplified Arabic" w:hAnsi="Simplified Arabic" w:cs="Simplified Arabic"/>
          <w:sz w:val="22"/>
          <w:szCs w:val="22"/>
          <w:lang w:bidi="ar-SY"/>
        </w:rPr>
        <w:br/>
      </w:r>
    </w:p>
    <w:tbl>
      <w:tblPr>
        <w:tblpPr w:leftFromText="180" w:rightFromText="180" w:vertAnchor="text" w:tblpXSpec="center" w:tblpY="1"/>
        <w:tblOverlap w:val="never"/>
        <w:tblW w:w="10297" w:type="dxa"/>
        <w:tblLook w:val="01E0" w:firstRow="1" w:lastRow="1" w:firstColumn="1" w:lastColumn="1" w:noHBand="0" w:noVBand="0"/>
      </w:tblPr>
      <w:tblGrid>
        <w:gridCol w:w="5257"/>
        <w:gridCol w:w="5040"/>
      </w:tblGrid>
      <w:tr w:rsidRPr="00655B00" w:rsidR="00373D0A" w:rsidTr="00323EB3" w14:paraId="33A0AACB" w14:textId="77777777">
        <w:trPr>
          <w:trHeight w:val="1425"/>
        </w:trPr>
        <w:tc>
          <w:tcPr>
            <w:tcW w:w="5257" w:type="dxa"/>
            <w:shd w:val="clear" w:color="auto" w:fill="auto"/>
          </w:tcPr>
          <w:p w:rsidR="00373D0A" w:rsidP="00FE67BB" w:rsidRDefault="00373D0A" w14:paraId="5F28096B"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The Office of the United Nations High Commissioner for Refugees in the Syrian Arab Republic (the</w:t>
            </w:r>
            <w:r w:rsidRPr="00DD1FE9">
              <w:rPr>
                <w:rFonts w:asciiTheme="majorBidi" w:hAnsiTheme="majorBidi" w:cstheme="majorBidi"/>
                <w:sz w:val="22"/>
                <w:szCs w:val="22"/>
                <w:rtl/>
                <w:lang w:bidi="ar-SY"/>
              </w:rPr>
              <w:t xml:space="preserve"> </w:t>
            </w:r>
            <w:r w:rsidRPr="00DD1FE9">
              <w:rPr>
                <w:rFonts w:asciiTheme="majorBidi" w:hAnsiTheme="majorBidi" w:cstheme="majorBidi"/>
                <w:sz w:val="22"/>
                <w:szCs w:val="22"/>
                <w:lang w:bidi="ar-SY"/>
              </w:rPr>
              <w:t xml:space="preserve">Office) presents its compliments to the Department of International Organizations and Conferences of the Ministry of Foreign Affairs and Expatriates of the Syrian Arab Republic (the Ministry). </w:t>
            </w:r>
          </w:p>
          <w:p w:rsidRPr="00DD1FE9" w:rsidR="00FE67BB" w:rsidP="00FE67BB" w:rsidRDefault="00FE67BB" w14:paraId="51B4E904" w14:textId="2822EE98">
            <w:pPr>
              <w:bidi w:val="0"/>
              <w:spacing w:line="276" w:lineRule="auto"/>
              <w:jc w:val="lowKashida"/>
              <w:rPr>
                <w:rFonts w:asciiTheme="majorBidi" w:hAnsiTheme="majorBidi" w:cstheme="majorBidi"/>
                <w:sz w:val="22"/>
                <w:szCs w:val="22"/>
                <w:lang w:bidi="ar-SY"/>
              </w:rPr>
            </w:pPr>
          </w:p>
        </w:tc>
        <w:tc>
          <w:tcPr>
            <w:tcW w:w="5040" w:type="dxa"/>
            <w:shd w:val="clear" w:color="auto" w:fill="auto"/>
          </w:tcPr>
          <w:p w:rsidRPr="00655B00" w:rsidR="00373D0A" w:rsidP="00FE67BB" w:rsidRDefault="00373D0A" w14:paraId="1D2871C1" w14:textId="6B82ED95">
            <w:pPr>
              <w:spacing w:line="276" w:lineRule="auto"/>
              <w:jc w:val="lowKashida"/>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 xml:space="preserve">يهدي مكتب المفوضية السامية للأمم المتحدة لشؤون اللاجئين </w:t>
            </w:r>
            <w:r w:rsidRPr="009A03BE">
              <w:rPr>
                <w:rFonts w:ascii="Simplified Arabic" w:hAnsi="Simplified Arabic" w:cs="Simplified Arabic"/>
                <w:sz w:val="22"/>
                <w:szCs w:val="22"/>
                <w:rtl/>
                <w:lang w:bidi="ar-SY"/>
              </w:rPr>
              <w:t xml:space="preserve">في دمشق أطيب تحياته إلى </w:t>
            </w:r>
            <w:r w:rsidRPr="009A03BE">
              <w:rPr>
                <w:rFonts w:hint="cs" w:ascii="Simplified Arabic" w:hAnsi="Simplified Arabic" w:cs="Simplified Arabic"/>
                <w:sz w:val="22"/>
                <w:szCs w:val="22"/>
                <w:rtl/>
                <w:lang w:bidi="ar-SY"/>
              </w:rPr>
              <w:t>-</w:t>
            </w:r>
            <w:r w:rsidRPr="009A03BE">
              <w:rPr>
                <w:rFonts w:ascii="Simplified Arabic" w:hAnsi="Simplified Arabic" w:cs="Simplified Arabic"/>
                <w:sz w:val="22"/>
                <w:szCs w:val="22"/>
                <w:rtl/>
                <w:lang w:bidi="ar-SY"/>
              </w:rPr>
              <w:t xml:space="preserve"> إدارة المنظمات الدولية والمؤتمرات </w:t>
            </w:r>
            <w:r w:rsidRPr="009A03BE" w:rsidR="00951692">
              <w:rPr>
                <w:rFonts w:hint="cs" w:ascii="Simplified Arabic" w:hAnsi="Simplified Arabic" w:cs="Simplified Arabic"/>
                <w:sz w:val="22"/>
                <w:szCs w:val="22"/>
                <w:rtl/>
                <w:lang w:bidi="ar-SY"/>
              </w:rPr>
              <w:t>- وزارة</w:t>
            </w:r>
            <w:r w:rsidRPr="009A03BE">
              <w:rPr>
                <w:rFonts w:ascii="Simplified Arabic" w:hAnsi="Simplified Arabic" w:cs="Simplified Arabic"/>
                <w:sz w:val="22"/>
                <w:szCs w:val="22"/>
                <w:rtl/>
                <w:lang w:bidi="ar-SY"/>
              </w:rPr>
              <w:t xml:space="preserve"> الخارجية والمغتربين الموقرة</w:t>
            </w:r>
            <w:r w:rsidRPr="009A03BE">
              <w:rPr>
                <w:rFonts w:hint="cs" w:ascii="Simplified Arabic" w:hAnsi="Simplified Arabic" w:cs="Simplified Arabic"/>
                <w:sz w:val="22"/>
                <w:szCs w:val="22"/>
                <w:rtl/>
                <w:lang w:bidi="ar-SY"/>
              </w:rPr>
              <w:t xml:space="preserve"> - </w:t>
            </w:r>
            <w:r w:rsidRPr="009A03BE">
              <w:rPr>
                <w:rFonts w:ascii="Simplified Arabic" w:hAnsi="Simplified Arabic" w:cs="Simplified Arabic"/>
                <w:sz w:val="22"/>
                <w:szCs w:val="22"/>
                <w:rtl/>
                <w:lang w:bidi="ar-SY"/>
              </w:rPr>
              <w:t>في الجمهورية العربية السورية</w:t>
            </w:r>
            <w:r w:rsidRPr="00655B00">
              <w:rPr>
                <w:rFonts w:hint="cs" w:ascii="Simplified Arabic" w:hAnsi="Simplified Arabic" w:cs="Simplified Arabic"/>
                <w:sz w:val="22"/>
                <w:szCs w:val="22"/>
                <w:rtl/>
                <w:lang w:bidi="ar-SY"/>
              </w:rPr>
              <w:t>.</w:t>
            </w:r>
          </w:p>
        </w:tc>
      </w:tr>
      <w:tr w:rsidRPr="00655B00" w:rsidR="00FE67BB" w:rsidTr="00323EB3" w14:paraId="273AD6E4" w14:textId="77777777">
        <w:trPr>
          <w:trHeight w:val="70"/>
        </w:trPr>
        <w:tc>
          <w:tcPr>
            <w:tcW w:w="5257" w:type="dxa"/>
            <w:shd w:val="clear" w:color="auto" w:fill="auto"/>
          </w:tcPr>
          <w:p w:rsidRPr="00DD1FE9" w:rsidR="00FE67BB" w:rsidP="00FE67BB" w:rsidRDefault="00FE67BB" w14:paraId="0D0958BD"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The Office has the honor to inform the esteemed Ministry that the below UNHCR staff members</w:t>
            </w:r>
            <w:r w:rsidRPr="00DD1FE9">
              <w:rPr>
                <w:rFonts w:asciiTheme="majorBidi" w:hAnsiTheme="majorBidi" w:cstheme="majorBidi"/>
                <w:sz w:val="22"/>
                <w:szCs w:val="22"/>
                <w:rtl/>
                <w:lang w:bidi="ar-SY"/>
              </w:rPr>
              <w:t xml:space="preserve"> </w:t>
            </w:r>
            <w:r w:rsidRPr="00DD1FE9">
              <w:rPr>
                <w:rFonts w:asciiTheme="majorBidi" w:hAnsiTheme="majorBidi" w:cstheme="majorBidi"/>
                <w:sz w:val="22"/>
                <w:szCs w:val="22"/>
                <w:lang w:bidi="ar-SY"/>
              </w:rPr>
              <w:t xml:space="preserve">are planning to </w:t>
            </w:r>
            <w:r w:rsidRPr="00520B40">
              <w:rPr>
                <w:rFonts w:asciiTheme="majorBidi" w:hAnsiTheme="majorBidi" w:cstheme="majorBidi"/>
                <w:sz w:val="22"/>
                <w:szCs w:val="22"/>
                <w:lang w:bidi="ar-SY"/>
              </w:rPr>
              <w:t xml:space="preserve">carry out a </w:t>
            </w:r>
            <w:r w:rsidRPr="00DD1FE9">
              <w:rPr>
                <w:rFonts w:asciiTheme="majorBidi" w:hAnsiTheme="majorBidi" w:cstheme="majorBidi"/>
                <w:sz w:val="22"/>
                <w:szCs w:val="22"/>
                <w:lang w:bidi="ar-SY"/>
              </w:rPr>
              <w:t xml:space="preserve">visit </w:t>
            </w:r>
            <w:sdt>
              <w:sdtPr>
                <w:rPr>
                  <w:rFonts w:asciiTheme="majorBidi" w:hAnsiTheme="majorBidi" w:cstheme="majorBidi"/>
                  <w:sz w:val="22"/>
                  <w:szCs w:val="22"/>
                  <w:lang w:bidi="ar-SY"/>
                </w:rPr>
                <w:alias w:val="LocationNV_EN"/>
                <w:tag w:val="LocationNV_EN"/>
                <w:id w:val="431948013"/>
                <w:placeholder>
                  <w:docPart w:val="3B8A5BF4FE0347F6BD32495D2D5A93AF"/>
                </w:placeholder>
                <w:showingPlcHdr/>
              </w:sdtPr>
              <w:sdtEndPr/>
              <w:sdtContent>
                <w:r w:rsidRPr="00DD1FE9">
                  <w:rPr>
                    <w:rFonts w:asciiTheme="majorBidi" w:hAnsiTheme="majorBidi" w:cstheme="majorBidi"/>
                    <w:sz w:val="22"/>
                    <w:szCs w:val="22"/>
                    <w:lang w:bidi="ar-SY"/>
                  </w:rPr>
                  <w:t>Sayyeda Zeinab</w:t>
                </w:r>
              </w:sdtContent>
            </w:sdt>
            <w:r w:rsidRPr="00DD1FE9">
              <w:rPr>
                <w:rFonts w:asciiTheme="majorBidi" w:hAnsiTheme="majorBidi" w:cstheme="majorBidi"/>
                <w:sz w:val="22"/>
                <w:szCs w:val="22"/>
                <w:lang w:bidi="ar-SY"/>
              </w:rPr>
              <w:t xml:space="preserve"> area, </w:t>
            </w:r>
            <w:sdt>
              <w:sdtPr>
                <w:rPr>
                  <w:rFonts w:asciiTheme="majorBidi" w:hAnsiTheme="majorBidi" w:cstheme="majorBidi"/>
                  <w:sz w:val="22"/>
                  <w:szCs w:val="22"/>
                  <w:lang w:bidi="ar-SY"/>
                </w:rPr>
                <w:alias w:val="GevernerateNV_EN"/>
                <w:tag w:val="GevernerateNV_EN"/>
                <w:id w:val="-690454947"/>
                <w:placeholder>
                  <w:docPart w:val="4893222889734D3CBD57BCC788B3BBE7"/>
                </w:placeholder>
                <w:showingPlcHdr/>
              </w:sdtPr>
              <w:sdtEndPr/>
              <w:sdtContent>
                <w:r w:rsidRPr="00DD1FE9">
                  <w:rPr>
                    <w:rFonts w:asciiTheme="majorBidi" w:hAnsiTheme="majorBidi" w:cstheme="majorBidi"/>
                    <w:sz w:val="22"/>
                    <w:szCs w:val="22"/>
                    <w:lang w:bidi="ar-SY"/>
                  </w:rPr>
                  <w:t>Rural Damascus</w:t>
                </w:r>
              </w:sdtContent>
            </w:sdt>
            <w:r w:rsidRPr="00DD1FE9">
              <w:rPr>
                <w:rFonts w:asciiTheme="majorBidi" w:hAnsiTheme="majorBidi" w:cstheme="majorBidi"/>
                <w:sz w:val="22"/>
                <w:szCs w:val="22"/>
                <w:lang w:bidi="ar-SY"/>
              </w:rPr>
              <w:t xml:space="preserve"> Governorate, on </w:t>
            </w:r>
            <w:sdt>
              <w:sdtPr>
                <w:rPr>
                  <w:rFonts w:asciiTheme="majorBidi" w:hAnsiTheme="majorBidi" w:cstheme="majorBidi"/>
                  <w:sz w:val="22"/>
                  <w:szCs w:val="22"/>
                  <w:lang w:bidi="ar-SY"/>
                </w:rPr>
                <w:alias w:val="VisitDateNV_EN"/>
                <w:tag w:val="VisitDateNV_EN"/>
                <w:id w:val="1269893188"/>
                <w:placeholder>
                  <w:docPart w:val="4893222889734D3CBD57BCC788B3BBE7"/>
                </w:placeholder>
              </w:sdtPr>
              <w:sdtEndPr/>
              <w:sdtContent>
                <w:r w:rsidRPr="00DD1FE9">
                  <w:rPr>
                    <w:rFonts w:asciiTheme="majorBidi" w:hAnsiTheme="majorBidi" w:cstheme="majorBidi"/>
                    <w:sz w:val="22"/>
                    <w:szCs w:val="22"/>
                    <w:lang w:bidi="ar-SY"/>
                  </w:rPr>
                  <w:t xml:space="preserve">27 July 2021</w:t>
                </w:r>
              </w:sdtContent>
            </w:sdt>
            <w:r w:rsidRPr="00DD1FE9">
              <w:rPr>
                <w:rFonts w:asciiTheme="majorBidi" w:hAnsiTheme="majorBidi" w:cstheme="majorBidi"/>
                <w:sz w:val="22"/>
                <w:szCs w:val="22"/>
                <w:lang w:bidi="ar-SY"/>
              </w:rPr>
              <w:t>.</w:t>
            </w:r>
          </w:p>
          <w:p w:rsidRPr="00FE67BB" w:rsidR="00FE67BB" w:rsidP="00FE67BB" w:rsidRDefault="00FE67BB" w14:paraId="3B43CDA8" w14:textId="77777777">
            <w:pPr>
              <w:bidi w:val="0"/>
              <w:spacing w:line="360" w:lineRule="auto"/>
              <w:rPr>
                <w:rFonts w:asciiTheme="majorBidi" w:hAnsiTheme="majorBidi" w:cstheme="majorBidi"/>
                <w:sz w:val="22"/>
                <w:szCs w:val="22"/>
                <w:lang w:bidi="ar-SY"/>
              </w:rPr>
            </w:pPr>
          </w:p>
        </w:tc>
        <w:tc>
          <w:tcPr>
            <w:tcW w:w="5040" w:type="dxa"/>
            <w:shd w:val="clear" w:color="auto" w:fill="auto"/>
          </w:tcPr>
          <w:p w:rsidRPr="00617F9E" w:rsidR="00FE67BB" w:rsidP="00566070" w:rsidRDefault="00FE67BB" w14:paraId="46CBDE1E" w14:textId="3C3A0EAA">
            <w:pPr>
              <w:spacing w:line="276" w:lineRule="auto"/>
              <w:jc w:val="both"/>
              <w:rPr>
                <w:rFonts w:ascii="Simplified Arabic" w:hAnsi="Simplified Arabic" w:cs="Simplified Arabic"/>
                <w:sz w:val="22"/>
                <w:szCs w:val="22"/>
                <w:lang w:bidi="ar-SY"/>
              </w:rPr>
            </w:pPr>
            <w:r w:rsidRPr="00617F9E">
              <w:rPr>
                <w:rFonts w:hint="cs" w:ascii="Simplified Arabic" w:hAnsi="Simplified Arabic" w:cs="Simplified Arabic"/>
                <w:sz w:val="22"/>
                <w:szCs w:val="22"/>
                <w:rtl/>
                <w:lang w:bidi="ar-SY"/>
              </w:rPr>
              <w:t>يتشرف المكتب</w:t>
            </w:r>
            <w:r w:rsidRPr="00617F9E">
              <w:rPr>
                <w:rFonts w:ascii="Simplified Arabic" w:hAnsi="Simplified Arabic" w:cs="Simplified Arabic"/>
                <w:sz w:val="22"/>
                <w:szCs w:val="22"/>
                <w:rtl/>
                <w:lang w:bidi="ar-SY"/>
              </w:rPr>
              <w:t xml:space="preserve"> إعلام الوزارة الموقرة برغبته بقيام </w:t>
            </w:r>
            <w:r w:rsidRPr="00617F9E">
              <w:rPr>
                <w:rFonts w:hint="cs" w:ascii="Simplified Arabic" w:hAnsi="Simplified Arabic" w:cs="Simplified Arabic"/>
                <w:sz w:val="22"/>
                <w:szCs w:val="22"/>
                <w:rtl/>
                <w:lang w:bidi="ar-SY"/>
              </w:rPr>
              <w:t>موظفيه التالية أسماؤهم</w:t>
            </w:r>
            <w:r w:rsidRPr="00617F9E">
              <w:rPr>
                <w:rFonts w:ascii="Simplified Arabic" w:hAnsi="Simplified Arabic" w:cs="Simplified Arabic"/>
                <w:sz w:val="22"/>
                <w:szCs w:val="22"/>
                <w:rtl/>
                <w:lang w:bidi="ar-SY"/>
              </w:rPr>
              <w:t xml:space="preserve"> بزيارة</w:t>
            </w:r>
            <w:r w:rsidRPr="00617F9E">
              <w:rPr>
                <w:rFonts w:hint="cs" w:ascii="Simplified Arabic" w:hAnsi="Simplified Arabic" w:cs="Simplified Arabic"/>
                <w:sz w:val="22"/>
                <w:szCs w:val="22"/>
                <w:rtl/>
                <w:lang w:bidi="ar-SY"/>
              </w:rPr>
              <w:t xml:space="preserve"> </w:t>
            </w:r>
            <w:r w:rsidRPr="00617F9E">
              <w:rPr>
                <w:rFonts w:ascii="Simplified Arabic" w:hAnsi="Simplified Arabic" w:cs="Simplified Arabic"/>
                <w:sz w:val="22"/>
                <w:szCs w:val="22"/>
                <w:rtl/>
                <w:lang w:bidi="ar-SY"/>
              </w:rPr>
              <w:t>إلى</w:t>
            </w:r>
            <w:sdt>
              <w:sdtPr>
                <w:rPr>
                  <w:rFonts w:ascii="Simplified Arabic" w:hAnsi="Simplified Arabic" w:cs="Simplified Arabic"/>
                  <w:sz w:val="22"/>
                  <w:szCs w:val="22"/>
                  <w:rtl/>
                  <w:lang w:bidi="ar-SY"/>
                </w:rPr>
                <w:alias w:val="LocationNV_AR"/>
                <w:tag w:val="LocationNV_AR"/>
                <w:id w:val="-2093231838"/>
                <w:placeholder>
                  <w:docPart w:val="55FA144F44964105B34E115066EF3A22"/>
                </w:placeholder>
                <w:showingPlcHdr/>
              </w:sdtPr>
              <w:sdtEndPr/>
              <w:sdtContent>
                <w:r w:rsidRPr="00617F9E">
                  <w:rPr>
                    <w:rFonts w:ascii="Simplified Arabic" w:hAnsi="Simplified Arabic" w:cs="Simplified Arabic"/>
                    <w:sz w:val="22"/>
                    <w:szCs w:val="22"/>
                    <w:lang w:bidi="ar-SY"/>
                  </w:rPr>
                  <w:t>السيدة زينب</w:t>
                </w:r>
              </w:sdtContent>
            </w:sdt>
            <w:r w:rsidRPr="00617F9E">
              <w:rPr>
                <w:rFonts w:ascii="Simplified Arabic" w:hAnsi="Simplified Arabic" w:cs="Simplified Arabic"/>
                <w:sz w:val="22"/>
                <w:szCs w:val="22"/>
                <w:lang w:bidi="ar-SY"/>
              </w:rPr>
              <w:t xml:space="preserve"> </w:t>
            </w:r>
            <w:r w:rsidRPr="00617F9E">
              <w:rPr>
                <w:rFonts w:ascii="Simplified Arabic" w:hAnsi="Simplified Arabic" w:cs="Simplified Arabic"/>
                <w:sz w:val="22"/>
                <w:szCs w:val="22"/>
                <w:rtl/>
                <w:lang w:bidi="ar-SY"/>
              </w:rPr>
              <w:t>، محافظة</w:t>
            </w:r>
            <w:sdt>
              <w:sdtPr>
                <w:rPr>
                  <w:rFonts w:ascii="Simplified Arabic" w:hAnsi="Simplified Arabic" w:cs="Simplified Arabic"/>
                  <w:sz w:val="22"/>
                  <w:szCs w:val="22"/>
                  <w:rtl/>
                  <w:lang w:bidi="ar-SY"/>
                </w:rPr>
                <w:alias w:val="GevernerateNV_AR"/>
                <w:tag w:val="GevernerateNV_AR"/>
                <w:id w:val="-1062018881"/>
                <w:placeholder>
                  <w:docPart w:val="55FA144F44964105B34E115066EF3A22"/>
                </w:placeholder>
                <w:showingPlcHdr/>
              </w:sdtPr>
              <w:sdtEndPr/>
              <w:sdtContent>
                <w:r w:rsidRPr="00617F9E" w:rsidR="005207B9">
                  <w:rPr>
                    <w:rFonts w:ascii="Simplified Arabic" w:hAnsi="Simplified Arabic" w:cs="Simplified Arabic"/>
                    <w:sz w:val="22"/>
                    <w:szCs w:val="22"/>
                    <w:lang w:bidi="ar-SY"/>
                  </w:rPr>
                  <w:t>ريف دمشق</w:t>
                </w:r>
              </w:sdtContent>
            </w:sdt>
            <w:r w:rsidRPr="00617F9E">
              <w:rPr>
                <w:rFonts w:ascii="Simplified Arabic" w:hAnsi="Simplified Arabic" w:cs="Simplified Arabic"/>
                <w:sz w:val="22"/>
                <w:szCs w:val="22"/>
                <w:lang w:bidi="ar-SY"/>
              </w:rPr>
              <w:t xml:space="preserve"> </w:t>
            </w:r>
            <w:r w:rsidRPr="00617F9E">
              <w:rPr>
                <w:rFonts w:hint="cs" w:ascii="Simplified Arabic" w:hAnsi="Simplified Arabic" w:cs="Simplified Arabic"/>
                <w:sz w:val="22"/>
                <w:szCs w:val="22"/>
                <w:rtl/>
                <w:lang w:bidi="ar-SY"/>
              </w:rPr>
              <w:t xml:space="preserve"> </w:t>
            </w:r>
            <w:r w:rsidRPr="00617F9E">
              <w:rPr>
                <w:rFonts w:ascii="Simplified Arabic" w:hAnsi="Simplified Arabic" w:cs="Simplified Arabic"/>
                <w:sz w:val="22"/>
                <w:szCs w:val="22"/>
                <w:rtl/>
                <w:lang w:bidi="ar-SY"/>
              </w:rPr>
              <w:t>وذلك بتاريخ</w:t>
            </w:r>
            <w:r w:rsidRPr="00617F9E">
              <w:rPr>
                <w:rFonts w:ascii="Simplified Arabic" w:hAnsi="Simplified Arabic" w:cs="Simplified Arabic"/>
                <w:sz w:val="22"/>
                <w:szCs w:val="22"/>
                <w:lang w:bidi="ar-SY"/>
              </w:rPr>
              <w:t xml:space="preserve"> </w:t>
            </w:r>
            <w:sdt>
              <w:sdtPr>
                <w:rPr>
                  <w:rFonts w:ascii="Simplified Arabic" w:hAnsi="Simplified Arabic" w:cs="Simplified Arabic"/>
                  <w:sz w:val="22"/>
                  <w:szCs w:val="22"/>
                  <w:rtl/>
                  <w:lang w:bidi="ar-SY"/>
                </w:rPr>
                <w:alias w:val="VisitDateNV_AR"/>
                <w:tag w:val="VisitDateNV_AR"/>
                <w:id w:val="288176495"/>
                <w:placeholder>
                  <w:docPart w:val="55FA144F44964105B34E115066EF3A22"/>
                </w:placeholder>
              </w:sdtPr>
              <w:sdtEndPr/>
              <w:sdtContent>
                <w:r w:rsidRPr="00617F9E">
                  <w:rPr>
                    <w:rFonts w:ascii="Simplified Arabic" w:hAnsi="Simplified Arabic" w:cs="Simplified Arabic"/>
                    <w:sz w:val="22"/>
                    <w:szCs w:val="22"/>
                    <w:rtl/>
                    <w:lang w:bidi="ar-SY"/>
                  </w:rPr>
                  <w:t>27 تموز 2021</w:t>
                </w:r>
              </w:sdtContent>
            </w:sdt>
            <w:r w:rsidRPr="00617F9E">
              <w:rPr>
                <w:rFonts w:ascii="Simplified Arabic" w:hAnsi="Simplified Arabic" w:cs="Simplified Arabic"/>
                <w:sz w:val="22"/>
                <w:szCs w:val="22"/>
                <w:lang w:bidi="ar-SY"/>
              </w:rPr>
              <w:t>.</w:t>
            </w:r>
          </w:p>
          <w:p w:rsidRPr="00655B00" w:rsidR="00FE67BB" w:rsidP="00FE67BB" w:rsidRDefault="00FE67BB" w14:paraId="333584F7" w14:textId="77777777">
            <w:pPr>
              <w:spacing w:line="276" w:lineRule="auto"/>
              <w:jc w:val="lowKashida"/>
              <w:rPr>
                <w:rFonts w:ascii="Simplified Arabic" w:hAnsi="Simplified Arabic" w:cs="Simplified Arabic"/>
                <w:sz w:val="22"/>
                <w:szCs w:val="22"/>
                <w:rtl/>
                <w:lang w:bidi="ar-SY"/>
              </w:rPr>
            </w:pPr>
          </w:p>
        </w:tc>
      </w:tr>
      <w:tr w:rsidRPr="00655B00" w:rsidR="00FE67BB" w:rsidTr="00323EB3" w14:paraId="17DF53CE" w14:textId="77777777">
        <w:trPr>
          <w:trHeight w:val="70"/>
        </w:trPr>
        <w:tc>
          <w:tcPr>
            <w:tcW w:w="5257" w:type="dxa"/>
            <w:shd w:val="clear" w:color="auto" w:fill="auto"/>
          </w:tcPr>
          <w:p w:rsidR="00FE67BB" w:rsidP="00566070" w:rsidRDefault="00FE67BB" w14:paraId="3E76728D" w14:textId="77777777">
            <w:pPr>
              <w:bidi w:val="0"/>
              <w:spacing w:line="276" w:lineRule="auto"/>
              <w:jc w:val="both"/>
              <w:rPr>
                <w:rFonts w:asciiTheme="majorBidi" w:hAnsiTheme="majorBidi" w:cstheme="majorBidi"/>
                <w:sz w:val="22"/>
                <w:szCs w:val="22"/>
                <w:lang w:bidi="ar-SY"/>
              </w:rPr>
            </w:pPr>
            <w:r w:rsidRPr="00DD1FE9">
              <w:rPr>
                <w:rFonts w:asciiTheme="majorBidi" w:hAnsiTheme="majorBidi" w:cstheme="majorBidi"/>
                <w:sz w:val="22"/>
                <w:szCs w:val="22"/>
                <w:lang w:bidi="ar-SY"/>
              </w:rPr>
              <w:t xml:space="preserve">The purpose of the visit is to </w:t>
            </w:r>
            <w:sdt>
              <w:sdtPr>
                <w:rPr>
                  <w:rFonts w:asciiTheme="majorBidi" w:hAnsiTheme="majorBidi" w:cstheme="majorBidi"/>
                  <w:sz w:val="22"/>
                  <w:szCs w:val="22"/>
                  <w:lang w:bidi="ar-SY"/>
                </w:rPr>
                <w:alias w:val="VisitPurposeNV_EN"/>
                <w:tag w:val="VisitPurposeNV_EN"/>
                <w:id w:val="-408702515"/>
                <w:placeholder>
                  <w:docPart w:val="B6E31B5F4CC940B8AB6381CF3E0DA7E4"/>
                </w:placeholder>
                <w:showingPlcHdr/>
              </w:sdtPr>
              <w:sdtEndPr/>
              <w:sdtContent>
                <w:r w:rsidRPr="00DD1FE9">
                  <w:rPr>
                    <w:rFonts w:asciiTheme="majorBidi" w:hAnsiTheme="majorBidi" w:cstheme="majorBidi"/>
                    <w:sz w:val="22"/>
                    <w:szCs w:val="22"/>
                    <w:lang w:bidi="ar-SY"/>
                  </w:rPr>
                  <w:t>follow up on the activities provided in the satellite center run by SSSD under the partnership agreement signed with UNHCR. To visit  SARC PHC in the area.</w:t>
                </w:r>
              </w:sdtContent>
            </w:sdt>
            <w:r w:rsidRPr="00DD1FE9">
              <w:rPr>
                <w:rFonts w:asciiTheme="majorBidi" w:hAnsiTheme="majorBidi" w:cstheme="majorBidi"/>
                <w:sz w:val="22"/>
                <w:szCs w:val="22"/>
                <w:lang w:bidi="ar-SY"/>
              </w:rPr>
              <w:t>.</w:t>
            </w:r>
          </w:p>
          <w:p w:rsidRPr="00FE67BB" w:rsidR="00FE67BB" w:rsidP="00FE67BB" w:rsidRDefault="00FE67BB" w14:paraId="0C444E86" w14:textId="1DFE43A9">
            <w:pPr>
              <w:bidi w:val="0"/>
              <w:spacing w:line="276" w:lineRule="auto"/>
              <w:rPr>
                <w:rFonts w:asciiTheme="majorBidi" w:hAnsiTheme="majorBidi" w:cstheme="majorBidi"/>
                <w:sz w:val="22"/>
                <w:szCs w:val="22"/>
                <w:lang w:bidi="ar-SY"/>
              </w:rPr>
            </w:pPr>
          </w:p>
        </w:tc>
        <w:tc>
          <w:tcPr>
            <w:tcW w:w="5040" w:type="dxa"/>
            <w:shd w:val="clear" w:color="auto" w:fill="auto"/>
          </w:tcPr>
          <w:p w:rsidR="00FE67BB" w:rsidP="00566070" w:rsidRDefault="00FE67BB" w14:paraId="0AC66D37" w14:textId="7D9A2544">
            <w:pPr>
              <w:spacing w:line="276" w:lineRule="auto"/>
              <w:jc w:val="both"/>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 xml:space="preserve">تهدف </w:t>
            </w:r>
            <w:r w:rsidRPr="00655B00" w:rsidR="003C3332">
              <w:rPr>
                <w:rFonts w:hint="cs" w:ascii="Simplified Arabic" w:hAnsi="Simplified Arabic" w:cs="Simplified Arabic"/>
                <w:sz w:val="22"/>
                <w:szCs w:val="22"/>
                <w:rtl/>
                <w:lang w:bidi="ar-SY"/>
              </w:rPr>
              <w:t>هذه الزيارة</w:t>
            </w:r>
            <w:r w:rsidRPr="00655B00">
              <w:rPr>
                <w:rFonts w:ascii="Simplified Arabic" w:hAnsi="Simplified Arabic" w:cs="Simplified Arabic"/>
                <w:sz w:val="22"/>
                <w:szCs w:val="22"/>
                <w:rtl/>
                <w:lang w:bidi="ar-SY"/>
              </w:rPr>
              <w:t xml:space="preserve"> </w:t>
            </w:r>
            <w:sdt>
              <w:sdtPr>
                <w:rPr>
                  <w:rFonts w:ascii="Simplified Arabic" w:hAnsi="Simplified Arabic" w:cs="Simplified Arabic"/>
                  <w:sz w:val="22"/>
                  <w:szCs w:val="22"/>
                  <w:rtl/>
                  <w:lang w:bidi="ar-SY"/>
                </w:rPr>
                <w:alias w:val="VisitPurposeNV_AR"/>
                <w:tag w:val="VisitPurposeNV_AR"/>
                <w:id w:val="192354440"/>
                <w:placeholder>
                  <w:docPart w:val="422D7B4D247040B08C85AE663EFB0DE1"/>
                </w:placeholder>
              </w:sdtPr>
              <w:sdtEndPr/>
              <w:sdtContent>
                <w:r>
                  <w:rPr>
                    <w:rFonts w:ascii="Simplified Arabic" w:hAnsi="Simplified Arabic" w:cs="Simplified Arabic"/>
                    <w:sz w:val="22"/>
                    <w:szCs w:val="22"/>
                    <w:lang w:bidi="ar-SY"/>
                  </w:rPr>
                  <w:t>متابعة الانشطة المنفذة في المركز المجتمعي المصغر التابع للجمعية السورية للتنمية الاجتماعية  وذلك ضمن اطار الاتفاقية الموقعة مع مكتب مفوضية شؤون اللاجئين، إضافة إلى  زيارة عيادة الرعاية الصحية الأولية التابعة لمنظمة الهلال الاحمر العربي السوري  في المنطقة</w:t>
                </w:r>
              </w:sdtContent>
            </w:sdt>
          </w:p>
          <w:p w:rsidRPr="00655B00" w:rsidR="00EB776C" w:rsidP="00FE67BB" w:rsidRDefault="00EB776C" w14:paraId="33853216" w14:textId="3BE99358">
            <w:pPr>
              <w:spacing w:line="276" w:lineRule="auto"/>
              <w:jc w:val="lowKashida"/>
              <w:rPr>
                <w:rFonts w:ascii="Simplified Arabic" w:hAnsi="Simplified Arabic" w:cs="Simplified Arabic"/>
                <w:sz w:val="22"/>
                <w:szCs w:val="22"/>
                <w:rtl/>
                <w:lang w:bidi="ar-SY"/>
              </w:rPr>
            </w:pPr>
          </w:p>
        </w:tc>
      </w:tr>
      <w:tr w:rsidRPr="00655B00" w:rsidR="00FE67BB" w:rsidTr="00323EB3" w14:paraId="7B2CC8F4" w14:textId="77777777">
        <w:trPr>
          <w:trHeight w:val="70"/>
        </w:trPr>
        <w:tc>
          <w:tcPr>
            <w:tcW w:w="5257" w:type="dxa"/>
            <w:shd w:val="clear" w:color="auto" w:fill="auto"/>
          </w:tcPr>
          <w:p w:rsidRPr="00FE67BB" w:rsidR="00FE67BB" w:rsidP="002569CA" w:rsidRDefault="00FE67BB" w14:paraId="15F2A029" w14:textId="22EF4EEF">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 xml:space="preserve">The visit will be conducted in coordination with </w:t>
            </w:r>
            <w:sdt>
              <w:sdtPr>
                <w:rPr>
                  <w:rFonts w:asciiTheme="majorBidi" w:hAnsiTheme="majorBidi" w:cstheme="majorBidi"/>
                  <w:sz w:val="22"/>
                  <w:szCs w:val="22"/>
                  <w:lang w:bidi="ar-SY"/>
                </w:rPr>
                <w:alias w:val="Organization_EN"/>
                <w:tag w:val="Organization_EN"/>
                <w:id w:val="1184934490"/>
                <w:placeholder>
                  <w:docPart w:val="DefaultPlaceholder_-1854013440"/>
                </w:placeholder>
                <w:showingPlcHdr/>
              </w:sdtPr>
              <w:sdtEndPr/>
              <w:sdtContent>
                <w:r w:rsidRPr="008F5F71" w:rsidR="008F5F71">
                  <w:rPr>
                    <w:rFonts w:asciiTheme="majorBidi" w:hAnsiTheme="majorBidi" w:cstheme="majorBidi"/>
                    <w:sz w:val="22"/>
                    <w:szCs w:val="22"/>
                    <w:lang w:bidi="ar-SY"/>
                  </w:rPr>
                  <w:t>Adventist Development and Relief Agency,</w:t>
                </w:r>
              </w:sdtContent>
            </w:sdt>
            <w:r w:rsidR="002569CA">
              <w:rPr>
                <w:rFonts w:asciiTheme="majorBidi" w:hAnsiTheme="majorBidi" w:cstheme="majorBidi"/>
                <w:sz w:val="22"/>
                <w:szCs w:val="22"/>
                <w:lang w:bidi="ar-SY"/>
              </w:rPr>
              <w:t xml:space="preserve"> </w:t>
            </w:r>
            <w:r w:rsidRPr="00DD1FE9">
              <w:rPr>
                <w:rFonts w:asciiTheme="majorBidi" w:hAnsiTheme="majorBidi" w:cstheme="majorBidi"/>
                <w:sz w:val="22"/>
                <w:szCs w:val="22"/>
                <w:lang w:bidi="ar-SY"/>
              </w:rPr>
              <w:t xml:space="preserve">and </w:t>
            </w:r>
            <w:sdt>
              <w:sdtPr>
                <w:rPr>
                  <w:rFonts w:asciiTheme="majorBidi" w:hAnsiTheme="majorBidi" w:cstheme="majorBidi"/>
                  <w:sz w:val="22"/>
                  <w:szCs w:val="22"/>
                  <w:lang w:bidi="ar-SY"/>
                </w:rPr>
                <w:alias w:val="Governorate_EN"/>
                <w:tag w:val="Governorate_EN"/>
                <w:id w:val="-1731297149"/>
                <w:placeholder>
                  <w:docPart w:val="DefaultPlaceholder_-1854013440"/>
                </w:placeholder>
                <w:showingPlcHdr/>
              </w:sdtPr>
              <w:sdtEndPr/>
              <w:sdtContent>
                <w:r w:rsidRPr="008F5F71" w:rsidR="008F5F71">
                  <w:rPr>
                    <w:rFonts w:asciiTheme="majorBidi" w:hAnsiTheme="majorBidi" w:cstheme="majorBidi"/>
                    <w:sz w:val="22"/>
                    <w:szCs w:val="22"/>
                    <w:lang w:bidi="ar-SY"/>
                  </w:rPr>
                  <w:t>Rural Damascus</w:t>
                </w:r>
              </w:sdtContent>
            </w:sdt>
            <w:r w:rsidRPr="00DD1FE9">
              <w:rPr>
                <w:rFonts w:asciiTheme="majorBidi" w:hAnsiTheme="majorBidi" w:cstheme="majorBidi"/>
                <w:sz w:val="22"/>
                <w:szCs w:val="22"/>
                <w:lang w:bidi="ar-SY"/>
              </w:rPr>
              <w:t xml:space="preserve"> Governorate.</w:t>
            </w:r>
          </w:p>
        </w:tc>
        <w:tc>
          <w:tcPr>
            <w:tcW w:w="5040" w:type="dxa"/>
            <w:shd w:val="clear" w:color="auto" w:fill="auto"/>
          </w:tcPr>
          <w:p w:rsidR="00FE67BB" w:rsidP="00FE67BB" w:rsidRDefault="00FE67BB" w14:paraId="0C5D0DCA" w14:textId="5173FDAC">
            <w:pPr>
              <w:spacing w:line="276" w:lineRule="auto"/>
              <w:jc w:val="lowKashida"/>
              <w:rPr>
                <w:rFonts w:ascii="Simplified Arabic" w:hAnsi="Simplified Arabic" w:cs="Simplified Arabic"/>
                <w:sz w:val="22"/>
                <w:szCs w:val="22"/>
                <w:lang w:bidi="ar-SY"/>
              </w:rPr>
            </w:pPr>
            <w:r w:rsidRPr="009A03BE">
              <w:rPr>
                <w:rFonts w:ascii="Simplified Arabic" w:hAnsi="Simplified Arabic" w:cs="Simplified Arabic"/>
                <w:sz w:val="22"/>
                <w:szCs w:val="22"/>
                <w:rtl/>
                <w:lang w:bidi="ar-SY"/>
              </w:rPr>
              <w:t xml:space="preserve">ستتم هذه الزيارة بالتنسيق مع كل من </w:t>
            </w:r>
            <w:sdt>
              <w:sdtPr>
                <w:rPr>
                  <w:rFonts w:ascii="Simplified Arabic" w:hAnsi="Simplified Arabic" w:cs="Simplified Arabic"/>
                  <w:sz w:val="22"/>
                  <w:szCs w:val="22"/>
                  <w:rtl/>
                  <w:lang w:bidi="ar-SY"/>
                </w:rPr>
                <w:alias w:val="Organization_AR"/>
                <w:tag w:val="Organization_AR"/>
                <w:id w:val="1079257876"/>
                <w:placeholder>
                  <w:docPart w:val="DefaultPlaceholder_-1854013440"/>
                </w:placeholder>
                <w:showingPlcHdr/>
              </w:sdtPr>
              <w:sdtEndPr/>
              <w:sdtContent>
                <w:r w:rsidRPr="008F5F71" w:rsidR="00951692">
                  <w:rPr>
                    <w:rFonts w:ascii="Simplified Arabic" w:hAnsi="Simplified Arabic" w:cs="Simplified Arabic"/>
                    <w:sz w:val="22"/>
                    <w:szCs w:val="22"/>
                    <w:lang w:bidi="ar-SY"/>
                  </w:rPr>
                  <w:t>وكالة التنمية والإغاثة السبتيين,</w:t>
                </w:r>
              </w:sdtContent>
            </w:sdt>
            <w:r>
              <w:rPr>
                <w:rFonts w:ascii="Simplified Arabic" w:hAnsi="Simplified Arabic" w:cs="Simplified Arabic"/>
                <w:sz w:val="22"/>
                <w:szCs w:val="22"/>
                <w:rtl/>
                <w:lang w:bidi="ar-SY"/>
              </w:rPr>
              <w:br/>
            </w:r>
            <w:r w:rsidR="003C3332">
              <w:rPr>
                <w:rFonts w:hint="cs" w:ascii="Simplified Arabic" w:hAnsi="Simplified Arabic" w:cs="Simplified Arabic"/>
                <w:sz w:val="22"/>
                <w:szCs w:val="22"/>
                <w:rtl/>
                <w:lang w:bidi="ar-SY"/>
              </w:rPr>
              <w:t>ومحافظة</w:t>
            </w:r>
            <w:r>
              <w:rPr>
                <w:rFonts w:hint="cs" w:ascii="Simplified Arabic" w:hAnsi="Simplified Arabic" w:cs="Simplified Arabic"/>
                <w:sz w:val="22"/>
                <w:szCs w:val="22"/>
                <w:rtl/>
                <w:lang w:bidi="ar-SY"/>
              </w:rPr>
              <w:t xml:space="preserve"> </w:t>
            </w:r>
            <w:sdt>
              <w:sdtPr>
                <w:rPr>
                  <w:rFonts w:hint="cs" w:ascii="Simplified Arabic" w:hAnsi="Simplified Arabic" w:cs="Simplified Arabic"/>
                  <w:sz w:val="22"/>
                  <w:szCs w:val="22"/>
                  <w:rtl/>
                  <w:lang w:bidi="ar-SY"/>
                </w:rPr>
                <w:alias w:val="Governorate_AR"/>
                <w:tag w:val="Governorate_AR"/>
                <w:id w:val="553593353"/>
                <w:placeholder>
                  <w:docPart w:val="DefaultPlaceholder_-1854013440"/>
                </w:placeholder>
                <w:showingPlcHdr/>
              </w:sdtPr>
              <w:sdtEndPr/>
              <w:sdtContent>
                <w:r w:rsidRPr="008F5F71" w:rsidR="00951692">
                  <w:rPr>
                    <w:rFonts w:ascii="Simplified Arabic" w:hAnsi="Simplified Arabic" w:cs="Simplified Arabic"/>
                    <w:sz w:val="22"/>
                    <w:szCs w:val="22"/>
                    <w:lang w:bidi="ar-SY"/>
                  </w:rPr>
                  <w:t>ريف دمشق</w:t>
                </w:r>
              </w:sdtContent>
            </w:sdt>
            <w:r w:rsidR="00092CD6">
              <w:rPr>
                <w:rFonts w:hint="cs" w:ascii="Simplified Arabic" w:hAnsi="Simplified Arabic" w:cs="Simplified Arabic"/>
                <w:sz w:val="22"/>
                <w:szCs w:val="22"/>
                <w:rtl/>
                <w:lang w:bidi="ar-SY"/>
              </w:rPr>
              <w:t>.</w:t>
            </w:r>
          </w:p>
          <w:p w:rsidRPr="00655B00" w:rsidR="00FE67BB" w:rsidP="00FE67BB" w:rsidRDefault="00FE67BB" w14:paraId="17F7094F" w14:textId="611561FD">
            <w:pPr>
              <w:spacing w:line="276" w:lineRule="auto"/>
              <w:jc w:val="lowKashida"/>
              <w:rPr>
                <w:rFonts w:ascii="Simplified Arabic" w:hAnsi="Simplified Arabic" w:cs="Simplified Arabic"/>
                <w:sz w:val="22"/>
                <w:szCs w:val="22"/>
                <w:rtl/>
                <w:lang w:bidi="ar-SY"/>
              </w:rPr>
            </w:pPr>
          </w:p>
        </w:tc>
      </w:tr>
      <w:tr w:rsidRPr="00655B00" w:rsidR="00FE67BB" w:rsidTr="00323EB3" w14:paraId="5EA193CA" w14:textId="77777777">
        <w:trPr>
          <w:trHeight w:val="70"/>
        </w:trPr>
        <w:tc>
          <w:tcPr>
            <w:tcW w:w="5257" w:type="dxa"/>
            <w:shd w:val="clear" w:color="auto" w:fill="auto"/>
          </w:tcPr>
          <w:p w:rsidRPr="00FE67BB" w:rsidR="00FE67BB" w:rsidP="00FE67BB" w:rsidRDefault="00FE67BB" w14:paraId="365FF736" w14:textId="790442C4">
            <w:pPr>
              <w:bidi w:val="0"/>
              <w:spacing w:line="360" w:lineRule="auto"/>
              <w:rPr>
                <w:rFonts w:asciiTheme="majorBidi" w:hAnsiTheme="majorBidi" w:cstheme="majorBidi"/>
                <w:sz w:val="22"/>
                <w:szCs w:val="22"/>
                <w:lang w:bidi="ar-SY"/>
              </w:rPr>
            </w:pPr>
            <w:r w:rsidRPr="00FE67BB">
              <w:rPr>
                <w:rFonts w:asciiTheme="majorBidi" w:hAnsiTheme="majorBidi" w:cstheme="majorBidi"/>
                <w:sz w:val="22"/>
                <w:szCs w:val="22"/>
                <w:lang w:bidi="ar-SY"/>
              </w:rPr>
              <w:t>UNHCR’s team is composed of the following staff members:</w:t>
            </w:r>
          </w:p>
        </w:tc>
        <w:tc>
          <w:tcPr>
            <w:tcW w:w="5040" w:type="dxa"/>
            <w:shd w:val="clear" w:color="auto" w:fill="auto"/>
          </w:tcPr>
          <w:p w:rsidRPr="00FE67BB" w:rsidR="00FE67BB" w:rsidP="00FE67BB" w:rsidRDefault="00FE67BB" w14:paraId="1A9B9B4D" w14:textId="0B5CC5BD">
            <w:pPr>
              <w:spacing w:line="276" w:lineRule="auto"/>
              <w:jc w:val="lowKashida"/>
              <w:rPr>
                <w:rFonts w:ascii="Simplified Arabic" w:hAnsi="Simplified Arabic" w:cs="Simplified Arabic"/>
                <w:sz w:val="22"/>
                <w:szCs w:val="22"/>
                <w:rtl/>
                <w:lang w:bidi="ar-SY"/>
              </w:rPr>
            </w:pPr>
            <w:r w:rsidRPr="00655B00">
              <w:rPr>
                <w:rFonts w:ascii="Simplified Arabic" w:hAnsi="Simplified Arabic" w:cs="Simplified Arabic"/>
                <w:sz w:val="22"/>
                <w:szCs w:val="22"/>
                <w:rtl/>
                <w:lang w:bidi="ar-SY"/>
              </w:rPr>
              <w:t>ويضم وفد مكتب المفوضية السادة التالية أسماؤهم:</w:t>
            </w:r>
          </w:p>
        </w:tc>
      </w:tr>
      <w:tr w:rsidRPr="008F5F71" w:rsidR="00C75A1D" w:rsidTr="00323EB3" w14:paraId="0B3DC8C4" w14:textId="77777777">
        <w:trPr>
          <w:trHeight w:val="70"/>
        </w:trPr>
        <w:tc>
          <w:tcPr>
            <w:tcW w:w="5257" w:type="dxa"/>
            <w:shd w:val="clear" w:color="auto" w:fill="auto"/>
          </w:tcPr>
          <w:sdt>
            <w:sdtPr>
              <w:rPr>
                <w:rFonts w:asciiTheme="majorBidi" w:hAnsiTheme="majorBidi" w:cstheme="majorBidi"/>
                <w:sz w:val="22"/>
                <w:szCs w:val="22"/>
                <w:lang w:bidi="ar-SY"/>
              </w:rPr>
              <w:alias w:val="lstStaffEN"/>
              <w:tag w:val="lstStaffEN"/>
              <w:id w:val="2035379373"/>
              <w15:repeatingSection/>
            </w:sdtPr>
            <w:sdtEndPr>
              <w:rPr>
                <w:rFonts w:ascii="Times New Roman" w:hAnsi="Times New Roman" w:cs="Traditional Arabic"/>
                <w:sz w:val="20"/>
                <w:szCs w:val="20"/>
              </w:rPr>
            </w:sdtEndPr>
            <w:sdtContent>
              <w:sdt>
                <w:sdtPr>
                  <w:rPr>
                    <w:rFonts w:asciiTheme="majorBidi" w:hAnsiTheme="majorBidi" w:cstheme="majorBidi"/>
                    <w:sz w:val="22"/>
                    <w:szCs w:val="22"/>
                    <w:lang w:bidi="ar-SY"/>
                  </w:rPr>
                  <w:id w:val="1489280985"/>
                  <w:placeholder>
                    <w:docPart w:val="8D2DFB8FBAD04F5C87B64449B897DD8E"/>
                  </w:placeholder>
                  <w15:repeatingSectionItem/>
                </w:sdtPr>
                <w:sdtEndPr/>
                <w:sdtContent>
                  <w:p w:rsidRPr="00DD1FE9" w:rsidR="00C75A1D" w:rsidP="00C75A1D" w:rsidRDefault="00C75A1D" w14:paraId="4D215D27" w14:textId="39CE901D">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Mr. Ahmad Nayef, Senior Public Health Assistant, national of Syria;</w:t>
                    </w:r>
                  </w:p>
                </w:sdtContent>
              </w:sdt>
              <w:sdt>
                <w:sdtPr>
                  <w:rPr>
                    <w:rFonts w:asciiTheme="majorBidi" w:hAnsiTheme="majorBidi" w:cstheme="majorBidi"/>
                    <w:sz w:val="22"/>
                    <w:szCs w:val="22"/>
                    <w:lang w:bidi="ar-SY"/>
                  </w:rPr>
                  <w:id w:val="-845012884"/>
                  <w:placeholder>
                    <w:docPart w:val="EC02D12F88E54026A21CDEC7FC21DDC0"/>
                  </w:placeholder>
                  <w15:repeatingSectionItem/>
                </w:sdtPr>
                <w:sdtEndPr/>
                <w:sdtContent>
                  <w:p w:rsidRPr="00DD1FE9" w:rsidR="00C75A1D" w:rsidP="00C75A1D" w:rsidRDefault="00C75A1D" w14:paraId="13FF7983" w14:textId="77777777">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Mr. Mohamad El Amin, Field Officer, national of Lebanon;</w:t>
                    </w:r>
                  </w:p>
                </w:sdtContent>
              </w:sdt>
              <w:sdt>
                <w:sdtPr>
                  <w:rPr>
                    <w:rFonts w:asciiTheme="majorBidi" w:hAnsiTheme="majorBidi" w:cstheme="majorBidi"/>
                    <w:sz w:val="22"/>
                    <w:szCs w:val="22"/>
                    <w:lang w:bidi="ar-SY"/>
                  </w:rPr>
                  <w:id w:val="1109315964"/>
                  <w:placeholder>
                    <w:docPart w:val="F49F81659FAD4E4ABE72A287E4033CBB"/>
                  </w:placeholder>
                  <w15:repeatingSectionItem/>
                </w:sdtPr>
                <w:sdtEndPr/>
                <w:sdtContent>
                  <w:p w:rsidRPr="00DD1FE9" w:rsidR="00C75A1D" w:rsidP="00C75A1D" w:rsidRDefault="00C75A1D" w14:paraId="4AE54FFC" w14:textId="77777777">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Mr. Ziad Abo Alnaser, Protection Assistant, national of Syria;</w:t>
                    </w:r>
                  </w:p>
                </w:sdtContent>
              </w:sdt>
              <w:sdt>
                <w:sdtPr>
                  <w:rPr>
                    <w:rFonts w:asciiTheme="majorBidi" w:hAnsiTheme="majorBidi" w:cstheme="majorBidi"/>
                    <w:sz w:val="22"/>
                    <w:szCs w:val="22"/>
                    <w:lang w:bidi="ar-SY"/>
                  </w:rPr>
                  <w:id w:val="-990404654"/>
                  <w:placeholder>
                    <w:docPart w:val="A58F2D90EF5C4937B36E4A050A55C609"/>
                  </w:placeholder>
                  <w15:repeatingSectionItem/>
                </w:sdtPr>
                <w:sdtEndPr/>
                <w:sdtContent>
                  <w:p w:rsidRPr="00DD1FE9" w:rsidR="00C75A1D" w:rsidP="00C75A1D" w:rsidRDefault="00C75A1D" w14:paraId="5A3A55A1" w14:textId="77777777">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Mr. Bassel Fallouh, Security Associate, national of Syria;</w:t>
                    </w:r>
                  </w:p>
                </w:sdtContent>
              </w:sdt>
              <w:sdt>
                <w:sdtPr>
                  <w:rPr>
                    <w:rFonts w:asciiTheme="majorBidi" w:hAnsiTheme="majorBidi" w:cstheme="majorBidi"/>
                    <w:sz w:val="22"/>
                    <w:szCs w:val="22"/>
                    <w:lang w:bidi="ar-SY"/>
                  </w:rPr>
                  <w:id w:val="-991563318"/>
                  <w:placeholder>
                    <w:docPart w:val="6FFDB91522A94860B317AE780BFF9858"/>
                  </w:placeholder>
                  <w15:repeatingSectionItem/>
                </w:sdtPr>
                <w:sdtEndPr/>
                <w:sdtContent>
                  <w:p w:rsidRPr="00DD1FE9" w:rsidR="00C75A1D" w:rsidP="00C75A1D" w:rsidRDefault="00C75A1D" w14:paraId="0AF3EE96" w14:textId="77777777">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Mr. Alaa Al Abbas, Senior Security Assistant, national of Syria;</w:t>
                    </w:r>
                  </w:p>
                </w:sdtContent>
              </w:sdt>
              <w:sdt>
                <w:sdtPr>
                  <w:rPr>
                    <w:rFonts w:asciiTheme="majorBidi" w:hAnsiTheme="majorBidi" w:cstheme="majorBidi"/>
                    <w:sz w:val="22"/>
                    <w:szCs w:val="22"/>
                    <w:lang w:bidi="ar-SY"/>
                  </w:rPr>
                  <w:id w:val="681786481"/>
                  <w:placeholder>
                    <w:docPart w:val="BFF3234BD050438EB749D43A84386C13"/>
                  </w:placeholder>
                  <w15:repeatingSectionItem/>
                </w:sdtPr>
                <w:sdtEndPr/>
                <w:sdtContent>
                  <w:p w:rsidRPr="00DD1FE9" w:rsidR="00C75A1D" w:rsidP="00C75A1D" w:rsidRDefault="00C75A1D" w14:paraId="4B14B5F3" w14:textId="77777777">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Ms. Ghinwa El Ahmad, Security Associate, national of Syria;</w:t>
                    </w:r>
                  </w:p>
                </w:sdtContent>
              </w:sdt>
              <w:sdt/>
              <w:sdt/>
              <w:sdt/>
              <w:sdt/>
              <w:sdt/>
              <w:sdt/>
              <w:sdt/>
              <w:sdt/>
            </w:sdtContent>
          </w:sdt>
          <w:p w:rsidRPr="00DD1FE9" w:rsidR="00C75A1D" w:rsidP="00323EB3" w:rsidRDefault="00C75A1D" w14:paraId="1DE3228E" w14:textId="77777777">
            <w:pPr>
              <w:bidi w:val="0"/>
              <w:spacing w:line="276" w:lineRule="auto"/>
              <w:jc w:val="lowKashida"/>
              <w:rPr>
                <w:rFonts w:asciiTheme="majorBidi" w:hAnsiTheme="majorBidi" w:cstheme="majorBidi"/>
                <w:sz w:val="22"/>
                <w:szCs w:val="22"/>
                <w:lang w:bidi="ar-SY"/>
              </w:rPr>
            </w:pPr>
          </w:p>
        </w:tc>
        <w:tc>
          <w:tcPr>
            <w:tcW w:w="5040" w:type="dxa"/>
            <w:shd w:val="clear" w:color="auto" w:fill="auto"/>
          </w:tcPr>
          <w:sdt>
            <w:sdtPr>
              <w:rPr>
                <w:rFonts w:ascii="Simplified Arabic" w:hAnsi="Simplified Arabic" w:cs="Simplified Arabic"/>
                <w:sz w:val="22"/>
                <w:szCs w:val="22"/>
                <w:rtl/>
                <w:lang w:bidi="ar-SY"/>
              </w:rPr>
              <w:alias w:val="lstStaffAR"/>
              <w:tag w:val="lstStaffAR"/>
              <w:id w:val="46111776"/>
              <w15:repeatingSection/>
            </w:sdtPr>
            <w:sdtEndPr>
              <w:rPr>
                <w:rFonts w:ascii="Times New Roman" w:hAnsi="Times New Roman" w:cs="Traditional Arabic"/>
                <w:sz w:val="20"/>
                <w:szCs w:val="20"/>
              </w:rPr>
            </w:sdtEndPr>
            <w:sdtContent>
              <w:sdt>
                <w:sdtPr>
                  <w:rPr>
                    <w:rFonts w:ascii="Simplified Arabic" w:hAnsi="Simplified Arabic" w:cs="Simplified Arabic"/>
                    <w:sz w:val="22"/>
                    <w:szCs w:val="22"/>
                    <w:rtl/>
                    <w:lang w:bidi="ar-SY"/>
                  </w:rPr>
                  <w:id w:val="1694505227"/>
                  <w:placeholder>
                    <w:docPart w:val="1E3FAE2042164880916DD00D0BFB267F"/>
                  </w:placeholder>
                  <w15:repeatingSectionItem/>
                </w:sdtPr>
                <w:sdtEndPr/>
                <w:sdtContent>
                  <w:p w:rsidRPr="00C75A1D" w:rsidR="00C75A1D" w:rsidP="00C75A1D" w:rsidRDefault="00C75A1D" w14:paraId="09E69240" w14:textId="1D636894">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 زياد أبو النصر، مساعد في قسم الحماية، من الجنسية السورية،</w:t>
                    </w:r>
                  </w:p>
                </w:sdtContent>
              </w:sdt>
              <w:sdt>
                <w:sdtPr>
                  <w:rPr>
                    <w:rFonts w:ascii="Simplified Arabic" w:hAnsi="Simplified Arabic" w:cs="Simplified Arabic"/>
                    <w:sz w:val="22"/>
                    <w:szCs w:val="22"/>
                    <w:rtl/>
                    <w:lang w:bidi="ar-SY"/>
                  </w:rPr>
                  <w:id w:val="448055865"/>
                  <w:placeholder>
                    <w:docPart w:val="A53D76399701413ABE368EF5FB6F5CF7"/>
                  </w:placeholder>
                  <w15:repeatingSectionItem/>
                </w:sdtPr>
                <w:sdtEndPr/>
                <w:sdtContent>
                  <w:p w:rsidRPr="00C75A1D" w:rsidR="00C75A1D" w:rsidP="00C75A1D" w:rsidRDefault="00C75A1D" w14:paraId="6D85576C" w14:textId="34751041">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 باسل فلوح، معاون في قسم السلامة، من الجنسية السورية،</w:t>
                    </w:r>
                  </w:p>
                </w:sdtContent>
              </w:sdt>
              <w:sdt>
                <w:sdtPr>
                  <w:rPr>
                    <w:rFonts w:ascii="Simplified Arabic" w:hAnsi="Simplified Arabic" w:cs="Simplified Arabic"/>
                    <w:sz w:val="22"/>
                    <w:szCs w:val="22"/>
                    <w:rtl/>
                    <w:lang w:bidi="ar-SY"/>
                  </w:rPr>
                  <w:id w:val="358249323"/>
                  <w:placeholder>
                    <w:docPart w:val="E89DACA8B38647CCBB2EF2D83CA47603"/>
                  </w:placeholder>
                  <w15:repeatingSectionItem/>
                </w:sdtPr>
                <w:sdtEndPr/>
                <w:sdtContent>
                  <w:p w:rsidRPr="00C75A1D" w:rsidR="00C75A1D" w:rsidP="00C75A1D" w:rsidRDefault="00C75A1D" w14:paraId="2F77B096" w14:textId="2B2A4DC7">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 أحمد نايف، كبير المساعدين في القسم الصحي، من الجنسية السورية،</w:t>
                    </w:r>
                  </w:p>
                </w:sdtContent>
              </w:sdt>
              <w:sdt>
                <w:sdtPr>
                  <w:rPr>
                    <w:rFonts w:ascii="Simplified Arabic" w:hAnsi="Simplified Arabic" w:cs="Simplified Arabic"/>
                    <w:sz w:val="22"/>
                    <w:szCs w:val="22"/>
                    <w:rtl/>
                    <w:lang w:bidi="ar-SY"/>
                  </w:rPr>
                  <w:id w:val="-430275036"/>
                  <w:placeholder>
                    <w:docPart w:val="E2E09C77A48E4D49B58A6C31214D47C6"/>
                  </w:placeholder>
                  <w15:repeatingSectionItem/>
                </w:sdtPr>
                <w:sdtEndPr/>
                <w:sdtContent>
                  <w:p w:rsidRPr="00C75A1D" w:rsidR="00C75A1D" w:rsidP="00C75A1D" w:rsidRDefault="00C75A1D" w14:paraId="1DBE4921" w14:textId="10F69074">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 علاء العباس، كبير المساعدين في قسم السلامة، من الجنسية السورية،</w:t>
                    </w:r>
                  </w:p>
                </w:sdtContent>
              </w:sdt>
              <w:sdt>
                <w:sdtPr>
                  <w:rPr>
                    <w:rFonts w:ascii="Simplified Arabic" w:hAnsi="Simplified Arabic" w:cs="Simplified Arabic"/>
                    <w:sz w:val="22"/>
                    <w:szCs w:val="22"/>
                    <w:rtl/>
                    <w:lang w:bidi="ar-SY"/>
                  </w:rPr>
                  <w:id w:val="-103113471"/>
                  <w:placeholder>
                    <w:docPart w:val="E69F40C225CF46B38E853AF70B166EA1"/>
                  </w:placeholder>
                  <w15:repeatingSectionItem/>
                </w:sdtPr>
                <w:sdtEndPr/>
                <w:sdtContent>
                  <w:p w:rsidRPr="00C75A1D" w:rsidR="00C75A1D" w:rsidP="00C75A1D" w:rsidRDefault="00C75A1D" w14:paraId="28083A47" w14:textId="5E107EB7">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 محمد الأمين، مسؤول ميداني، من الجنسية اللبنانية،</w:t>
                    </w:r>
                  </w:p>
                </w:sdtContent>
              </w:sdt>
              <w:sdt>
                <w:sdtPr>
                  <w:rPr>
                    <w:rFonts w:ascii="Simplified Arabic" w:hAnsi="Simplified Arabic" w:cs="Simplified Arabic"/>
                    <w:sz w:val="22"/>
                    <w:szCs w:val="22"/>
                    <w:rtl/>
                    <w:lang w:bidi="ar-SY"/>
                  </w:rPr>
                  <w:id w:val="1963911309"/>
                  <w:placeholder>
                    <w:docPart w:val="1DEA1B47153F44EF88423CC6FFF1F853"/>
                  </w:placeholder>
                  <w15:repeatingSectionItem/>
                </w:sdtPr>
                <w:sdtEndPr/>
                <w:sdtContent>
                  <w:p w:rsidRPr="00C75A1D" w:rsidR="00C75A1D" w:rsidP="00C75A1D" w:rsidRDefault="00C75A1D" w14:paraId="5EB06D9D" w14:textId="39DA24BF">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السيدة غنوة الاحمد، معاونة في قسم السلامة، من الجنسية السورية،</w:t>
                    </w:r>
                  </w:p>
                </w:sdtContent>
              </w:sdt>
              <w:sdt/>
              <w:sdt/>
              <w:sdt/>
              <w:sdt/>
              <w:sdt/>
              <w:sdt/>
              <w:sdt/>
              <w:sdt/>
              <w:p w:rsidRPr="00B121A5" w:rsidR="0027560D" w:rsidP="00B121A5" w:rsidRDefault="00505098" w14:paraId="0002F4DC" w14:textId="6E664EC7"/>
            </w:sdtContent>
          </w:sdt>
          <w:p w:rsidRPr="00655B00" w:rsidR="00C75A1D" w:rsidP="00323EB3" w:rsidRDefault="00C75A1D" w14:paraId="2DB170B6" w14:textId="77777777">
            <w:pPr>
              <w:spacing w:line="276" w:lineRule="auto"/>
              <w:jc w:val="lowKashida"/>
              <w:rPr>
                <w:rFonts w:ascii="Simplified Arabic" w:hAnsi="Simplified Arabic" w:cs="Simplified Arabic"/>
                <w:sz w:val="22"/>
                <w:szCs w:val="22"/>
                <w:rtl/>
                <w:lang w:bidi="ar-SY"/>
              </w:rPr>
            </w:pPr>
          </w:p>
        </w:tc>
      </w:tr>
      <w:tr w:rsidRPr="00655B00" w:rsidR="00323EB3" w:rsidTr="00323EB3" w14:paraId="76C2BF98" w14:textId="77777777">
        <w:trPr>
          <w:trHeight w:val="70"/>
        </w:trPr>
        <w:tc>
          <w:tcPr>
            <w:tcW w:w="5257" w:type="dxa"/>
            <w:shd w:val="clear" w:color="auto" w:fill="auto"/>
          </w:tcPr>
          <w:p w:rsidRPr="008F5F71" w:rsidR="00323EB3" w:rsidP="00323EB3" w:rsidRDefault="00323EB3" w14:paraId="0CA75BCB" w14:textId="3D3387F3">
            <w:pPr>
              <w:bidi w:val="0"/>
              <w:spacing w:line="276" w:lineRule="auto"/>
              <w:jc w:val="lowKashida"/>
              <w:rPr>
                <w:rFonts w:ascii="Simplified Arabic" w:hAnsi="Simplified Arabic" w:cs="Simplified Arabic"/>
                <w:sz w:val="22"/>
                <w:szCs w:val="22"/>
                <w:rtl/>
                <w:lang w:bidi="ar-SY"/>
              </w:rPr>
            </w:pPr>
            <w:r w:rsidRPr="008F5F71">
              <w:rPr>
                <w:rFonts w:ascii="Simplified Arabic" w:hAnsi="Simplified Arabic" w:cs="Simplified Arabic"/>
                <w:sz w:val="22"/>
                <w:szCs w:val="22"/>
                <w:lang w:bidi="ar-SY"/>
              </w:rPr>
              <w:lastRenderedPageBreak/>
              <w:t xml:space="preserve">The team will depart and return back in white Toyota Land Cruiser vehicles holding plate numbers </w:t>
            </w:r>
            <w:sdt>
              <w:sdtPr>
                <w:rPr>
                  <w:rFonts w:ascii="Simplified Arabic" w:hAnsi="Simplified Arabic" w:cs="Simplified Arabic"/>
                  <w:sz w:val="22"/>
                  <w:szCs w:val="22"/>
                  <w:lang w:bidi="ar-SY"/>
                </w:rPr>
                <w:alias w:val="VehicleNumberNVV_EN"/>
                <w:tag w:val="VehicleNumberNVV_EN"/>
                <w:id w:val="-1296213280"/>
                <w:placeholder>
                  <w:docPart w:val="9F177C9F3BFB4E64A40BB267CCDD09B1"/>
                </w:placeholder>
                <w:showingPlcHdr/>
              </w:sdtPr>
              <w:sdtEndPr/>
              <w:sdtContent>
                <w:r w:rsidRPr="008F5F71">
                  <w:rPr>
                    <w:rFonts w:ascii="Simplified Arabic" w:hAnsi="Simplified Arabic" w:cs="Simplified Arabic"/>
                    <w:sz w:val="22"/>
                    <w:szCs w:val="22"/>
                    <w:lang w:bidi="ar-SY"/>
                  </w:rPr>
                  <w:t>(2478, 2479)</w:t>
                </w:r>
              </w:sdtContent>
            </w:sdt>
            <w:r w:rsidRPr="008F5F71">
              <w:rPr>
                <w:rFonts w:ascii="Simplified Arabic" w:hAnsi="Simplified Arabic" w:cs="Simplified Arabic"/>
                <w:sz w:val="22"/>
                <w:szCs w:val="22"/>
                <w:lang w:bidi="ar-SY"/>
              </w:rPr>
              <w:t xml:space="preserve"> with the drivers </w:t>
            </w:r>
            <w:sdt>
              <w:sdtPr>
                <w:rPr>
                  <w:rFonts w:ascii="Simplified Arabic" w:hAnsi="Simplified Arabic" w:cs="Simplified Arabic"/>
                  <w:sz w:val="22"/>
                  <w:szCs w:val="22"/>
                  <w:lang w:bidi="ar-SY"/>
                </w:rPr>
                <w:alias w:val="DriversDetailNVV_EN"/>
                <w:tag w:val="DriversDetailNVV_EN"/>
                <w:id w:val="1850218214"/>
                <w:placeholder>
                  <w:docPart w:val="9F177C9F3BFB4E64A40BB267CCDD09B1"/>
                </w:placeholder>
                <w:showingPlcHdr/>
              </w:sdtPr>
              <w:sdtEndPr/>
              <w:sdtContent>
                <w:r w:rsidRPr="008F5F71" w:rsidR="005207B9">
                  <w:rPr>
                    <w:rFonts w:ascii="Simplified Arabic" w:hAnsi="Simplified Arabic" w:cs="Simplified Arabic"/>
                    <w:sz w:val="22"/>
                    <w:szCs w:val="22"/>
                    <w:lang w:bidi="ar-SY"/>
                  </w:rPr>
                  <w:t>Antoun Midiaty national of Syria and Abd Ul Azeem Assad national of Syria/Palestine</w:t>
                </w:r>
              </w:sdtContent>
            </w:sdt>
            <w:r w:rsidRPr="008F5F71">
              <w:rPr>
                <w:rFonts w:ascii="Simplified Arabic" w:hAnsi="Simplified Arabic" w:cs="Simplified Arabic"/>
                <w:sz w:val="22"/>
                <w:szCs w:val="22"/>
                <w:lang w:bidi="ar-SY"/>
              </w:rPr>
              <w:t>.</w:t>
            </w:r>
          </w:p>
          <w:p w:rsidRPr="008F5F71" w:rsidR="00323EB3" w:rsidP="00323EB3" w:rsidRDefault="00323EB3" w14:paraId="33DC07EA" w14:textId="77777777">
            <w:pPr>
              <w:bidi w:val="0"/>
              <w:spacing w:line="276" w:lineRule="auto"/>
              <w:jc w:val="lowKashida"/>
              <w:rPr>
                <w:rFonts w:ascii="Simplified Arabic" w:hAnsi="Simplified Arabic" w:cs="Simplified Arabic"/>
                <w:sz w:val="22"/>
                <w:szCs w:val="22"/>
                <w:lang w:bidi="ar-SY"/>
              </w:rPr>
            </w:pPr>
          </w:p>
        </w:tc>
        <w:tc>
          <w:tcPr>
            <w:tcW w:w="5040" w:type="dxa"/>
            <w:shd w:val="clear" w:color="auto" w:fill="auto"/>
          </w:tcPr>
          <w:p w:rsidR="00323EB3" w:rsidP="00323EB3" w:rsidRDefault="00323EB3" w14:paraId="7B73C3B2" w14:textId="77777777">
            <w:pPr>
              <w:spacing w:line="276" w:lineRule="auto"/>
              <w:jc w:val="lowKashida"/>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سيغادر</w:t>
            </w:r>
            <w:r w:rsidRPr="00655B00">
              <w:rPr>
                <w:rFonts w:ascii="Simplified Arabic" w:hAnsi="Simplified Arabic" w:cs="Simplified Arabic"/>
                <w:sz w:val="22"/>
                <w:szCs w:val="22"/>
                <w:lang w:bidi="ar-SY"/>
              </w:rPr>
              <w:t xml:space="preserve"> </w:t>
            </w:r>
            <w:r w:rsidRPr="00655B00">
              <w:rPr>
                <w:rFonts w:ascii="Simplified Arabic" w:hAnsi="Simplified Arabic" w:cs="Simplified Arabic"/>
                <w:sz w:val="22"/>
                <w:szCs w:val="22"/>
                <w:rtl/>
                <w:lang w:bidi="ar-SY"/>
              </w:rPr>
              <w:t>الوفد دمشق ويعود بواسطة</w:t>
            </w:r>
            <w:r>
              <w:rPr>
                <w:rFonts w:hint="cs" w:ascii="Simplified Arabic" w:hAnsi="Simplified Arabic" w:cs="Simplified Arabic"/>
                <w:sz w:val="22"/>
                <w:szCs w:val="22"/>
                <w:rtl/>
                <w:lang w:bidi="ar-SY"/>
              </w:rPr>
              <w:t xml:space="preserve"> </w:t>
            </w:r>
            <w:r w:rsidRPr="00655B00">
              <w:rPr>
                <w:rFonts w:ascii="Simplified Arabic" w:hAnsi="Simplified Arabic" w:cs="Simplified Arabic"/>
                <w:sz w:val="22"/>
                <w:szCs w:val="22"/>
                <w:rtl/>
                <w:lang w:bidi="ar-SY"/>
              </w:rPr>
              <w:t>سيارات تويوتا لاند كروزر بيضاء تحمل اللوحات</w:t>
            </w:r>
            <w:r>
              <w:rPr>
                <w:rFonts w:ascii="Simplified Arabic" w:hAnsi="Simplified Arabic" w:cs="Simplified Arabic"/>
                <w:sz w:val="22"/>
                <w:szCs w:val="22"/>
                <w:lang w:bidi="ar-SY"/>
              </w:rPr>
              <w:t xml:space="preserve"> </w:t>
            </w:r>
            <w:sdt>
              <w:sdtPr>
                <w:rPr>
                  <w:rFonts w:ascii="Simplified Arabic" w:hAnsi="Simplified Arabic" w:cs="Simplified Arabic"/>
                  <w:sz w:val="22"/>
                  <w:szCs w:val="22"/>
                  <w:rtl/>
                  <w:lang w:bidi="ar-SY"/>
                </w:rPr>
                <w:alias w:val="VehicleNumberNVV_AR"/>
                <w:tag w:val="VehicleNumberNVV_AR"/>
                <w:id w:val="-247889565"/>
                <w:placeholder>
                  <w:docPart w:val="C9C63B1F3DC549639264DA518C9BE91F"/>
                </w:placeholder>
                <w:showingPlcHdr/>
              </w:sdtPr>
              <w:sdtEndPr>
                <w:rPr>
                  <w:rFonts w:hint="cs"/>
                </w:rPr>
              </w:sdtEndPr>
              <w:sdtContent>
                <w:r w:rsidRPr="009870A9">
                  <w:rPr>
                    <w:rFonts w:ascii="Simplified Arabic" w:hAnsi="Simplified Arabic" w:cs="Simplified Arabic"/>
                    <w:sz w:val="22"/>
                    <w:szCs w:val="22"/>
                    <w:lang w:bidi="ar-SY"/>
                  </w:rPr>
                  <w:t>(2478، 2479)</w:t>
                </w:r>
              </w:sdtContent>
            </w:sdt>
            <w:r>
              <w:rPr>
                <w:rFonts w:ascii="Simplified Arabic" w:hAnsi="Simplified Arabic" w:cs="Simplified Arabic"/>
                <w:sz w:val="22"/>
                <w:szCs w:val="22"/>
                <w:lang w:bidi="ar-SY"/>
              </w:rPr>
              <w:t xml:space="preserve"> </w:t>
            </w:r>
            <w:r>
              <w:rPr>
                <w:rFonts w:hint="cs" w:ascii="Simplified Arabic" w:hAnsi="Simplified Arabic" w:cs="Simplified Arabic"/>
                <w:sz w:val="22"/>
                <w:szCs w:val="22"/>
                <w:rtl/>
                <w:lang w:bidi="ar-SY"/>
              </w:rPr>
              <w:t>مع</w:t>
            </w:r>
            <w:r>
              <w:rPr>
                <w:rFonts w:ascii="Simplified Arabic" w:hAnsi="Simplified Arabic" w:cs="Simplified Arabic"/>
                <w:sz w:val="22"/>
                <w:szCs w:val="22"/>
                <w:lang w:bidi="ar-SY"/>
              </w:rPr>
              <w:t xml:space="preserve"> </w:t>
            </w:r>
            <w:sdt>
              <w:sdtPr>
                <w:rPr>
                  <w:rFonts w:hint="cs" w:ascii="Simplified Arabic" w:hAnsi="Simplified Arabic" w:cs="Simplified Arabic"/>
                  <w:sz w:val="22"/>
                  <w:szCs w:val="22"/>
                  <w:rtl/>
                  <w:lang w:bidi="ar-SY"/>
                </w:rPr>
                <w:alias w:val="DriversDetailNVV_AR"/>
                <w:tag w:val="DriversDetailNVV_AR"/>
                <w:id w:val="-311868994"/>
                <w:placeholder>
                  <w:docPart w:val="C9C63B1F3DC549639264DA518C9BE91F"/>
                </w:placeholder>
              </w:sdtPr>
              <w:sdtEndPr/>
              <w:sdtContent>
                <w:r w:rsidRPr="009A03BE">
                  <w:rPr>
                    <w:rFonts w:ascii="Simplified Arabic" w:hAnsi="Simplified Arabic" w:cs="Simplified Arabic"/>
                    <w:sz w:val="22"/>
                    <w:szCs w:val="22"/>
                    <w:rtl/>
                    <w:lang w:bidi="ar-SY"/>
                  </w:rPr>
                  <w:t xml:space="preserve">السائق عبد العظيم أسعد  من الجنسية السورية/الفلسطينية و السائق أنطون مدياتي  من الجنسية السورية</w:t>
                </w:r>
              </w:sdtContent>
            </w:sdt>
            <w:r w:rsidRPr="009A03BE">
              <w:rPr>
                <w:rFonts w:hint="cs" w:ascii="Simplified Arabic" w:hAnsi="Simplified Arabic" w:cs="Simplified Arabic"/>
                <w:sz w:val="22"/>
                <w:szCs w:val="22"/>
                <w:rtl/>
                <w:lang w:bidi="ar-SY"/>
              </w:rPr>
              <w:t xml:space="preserve"> </w:t>
            </w:r>
            <w:r w:rsidRPr="009A03BE">
              <w:rPr>
                <w:rFonts w:ascii="Simplified Arabic" w:hAnsi="Simplified Arabic" w:cs="Simplified Arabic"/>
                <w:sz w:val="22"/>
                <w:szCs w:val="22"/>
                <w:rtl/>
                <w:lang w:bidi="ar-SY"/>
              </w:rPr>
              <w:t>.</w:t>
            </w:r>
          </w:p>
          <w:p w:rsidRPr="00655B00" w:rsidR="00323EB3" w:rsidP="00323EB3" w:rsidRDefault="00323EB3" w14:paraId="1B285E9F" w14:textId="77777777">
            <w:pPr>
              <w:rPr>
                <w:rFonts w:ascii="Simplified Arabic" w:hAnsi="Simplified Arabic" w:cs="Simplified Arabic"/>
                <w:sz w:val="22"/>
                <w:szCs w:val="22"/>
                <w:rtl/>
                <w:lang w:bidi="ar-SY"/>
              </w:rPr>
            </w:pPr>
          </w:p>
        </w:tc>
      </w:tr>
      <w:tr w:rsidRPr="00655B00" w:rsidR="00323EB3" w:rsidTr="00323EB3" w14:paraId="419D253F" w14:textId="77777777">
        <w:trPr>
          <w:trHeight w:val="70"/>
        </w:trPr>
        <w:tc>
          <w:tcPr>
            <w:tcW w:w="5257" w:type="dxa"/>
            <w:shd w:val="clear" w:color="auto" w:fill="auto"/>
          </w:tcPr>
          <w:p w:rsidRPr="00DD1FE9" w:rsidR="00323EB3" w:rsidP="00323EB3" w:rsidRDefault="00323EB3" w14:paraId="624FFE81" w14:textId="77777777">
            <w:pPr>
              <w:bidi w:val="0"/>
              <w:spacing w:line="276" w:lineRule="auto"/>
              <w:jc w:val="lowKashida"/>
              <w:rPr>
                <w:rFonts w:asciiTheme="majorBidi" w:hAnsiTheme="majorBidi" w:cstheme="majorBidi"/>
                <w:sz w:val="22"/>
                <w:szCs w:val="22"/>
                <w:rtl/>
                <w:lang w:bidi="ar-SY"/>
              </w:rPr>
            </w:pPr>
            <w:r w:rsidRPr="00DD1FE9">
              <w:rPr>
                <w:rFonts w:asciiTheme="majorBidi" w:hAnsiTheme="majorBidi" w:cstheme="majorBidi"/>
                <w:sz w:val="22"/>
                <w:szCs w:val="22"/>
                <w:lang w:bidi="ar-SY"/>
              </w:rPr>
              <w:t xml:space="preserve">The Office would appreciate receiving the esteemed Ministry’s kind approval on the above requested visit. </w:t>
            </w:r>
          </w:p>
          <w:p w:rsidRPr="00DD1FE9" w:rsidR="00323EB3" w:rsidP="00323EB3" w:rsidRDefault="00323EB3" w14:paraId="2A34F16B" w14:textId="77777777">
            <w:pPr>
              <w:bidi w:val="0"/>
              <w:spacing w:line="276" w:lineRule="auto"/>
              <w:jc w:val="lowKashida"/>
              <w:rPr>
                <w:rFonts w:asciiTheme="majorBidi" w:hAnsiTheme="majorBidi" w:cstheme="majorBidi"/>
                <w:sz w:val="22"/>
                <w:szCs w:val="22"/>
                <w:lang w:bidi="ar-SY"/>
              </w:rPr>
            </w:pPr>
          </w:p>
        </w:tc>
        <w:tc>
          <w:tcPr>
            <w:tcW w:w="5040" w:type="dxa"/>
            <w:shd w:val="clear" w:color="auto" w:fill="auto"/>
          </w:tcPr>
          <w:p w:rsidRPr="00323EB3" w:rsidR="00323EB3" w:rsidP="00323EB3" w:rsidRDefault="00323EB3" w14:paraId="4C1E4DD8" w14:textId="763B302A">
            <w:pPr>
              <w:rPr>
                <w:rFonts w:ascii="Simplified Arabic" w:hAnsi="Simplified Arabic" w:cs="Simplified Arabic"/>
                <w:sz w:val="22"/>
                <w:szCs w:val="22"/>
                <w:rtl/>
                <w:lang w:bidi="ar-SY"/>
              </w:rPr>
            </w:pPr>
            <w:r w:rsidRPr="00655B00">
              <w:rPr>
                <w:rFonts w:ascii="Simplified Arabic" w:hAnsi="Simplified Arabic" w:cs="Simplified Arabic"/>
                <w:sz w:val="22"/>
                <w:szCs w:val="22"/>
                <w:rtl/>
                <w:lang w:bidi="ar-SY"/>
              </w:rPr>
              <w:t xml:space="preserve">يغدو مكتب المفوضية ممتنا لاستلامه موافقة </w:t>
            </w:r>
            <w:r>
              <w:rPr>
                <w:rFonts w:hint="cs" w:ascii="Simplified Arabic" w:hAnsi="Simplified Arabic" w:cs="Simplified Arabic"/>
                <w:sz w:val="22"/>
                <w:szCs w:val="22"/>
                <w:rtl/>
                <w:lang w:bidi="ar-SY"/>
              </w:rPr>
              <w:t>الوزارة</w:t>
            </w:r>
            <w:r w:rsidRPr="00655B00">
              <w:rPr>
                <w:rFonts w:ascii="Simplified Arabic" w:hAnsi="Simplified Arabic" w:cs="Simplified Arabic"/>
                <w:sz w:val="22"/>
                <w:szCs w:val="22"/>
                <w:rtl/>
                <w:lang w:bidi="ar-SY"/>
              </w:rPr>
              <w:t xml:space="preserve"> الموقرة على موعد الزيارة اعلاه.</w:t>
            </w:r>
          </w:p>
        </w:tc>
      </w:tr>
      <w:tr w:rsidRPr="00655B00" w:rsidR="00323EB3" w:rsidTr="00323EB3" w14:paraId="1CBAB3AB" w14:textId="77777777">
        <w:trPr>
          <w:trHeight w:val="70"/>
        </w:trPr>
        <w:tc>
          <w:tcPr>
            <w:tcW w:w="5257" w:type="dxa"/>
            <w:shd w:val="clear" w:color="auto" w:fill="auto"/>
          </w:tcPr>
          <w:p w:rsidR="00323EB3" w:rsidP="00323EB3" w:rsidRDefault="00323EB3" w14:paraId="32F97D88"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The Office of the United Nations High Commissioner for Refugees in the Syrian Arab Republic avails itself of this opportunity to renew to the Department of International Organizations and Conferences of the Ministry of Foreign Affairs and Expatriates the assurance of its highest consideration.</w:t>
            </w:r>
          </w:p>
          <w:p w:rsidRPr="00DD1FE9" w:rsidR="00323EB3" w:rsidP="00323EB3" w:rsidRDefault="00323EB3" w14:paraId="34D4523D" w14:textId="77777777">
            <w:pPr>
              <w:bidi w:val="0"/>
              <w:spacing w:line="276" w:lineRule="auto"/>
              <w:jc w:val="lowKashida"/>
              <w:rPr>
                <w:rFonts w:asciiTheme="majorBidi" w:hAnsiTheme="majorBidi" w:cstheme="majorBidi"/>
                <w:sz w:val="22"/>
                <w:szCs w:val="22"/>
                <w:lang w:bidi="ar-SY"/>
              </w:rPr>
            </w:pPr>
          </w:p>
        </w:tc>
        <w:tc>
          <w:tcPr>
            <w:tcW w:w="5040" w:type="dxa"/>
            <w:shd w:val="clear" w:color="auto" w:fill="auto"/>
          </w:tcPr>
          <w:p w:rsidRPr="00655B00" w:rsidR="00323EB3" w:rsidP="00323EB3" w:rsidRDefault="00323EB3" w14:paraId="1E03711F" w14:textId="77777777">
            <w:pPr>
              <w:spacing w:line="276" w:lineRule="auto"/>
              <w:jc w:val="lowKashida"/>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هذا ويغتنم مكتب مفوضية الأمم المتحدة لشؤون اللاجئين في الجمهورية العرِبية السورية هذه المناسبة ليعرب لوزارة الخارجية والمغتربين الموقرة / إدارة المنظمات الدولية والمؤتمرات/ عن فائق تقديره واعتباره.</w:t>
            </w:r>
          </w:p>
          <w:p w:rsidRPr="00323EB3" w:rsidR="00323EB3" w:rsidP="00323EB3" w:rsidRDefault="00323EB3" w14:paraId="5063B8F0" w14:textId="77777777">
            <w:pPr>
              <w:spacing w:line="276" w:lineRule="auto"/>
              <w:rPr>
                <w:rFonts w:ascii="Simplified Arabic" w:hAnsi="Simplified Arabic" w:cs="Simplified Arabic"/>
                <w:sz w:val="22"/>
                <w:szCs w:val="22"/>
                <w:rtl/>
                <w:lang w:bidi="ar-SY"/>
              </w:rPr>
            </w:pPr>
          </w:p>
        </w:tc>
      </w:tr>
      <w:tr w:rsidRPr="00655B00" w:rsidR="00323EB3" w:rsidTr="00323EB3" w14:paraId="3382A3E8" w14:textId="77777777">
        <w:trPr>
          <w:trHeight w:val="70"/>
        </w:trPr>
        <w:tc>
          <w:tcPr>
            <w:tcW w:w="5257" w:type="dxa"/>
            <w:shd w:val="clear" w:color="auto" w:fill="auto"/>
          </w:tcPr>
          <w:p w:rsidRPr="00DD1FE9" w:rsidR="00323EB3" w:rsidP="00323EB3" w:rsidRDefault="00323EB3" w14:paraId="4C9DF92F"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 xml:space="preserve">Damascus </w:t>
            </w:r>
            <w:sdt>
              <w:sdtPr>
                <w:rPr>
                  <w:rFonts w:asciiTheme="majorBidi" w:hAnsiTheme="majorBidi" w:cstheme="majorBidi"/>
                  <w:sz w:val="22"/>
                  <w:szCs w:val="22"/>
                  <w:lang w:bidi="ar-SY"/>
                </w:rPr>
                <w:alias w:val="NoteVerbaleDateNV_EN"/>
                <w:tag w:val="NoteVerbaleDateNV_EN"/>
                <w:id w:val="-503119650"/>
                <w:placeholder>
                  <w:docPart w:val="FED88A57384B469F9CF7D4B1F2A4AA05"/>
                </w:placeholder>
                <w:showingPlcHdr/>
              </w:sdtPr>
              <w:sdtEndPr/>
              <w:sdtContent>
                <w:r w:rsidRPr="00DD1FE9">
                  <w:rPr>
                    <w:rFonts w:asciiTheme="majorBidi" w:hAnsiTheme="majorBidi" w:cstheme="majorBidi"/>
                    <w:sz w:val="22"/>
                    <w:szCs w:val="22"/>
                    <w:lang w:bidi="ar-SY"/>
                  </w:rPr>
                  <w:t>30 June 2021</w:t>
                </w:r>
              </w:sdtContent>
            </w:sdt>
          </w:p>
          <w:p w:rsidRPr="00DD1FE9" w:rsidR="00323EB3" w:rsidP="00323EB3" w:rsidRDefault="00323EB3" w14:paraId="636D709D"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Ministry of Foreign Affairs and Expatriates</w:t>
            </w:r>
          </w:p>
          <w:p w:rsidRPr="00DD1FE9" w:rsidR="00323EB3" w:rsidP="00323EB3" w:rsidRDefault="00323EB3" w14:paraId="7A29FFBA" w14:textId="7886307E">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Department of International Organizations and Conferences</w:t>
            </w:r>
          </w:p>
        </w:tc>
        <w:tc>
          <w:tcPr>
            <w:tcW w:w="5040" w:type="dxa"/>
            <w:shd w:val="clear" w:color="auto" w:fill="auto"/>
          </w:tcPr>
          <w:p w:rsidRPr="00655B00" w:rsidR="00323EB3" w:rsidP="00323EB3" w:rsidRDefault="00323EB3" w14:paraId="10FCD5F2" w14:textId="4CB1D0D6">
            <w:pPr>
              <w:spacing w:line="276" w:lineRule="auto"/>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 xml:space="preserve">دمشق </w:t>
            </w:r>
            <w:r>
              <w:rPr>
                <w:rFonts w:ascii="Simplified Arabic" w:hAnsi="Simplified Arabic" w:cs="Simplified Arabic"/>
                <w:sz w:val="22"/>
                <w:szCs w:val="22"/>
                <w:rtl/>
                <w:lang w:bidi="ar-SY"/>
              </w:rPr>
              <w:t xml:space="preserve"> </w:t>
            </w:r>
            <w:sdt>
              <w:sdtPr>
                <w:rPr>
                  <w:rFonts w:ascii="Simplified Arabic" w:hAnsi="Simplified Arabic" w:cs="Simplified Arabic"/>
                  <w:sz w:val="22"/>
                  <w:szCs w:val="22"/>
                  <w:rtl/>
                  <w:lang w:bidi="ar-SY"/>
                </w:rPr>
                <w:alias w:val="NoteVerbaleDateNV_AR"/>
                <w:tag w:val="NoteVerbaleDateNV_AR"/>
                <w:id w:val="1815913076"/>
                <w:placeholder>
                  <w:docPart w:val="0E2307F1B9E34A71B7AA44ED926D097B"/>
                </w:placeholder>
              </w:sdtPr>
              <w:sdtEndPr/>
              <w:sdtContent>
                <w:r>
                  <w:rPr>
                    <w:rFonts w:hint="cs" w:ascii="Simplified Arabic" w:hAnsi="Simplified Arabic" w:cs="Simplified Arabic"/>
                    <w:sz w:val="22"/>
                    <w:szCs w:val="22"/>
                    <w:rtl/>
                    <w:lang w:bidi="ar-SY"/>
                  </w:rPr>
                  <w:t>30 حزيران 2021</w:t>
                </w:r>
              </w:sdtContent>
            </w:sdt>
          </w:p>
          <w:p w:rsidRPr="00655B00" w:rsidR="00323EB3" w:rsidP="00323EB3" w:rsidRDefault="00323EB3" w14:paraId="4EA85A6A" w14:textId="77777777">
            <w:pPr>
              <w:spacing w:line="276" w:lineRule="auto"/>
              <w:jc w:val="lowKashida"/>
              <w:rPr>
                <w:rFonts w:ascii="Simplified Arabic" w:hAnsi="Simplified Arabic" w:cs="Simplified Arabic"/>
                <w:sz w:val="22"/>
                <w:szCs w:val="22"/>
                <w:rtl/>
                <w:lang w:bidi="ar-SY"/>
              </w:rPr>
            </w:pPr>
            <w:r w:rsidRPr="00655B00">
              <w:rPr>
                <w:rFonts w:ascii="Simplified Arabic" w:hAnsi="Simplified Arabic" w:cs="Simplified Arabic"/>
                <w:sz w:val="22"/>
                <w:szCs w:val="22"/>
                <w:rtl/>
                <w:lang w:bidi="ar-SY"/>
              </w:rPr>
              <w:t>وزارة الخارجية والمغتربين الموقرة</w:t>
            </w:r>
          </w:p>
          <w:p w:rsidRPr="00655B00" w:rsidR="00323EB3" w:rsidP="00323EB3" w:rsidRDefault="00323EB3" w14:paraId="38446926" w14:textId="2BA16282">
            <w:pPr>
              <w:spacing w:line="276" w:lineRule="auto"/>
              <w:jc w:val="lowKashida"/>
              <w:rPr>
                <w:rFonts w:ascii="Simplified Arabic" w:hAnsi="Simplified Arabic" w:cs="Simplified Arabic"/>
                <w:sz w:val="22"/>
                <w:szCs w:val="22"/>
                <w:rtl/>
                <w:lang w:bidi="ar-SY"/>
              </w:rPr>
            </w:pPr>
            <w:r w:rsidRPr="00655B00">
              <w:rPr>
                <w:rFonts w:ascii="Simplified Arabic" w:hAnsi="Simplified Arabic" w:cs="Simplified Arabic"/>
                <w:sz w:val="22"/>
                <w:szCs w:val="22"/>
                <w:rtl/>
                <w:lang w:bidi="ar-SY"/>
              </w:rPr>
              <w:t>إدارة المنظمات الدولية والمؤتمرات</w:t>
            </w:r>
          </w:p>
        </w:tc>
      </w:tr>
    </w:tbl>
    <w:p w:rsidRPr="00674E90" w:rsidR="00674E90" w:rsidP="00323EB3" w:rsidRDefault="00674E90" w14:paraId="34822429" w14:textId="172B2830">
      <w:pPr>
        <w:bidi w:val="0"/>
        <w:rPr>
          <w:rFonts w:eastAsiaTheme="minorHAnsi"/>
        </w:rPr>
      </w:pPr>
    </w:p>
    <w:sectPr w:rsidRPr="00674E90" w:rsidR="00674E90" w:rsidSect="00B33CA7">
      <w:headerReference w:type="default" r:id="rId8"/>
      <w:headerReference w:type="first" r:id="rId9"/>
      <w:pgSz w:w="11907" w:h="16840" w:code="9"/>
      <w:pgMar w:top="2705" w:right="1418" w:bottom="720" w:left="1418" w:header="720" w:footer="68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05E23A" w14:textId="77777777" w:rsidR="00505098" w:rsidRDefault="00505098">
      <w:r>
        <w:separator/>
      </w:r>
    </w:p>
  </w:endnote>
  <w:endnote w:type="continuationSeparator" w:id="0">
    <w:p w14:paraId="6F62028C" w14:textId="77777777" w:rsidR="00505098" w:rsidRDefault="00505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681BEF" w14:textId="77777777" w:rsidR="00505098" w:rsidRDefault="00505098">
      <w:r>
        <w:separator/>
      </w:r>
    </w:p>
  </w:footnote>
  <w:footnote w:type="continuationSeparator" w:id="0">
    <w:p w14:paraId="716C1B11" w14:textId="77777777" w:rsidR="00505098" w:rsidRDefault="005050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C93AC" w14:textId="4257AA48" w:rsidR="00674E90" w:rsidRDefault="00674E90">
    <w:pPr>
      <w:pStyle w:val="Header"/>
    </w:pPr>
    <w:r>
      <w:rPr>
        <w:rFonts w:ascii="Arial" w:hAnsi="Arial" w:cs="Arial"/>
        <w:noProof/>
        <w:sz w:val="18"/>
        <w:szCs w:val="18"/>
      </w:rPr>
      <mc:AlternateContent>
        <mc:Choice Requires="wpg">
          <w:drawing>
            <wp:anchor distT="0" distB="0" distL="114300" distR="114300" simplePos="0" relativeHeight="251661312" behindDoc="0" locked="0" layoutInCell="1" allowOverlap="1" wp14:anchorId="382C67B8" wp14:editId="5294D074">
              <wp:simplePos x="0" y="0"/>
              <wp:positionH relativeFrom="column">
                <wp:posOffset>-1219200</wp:posOffset>
              </wp:positionH>
              <wp:positionV relativeFrom="paragraph">
                <wp:posOffset>-361950</wp:posOffset>
              </wp:positionV>
              <wp:extent cx="7140575" cy="1642745"/>
              <wp:effectExtent l="0" t="0" r="3175" b="0"/>
              <wp:wrapNone/>
              <wp:docPr id="2" name="Group 2"/>
              <wp:cNvGraphicFramePr/>
              <a:graphic xmlns:a="http://schemas.openxmlformats.org/drawingml/2006/main">
                <a:graphicData uri="http://schemas.microsoft.com/office/word/2010/wordprocessingGroup">
                  <wpg:wgp>
                    <wpg:cNvGrpSpPr/>
                    <wpg:grpSpPr>
                      <a:xfrm>
                        <a:off x="0" y="0"/>
                        <a:ext cx="7140575" cy="1642745"/>
                        <a:chOff x="0" y="0"/>
                        <a:chExt cx="7140575" cy="1642745"/>
                      </a:xfrm>
                    </wpg:grpSpPr>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5"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P.</w:t>
                            </w:r>
                            <w:r w:rsidRPr="000A037F">
                              <w:rPr>
                                <w:sz w:val="16"/>
                                <w:szCs w:val="16"/>
                                <w:lang w:bidi="ar-SY"/>
                              </w:rPr>
                              <w:t>O.Box</w:t>
                            </w:r>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anchor>
          </w:drawing>
        </mc:Choice>
        <mc:Fallback>
          <w:pict>
            <v:group w14:anchorId="382C67B8" id="Group 2" o:spid="_x0000_s1026" style="position:absolute;left:0;text-align:left;margin-left:-96pt;margin-top:-28.5pt;width:562.25pt;height:129.35pt;z-index:251661312"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">
                <v:imagedata r:id="rId2" o:title=""/>
              </v:shape>
              <v:shapetype id="_x0000_t202" coordsize="21600,21600" o:spt="202" path="m,l,21600r21600,l21600,xe">
                <v:stroke joinstyle="miter"/>
                <v:path gradientshapeok="t" o:connecttype="rect"/>
              </v:shapetype>
              <v:shape id="Text Box 2" o:spid="_x0000_s1028"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P.</w:t>
                      </w:r>
                      <w:r w:rsidRPr="000A037F">
                        <w:rPr>
                          <w:sz w:val="16"/>
                          <w:szCs w:val="16"/>
                          <w:lang w:bidi="ar-SY"/>
                        </w:rPr>
                        <w:t>O.Box</w:t>
                      </w:r>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BB342" w14:textId="20E42FFD" w:rsidR="00EB0BC1" w:rsidRDefault="00E9238C">
    <w:pPr>
      <w:pStyle w:val="Header"/>
    </w:pPr>
    <w:r>
      <w:rPr>
        <w:rFonts w:ascii="Arial" w:hAnsi="Arial" w:cs="Arial"/>
        <w:noProof/>
        <w:sz w:val="18"/>
        <w:szCs w:val="18"/>
      </w:rPr>
      <mc:AlternateContent>
        <mc:Choice Requires="wpg">
          <w:drawing>
            <wp:anchor distT="0" distB="0" distL="114300" distR="114300" simplePos="0" relativeHeight="251663360" behindDoc="0" locked="0" layoutInCell="1" allowOverlap="1" wp14:anchorId="6D11B46E" wp14:editId="646EA267">
              <wp:simplePos x="0" y="0"/>
              <wp:positionH relativeFrom="column">
                <wp:posOffset>-731418</wp:posOffset>
              </wp:positionH>
              <wp:positionV relativeFrom="paragraph">
                <wp:posOffset>-457199</wp:posOffset>
              </wp:positionV>
              <wp:extent cx="7140575" cy="1534112"/>
              <wp:effectExtent l="0" t="0" r="3175" b="9525"/>
              <wp:wrapNone/>
              <wp:docPr id="7" name="Group 7"/>
              <wp:cNvGraphicFramePr/>
              <a:graphic xmlns:a="http://schemas.openxmlformats.org/drawingml/2006/main">
                <a:graphicData uri="http://schemas.microsoft.com/office/word/2010/wordprocessingGroup">
                  <wpg:wgp>
                    <wpg:cNvGrpSpPr/>
                    <wpg:grpSpPr>
                      <a:xfrm>
                        <a:off x="0" y="0"/>
                        <a:ext cx="7140575" cy="1534112"/>
                        <a:chOff x="0" y="0"/>
                        <a:chExt cx="7140575" cy="1642745"/>
                      </a:xfrm>
                    </wpg:grpSpPr>
                    <pic:pic xmlns:pic="http://schemas.openxmlformats.org/drawingml/2006/picture">
                      <pic:nvPicPr>
                        <pic:cNvPr id="8" name="Picture 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9"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5AA6445F" w14:textId="77777777" w:rsidR="00E9238C" w:rsidRPr="000A037F" w:rsidRDefault="00E9238C" w:rsidP="00E9238C">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3799D07F" w14:textId="77777777" w:rsidR="00E9238C" w:rsidRPr="005B4CB9" w:rsidRDefault="00E9238C" w:rsidP="00E9238C">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22E065C4" w14:textId="77777777" w:rsidR="00E9238C" w:rsidRDefault="00E9238C" w:rsidP="00E9238C">
                            <w:pPr>
                              <w:ind w:left="1440"/>
                              <w:rPr>
                                <w:sz w:val="16"/>
                                <w:szCs w:val="16"/>
                                <w:lang w:bidi="ar-SY"/>
                              </w:rPr>
                            </w:pPr>
                            <w:r>
                              <w:rPr>
                                <w:sz w:val="16"/>
                                <w:szCs w:val="16"/>
                              </w:rPr>
                              <w:t xml:space="preserve">         P.</w:t>
                            </w:r>
                            <w:r w:rsidRPr="000A037F">
                              <w:rPr>
                                <w:sz w:val="16"/>
                                <w:szCs w:val="16"/>
                                <w:lang w:bidi="ar-SY"/>
                              </w:rPr>
                              <w:t>O.Box</w:t>
                            </w:r>
                            <w:r>
                              <w:rPr>
                                <w:sz w:val="16"/>
                                <w:szCs w:val="16"/>
                                <w:lang w:bidi="ar-SY"/>
                              </w:rPr>
                              <w:t>:</w:t>
                            </w:r>
                            <w:r w:rsidRPr="000A037F">
                              <w:rPr>
                                <w:sz w:val="16"/>
                                <w:szCs w:val="16"/>
                                <w:lang w:bidi="ar-SY"/>
                              </w:rPr>
                              <w:t xml:space="preserve"> 30891</w:t>
                            </w:r>
                            <w:r>
                              <w:rPr>
                                <w:sz w:val="16"/>
                                <w:szCs w:val="16"/>
                                <w:lang w:bidi="ar-SY"/>
                              </w:rPr>
                              <w:t xml:space="preserve">          Tel:    21812000</w:t>
                            </w:r>
                          </w:p>
                          <w:p w14:paraId="15ACCA93" w14:textId="77777777" w:rsidR="00E9238C" w:rsidRPr="000A037F" w:rsidRDefault="00E9238C" w:rsidP="00E9238C">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D11B46E" id="Group 7" o:spid="_x0000_s1029" style="position:absolute;left:0;text-align:left;margin-left:-57.6pt;margin-top:-36pt;width:562.25pt;height:120.8pt;z-index:251663360;mso-height-relative:margin"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">
                <v:imagedata r:id="rId2" o:title=""/>
              </v:shape>
              <v:shapetype id="_x0000_t202" coordsize="21600,21600" o:spt="202" path="m,l,21600r21600,l21600,xe">
                <v:stroke joinstyle="miter"/>
                <v:path gradientshapeok="t" o:connecttype="rect"/>
              </v:shapetype>
              <v:shape id="Text Box 2" o:spid="_x0000_s1031"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5AA6445F" w14:textId="77777777" w:rsidR="00E9238C" w:rsidRPr="000A037F" w:rsidRDefault="00E9238C" w:rsidP="00E9238C">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3799D07F" w14:textId="77777777" w:rsidR="00E9238C" w:rsidRPr="005B4CB9" w:rsidRDefault="00E9238C" w:rsidP="00E9238C">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22E065C4" w14:textId="77777777" w:rsidR="00E9238C" w:rsidRDefault="00E9238C" w:rsidP="00E9238C">
                      <w:pPr>
                        <w:ind w:left="1440"/>
                        <w:rPr>
                          <w:sz w:val="16"/>
                          <w:szCs w:val="16"/>
                          <w:lang w:bidi="ar-SY"/>
                        </w:rPr>
                      </w:pPr>
                      <w:r>
                        <w:rPr>
                          <w:sz w:val="16"/>
                          <w:szCs w:val="16"/>
                        </w:rPr>
                        <w:t xml:space="preserve">         P.</w:t>
                      </w:r>
                      <w:r w:rsidRPr="000A037F">
                        <w:rPr>
                          <w:sz w:val="16"/>
                          <w:szCs w:val="16"/>
                          <w:lang w:bidi="ar-SY"/>
                        </w:rPr>
                        <w:t>O.Box</w:t>
                      </w:r>
                      <w:r>
                        <w:rPr>
                          <w:sz w:val="16"/>
                          <w:szCs w:val="16"/>
                          <w:lang w:bidi="ar-SY"/>
                        </w:rPr>
                        <w:t>:</w:t>
                      </w:r>
                      <w:r w:rsidRPr="000A037F">
                        <w:rPr>
                          <w:sz w:val="16"/>
                          <w:szCs w:val="16"/>
                          <w:lang w:bidi="ar-SY"/>
                        </w:rPr>
                        <w:t xml:space="preserve"> 30891</w:t>
                      </w:r>
                      <w:r>
                        <w:rPr>
                          <w:sz w:val="16"/>
                          <w:szCs w:val="16"/>
                          <w:lang w:bidi="ar-SY"/>
                        </w:rPr>
                        <w:t xml:space="preserve">          Tel:    21812000</w:t>
                      </w:r>
                    </w:p>
                    <w:p w14:paraId="15ACCA93" w14:textId="77777777" w:rsidR="00E9238C" w:rsidRPr="000A037F" w:rsidRDefault="00E9238C" w:rsidP="00E9238C">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147F9"/>
    <w:multiLevelType w:val="hybridMultilevel"/>
    <w:tmpl w:val="C0BA5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71C70"/>
    <w:multiLevelType w:val="hybridMultilevel"/>
    <w:tmpl w:val="71BE1B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B02CC4"/>
    <w:multiLevelType w:val="hybridMultilevel"/>
    <w:tmpl w:val="60F4DD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7253DB"/>
    <w:multiLevelType w:val="hybridMultilevel"/>
    <w:tmpl w:val="60F4D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23046"/>
    <w:multiLevelType w:val="hybridMultilevel"/>
    <w:tmpl w:val="3114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1751C2"/>
    <w:multiLevelType w:val="hybridMultilevel"/>
    <w:tmpl w:val="7564D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B679B"/>
    <w:multiLevelType w:val="hybridMultilevel"/>
    <w:tmpl w:val="60F4D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8B3001"/>
    <w:multiLevelType w:val="hybridMultilevel"/>
    <w:tmpl w:val="195422C8"/>
    <w:lvl w:ilvl="0" w:tplc="8A846020">
      <w:numFmt w:val="bullet"/>
      <w:lvlText w:val="-"/>
      <w:lvlJc w:val="left"/>
      <w:pPr>
        <w:ind w:left="720" w:hanging="360"/>
      </w:pPr>
      <w:rPr>
        <w:rFonts w:ascii="Arial" w:eastAsiaTheme="minorHAnsi" w:hAnsi="Arial" w:cs="Arial"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464FC"/>
    <w:multiLevelType w:val="hybridMultilevel"/>
    <w:tmpl w:val="7564D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9A7644"/>
    <w:multiLevelType w:val="hybridMultilevel"/>
    <w:tmpl w:val="E4AEA800"/>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060055"/>
    <w:multiLevelType w:val="hybridMultilevel"/>
    <w:tmpl w:val="9F1ED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1"/>
  </w:num>
  <w:num w:numId="4">
    <w:abstractNumId w:val="9"/>
  </w:num>
  <w:num w:numId="5">
    <w:abstractNumId w:val="4"/>
  </w:num>
  <w:num w:numId="6">
    <w:abstractNumId w:val="3"/>
  </w:num>
  <w:num w:numId="7">
    <w:abstractNumId w:val="0"/>
  </w:num>
  <w:num w:numId="8">
    <w:abstractNumId w:val="2"/>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varDateString" w:val="30 July 2018"/>
    <w:docVar w:name="docvarDocType" w:val="Letter"/>
    <w:docVar w:name="docvarFileCode" w:val="n"/>
    <w:docVar w:name="docvarRecipient" w:val="n"/>
    <w:docVar w:name="docvarSubject" w:val="Re:  Project Title: “Enhancing Protection and Resilience of Syrians with emphasis on Community Centers&quot;"/>
    <w:docVar w:name="docvarYourCode" w:val="n"/>
  </w:docVars>
  <w:rsids>
    <w:rsidRoot w:val="00605846"/>
    <w:rsid w:val="00005296"/>
    <w:rsid w:val="000053EA"/>
    <w:rsid w:val="00015FF7"/>
    <w:rsid w:val="00034B58"/>
    <w:rsid w:val="000402B5"/>
    <w:rsid w:val="000507EA"/>
    <w:rsid w:val="00061543"/>
    <w:rsid w:val="00086D3D"/>
    <w:rsid w:val="00092CD6"/>
    <w:rsid w:val="00097C2C"/>
    <w:rsid w:val="000A037F"/>
    <w:rsid w:val="000A0A82"/>
    <w:rsid w:val="000A7B8D"/>
    <w:rsid w:val="00102338"/>
    <w:rsid w:val="00106801"/>
    <w:rsid w:val="00112A76"/>
    <w:rsid w:val="001364BE"/>
    <w:rsid w:val="001563DC"/>
    <w:rsid w:val="0016044F"/>
    <w:rsid w:val="00161216"/>
    <w:rsid w:val="0016469C"/>
    <w:rsid w:val="001767C2"/>
    <w:rsid w:val="0017742C"/>
    <w:rsid w:val="001801AD"/>
    <w:rsid w:val="00186D89"/>
    <w:rsid w:val="00187C0B"/>
    <w:rsid w:val="001A0A2B"/>
    <w:rsid w:val="001B6CB9"/>
    <w:rsid w:val="001C69B5"/>
    <w:rsid w:val="001C7D53"/>
    <w:rsid w:val="001E38C3"/>
    <w:rsid w:val="001F0045"/>
    <w:rsid w:val="001F2913"/>
    <w:rsid w:val="002369C8"/>
    <w:rsid w:val="00237BC6"/>
    <w:rsid w:val="0024371C"/>
    <w:rsid w:val="0024465E"/>
    <w:rsid w:val="00247B95"/>
    <w:rsid w:val="002518D1"/>
    <w:rsid w:val="002569CA"/>
    <w:rsid w:val="00260C82"/>
    <w:rsid w:val="0027560D"/>
    <w:rsid w:val="002831ED"/>
    <w:rsid w:val="002915D6"/>
    <w:rsid w:val="002930F9"/>
    <w:rsid w:val="002B1F73"/>
    <w:rsid w:val="002F46B8"/>
    <w:rsid w:val="00310D24"/>
    <w:rsid w:val="00313709"/>
    <w:rsid w:val="003155D2"/>
    <w:rsid w:val="00323EB3"/>
    <w:rsid w:val="003429F0"/>
    <w:rsid w:val="00357C0B"/>
    <w:rsid w:val="00360DD6"/>
    <w:rsid w:val="00370D44"/>
    <w:rsid w:val="00373D0A"/>
    <w:rsid w:val="003C3332"/>
    <w:rsid w:val="003D0D46"/>
    <w:rsid w:val="003D1379"/>
    <w:rsid w:val="003D3DF3"/>
    <w:rsid w:val="003E593C"/>
    <w:rsid w:val="003F1FAF"/>
    <w:rsid w:val="00402A2E"/>
    <w:rsid w:val="00461E64"/>
    <w:rsid w:val="00462932"/>
    <w:rsid w:val="004661FE"/>
    <w:rsid w:val="00473CA8"/>
    <w:rsid w:val="00483FB5"/>
    <w:rsid w:val="0049218A"/>
    <w:rsid w:val="00495376"/>
    <w:rsid w:val="004B60BC"/>
    <w:rsid w:val="004C5052"/>
    <w:rsid w:val="004F21CD"/>
    <w:rsid w:val="00500297"/>
    <w:rsid w:val="00505098"/>
    <w:rsid w:val="00507389"/>
    <w:rsid w:val="00517444"/>
    <w:rsid w:val="005207B9"/>
    <w:rsid w:val="00520B40"/>
    <w:rsid w:val="005217C5"/>
    <w:rsid w:val="005278E6"/>
    <w:rsid w:val="00527E20"/>
    <w:rsid w:val="0053458C"/>
    <w:rsid w:val="00556DF6"/>
    <w:rsid w:val="00564F37"/>
    <w:rsid w:val="00566070"/>
    <w:rsid w:val="00566739"/>
    <w:rsid w:val="00570D15"/>
    <w:rsid w:val="00572452"/>
    <w:rsid w:val="005A7B6F"/>
    <w:rsid w:val="005B4CB9"/>
    <w:rsid w:val="005B641D"/>
    <w:rsid w:val="005C118B"/>
    <w:rsid w:val="005C6300"/>
    <w:rsid w:val="005D2281"/>
    <w:rsid w:val="005E1BB2"/>
    <w:rsid w:val="005F40E0"/>
    <w:rsid w:val="00603CD8"/>
    <w:rsid w:val="00605846"/>
    <w:rsid w:val="0061174D"/>
    <w:rsid w:val="00617241"/>
    <w:rsid w:val="00617F9E"/>
    <w:rsid w:val="006437E0"/>
    <w:rsid w:val="00650F19"/>
    <w:rsid w:val="0065581E"/>
    <w:rsid w:val="00656EC8"/>
    <w:rsid w:val="00667013"/>
    <w:rsid w:val="00674E90"/>
    <w:rsid w:val="006B0714"/>
    <w:rsid w:val="006B54DC"/>
    <w:rsid w:val="006C3865"/>
    <w:rsid w:val="006C459C"/>
    <w:rsid w:val="006D2DA2"/>
    <w:rsid w:val="006E295E"/>
    <w:rsid w:val="006E6A4E"/>
    <w:rsid w:val="0071587F"/>
    <w:rsid w:val="00725FF2"/>
    <w:rsid w:val="0072600F"/>
    <w:rsid w:val="00735140"/>
    <w:rsid w:val="00741AB6"/>
    <w:rsid w:val="007606CD"/>
    <w:rsid w:val="007607E9"/>
    <w:rsid w:val="00764AAB"/>
    <w:rsid w:val="007771C0"/>
    <w:rsid w:val="0078116B"/>
    <w:rsid w:val="007A3358"/>
    <w:rsid w:val="007C3F50"/>
    <w:rsid w:val="007D248B"/>
    <w:rsid w:val="007E28F5"/>
    <w:rsid w:val="008032CD"/>
    <w:rsid w:val="00803A25"/>
    <w:rsid w:val="00811D97"/>
    <w:rsid w:val="008150B2"/>
    <w:rsid w:val="00837D2E"/>
    <w:rsid w:val="008626CC"/>
    <w:rsid w:val="00873E12"/>
    <w:rsid w:val="0088768A"/>
    <w:rsid w:val="008938A8"/>
    <w:rsid w:val="00893BA6"/>
    <w:rsid w:val="008A2BFD"/>
    <w:rsid w:val="008D05D4"/>
    <w:rsid w:val="008E437F"/>
    <w:rsid w:val="008F2B35"/>
    <w:rsid w:val="008F5F71"/>
    <w:rsid w:val="0090327A"/>
    <w:rsid w:val="00905F89"/>
    <w:rsid w:val="00951692"/>
    <w:rsid w:val="00954602"/>
    <w:rsid w:val="00954937"/>
    <w:rsid w:val="00956E5C"/>
    <w:rsid w:val="009636C2"/>
    <w:rsid w:val="00963E36"/>
    <w:rsid w:val="00974C52"/>
    <w:rsid w:val="00975F5F"/>
    <w:rsid w:val="00983658"/>
    <w:rsid w:val="009870A9"/>
    <w:rsid w:val="009A03BE"/>
    <w:rsid w:val="009A07B0"/>
    <w:rsid w:val="009A1384"/>
    <w:rsid w:val="009E3DD9"/>
    <w:rsid w:val="00A06B32"/>
    <w:rsid w:val="00A24B89"/>
    <w:rsid w:val="00A46DED"/>
    <w:rsid w:val="00A55365"/>
    <w:rsid w:val="00A55F4E"/>
    <w:rsid w:val="00A617EF"/>
    <w:rsid w:val="00A63BC6"/>
    <w:rsid w:val="00A83D81"/>
    <w:rsid w:val="00AE08F4"/>
    <w:rsid w:val="00B121A5"/>
    <w:rsid w:val="00B15DE5"/>
    <w:rsid w:val="00B203EB"/>
    <w:rsid w:val="00B3169C"/>
    <w:rsid w:val="00B33CA7"/>
    <w:rsid w:val="00B3753A"/>
    <w:rsid w:val="00B40A6D"/>
    <w:rsid w:val="00B525F3"/>
    <w:rsid w:val="00B573CE"/>
    <w:rsid w:val="00B62D3F"/>
    <w:rsid w:val="00B64972"/>
    <w:rsid w:val="00B66933"/>
    <w:rsid w:val="00B84212"/>
    <w:rsid w:val="00B91043"/>
    <w:rsid w:val="00BA2370"/>
    <w:rsid w:val="00BB7845"/>
    <w:rsid w:val="00BC11CA"/>
    <w:rsid w:val="00BC57CB"/>
    <w:rsid w:val="00BC5C3D"/>
    <w:rsid w:val="00BD0ADC"/>
    <w:rsid w:val="00BD4DAF"/>
    <w:rsid w:val="00BF30E8"/>
    <w:rsid w:val="00BF61E9"/>
    <w:rsid w:val="00BF7C13"/>
    <w:rsid w:val="00C01AA0"/>
    <w:rsid w:val="00C04B4D"/>
    <w:rsid w:val="00C11307"/>
    <w:rsid w:val="00C33974"/>
    <w:rsid w:val="00C40856"/>
    <w:rsid w:val="00C635CE"/>
    <w:rsid w:val="00C66E2A"/>
    <w:rsid w:val="00C7134C"/>
    <w:rsid w:val="00C75A1D"/>
    <w:rsid w:val="00CC2E94"/>
    <w:rsid w:val="00D04BA9"/>
    <w:rsid w:val="00D11EDF"/>
    <w:rsid w:val="00D244DE"/>
    <w:rsid w:val="00D335A6"/>
    <w:rsid w:val="00D36DFD"/>
    <w:rsid w:val="00D46273"/>
    <w:rsid w:val="00D54461"/>
    <w:rsid w:val="00D670F5"/>
    <w:rsid w:val="00D70583"/>
    <w:rsid w:val="00D730FB"/>
    <w:rsid w:val="00D912AD"/>
    <w:rsid w:val="00D94D13"/>
    <w:rsid w:val="00DA3A59"/>
    <w:rsid w:val="00DA6884"/>
    <w:rsid w:val="00DB1243"/>
    <w:rsid w:val="00DB50D5"/>
    <w:rsid w:val="00DD14FA"/>
    <w:rsid w:val="00DD1FE9"/>
    <w:rsid w:val="00DE1B74"/>
    <w:rsid w:val="00E10825"/>
    <w:rsid w:val="00E2244B"/>
    <w:rsid w:val="00E22A49"/>
    <w:rsid w:val="00E32C10"/>
    <w:rsid w:val="00E344BE"/>
    <w:rsid w:val="00E46A54"/>
    <w:rsid w:val="00E548A3"/>
    <w:rsid w:val="00E6097A"/>
    <w:rsid w:val="00E9238C"/>
    <w:rsid w:val="00EB0BC1"/>
    <w:rsid w:val="00EB3FD8"/>
    <w:rsid w:val="00EB776C"/>
    <w:rsid w:val="00EF5C42"/>
    <w:rsid w:val="00F023C8"/>
    <w:rsid w:val="00F12E33"/>
    <w:rsid w:val="00F156E5"/>
    <w:rsid w:val="00F252ED"/>
    <w:rsid w:val="00F33D8B"/>
    <w:rsid w:val="00F33E92"/>
    <w:rsid w:val="00F455A4"/>
    <w:rsid w:val="00FC4AC2"/>
    <w:rsid w:val="00FC531A"/>
    <w:rsid w:val="00FC6151"/>
    <w:rsid w:val="00FE62C2"/>
    <w:rsid w:val="00FE67BB"/>
    <w:rsid w:val="00FF1C04"/>
    <w:rsid w:val="00FF7C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CF61FA"/>
  <w15:chartTrackingRefBased/>
  <w15:docId w15:val="{94D306BA-1474-4B1E-8DA8-4A73C5B8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E90"/>
    <w:pPr>
      <w:bidi/>
    </w:pPr>
    <w:rPr>
      <w:rFonts w:cs="Traditional Arabic"/>
    </w:rPr>
  </w:style>
  <w:style w:type="paragraph" w:styleId="Heading1">
    <w:name w:val="heading 1"/>
    <w:basedOn w:val="Normal"/>
    <w:next w:val="Normal"/>
    <w:qFormat/>
    <w:pPr>
      <w:keepNext/>
      <w:ind w:right="-57"/>
      <w:outlineLvl w:val="0"/>
    </w:pPr>
    <w:rPr>
      <w:rFonts w:ascii="Arial" w:hAnsi="Arial"/>
      <w:b/>
      <w:sz w:val="16"/>
    </w:rPr>
  </w:style>
  <w:style w:type="paragraph" w:styleId="Heading2">
    <w:name w:val="heading 2"/>
    <w:basedOn w:val="Normal"/>
    <w:next w:val="Normal"/>
    <w:qFormat/>
    <w:pPr>
      <w:keepNext/>
      <w:jc w:val="both"/>
      <w:outlineLvl w:val="1"/>
    </w:pPr>
    <w:rPr>
      <w:rFonts w:ascii="Arial" w:hAnsi="Arial"/>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basedOn w:val="DefaultParagraphFont"/>
    <w:uiPriority w:val="99"/>
    <w:rPr>
      <w:color w:val="0000FF"/>
      <w:u w:val="single"/>
    </w:rPr>
  </w:style>
  <w:style w:type="paragraph" w:customStyle="1" w:styleId="c2">
    <w:name w:val="c2"/>
    <w:basedOn w:val="Normal"/>
    <w:rsid w:val="005A7B6F"/>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5F40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0E0"/>
    <w:rPr>
      <w:rFonts w:ascii="Segoe UI" w:hAnsi="Segoe UI" w:cs="Segoe UI"/>
      <w:sz w:val="18"/>
      <w:szCs w:val="18"/>
      <w:lang w:val="en-GB"/>
    </w:rPr>
  </w:style>
  <w:style w:type="character" w:customStyle="1" w:styleId="FooterChar">
    <w:name w:val="Footer Char"/>
    <w:basedOn w:val="DefaultParagraphFont"/>
    <w:link w:val="Footer"/>
    <w:uiPriority w:val="99"/>
    <w:rsid w:val="008A2BFD"/>
    <w:rPr>
      <w:lang w:val="en-GB"/>
    </w:rPr>
  </w:style>
  <w:style w:type="paragraph" w:styleId="NoSpacing">
    <w:name w:val="No Spacing"/>
    <w:uiPriority w:val="1"/>
    <w:qFormat/>
    <w:rsid w:val="008A2BFD"/>
    <w:rPr>
      <w:rFonts w:ascii="Calibri" w:eastAsia="Calibri" w:hAnsi="Calibri"/>
      <w:sz w:val="22"/>
      <w:szCs w:val="22"/>
      <w:lang w:val="en-GB"/>
    </w:rPr>
  </w:style>
  <w:style w:type="character" w:styleId="CommentReference">
    <w:name w:val="annotation reference"/>
    <w:basedOn w:val="DefaultParagraphFont"/>
    <w:uiPriority w:val="99"/>
    <w:semiHidden/>
    <w:unhideWhenUsed/>
    <w:rsid w:val="00A55365"/>
    <w:rPr>
      <w:sz w:val="16"/>
      <w:szCs w:val="16"/>
    </w:rPr>
  </w:style>
  <w:style w:type="paragraph" w:styleId="CommentText">
    <w:name w:val="annotation text"/>
    <w:basedOn w:val="Normal"/>
    <w:link w:val="CommentTextChar"/>
    <w:uiPriority w:val="99"/>
    <w:semiHidden/>
    <w:unhideWhenUsed/>
    <w:rsid w:val="00A55365"/>
  </w:style>
  <w:style w:type="character" w:customStyle="1" w:styleId="CommentTextChar">
    <w:name w:val="Comment Text Char"/>
    <w:basedOn w:val="DefaultParagraphFont"/>
    <w:link w:val="CommentText"/>
    <w:uiPriority w:val="99"/>
    <w:semiHidden/>
    <w:rsid w:val="00A55365"/>
    <w:rPr>
      <w:lang w:val="en-GB"/>
    </w:rPr>
  </w:style>
  <w:style w:type="paragraph" w:styleId="CommentSubject">
    <w:name w:val="annotation subject"/>
    <w:basedOn w:val="CommentText"/>
    <w:next w:val="CommentText"/>
    <w:link w:val="CommentSubjectChar"/>
    <w:uiPriority w:val="99"/>
    <w:semiHidden/>
    <w:unhideWhenUsed/>
    <w:rsid w:val="00A55365"/>
    <w:rPr>
      <w:b/>
      <w:bCs/>
    </w:rPr>
  </w:style>
  <w:style w:type="character" w:customStyle="1" w:styleId="CommentSubjectChar">
    <w:name w:val="Comment Subject Char"/>
    <w:basedOn w:val="CommentTextChar"/>
    <w:link w:val="CommentSubject"/>
    <w:uiPriority w:val="99"/>
    <w:semiHidden/>
    <w:rsid w:val="00A55365"/>
    <w:rPr>
      <w:b/>
      <w:bCs/>
      <w:lang w:val="en-GB"/>
    </w:rPr>
  </w:style>
  <w:style w:type="paragraph" w:styleId="Revision">
    <w:name w:val="Revision"/>
    <w:hidden/>
    <w:uiPriority w:val="99"/>
    <w:semiHidden/>
    <w:rsid w:val="00A55365"/>
    <w:rPr>
      <w:lang w:val="en-GB"/>
    </w:rPr>
  </w:style>
  <w:style w:type="character" w:customStyle="1" w:styleId="HeaderChar">
    <w:name w:val="Header Char"/>
    <w:basedOn w:val="DefaultParagraphFont"/>
    <w:link w:val="Header"/>
    <w:uiPriority w:val="99"/>
    <w:rsid w:val="000A037F"/>
    <w:rPr>
      <w:lang w:val="en-GB"/>
    </w:rPr>
  </w:style>
  <w:style w:type="paragraph" w:styleId="ListParagraph">
    <w:name w:val="List Paragraph"/>
    <w:basedOn w:val="Normal"/>
    <w:uiPriority w:val="34"/>
    <w:qFormat/>
    <w:rsid w:val="00674E90"/>
    <w:pPr>
      <w:ind w:left="720"/>
      <w:contextualSpacing/>
    </w:pPr>
  </w:style>
  <w:style w:type="character" w:styleId="PlaceholderText">
    <w:name w:val="Placeholder Text"/>
    <w:basedOn w:val="DefaultParagraphFont"/>
    <w:uiPriority w:val="99"/>
    <w:semiHidden/>
    <w:rsid w:val="00A06B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164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unhcr\hcrLet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B98F2C91D8146F09D6C40D88CABC22E"/>
        <w:category>
          <w:name w:val="General"/>
          <w:gallery w:val="placeholder"/>
        </w:category>
        <w:types>
          <w:type w:val="bbPlcHdr"/>
        </w:types>
        <w:behaviors>
          <w:behavior w:val="content"/>
        </w:behaviors>
        <w:guid w:val="{CDADC4E4-BFCB-4C80-B641-D4A53F8132A7}"/>
      </w:docPartPr>
      <w:docPartBody>
        <w:p w:rsidR="00B33944" w:rsidRDefault="00A76A76" w:rsidP="00A76A76">
          <w:pPr>
            <w:pStyle w:val="BB98F2C91D8146F09D6C40D88CABC22E6"/>
          </w:pPr>
          <w:r w:rsidRPr="00DD1FE9">
            <w:rPr>
              <w:rFonts w:asciiTheme="majorBidi" w:hAnsiTheme="majorBidi" w:cstheme="majorBidi"/>
              <w:sz w:val="22"/>
              <w:szCs w:val="22"/>
              <w:lang w:bidi="ar-SY"/>
            </w:rPr>
            <w:t>Click or tap here to enter text.</w:t>
          </w:r>
        </w:p>
      </w:docPartBody>
    </w:docPart>
    <w:docPart>
      <w:docPartPr>
        <w:name w:val="FED88A57384B469F9CF7D4B1F2A4AA05"/>
        <w:category>
          <w:name w:val="General"/>
          <w:gallery w:val="placeholder"/>
        </w:category>
        <w:types>
          <w:type w:val="bbPlcHdr"/>
        </w:types>
        <w:behaviors>
          <w:behavior w:val="content"/>
        </w:behaviors>
        <w:guid w:val="{AE903E2E-9C3D-4002-AD69-76B0CADC50F4}"/>
      </w:docPartPr>
      <w:docPartBody>
        <w:p w:rsidR="00E95625" w:rsidRDefault="00A76A76" w:rsidP="00A76A76">
          <w:pPr>
            <w:pStyle w:val="FED88A57384B469F9CF7D4B1F2A4AA051"/>
          </w:pPr>
          <w:r w:rsidRPr="00DD1FE9">
            <w:rPr>
              <w:rFonts w:asciiTheme="majorBidi" w:hAnsiTheme="majorBidi" w:cstheme="majorBidi"/>
              <w:sz w:val="22"/>
              <w:szCs w:val="22"/>
              <w:lang w:bidi="ar-SY"/>
            </w:rPr>
            <w:t>Click or tap here to enter text.</w:t>
          </w:r>
        </w:p>
      </w:docPartBody>
    </w:docPart>
    <w:docPart>
      <w:docPartPr>
        <w:name w:val="0E2307F1B9E34A71B7AA44ED926D097B"/>
        <w:category>
          <w:name w:val="General"/>
          <w:gallery w:val="placeholder"/>
        </w:category>
        <w:types>
          <w:type w:val="bbPlcHdr"/>
        </w:types>
        <w:behaviors>
          <w:behavior w:val="content"/>
        </w:behaviors>
        <w:guid w:val="{79E6631E-22B7-4635-9E30-9A8C89B650A6}"/>
      </w:docPartPr>
      <w:docPartBody>
        <w:p w:rsidR="00E95625" w:rsidRDefault="002E7313" w:rsidP="002E7313">
          <w:pPr>
            <w:pStyle w:val="0E2307F1B9E34A71B7AA44ED926D097B"/>
          </w:pPr>
          <w:r w:rsidRPr="00FB0E32">
            <w:rPr>
              <w:rStyle w:val="PlaceholderText"/>
            </w:rPr>
            <w:t>Click or tap here to enter text.</w:t>
          </w:r>
        </w:p>
      </w:docPartBody>
    </w:docPart>
    <w:docPart>
      <w:docPartPr>
        <w:name w:val="9F177C9F3BFB4E64A40BB267CCDD09B1"/>
        <w:category>
          <w:name w:val="General"/>
          <w:gallery w:val="placeholder"/>
        </w:category>
        <w:types>
          <w:type w:val="bbPlcHdr"/>
        </w:types>
        <w:behaviors>
          <w:behavior w:val="content"/>
        </w:behaviors>
        <w:guid w:val="{FAD48526-9586-4EB7-8880-CAE4F8DC97AC}"/>
      </w:docPartPr>
      <w:docPartBody>
        <w:p w:rsidR="00E95625" w:rsidRDefault="00A76A76" w:rsidP="00A76A76">
          <w:pPr>
            <w:pStyle w:val="9F177C9F3BFB4E64A40BB267CCDD09B11"/>
          </w:pPr>
          <w:r w:rsidRPr="00DD1FE9">
            <w:rPr>
              <w:rFonts w:asciiTheme="majorBidi" w:hAnsiTheme="majorBidi" w:cstheme="majorBidi"/>
              <w:sz w:val="22"/>
              <w:szCs w:val="22"/>
              <w:lang w:bidi="ar-SY"/>
            </w:rPr>
            <w:t>Click or tap here to enter text.</w:t>
          </w:r>
        </w:p>
      </w:docPartBody>
    </w:docPart>
    <w:docPart>
      <w:docPartPr>
        <w:name w:val="C9C63B1F3DC549639264DA518C9BE91F"/>
        <w:category>
          <w:name w:val="General"/>
          <w:gallery w:val="placeholder"/>
        </w:category>
        <w:types>
          <w:type w:val="bbPlcHdr"/>
        </w:types>
        <w:behaviors>
          <w:behavior w:val="content"/>
        </w:behaviors>
        <w:guid w:val="{0EA11C57-72A4-4D37-A2C0-A7C86FBEB328}"/>
      </w:docPartPr>
      <w:docPartBody>
        <w:p w:rsidR="00E95625" w:rsidRDefault="00A76A76" w:rsidP="00A76A76">
          <w:pPr>
            <w:pStyle w:val="C9C63B1F3DC549639264DA518C9BE91F1"/>
          </w:pPr>
          <w:r w:rsidRPr="009870A9">
            <w:rPr>
              <w:rFonts w:ascii="Simplified Arabic" w:hAnsi="Simplified Arabic" w:cs="Simplified Arabic"/>
              <w:sz w:val="22"/>
              <w:szCs w:val="22"/>
              <w:lang w:bidi="ar-SY"/>
            </w:rPr>
            <w:t>Click or tap here to enter text.</w:t>
          </w:r>
        </w:p>
      </w:docPartBody>
    </w:docPart>
    <w:docPart>
      <w:docPartPr>
        <w:name w:val="1E3FAE2042164880916DD00D0BFB267F"/>
        <w:category>
          <w:name w:val="General"/>
          <w:gallery w:val="placeholder"/>
        </w:category>
        <w:types>
          <w:type w:val="bbPlcHdr"/>
        </w:types>
        <w:behaviors>
          <w:behavior w:val="content"/>
        </w:behaviors>
        <w:guid w:val="{3FC4DD32-9E6D-4BD6-BFDC-2B620DB61D9A}"/>
      </w:docPartPr>
      <w:docPartBody>
        <w:p w:rsidR="00E95625" w:rsidRDefault="002E7313" w:rsidP="002E7313">
          <w:pPr>
            <w:pStyle w:val="1E3FAE2042164880916DD00D0BFB267F"/>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A53D76399701413ABE368EF5FB6F5CF7"/>
        <w:category>
          <w:name w:val="General"/>
          <w:gallery w:val="placeholder"/>
        </w:category>
        <w:types>
          <w:type w:val="bbPlcHdr"/>
        </w:types>
        <w:behaviors>
          <w:behavior w:val="content"/>
        </w:behaviors>
        <w:guid w:val="{422E9C8F-06EF-437A-BD28-7BF94B1A7A3E}"/>
      </w:docPartPr>
      <w:docPartBody>
        <w:p w:rsidR="00E95625" w:rsidRDefault="002E7313" w:rsidP="002E7313">
          <w:pPr>
            <w:pStyle w:val="A53D76399701413ABE368EF5FB6F5CF7"/>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E89DACA8B38647CCBB2EF2D83CA47603"/>
        <w:category>
          <w:name w:val="General"/>
          <w:gallery w:val="placeholder"/>
        </w:category>
        <w:types>
          <w:type w:val="bbPlcHdr"/>
        </w:types>
        <w:behaviors>
          <w:behavior w:val="content"/>
        </w:behaviors>
        <w:guid w:val="{165C2B26-77EA-4CA7-9A53-4E4618DCD20C}"/>
      </w:docPartPr>
      <w:docPartBody>
        <w:p w:rsidR="00E95625" w:rsidRDefault="002E7313" w:rsidP="002E7313">
          <w:pPr>
            <w:pStyle w:val="E89DACA8B38647CCBB2EF2D83CA47603"/>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E2E09C77A48E4D49B58A6C31214D47C6"/>
        <w:category>
          <w:name w:val="General"/>
          <w:gallery w:val="placeholder"/>
        </w:category>
        <w:types>
          <w:type w:val="bbPlcHdr"/>
        </w:types>
        <w:behaviors>
          <w:behavior w:val="content"/>
        </w:behaviors>
        <w:guid w:val="{36DFBD40-D58C-449D-B668-1E5B639E094F}"/>
      </w:docPartPr>
      <w:docPartBody>
        <w:p w:rsidR="00E95625" w:rsidRDefault="002E7313" w:rsidP="002E7313">
          <w:pPr>
            <w:pStyle w:val="E2E09C77A48E4D49B58A6C31214D47C6"/>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E69F40C225CF46B38E853AF70B166EA1"/>
        <w:category>
          <w:name w:val="General"/>
          <w:gallery w:val="placeholder"/>
        </w:category>
        <w:types>
          <w:type w:val="bbPlcHdr"/>
        </w:types>
        <w:behaviors>
          <w:behavior w:val="content"/>
        </w:behaviors>
        <w:guid w:val="{9D8A06E3-06EA-441F-9D54-59D2F5E3D2B7}"/>
      </w:docPartPr>
      <w:docPartBody>
        <w:p w:rsidR="00E95625" w:rsidRDefault="002E7313" w:rsidP="002E7313">
          <w:pPr>
            <w:pStyle w:val="E69F40C225CF46B38E853AF70B166EA1"/>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1DEA1B47153F44EF88423CC6FFF1F853"/>
        <w:category>
          <w:name w:val="General"/>
          <w:gallery w:val="placeholder"/>
        </w:category>
        <w:types>
          <w:type w:val="bbPlcHdr"/>
        </w:types>
        <w:behaviors>
          <w:behavior w:val="content"/>
        </w:behaviors>
        <w:guid w:val="{ACD27EED-258D-438E-8196-DC3F365F7038}"/>
      </w:docPartPr>
      <w:docPartBody>
        <w:p w:rsidR="00E95625" w:rsidRDefault="002E7313" w:rsidP="002E7313">
          <w:pPr>
            <w:pStyle w:val="1DEA1B47153F44EF88423CC6FFF1F853"/>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D4EA7BF9782A491A8227A605BB31BC75"/>
        <w:category>
          <w:name w:val="General"/>
          <w:gallery w:val="placeholder"/>
        </w:category>
        <w:types>
          <w:type w:val="bbPlcHdr"/>
        </w:types>
        <w:behaviors>
          <w:behavior w:val="content"/>
        </w:behaviors>
        <w:guid w:val="{71AA5AE2-03A0-4425-8FD1-79B095773B29}"/>
      </w:docPartPr>
      <w:docPartBody>
        <w:p w:rsidR="00E95625" w:rsidRDefault="002E7313" w:rsidP="002E7313">
          <w:pPr>
            <w:pStyle w:val="D4EA7BF9782A491A8227A605BB31BC75"/>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BE560A2E98824FF999AD3BE7D311208A"/>
        <w:category>
          <w:name w:val="General"/>
          <w:gallery w:val="placeholder"/>
        </w:category>
        <w:types>
          <w:type w:val="bbPlcHdr"/>
        </w:types>
        <w:behaviors>
          <w:behavior w:val="content"/>
        </w:behaviors>
        <w:guid w:val="{96FC1196-8F47-4524-9AE3-1B12FBC1ABA7}"/>
      </w:docPartPr>
      <w:docPartBody>
        <w:p w:rsidR="00E95625" w:rsidRDefault="002E7313" w:rsidP="002E7313">
          <w:pPr>
            <w:pStyle w:val="BE560A2E98824FF999AD3BE7D311208A"/>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64D03F5FCB3F4EA29BD56BA5A620D165"/>
        <w:category>
          <w:name w:val="General"/>
          <w:gallery w:val="placeholder"/>
        </w:category>
        <w:types>
          <w:type w:val="bbPlcHdr"/>
        </w:types>
        <w:behaviors>
          <w:behavior w:val="content"/>
        </w:behaviors>
        <w:guid w:val="{B863F742-2A5D-46A5-9147-784351462F33}"/>
      </w:docPartPr>
      <w:docPartBody>
        <w:p w:rsidR="00E95625" w:rsidRDefault="002E7313" w:rsidP="002E7313">
          <w:pPr>
            <w:pStyle w:val="64D03F5FCB3F4EA29BD56BA5A620D165"/>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71431BF1481C4C0F9FD934E2E1527998"/>
        <w:category>
          <w:name w:val="General"/>
          <w:gallery w:val="placeholder"/>
        </w:category>
        <w:types>
          <w:type w:val="bbPlcHdr"/>
        </w:types>
        <w:behaviors>
          <w:behavior w:val="content"/>
        </w:behaviors>
        <w:guid w:val="{3C2DF3D8-A833-456B-9DAA-BCB56D8E4EE3}"/>
      </w:docPartPr>
      <w:docPartBody>
        <w:p w:rsidR="00E95625" w:rsidRDefault="002E7313" w:rsidP="002E7313">
          <w:pPr>
            <w:pStyle w:val="71431BF1481C4C0F9FD934E2E1527998"/>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8D2DFB8FBAD04F5C87B64449B897DD8E"/>
        <w:category>
          <w:name w:val="General"/>
          <w:gallery w:val="placeholder"/>
        </w:category>
        <w:types>
          <w:type w:val="bbPlcHdr"/>
        </w:types>
        <w:behaviors>
          <w:behavior w:val="content"/>
        </w:behaviors>
        <w:guid w:val="{1C55DF53-22AA-4BC8-9774-1C0F5645E4CC}"/>
      </w:docPartPr>
      <w:docPartBody>
        <w:p w:rsidR="00E95625" w:rsidRDefault="002E7313" w:rsidP="002E7313">
          <w:pPr>
            <w:pStyle w:val="8D2DFB8FBAD04F5C87B64449B897DD8E"/>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EC02D12F88E54026A21CDEC7FC21DDC0"/>
        <w:category>
          <w:name w:val="General"/>
          <w:gallery w:val="placeholder"/>
        </w:category>
        <w:types>
          <w:type w:val="bbPlcHdr"/>
        </w:types>
        <w:behaviors>
          <w:behavior w:val="content"/>
        </w:behaviors>
        <w:guid w:val="{0846E425-11F5-44A5-A3E7-A6A6C68202C1}"/>
      </w:docPartPr>
      <w:docPartBody>
        <w:p w:rsidR="00E95625" w:rsidRDefault="002E7313" w:rsidP="002E7313">
          <w:pPr>
            <w:pStyle w:val="EC02D12F88E54026A21CDEC7FC21DDC0"/>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F49F81659FAD4E4ABE72A287E4033CBB"/>
        <w:category>
          <w:name w:val="General"/>
          <w:gallery w:val="placeholder"/>
        </w:category>
        <w:types>
          <w:type w:val="bbPlcHdr"/>
        </w:types>
        <w:behaviors>
          <w:behavior w:val="content"/>
        </w:behaviors>
        <w:guid w:val="{526362AC-F4DA-421A-9DA5-3A48AC7572C1}"/>
      </w:docPartPr>
      <w:docPartBody>
        <w:p w:rsidR="00E95625" w:rsidRDefault="002E7313" w:rsidP="002E7313">
          <w:pPr>
            <w:pStyle w:val="F49F81659FAD4E4ABE72A287E4033CBB"/>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A58F2D90EF5C4937B36E4A050A55C609"/>
        <w:category>
          <w:name w:val="General"/>
          <w:gallery w:val="placeholder"/>
        </w:category>
        <w:types>
          <w:type w:val="bbPlcHdr"/>
        </w:types>
        <w:behaviors>
          <w:behavior w:val="content"/>
        </w:behaviors>
        <w:guid w:val="{0C77CA13-C457-438E-B9A0-FD9A96191A0D}"/>
      </w:docPartPr>
      <w:docPartBody>
        <w:p w:rsidR="00E95625" w:rsidRDefault="002E7313" w:rsidP="002E7313">
          <w:pPr>
            <w:pStyle w:val="A58F2D90EF5C4937B36E4A050A55C609"/>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6FFDB91522A94860B317AE780BFF9858"/>
        <w:category>
          <w:name w:val="General"/>
          <w:gallery w:val="placeholder"/>
        </w:category>
        <w:types>
          <w:type w:val="bbPlcHdr"/>
        </w:types>
        <w:behaviors>
          <w:behavior w:val="content"/>
        </w:behaviors>
        <w:guid w:val="{92E74AF2-BE00-42E5-ACCE-0DA638C66473}"/>
      </w:docPartPr>
      <w:docPartBody>
        <w:p w:rsidR="00E95625" w:rsidRDefault="002E7313" w:rsidP="002E7313">
          <w:pPr>
            <w:pStyle w:val="6FFDB91522A94860B317AE780BFF9858"/>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BFF3234BD050438EB749D43A84386C13"/>
        <w:category>
          <w:name w:val="General"/>
          <w:gallery w:val="placeholder"/>
        </w:category>
        <w:types>
          <w:type w:val="bbPlcHdr"/>
        </w:types>
        <w:behaviors>
          <w:behavior w:val="content"/>
        </w:behaviors>
        <w:guid w:val="{44906530-C1F9-4570-AFC0-8257FE42BBA9}"/>
      </w:docPartPr>
      <w:docPartBody>
        <w:p w:rsidR="00E95625" w:rsidRDefault="002E7313" w:rsidP="002E7313">
          <w:pPr>
            <w:pStyle w:val="BFF3234BD050438EB749D43A84386C13"/>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E832C04C6A334CCEB10C635AB0A2F57F"/>
        <w:category>
          <w:name w:val="General"/>
          <w:gallery w:val="placeholder"/>
        </w:category>
        <w:types>
          <w:type w:val="bbPlcHdr"/>
        </w:types>
        <w:behaviors>
          <w:behavior w:val="content"/>
        </w:behaviors>
        <w:guid w:val="{10568E1D-5AFD-4753-8B76-0BBD2FCF2453}"/>
      </w:docPartPr>
      <w:docPartBody>
        <w:p w:rsidR="00E95625" w:rsidRDefault="002E7313" w:rsidP="002E7313">
          <w:pPr>
            <w:pStyle w:val="E832C04C6A334CCEB10C635AB0A2F57F"/>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04440DC157EF4A488AEB2CB5F07C43C8"/>
        <w:category>
          <w:name w:val="General"/>
          <w:gallery w:val="placeholder"/>
        </w:category>
        <w:types>
          <w:type w:val="bbPlcHdr"/>
        </w:types>
        <w:behaviors>
          <w:behavior w:val="content"/>
        </w:behaviors>
        <w:guid w:val="{40BC0327-76CA-41AC-A7EF-A36DFA60529D}"/>
      </w:docPartPr>
      <w:docPartBody>
        <w:p w:rsidR="00E95625" w:rsidRDefault="002E7313" w:rsidP="002E7313">
          <w:pPr>
            <w:pStyle w:val="04440DC157EF4A488AEB2CB5F07C43C8"/>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56944B8791234340A0A77AD21A6D208B"/>
        <w:category>
          <w:name w:val="General"/>
          <w:gallery w:val="placeholder"/>
        </w:category>
        <w:types>
          <w:type w:val="bbPlcHdr"/>
        </w:types>
        <w:behaviors>
          <w:behavior w:val="content"/>
        </w:behaviors>
        <w:guid w:val="{88C1AEED-ADC6-4D82-A323-49889D406BED}"/>
      </w:docPartPr>
      <w:docPartBody>
        <w:p w:rsidR="00E95625" w:rsidRDefault="002E7313" w:rsidP="002E7313">
          <w:pPr>
            <w:pStyle w:val="56944B8791234340A0A77AD21A6D208B"/>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142496A7384A4E54A82DBC412417A5B8"/>
        <w:category>
          <w:name w:val="General"/>
          <w:gallery w:val="placeholder"/>
        </w:category>
        <w:types>
          <w:type w:val="bbPlcHdr"/>
        </w:types>
        <w:behaviors>
          <w:behavior w:val="content"/>
        </w:behaviors>
        <w:guid w:val="{D6372D43-F4D7-4EE8-8FD5-D335249A125A}"/>
      </w:docPartPr>
      <w:docPartBody>
        <w:p w:rsidR="00E95625" w:rsidRDefault="002E7313" w:rsidP="002E7313">
          <w:pPr>
            <w:pStyle w:val="142496A7384A4E54A82DBC412417A5B8"/>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422D7B4D247040B08C85AE663EFB0DE1"/>
        <w:category>
          <w:name w:val="General"/>
          <w:gallery w:val="placeholder"/>
        </w:category>
        <w:types>
          <w:type w:val="bbPlcHdr"/>
        </w:types>
        <w:behaviors>
          <w:behavior w:val="content"/>
        </w:behaviors>
        <w:guid w:val="{B220A352-4DC7-4EAD-839A-F3DBF1C7F2BC}"/>
      </w:docPartPr>
      <w:docPartBody>
        <w:p w:rsidR="00E95625" w:rsidRDefault="002E7313" w:rsidP="002E7313">
          <w:pPr>
            <w:pStyle w:val="422D7B4D247040B08C85AE663EFB0DE1"/>
          </w:pPr>
          <w:r w:rsidRPr="009A03BE">
            <w:rPr>
              <w:rFonts w:asciiTheme="majorBidi" w:hAnsiTheme="majorBidi" w:cstheme="majorBidi"/>
              <w:sz w:val="23"/>
              <w:szCs w:val="23"/>
              <w:lang w:bidi="ar-SY"/>
            </w:rPr>
            <w:t>Click or tap here to enter text.</w:t>
          </w:r>
        </w:p>
      </w:docPartBody>
    </w:docPart>
    <w:docPart>
      <w:docPartPr>
        <w:name w:val="B6E31B5F4CC940B8AB6381CF3E0DA7E4"/>
        <w:category>
          <w:name w:val="General"/>
          <w:gallery w:val="placeholder"/>
        </w:category>
        <w:types>
          <w:type w:val="bbPlcHdr"/>
        </w:types>
        <w:behaviors>
          <w:behavior w:val="content"/>
        </w:behaviors>
        <w:guid w:val="{887B5E2B-6944-40BC-8729-E1242DB09A9C}"/>
      </w:docPartPr>
      <w:docPartBody>
        <w:p w:rsidR="00E95625" w:rsidRDefault="00A76A76" w:rsidP="00A76A76">
          <w:pPr>
            <w:pStyle w:val="B6E31B5F4CC940B8AB6381CF3E0DA7E41"/>
          </w:pPr>
          <w:r w:rsidRPr="00DD1FE9">
            <w:rPr>
              <w:rFonts w:asciiTheme="majorBidi" w:hAnsiTheme="majorBidi" w:cstheme="majorBidi"/>
              <w:sz w:val="22"/>
              <w:szCs w:val="22"/>
              <w:lang w:bidi="ar-SY"/>
            </w:rPr>
            <w:t>Click or tap here to enter text.</w:t>
          </w:r>
        </w:p>
      </w:docPartBody>
    </w:docPart>
    <w:docPart>
      <w:docPartPr>
        <w:name w:val="55FA144F44964105B34E115066EF3A22"/>
        <w:category>
          <w:name w:val="General"/>
          <w:gallery w:val="placeholder"/>
        </w:category>
        <w:types>
          <w:type w:val="bbPlcHdr"/>
        </w:types>
        <w:behaviors>
          <w:behavior w:val="content"/>
        </w:behaviors>
        <w:guid w:val="{69360197-0208-4C14-9FA6-F45C969CFFB6}"/>
      </w:docPartPr>
      <w:docPartBody>
        <w:p w:rsidR="00E95625" w:rsidRDefault="00A76A76" w:rsidP="00A76A76">
          <w:pPr>
            <w:pStyle w:val="55FA144F44964105B34E115066EF3A221"/>
          </w:pPr>
          <w:r w:rsidRPr="00617F9E">
            <w:rPr>
              <w:rFonts w:ascii="Simplified Arabic" w:hAnsi="Simplified Arabic" w:cs="Simplified Arabic"/>
              <w:sz w:val="22"/>
              <w:szCs w:val="22"/>
              <w:lang w:bidi="ar-SY"/>
            </w:rPr>
            <w:t>Click or tap here to enter text.</w:t>
          </w:r>
        </w:p>
      </w:docPartBody>
    </w:docPart>
    <w:docPart>
      <w:docPartPr>
        <w:name w:val="3B8A5BF4FE0347F6BD32495D2D5A93AF"/>
        <w:category>
          <w:name w:val="General"/>
          <w:gallery w:val="placeholder"/>
        </w:category>
        <w:types>
          <w:type w:val="bbPlcHdr"/>
        </w:types>
        <w:behaviors>
          <w:behavior w:val="content"/>
        </w:behaviors>
        <w:guid w:val="{EA69A0B1-5CDE-461B-8583-3351EB416E2E}"/>
      </w:docPartPr>
      <w:docPartBody>
        <w:p w:rsidR="00E95625" w:rsidRDefault="00A76A76" w:rsidP="00A76A76">
          <w:pPr>
            <w:pStyle w:val="3B8A5BF4FE0347F6BD32495D2D5A93AF1"/>
          </w:pPr>
          <w:r w:rsidRPr="00DD1FE9">
            <w:rPr>
              <w:rFonts w:asciiTheme="majorBidi" w:hAnsiTheme="majorBidi" w:cstheme="majorBidi"/>
              <w:sz w:val="22"/>
              <w:szCs w:val="22"/>
              <w:lang w:bidi="ar-SY"/>
            </w:rPr>
            <w:t>Click or tap here to enter text.</w:t>
          </w:r>
        </w:p>
      </w:docPartBody>
    </w:docPart>
    <w:docPart>
      <w:docPartPr>
        <w:name w:val="4893222889734D3CBD57BCC788B3BBE7"/>
        <w:category>
          <w:name w:val="General"/>
          <w:gallery w:val="placeholder"/>
        </w:category>
        <w:types>
          <w:type w:val="bbPlcHdr"/>
        </w:types>
        <w:behaviors>
          <w:behavior w:val="content"/>
        </w:behaviors>
        <w:guid w:val="{6B6D44DD-90AD-40BD-8A8F-D3D9C162C0AD}"/>
      </w:docPartPr>
      <w:docPartBody>
        <w:p w:rsidR="00E95625" w:rsidRDefault="00A76A76" w:rsidP="00A76A76">
          <w:pPr>
            <w:pStyle w:val="4893222889734D3CBD57BCC788B3BBE71"/>
          </w:pPr>
          <w:r w:rsidRPr="00DD1FE9">
            <w:rPr>
              <w:rFonts w:asciiTheme="majorBidi" w:hAnsiTheme="majorBidi" w:cstheme="majorBidi"/>
              <w:sz w:val="22"/>
              <w:szCs w:val="22"/>
              <w:lang w:bidi="ar-SY"/>
            </w:rPr>
            <w:t>Click or tap here to enter text.</w:t>
          </w:r>
        </w:p>
      </w:docPartBody>
    </w:docPart>
    <w:docPart>
      <w:docPartPr>
        <w:name w:val="8F4251008CBA47B884112E7A182981A6"/>
        <w:category>
          <w:name w:val="General"/>
          <w:gallery w:val="placeholder"/>
        </w:category>
        <w:types>
          <w:type w:val="bbPlcHdr"/>
        </w:types>
        <w:behaviors>
          <w:behavior w:val="content"/>
        </w:behaviors>
        <w:guid w:val="{228244AA-A982-436E-903F-1B9CEB03A9AE}"/>
      </w:docPartPr>
      <w:docPartBody>
        <w:p w:rsidR="00A76A76" w:rsidRDefault="00E95625" w:rsidP="00E95625">
          <w:pPr>
            <w:pStyle w:val="8F4251008CBA47B884112E7A182981A6"/>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BBA4823BE16F4E17932037FB650C8BDB"/>
        <w:category>
          <w:name w:val="General"/>
          <w:gallery w:val="placeholder"/>
        </w:category>
        <w:types>
          <w:type w:val="bbPlcHdr"/>
        </w:types>
        <w:behaviors>
          <w:behavior w:val="content"/>
        </w:behaviors>
        <w:guid w:val="{1AA292D0-339E-4D91-82E8-B6DBA18A7227}"/>
      </w:docPartPr>
      <w:docPartBody>
        <w:p w:rsidR="00A76A76" w:rsidRDefault="00E95625" w:rsidP="00E95625">
          <w:pPr>
            <w:pStyle w:val="BBA4823BE16F4E17932037FB650C8BDB"/>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7F3348A5232D4993A9D8C60F871CEDAE"/>
        <w:category>
          <w:name w:val="General"/>
          <w:gallery w:val="placeholder"/>
        </w:category>
        <w:types>
          <w:type w:val="bbPlcHdr"/>
        </w:types>
        <w:behaviors>
          <w:behavior w:val="content"/>
        </w:behaviors>
        <w:guid w:val="{721B41C1-8D0F-4B8A-B442-E0EFA148C553}"/>
      </w:docPartPr>
      <w:docPartBody>
        <w:p w:rsidR="00A76A76" w:rsidRDefault="00E95625" w:rsidP="00E95625">
          <w:pPr>
            <w:pStyle w:val="7F3348A5232D4993A9D8C60F871CEDAE"/>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32AB3876795A471191249F20D3B760D1"/>
        <w:category>
          <w:name w:val="General"/>
          <w:gallery w:val="placeholder"/>
        </w:category>
        <w:types>
          <w:type w:val="bbPlcHdr"/>
        </w:types>
        <w:behaviors>
          <w:behavior w:val="content"/>
        </w:behaviors>
        <w:guid w:val="{216B25F6-F77E-4AF7-BF48-53A6324C809C}"/>
      </w:docPartPr>
      <w:docPartBody>
        <w:p w:rsidR="00A76A76" w:rsidRDefault="00E95625" w:rsidP="00E95625">
          <w:pPr>
            <w:pStyle w:val="32AB3876795A471191249F20D3B760D1"/>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11D198FF8BF3444AB34CA7051899B841"/>
        <w:category>
          <w:name w:val="General"/>
          <w:gallery w:val="placeholder"/>
        </w:category>
        <w:types>
          <w:type w:val="bbPlcHdr"/>
        </w:types>
        <w:behaviors>
          <w:behavior w:val="content"/>
        </w:behaviors>
        <w:guid w:val="{B08699CE-24B8-4C5E-8405-DED61E1C841A}"/>
      </w:docPartPr>
      <w:docPartBody>
        <w:p w:rsidR="00A76A76" w:rsidRDefault="00E95625" w:rsidP="00E95625">
          <w:pPr>
            <w:pStyle w:val="11D198FF8BF3444AB34CA7051899B841"/>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7A02D0F74DFF4F2BB3389C1C3C236814"/>
        <w:category>
          <w:name w:val="General"/>
          <w:gallery w:val="placeholder"/>
        </w:category>
        <w:types>
          <w:type w:val="bbPlcHdr"/>
        </w:types>
        <w:behaviors>
          <w:behavior w:val="content"/>
        </w:behaviors>
        <w:guid w:val="{B6F70FE1-C725-4FB9-9940-FAE231C0C901}"/>
      </w:docPartPr>
      <w:docPartBody>
        <w:p w:rsidR="00A76A76" w:rsidRDefault="00E95625" w:rsidP="00E95625">
          <w:pPr>
            <w:pStyle w:val="7A02D0F74DFF4F2BB3389C1C3C236814"/>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976CC175E1024DCE846C83B5A573DA72"/>
        <w:category>
          <w:name w:val="General"/>
          <w:gallery w:val="placeholder"/>
        </w:category>
        <w:types>
          <w:type w:val="bbPlcHdr"/>
        </w:types>
        <w:behaviors>
          <w:behavior w:val="content"/>
        </w:behaviors>
        <w:guid w:val="{824066B4-E9F8-4F0B-89C1-0DDB23A177B8}"/>
      </w:docPartPr>
      <w:docPartBody>
        <w:p w:rsidR="00A76A76" w:rsidRDefault="00E95625" w:rsidP="00E95625">
          <w:pPr>
            <w:pStyle w:val="976CC175E1024DCE846C83B5A573DA72"/>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3A7B49B7FC0747D9AEBD848CAFA50323"/>
        <w:category>
          <w:name w:val="General"/>
          <w:gallery w:val="placeholder"/>
        </w:category>
        <w:types>
          <w:type w:val="bbPlcHdr"/>
        </w:types>
        <w:behaviors>
          <w:behavior w:val="content"/>
        </w:behaviors>
        <w:guid w:val="{BD66766C-3BA2-4422-846F-16C57AE84843}"/>
      </w:docPartPr>
      <w:docPartBody>
        <w:p w:rsidR="00A76A76" w:rsidRDefault="00E95625" w:rsidP="00E95625">
          <w:pPr>
            <w:pStyle w:val="3A7B49B7FC0747D9AEBD848CAFA50323"/>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DefaultPlaceholder_-1854013440"/>
        <w:category>
          <w:name w:val="General"/>
          <w:gallery w:val="placeholder"/>
        </w:category>
        <w:types>
          <w:type w:val="bbPlcHdr"/>
        </w:types>
        <w:behaviors>
          <w:behavior w:val="content"/>
        </w:behaviors>
        <w:guid w:val="{2FD3793A-1F52-44FF-8FBD-DE4904E329D0}"/>
      </w:docPartPr>
      <w:docPartBody>
        <w:p w:rsidR="003168B2" w:rsidRDefault="00A76A76">
          <w:r w:rsidRPr="00E67A9B">
            <w:rPr>
              <w:rStyle w:val="PlaceholderText"/>
            </w:rPr>
            <w:t>Click or tap here to enter text.</w:t>
          </w:r>
        </w:p>
      </w:docPartBody>
    </w:docPart>
    <w:docPart>
      <w:docPartPr>
        <w:name w:val="B1735BE3527446708590401D31608386"/>
        <w:category>
          <w:name w:val="General"/>
          <w:gallery w:val="placeholder"/>
        </w:category>
        <w:types>
          <w:type w:val="bbPlcHdr"/>
        </w:types>
        <w:behaviors>
          <w:behavior w:val="content"/>
        </w:behaviors>
        <w:guid w:val="{1EC58931-325F-4751-80DB-EA5286D924FF}"/>
      </w:docPartPr>
      <w:docPartBody>
        <w:p w:rsidR="003168B2" w:rsidRDefault="00A76A76" w:rsidP="00A76A76">
          <w:pPr>
            <w:pStyle w:val="B1735BE3527446708590401D31608386"/>
          </w:pPr>
          <w:r w:rsidRPr="00FB0E3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7E1"/>
    <w:rsid w:val="000059ED"/>
    <w:rsid w:val="0001009F"/>
    <w:rsid w:val="000140E3"/>
    <w:rsid w:val="00051EB6"/>
    <w:rsid w:val="00055AE3"/>
    <w:rsid w:val="000B02FD"/>
    <w:rsid w:val="00132B74"/>
    <w:rsid w:val="00135A92"/>
    <w:rsid w:val="00155129"/>
    <w:rsid w:val="00197148"/>
    <w:rsid w:val="001A6593"/>
    <w:rsid w:val="001F62CF"/>
    <w:rsid w:val="00283A5E"/>
    <w:rsid w:val="00285D1F"/>
    <w:rsid w:val="002C1F45"/>
    <w:rsid w:val="002D79E3"/>
    <w:rsid w:val="002E390E"/>
    <w:rsid w:val="002E7313"/>
    <w:rsid w:val="003168B2"/>
    <w:rsid w:val="00322973"/>
    <w:rsid w:val="00365ADC"/>
    <w:rsid w:val="003E6A57"/>
    <w:rsid w:val="004E513A"/>
    <w:rsid w:val="00573AD9"/>
    <w:rsid w:val="00587EE7"/>
    <w:rsid w:val="006150BE"/>
    <w:rsid w:val="006317E4"/>
    <w:rsid w:val="0067718A"/>
    <w:rsid w:val="006864CD"/>
    <w:rsid w:val="006B329A"/>
    <w:rsid w:val="00716134"/>
    <w:rsid w:val="00724A03"/>
    <w:rsid w:val="00756075"/>
    <w:rsid w:val="007C72E8"/>
    <w:rsid w:val="00886A75"/>
    <w:rsid w:val="00895A0F"/>
    <w:rsid w:val="00895EC3"/>
    <w:rsid w:val="008F2F34"/>
    <w:rsid w:val="00904229"/>
    <w:rsid w:val="009708AE"/>
    <w:rsid w:val="009F023C"/>
    <w:rsid w:val="00A24227"/>
    <w:rsid w:val="00A514AC"/>
    <w:rsid w:val="00A76A76"/>
    <w:rsid w:val="00A76F12"/>
    <w:rsid w:val="00A82C59"/>
    <w:rsid w:val="00AD536C"/>
    <w:rsid w:val="00AF17E1"/>
    <w:rsid w:val="00B33944"/>
    <w:rsid w:val="00B76072"/>
    <w:rsid w:val="00C23866"/>
    <w:rsid w:val="00C24924"/>
    <w:rsid w:val="00C83906"/>
    <w:rsid w:val="00CC03FC"/>
    <w:rsid w:val="00CE3D40"/>
    <w:rsid w:val="00DB5DED"/>
    <w:rsid w:val="00DC036A"/>
    <w:rsid w:val="00DE7F92"/>
    <w:rsid w:val="00DF668A"/>
    <w:rsid w:val="00DF7EDE"/>
    <w:rsid w:val="00E13CAF"/>
    <w:rsid w:val="00E35AB2"/>
    <w:rsid w:val="00E95625"/>
    <w:rsid w:val="00EA5AB9"/>
    <w:rsid w:val="00EE30ED"/>
    <w:rsid w:val="00F57A5F"/>
    <w:rsid w:val="00FA2A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6A76"/>
    <w:rPr>
      <w:color w:val="808080"/>
    </w:rPr>
  </w:style>
  <w:style w:type="paragraph" w:customStyle="1" w:styleId="BC4D716DED6942EE82BEE99853AFCF67">
    <w:name w:val="BC4D716DED6942EE82BEE99853AFCF67"/>
    <w:rsid w:val="00AF17E1"/>
  </w:style>
  <w:style w:type="paragraph" w:customStyle="1" w:styleId="FA7B346278064E8AB32AFBA1C2525215">
    <w:name w:val="FA7B346278064E8AB32AFBA1C2525215"/>
    <w:rsid w:val="00AF17E1"/>
  </w:style>
  <w:style w:type="paragraph" w:customStyle="1" w:styleId="F978CAEC09314B41B0888F12E738E3D0">
    <w:name w:val="F978CAEC09314B41B0888F12E738E3D0"/>
    <w:rsid w:val="00AF17E1"/>
  </w:style>
  <w:style w:type="paragraph" w:customStyle="1" w:styleId="C068609091AD495EAAD31869ECBB4304">
    <w:name w:val="C068609091AD495EAAD31869ECBB4304"/>
    <w:rsid w:val="00AF17E1"/>
  </w:style>
  <w:style w:type="paragraph" w:customStyle="1" w:styleId="4936BD5653EB4BD3AE1A9315676C0767">
    <w:name w:val="4936BD5653EB4BD3AE1A9315676C0767"/>
    <w:rsid w:val="00AF17E1"/>
  </w:style>
  <w:style w:type="paragraph" w:customStyle="1" w:styleId="EAEDF1A7A31B4D41B6B568D18AAC242D">
    <w:name w:val="EAEDF1A7A31B4D41B6B568D18AAC242D"/>
    <w:rsid w:val="00AF17E1"/>
  </w:style>
  <w:style w:type="paragraph" w:customStyle="1" w:styleId="19DA2DE8616F450D87E2DD436FF21347">
    <w:name w:val="19DA2DE8616F450D87E2DD436FF21347"/>
    <w:rsid w:val="00AF17E1"/>
  </w:style>
  <w:style w:type="paragraph" w:customStyle="1" w:styleId="ECE495478099433D8A77953941885F57">
    <w:name w:val="ECE495478099433D8A77953941885F57"/>
    <w:rsid w:val="00AF17E1"/>
  </w:style>
  <w:style w:type="paragraph" w:customStyle="1" w:styleId="B36C6825CF104BC49F1343C0F7A74DF8">
    <w:name w:val="B36C6825CF104BC49F1343C0F7A74DF8"/>
    <w:rsid w:val="00AF17E1"/>
  </w:style>
  <w:style w:type="paragraph" w:customStyle="1" w:styleId="5D945EF3CFC74FC5875D4D08CCAFD4E3">
    <w:name w:val="5D945EF3CFC74FC5875D4D08CCAFD4E3"/>
    <w:rsid w:val="00AF17E1"/>
  </w:style>
  <w:style w:type="paragraph" w:customStyle="1" w:styleId="D890279751D94EAD93CC77795164A90C">
    <w:name w:val="D890279751D94EAD93CC77795164A90C"/>
    <w:rsid w:val="00EE30ED"/>
  </w:style>
  <w:style w:type="paragraph" w:customStyle="1" w:styleId="2250E0A7E822447BA57054DFE112BA50">
    <w:name w:val="2250E0A7E822447BA57054DFE112BA50"/>
    <w:rsid w:val="00DC036A"/>
  </w:style>
  <w:style w:type="paragraph" w:customStyle="1" w:styleId="CCD9A2E9DA684BDCA556331C0AF1D65A">
    <w:name w:val="CCD9A2E9DA684BDCA556331C0AF1D65A"/>
    <w:rsid w:val="00DC036A"/>
  </w:style>
  <w:style w:type="paragraph" w:customStyle="1" w:styleId="26A0A86481654C7AA2FED4C3473C5F09">
    <w:name w:val="26A0A86481654C7AA2FED4C3473C5F09"/>
    <w:rsid w:val="00DC036A"/>
  </w:style>
  <w:style w:type="paragraph" w:customStyle="1" w:styleId="98A3909597C3404BB708563E94CA9182">
    <w:name w:val="98A3909597C3404BB708563E94CA9182"/>
    <w:rsid w:val="00DC036A"/>
  </w:style>
  <w:style w:type="paragraph" w:customStyle="1" w:styleId="649C8FDEE7004A4C92C532626A0EBFDC">
    <w:name w:val="649C8FDEE7004A4C92C532626A0EBFDC"/>
    <w:rsid w:val="00DC036A"/>
  </w:style>
  <w:style w:type="paragraph" w:customStyle="1" w:styleId="C72F4AE706394652B1F51033709F91F8">
    <w:name w:val="C72F4AE706394652B1F51033709F91F8"/>
    <w:rsid w:val="00DC036A"/>
  </w:style>
  <w:style w:type="paragraph" w:customStyle="1" w:styleId="88E49E1CE509407F96ACDAC2A4937D2A">
    <w:name w:val="88E49E1CE509407F96ACDAC2A4937D2A"/>
    <w:rsid w:val="00DC036A"/>
  </w:style>
  <w:style w:type="paragraph" w:customStyle="1" w:styleId="8F5C481570BA4739BC9EE9375140824C">
    <w:name w:val="8F5C481570BA4739BC9EE9375140824C"/>
    <w:rsid w:val="00DC036A"/>
  </w:style>
  <w:style w:type="paragraph" w:customStyle="1" w:styleId="FE8500D8E683435799A93F30B4C6F62A">
    <w:name w:val="FE8500D8E683435799A93F30B4C6F62A"/>
    <w:rsid w:val="00DC036A"/>
  </w:style>
  <w:style w:type="paragraph" w:customStyle="1" w:styleId="B266F140A9264909A14E1D91E7F77049">
    <w:name w:val="B266F140A9264909A14E1D91E7F77049"/>
    <w:rsid w:val="00DC036A"/>
  </w:style>
  <w:style w:type="paragraph" w:customStyle="1" w:styleId="F793C845A0504BEA91E8E3F776E7F206">
    <w:name w:val="F793C845A0504BEA91E8E3F776E7F206"/>
    <w:rsid w:val="00DC036A"/>
  </w:style>
  <w:style w:type="paragraph" w:customStyle="1" w:styleId="C1B46574A3B04D3591F8C5F2BF418611">
    <w:name w:val="C1B46574A3B04D3591F8C5F2BF418611"/>
    <w:rsid w:val="00DC036A"/>
  </w:style>
  <w:style w:type="paragraph" w:customStyle="1" w:styleId="9D12DDF6EF694319B790FD3C3105B3BF">
    <w:name w:val="9D12DDF6EF694319B790FD3C3105B3BF"/>
    <w:rsid w:val="00DC036A"/>
  </w:style>
  <w:style w:type="paragraph" w:customStyle="1" w:styleId="CDD4BE5D12904EDBA62C086693E4D0FD">
    <w:name w:val="CDD4BE5D12904EDBA62C086693E4D0FD"/>
    <w:rsid w:val="00DC036A"/>
  </w:style>
  <w:style w:type="paragraph" w:customStyle="1" w:styleId="D1C07F1A661F4FDD901B816454E53A26">
    <w:name w:val="D1C07F1A661F4FDD901B816454E53A26"/>
    <w:rsid w:val="00DC036A"/>
  </w:style>
  <w:style w:type="paragraph" w:customStyle="1" w:styleId="7D5FAD4DC89B4FA0ACE60D84D8298B00">
    <w:name w:val="7D5FAD4DC89B4FA0ACE60D84D8298B00"/>
    <w:rsid w:val="00DC036A"/>
  </w:style>
  <w:style w:type="paragraph" w:customStyle="1" w:styleId="325AEE65D841467E855B4D8CD1D46461">
    <w:name w:val="325AEE65D841467E855B4D8CD1D46461"/>
    <w:rsid w:val="00DC036A"/>
  </w:style>
  <w:style w:type="paragraph" w:customStyle="1" w:styleId="1006868AD31741F7AC7B2F41D64B42A8">
    <w:name w:val="1006868AD31741F7AC7B2F41D64B42A8"/>
    <w:rsid w:val="00DC036A"/>
  </w:style>
  <w:style w:type="paragraph" w:customStyle="1" w:styleId="419260F95A754F42A14E3C51824E009A">
    <w:name w:val="419260F95A754F42A14E3C51824E009A"/>
    <w:rsid w:val="00E13CAF"/>
  </w:style>
  <w:style w:type="paragraph" w:customStyle="1" w:styleId="29351FC80A674E5BB9408CA751CA2949">
    <w:name w:val="29351FC80A674E5BB9408CA751CA2949"/>
    <w:rsid w:val="00E13CAF"/>
  </w:style>
  <w:style w:type="paragraph" w:customStyle="1" w:styleId="FD30A9525E504265BD4CB98FB8DE9AE1">
    <w:name w:val="FD30A9525E504265BD4CB98FB8DE9AE1"/>
    <w:rsid w:val="00E13CAF"/>
  </w:style>
  <w:style w:type="paragraph" w:customStyle="1" w:styleId="D3F4FEE6DCFD43A7A8A7D7109ABA89CB">
    <w:name w:val="D3F4FEE6DCFD43A7A8A7D7109ABA89CB"/>
    <w:rsid w:val="00322973"/>
  </w:style>
  <w:style w:type="paragraph" w:customStyle="1" w:styleId="1877253264544640BBD749405693244F">
    <w:name w:val="1877253264544640BBD749405693244F"/>
    <w:rsid w:val="00322973"/>
  </w:style>
  <w:style w:type="paragraph" w:customStyle="1" w:styleId="97E0FA5B281F42E69AD63A1BCF415D6D">
    <w:name w:val="97E0FA5B281F42E69AD63A1BCF415D6D"/>
    <w:rsid w:val="00322973"/>
  </w:style>
  <w:style w:type="paragraph" w:customStyle="1" w:styleId="2B04B71001674E38B919310D1D013AD7">
    <w:name w:val="2B04B71001674E38B919310D1D013AD7"/>
    <w:rsid w:val="00322973"/>
  </w:style>
  <w:style w:type="paragraph" w:customStyle="1" w:styleId="5A1F9B73091649D4B355927D2F4F6F90">
    <w:name w:val="5A1F9B73091649D4B355927D2F4F6F90"/>
    <w:rsid w:val="00322973"/>
  </w:style>
  <w:style w:type="paragraph" w:customStyle="1" w:styleId="EAF51EB7BB534A28A709F94577336969">
    <w:name w:val="EAF51EB7BB534A28A709F94577336969"/>
    <w:rsid w:val="00322973"/>
  </w:style>
  <w:style w:type="paragraph" w:customStyle="1" w:styleId="6D1FBBCBDEED464EAD6B1765F93726D2">
    <w:name w:val="6D1FBBCBDEED464EAD6B1765F93726D2"/>
    <w:rsid w:val="00322973"/>
  </w:style>
  <w:style w:type="paragraph" w:customStyle="1" w:styleId="DE09D1DEF31E42E8B1E0D37D35EB87C5">
    <w:name w:val="DE09D1DEF31E42E8B1E0D37D35EB87C5"/>
    <w:rsid w:val="00322973"/>
  </w:style>
  <w:style w:type="paragraph" w:customStyle="1" w:styleId="586D918AECA745CB81F52001BDC33EC6">
    <w:name w:val="586D918AECA745CB81F52001BDC33EC6"/>
    <w:rsid w:val="00322973"/>
  </w:style>
  <w:style w:type="paragraph" w:customStyle="1" w:styleId="4F5ED6B0E6F944DDB8F171BA9E9C2944">
    <w:name w:val="4F5ED6B0E6F944DDB8F171BA9E9C2944"/>
    <w:rsid w:val="00322973"/>
  </w:style>
  <w:style w:type="paragraph" w:customStyle="1" w:styleId="C1D66F200BB84E8F844D7665BFE3EB0D">
    <w:name w:val="C1D66F200BB84E8F844D7665BFE3EB0D"/>
    <w:rsid w:val="00322973"/>
  </w:style>
  <w:style w:type="paragraph" w:customStyle="1" w:styleId="C5233BF3944F4CF787B79E3B4509593E">
    <w:name w:val="C5233BF3944F4CF787B79E3B4509593E"/>
    <w:rsid w:val="00322973"/>
  </w:style>
  <w:style w:type="paragraph" w:customStyle="1" w:styleId="D43964E85A1F454487DC642821524B92">
    <w:name w:val="D43964E85A1F454487DC642821524B92"/>
    <w:rsid w:val="00322973"/>
  </w:style>
  <w:style w:type="paragraph" w:customStyle="1" w:styleId="D218C28764EE4C52B23F98A97E76E833">
    <w:name w:val="D218C28764EE4C52B23F98A97E76E833"/>
    <w:rsid w:val="00322973"/>
  </w:style>
  <w:style w:type="paragraph" w:customStyle="1" w:styleId="37383D261C19498B9148C5170F997DB8">
    <w:name w:val="37383D261C19498B9148C5170F997DB8"/>
    <w:rsid w:val="00322973"/>
  </w:style>
  <w:style w:type="paragraph" w:customStyle="1" w:styleId="4076B35FBAA3412B8192E06B3335D6E9">
    <w:name w:val="4076B35FBAA3412B8192E06B3335D6E9"/>
    <w:rsid w:val="00322973"/>
  </w:style>
  <w:style w:type="paragraph" w:customStyle="1" w:styleId="FC218985867C47088CA19CDC66D8FF77">
    <w:name w:val="FC218985867C47088CA19CDC66D8FF77"/>
    <w:rsid w:val="00322973"/>
  </w:style>
  <w:style w:type="paragraph" w:customStyle="1" w:styleId="8FB73EE9C56A4D78AA267ACEFB5F94A9">
    <w:name w:val="8FB73EE9C56A4D78AA267ACEFB5F94A9"/>
    <w:rsid w:val="00322973"/>
  </w:style>
  <w:style w:type="paragraph" w:customStyle="1" w:styleId="5A6B64487D0741C8AB94074B9FFC4257">
    <w:name w:val="5A6B64487D0741C8AB94074B9FFC4257"/>
    <w:rsid w:val="00322973"/>
  </w:style>
  <w:style w:type="paragraph" w:customStyle="1" w:styleId="B38FBF0A93304ECBBA32DEB4F05CA905">
    <w:name w:val="B38FBF0A93304ECBBA32DEB4F05CA905"/>
    <w:rsid w:val="00322973"/>
  </w:style>
  <w:style w:type="paragraph" w:customStyle="1" w:styleId="6FF58355CACF41A09A6D9A0AE314024E">
    <w:name w:val="6FF58355CACF41A09A6D9A0AE314024E"/>
    <w:rsid w:val="00322973"/>
  </w:style>
  <w:style w:type="paragraph" w:customStyle="1" w:styleId="BAEE20DD70F04D87B9487684DA992C07">
    <w:name w:val="BAEE20DD70F04D87B9487684DA992C07"/>
    <w:rsid w:val="00322973"/>
  </w:style>
  <w:style w:type="paragraph" w:customStyle="1" w:styleId="925C3D77BDF74D2EA75358876120E9EB">
    <w:name w:val="925C3D77BDF74D2EA75358876120E9EB"/>
    <w:rsid w:val="00322973"/>
  </w:style>
  <w:style w:type="paragraph" w:customStyle="1" w:styleId="20B20CF84A3F41B3B705CA37BA9C56A6">
    <w:name w:val="20B20CF84A3F41B3B705CA37BA9C56A6"/>
    <w:rsid w:val="00322973"/>
  </w:style>
  <w:style w:type="paragraph" w:customStyle="1" w:styleId="8800D96FAAEB445B8EEC9E76D450A1E3">
    <w:name w:val="8800D96FAAEB445B8EEC9E76D450A1E3"/>
    <w:rsid w:val="00322973"/>
  </w:style>
  <w:style w:type="paragraph" w:customStyle="1" w:styleId="2E28E03C72304710AFC94901BF6A5F15">
    <w:name w:val="2E28E03C72304710AFC94901BF6A5F15"/>
    <w:rsid w:val="00322973"/>
  </w:style>
  <w:style w:type="paragraph" w:customStyle="1" w:styleId="0E5E0D6FFBB14C46ADC4606434087D53">
    <w:name w:val="0E5E0D6FFBB14C46ADC4606434087D53"/>
    <w:rsid w:val="00322973"/>
  </w:style>
  <w:style w:type="paragraph" w:customStyle="1" w:styleId="32CC7D4A0F854AF6BC1F754CA3C8D1D5">
    <w:name w:val="32CC7D4A0F854AF6BC1F754CA3C8D1D5"/>
    <w:rsid w:val="00322973"/>
  </w:style>
  <w:style w:type="paragraph" w:customStyle="1" w:styleId="48F7BDE91FB44A8ABA72769A13D9DE40">
    <w:name w:val="48F7BDE91FB44A8ABA72769A13D9DE40"/>
    <w:rsid w:val="00322973"/>
  </w:style>
  <w:style w:type="paragraph" w:customStyle="1" w:styleId="64C297251CF141AC81C43837A5B27C5E">
    <w:name w:val="64C297251CF141AC81C43837A5B27C5E"/>
    <w:rsid w:val="00322973"/>
  </w:style>
  <w:style w:type="paragraph" w:customStyle="1" w:styleId="4C220B5BAFA24A899AD23AF27815EC5C">
    <w:name w:val="4C220B5BAFA24A899AD23AF27815EC5C"/>
    <w:rsid w:val="00322973"/>
  </w:style>
  <w:style w:type="paragraph" w:customStyle="1" w:styleId="BB660F36B606427EB825100EE3668D52">
    <w:name w:val="BB660F36B606427EB825100EE3668D52"/>
    <w:rsid w:val="00322973"/>
  </w:style>
  <w:style w:type="paragraph" w:customStyle="1" w:styleId="9CBA0173488041869F6F22AA743286D2">
    <w:name w:val="9CBA0173488041869F6F22AA743286D2"/>
    <w:rsid w:val="00322973"/>
  </w:style>
  <w:style w:type="paragraph" w:customStyle="1" w:styleId="54C0046DF9104F4B8C840E00899C32DA">
    <w:name w:val="54C0046DF9104F4B8C840E00899C32DA"/>
    <w:rsid w:val="00322973"/>
  </w:style>
  <w:style w:type="paragraph" w:customStyle="1" w:styleId="B2EA4A2F83714C2BB293D083109239DC">
    <w:name w:val="B2EA4A2F83714C2BB293D083109239DC"/>
    <w:rsid w:val="00322973"/>
  </w:style>
  <w:style w:type="paragraph" w:customStyle="1" w:styleId="931F9E60031D4DBE9C93FF9F7E577466">
    <w:name w:val="931F9E60031D4DBE9C93FF9F7E577466"/>
    <w:rsid w:val="00322973"/>
  </w:style>
  <w:style w:type="paragraph" w:customStyle="1" w:styleId="95E4D569D23E4FE3882374A700C793F4">
    <w:name w:val="95E4D569D23E4FE3882374A700C793F4"/>
    <w:rsid w:val="00322973"/>
  </w:style>
  <w:style w:type="paragraph" w:customStyle="1" w:styleId="5D5071801A1F4167869176B7B820D19D">
    <w:name w:val="5D5071801A1F4167869176B7B820D19D"/>
    <w:rsid w:val="00322973"/>
  </w:style>
  <w:style w:type="paragraph" w:customStyle="1" w:styleId="90B43EC053D441DF8A08323CEC4C9275">
    <w:name w:val="90B43EC053D441DF8A08323CEC4C9275"/>
    <w:rsid w:val="00322973"/>
  </w:style>
  <w:style w:type="paragraph" w:customStyle="1" w:styleId="062F5FC1C43B4CC8B148CE1EC0299C6D">
    <w:name w:val="062F5FC1C43B4CC8B148CE1EC0299C6D"/>
    <w:rsid w:val="00322973"/>
  </w:style>
  <w:style w:type="paragraph" w:customStyle="1" w:styleId="956A59CADDD5481C8B0E2709E83C517D">
    <w:name w:val="956A59CADDD5481C8B0E2709E83C517D"/>
    <w:rsid w:val="00322973"/>
  </w:style>
  <w:style w:type="paragraph" w:customStyle="1" w:styleId="08C1415BB7A34C019ABEACE6FF8AD6DC">
    <w:name w:val="08C1415BB7A34C019ABEACE6FF8AD6DC"/>
    <w:rsid w:val="00322973"/>
  </w:style>
  <w:style w:type="paragraph" w:customStyle="1" w:styleId="7A4825BE817941288A851EB1BD94B91B">
    <w:name w:val="7A4825BE817941288A851EB1BD94B91B"/>
    <w:rsid w:val="00322973"/>
  </w:style>
  <w:style w:type="paragraph" w:customStyle="1" w:styleId="5D2EAB5DE17448059C485EF6B25D1E70">
    <w:name w:val="5D2EAB5DE17448059C485EF6B25D1E70"/>
    <w:rsid w:val="00322973"/>
  </w:style>
  <w:style w:type="paragraph" w:customStyle="1" w:styleId="F13ADA921E0B435A890335A84F4A217A">
    <w:name w:val="F13ADA921E0B435A890335A84F4A217A"/>
    <w:rsid w:val="00322973"/>
  </w:style>
  <w:style w:type="paragraph" w:customStyle="1" w:styleId="052981D2EE2A4B5FA0C1BC4165027271">
    <w:name w:val="052981D2EE2A4B5FA0C1BC4165027271"/>
    <w:rsid w:val="00322973"/>
  </w:style>
  <w:style w:type="paragraph" w:customStyle="1" w:styleId="8E03F833628244F3AFB5D87C55A2AAAB">
    <w:name w:val="8E03F833628244F3AFB5D87C55A2AAAB"/>
    <w:rsid w:val="00322973"/>
  </w:style>
  <w:style w:type="paragraph" w:customStyle="1" w:styleId="0C03CDAE250F49B988A61400832926B2">
    <w:name w:val="0C03CDAE250F49B988A61400832926B2"/>
    <w:rsid w:val="00322973"/>
  </w:style>
  <w:style w:type="paragraph" w:customStyle="1" w:styleId="23713BE9C691468199E7FC48089AEF14">
    <w:name w:val="23713BE9C691468199E7FC48089AEF14"/>
    <w:rsid w:val="00322973"/>
  </w:style>
  <w:style w:type="paragraph" w:customStyle="1" w:styleId="A793E9E943B8463CBCBEEF15FCF93817">
    <w:name w:val="A793E9E943B8463CBCBEEF15FCF93817"/>
    <w:rsid w:val="00322973"/>
  </w:style>
  <w:style w:type="paragraph" w:customStyle="1" w:styleId="4B6AC73433F8425B9A5E830C0FA29A0A">
    <w:name w:val="4B6AC73433F8425B9A5E830C0FA29A0A"/>
    <w:rsid w:val="00322973"/>
  </w:style>
  <w:style w:type="paragraph" w:customStyle="1" w:styleId="58D69D8BD2594901BEA1A2FC029D74FC">
    <w:name w:val="58D69D8BD2594901BEA1A2FC029D74FC"/>
    <w:rsid w:val="00322973"/>
  </w:style>
  <w:style w:type="paragraph" w:customStyle="1" w:styleId="CAEF791EAE1745AC90C77DBC8B568BFF">
    <w:name w:val="CAEF791EAE1745AC90C77DBC8B568BFF"/>
    <w:rsid w:val="00322973"/>
  </w:style>
  <w:style w:type="paragraph" w:customStyle="1" w:styleId="EF2F343C263349228C1E3BACD104519A">
    <w:name w:val="EF2F343C263349228C1E3BACD104519A"/>
    <w:rsid w:val="00322973"/>
  </w:style>
  <w:style w:type="paragraph" w:customStyle="1" w:styleId="E360D46285EB4416AAC57A421CF04ABE">
    <w:name w:val="E360D46285EB4416AAC57A421CF04ABE"/>
    <w:rsid w:val="00322973"/>
  </w:style>
  <w:style w:type="paragraph" w:customStyle="1" w:styleId="265A94595F2B4D19A0290DC8EE79FD48">
    <w:name w:val="265A94595F2B4D19A0290DC8EE79FD48"/>
    <w:rsid w:val="00322973"/>
  </w:style>
  <w:style w:type="paragraph" w:customStyle="1" w:styleId="F01F0B06C27445329EE06BCC5EF6B4EC">
    <w:name w:val="F01F0B06C27445329EE06BCC5EF6B4EC"/>
    <w:rsid w:val="00322973"/>
  </w:style>
  <w:style w:type="paragraph" w:customStyle="1" w:styleId="F9470439AB7C445ABE2454468599BD85">
    <w:name w:val="F9470439AB7C445ABE2454468599BD85"/>
    <w:rsid w:val="00322973"/>
  </w:style>
  <w:style w:type="paragraph" w:customStyle="1" w:styleId="3DC7C11A897946F2BD118B3883A00376">
    <w:name w:val="3DC7C11A897946F2BD118B3883A00376"/>
    <w:rsid w:val="00322973"/>
  </w:style>
  <w:style w:type="paragraph" w:customStyle="1" w:styleId="6AE0E516FAA54605AD9EA94431DB1A8A">
    <w:name w:val="6AE0E516FAA54605AD9EA94431DB1A8A"/>
    <w:rsid w:val="00322973"/>
  </w:style>
  <w:style w:type="paragraph" w:customStyle="1" w:styleId="7DBDED5330384DE89EF51D46BACCF9D3">
    <w:name w:val="7DBDED5330384DE89EF51D46BACCF9D3"/>
    <w:rsid w:val="00322973"/>
  </w:style>
  <w:style w:type="paragraph" w:customStyle="1" w:styleId="D68F23821FA443BF80BCAFE77DC4C0DD">
    <w:name w:val="D68F23821FA443BF80BCAFE77DC4C0DD"/>
    <w:rsid w:val="00322973"/>
  </w:style>
  <w:style w:type="paragraph" w:customStyle="1" w:styleId="C5649AFC0AB34D99B7B8E8DC9289C544">
    <w:name w:val="C5649AFC0AB34D99B7B8E8DC9289C544"/>
    <w:rsid w:val="00322973"/>
  </w:style>
  <w:style w:type="paragraph" w:customStyle="1" w:styleId="6C0B8AFFA3EE44DEABF5056C3710BE77">
    <w:name w:val="6C0B8AFFA3EE44DEABF5056C3710BE77"/>
    <w:rsid w:val="00322973"/>
  </w:style>
  <w:style w:type="paragraph" w:customStyle="1" w:styleId="AEFD2F2A572B4CB3B411055207949CA6">
    <w:name w:val="AEFD2F2A572B4CB3B411055207949CA6"/>
    <w:rsid w:val="00322973"/>
  </w:style>
  <w:style w:type="paragraph" w:customStyle="1" w:styleId="841ABEEA92A44B5788B21F43A3CD3EDA">
    <w:name w:val="841ABEEA92A44B5788B21F43A3CD3EDA"/>
    <w:rsid w:val="00322973"/>
  </w:style>
  <w:style w:type="paragraph" w:customStyle="1" w:styleId="50D4CAA4E32247F7B1DAE8CD8B811E50">
    <w:name w:val="50D4CAA4E32247F7B1DAE8CD8B811E50"/>
    <w:rsid w:val="00322973"/>
  </w:style>
  <w:style w:type="paragraph" w:customStyle="1" w:styleId="F94B34784300449B86BDFA75DBD6C9F8">
    <w:name w:val="F94B34784300449B86BDFA75DBD6C9F8"/>
    <w:rsid w:val="00322973"/>
  </w:style>
  <w:style w:type="paragraph" w:customStyle="1" w:styleId="89F014E861B642CAB3C75CD669D14963">
    <w:name w:val="89F014E861B642CAB3C75CD669D14963"/>
    <w:rsid w:val="00DE7F92"/>
  </w:style>
  <w:style w:type="paragraph" w:customStyle="1" w:styleId="FF8A7AAC287A4358BAEB873822216EE2">
    <w:name w:val="FF8A7AAC287A4358BAEB873822216EE2"/>
    <w:rsid w:val="00DE7F92"/>
  </w:style>
  <w:style w:type="paragraph" w:customStyle="1" w:styleId="0A54F3AC62D6477883812B4925579736">
    <w:name w:val="0A54F3AC62D6477883812B4925579736"/>
    <w:rsid w:val="00DE7F92"/>
  </w:style>
  <w:style w:type="paragraph" w:customStyle="1" w:styleId="9E66AD2173AD4DEBA5E9993DFDF7EB92">
    <w:name w:val="9E66AD2173AD4DEBA5E9993DFDF7EB92"/>
    <w:rsid w:val="00DE7F92"/>
  </w:style>
  <w:style w:type="paragraph" w:customStyle="1" w:styleId="0E681C0BFA574338B8B568052733EB7B">
    <w:name w:val="0E681C0BFA574338B8B568052733EB7B"/>
    <w:rsid w:val="00DE7F92"/>
  </w:style>
  <w:style w:type="paragraph" w:customStyle="1" w:styleId="EF47FB93728044EE82803AAC6F217F37">
    <w:name w:val="EF47FB93728044EE82803AAC6F217F37"/>
    <w:rsid w:val="00DE7F92"/>
  </w:style>
  <w:style w:type="paragraph" w:customStyle="1" w:styleId="405B62436C514D8CA2CC3C97B379D82C">
    <w:name w:val="405B62436C514D8CA2CC3C97B379D82C"/>
    <w:rsid w:val="00DE7F92"/>
  </w:style>
  <w:style w:type="paragraph" w:customStyle="1" w:styleId="2A7FCA0AF51C4B5185E877165073B7ED">
    <w:name w:val="2A7FCA0AF51C4B5185E877165073B7ED"/>
    <w:rsid w:val="00DE7F92"/>
  </w:style>
  <w:style w:type="paragraph" w:customStyle="1" w:styleId="882E6794E59C4658B444BE2A74178A86">
    <w:name w:val="882E6794E59C4658B444BE2A74178A86"/>
    <w:rsid w:val="00DE7F92"/>
  </w:style>
  <w:style w:type="paragraph" w:customStyle="1" w:styleId="5E7ED6B66CA54365ABA52390E2644D5B">
    <w:name w:val="5E7ED6B66CA54365ABA52390E2644D5B"/>
    <w:rsid w:val="00DE7F92"/>
  </w:style>
  <w:style w:type="paragraph" w:customStyle="1" w:styleId="99BDDA6CA7CC4DAE908BF682A4C6A258">
    <w:name w:val="99BDDA6CA7CC4DAE908BF682A4C6A258"/>
    <w:rsid w:val="00DE7F92"/>
  </w:style>
  <w:style w:type="paragraph" w:customStyle="1" w:styleId="1CD879FB0FDE409D90864D9D75600364">
    <w:name w:val="1CD879FB0FDE409D90864D9D75600364"/>
    <w:rsid w:val="00DE7F92"/>
  </w:style>
  <w:style w:type="paragraph" w:customStyle="1" w:styleId="08519EDD20C74ECE81C34A5EDEE5E98D">
    <w:name w:val="08519EDD20C74ECE81C34A5EDEE5E98D"/>
    <w:rsid w:val="00DE7F92"/>
  </w:style>
  <w:style w:type="paragraph" w:customStyle="1" w:styleId="8793128DCAB040FF961B28D18FC07E51">
    <w:name w:val="8793128DCAB040FF961B28D18FC07E51"/>
    <w:rsid w:val="00DE7F92"/>
  </w:style>
  <w:style w:type="paragraph" w:customStyle="1" w:styleId="D7485A830A0E48289B26F1F995FDCB8C">
    <w:name w:val="D7485A830A0E48289B26F1F995FDCB8C"/>
    <w:rsid w:val="00DE7F92"/>
  </w:style>
  <w:style w:type="paragraph" w:customStyle="1" w:styleId="86CF819110EB44ECAC3BB84A9958269D">
    <w:name w:val="86CF819110EB44ECAC3BB84A9958269D"/>
    <w:rsid w:val="00DE7F92"/>
  </w:style>
  <w:style w:type="paragraph" w:customStyle="1" w:styleId="451D7D76645F47F8A0C13F515262322F">
    <w:name w:val="451D7D76645F47F8A0C13F515262322F"/>
    <w:rsid w:val="00DE7F92"/>
  </w:style>
  <w:style w:type="paragraph" w:customStyle="1" w:styleId="AD67B07296F248A698711FE9C5AF4B8F">
    <w:name w:val="AD67B07296F248A698711FE9C5AF4B8F"/>
    <w:rsid w:val="00DE7F92"/>
  </w:style>
  <w:style w:type="paragraph" w:customStyle="1" w:styleId="5817140BA35C4C82A169C245A745E23F">
    <w:name w:val="5817140BA35C4C82A169C245A745E23F"/>
    <w:rsid w:val="00DE7F92"/>
  </w:style>
  <w:style w:type="paragraph" w:customStyle="1" w:styleId="A6F9F72D0A874D7C9195EC10DF90D7E4">
    <w:name w:val="A6F9F72D0A874D7C9195EC10DF90D7E4"/>
    <w:rsid w:val="00DE7F92"/>
  </w:style>
  <w:style w:type="paragraph" w:customStyle="1" w:styleId="BB98F2C91D8146F09D6C40D88CABC22E">
    <w:name w:val="BB98F2C91D8146F09D6C40D88CABC22E"/>
    <w:rsid w:val="00CE3D40"/>
    <w:pPr>
      <w:bidi/>
      <w:spacing w:after="0" w:line="240" w:lineRule="auto"/>
    </w:pPr>
    <w:rPr>
      <w:rFonts w:ascii="Times New Roman" w:eastAsia="Times New Roman" w:hAnsi="Times New Roman" w:cs="Traditional Arabic"/>
      <w:sz w:val="20"/>
      <w:szCs w:val="20"/>
    </w:rPr>
  </w:style>
  <w:style w:type="paragraph" w:customStyle="1" w:styleId="BAEE20DD70F04D87B9487684DA992C071">
    <w:name w:val="BAEE20DD70F04D87B9487684DA992C071"/>
    <w:rsid w:val="00CE3D40"/>
    <w:pPr>
      <w:bidi/>
      <w:spacing w:after="0" w:line="240" w:lineRule="auto"/>
    </w:pPr>
    <w:rPr>
      <w:rFonts w:ascii="Times New Roman" w:eastAsia="Times New Roman" w:hAnsi="Times New Roman" w:cs="Traditional Arabic"/>
      <w:sz w:val="20"/>
      <w:szCs w:val="20"/>
    </w:rPr>
  </w:style>
  <w:style w:type="paragraph" w:customStyle="1" w:styleId="925C3D77BDF74D2EA75358876120E9EB1">
    <w:name w:val="925C3D77BDF74D2EA75358876120E9EB1"/>
    <w:rsid w:val="00CE3D40"/>
    <w:pPr>
      <w:bidi/>
      <w:spacing w:after="0" w:line="240" w:lineRule="auto"/>
    </w:pPr>
    <w:rPr>
      <w:rFonts w:ascii="Times New Roman" w:eastAsia="Times New Roman" w:hAnsi="Times New Roman" w:cs="Traditional Arabic"/>
      <w:sz w:val="20"/>
      <w:szCs w:val="20"/>
    </w:rPr>
  </w:style>
  <w:style w:type="paragraph" w:customStyle="1" w:styleId="00FD2CF59FD241DB912C0ABD3113D611">
    <w:name w:val="00FD2CF59FD241DB912C0ABD3113D611"/>
    <w:rsid w:val="00CE3D40"/>
    <w:pPr>
      <w:bidi/>
      <w:spacing w:after="0" w:line="240" w:lineRule="auto"/>
    </w:pPr>
    <w:rPr>
      <w:rFonts w:ascii="Times New Roman" w:eastAsia="Times New Roman" w:hAnsi="Times New Roman" w:cs="Traditional Arabic"/>
      <w:sz w:val="20"/>
      <w:szCs w:val="20"/>
    </w:rPr>
  </w:style>
  <w:style w:type="paragraph" w:customStyle="1" w:styleId="19C823910DE04BFDA18038A3BC9581F1">
    <w:name w:val="19C823910DE04BFDA18038A3BC9581F1"/>
    <w:rsid w:val="00B33944"/>
  </w:style>
  <w:style w:type="paragraph" w:customStyle="1" w:styleId="53658A576C9D435080C0EC33E1116379">
    <w:name w:val="53658A576C9D435080C0EC33E1116379"/>
    <w:rsid w:val="00B33944"/>
  </w:style>
  <w:style w:type="paragraph" w:customStyle="1" w:styleId="1A657AC25BEB4D4087498FAC1C7E090B">
    <w:name w:val="1A657AC25BEB4D4087498FAC1C7E090B"/>
    <w:rsid w:val="00B33944"/>
  </w:style>
  <w:style w:type="paragraph" w:customStyle="1" w:styleId="19E8D2CB31574FAE83616F4F3708D2C0">
    <w:name w:val="19E8D2CB31574FAE83616F4F3708D2C0"/>
    <w:rsid w:val="00B33944"/>
  </w:style>
  <w:style w:type="paragraph" w:customStyle="1" w:styleId="F934F0580AAD4832B8541C4FA9A369BA">
    <w:name w:val="F934F0580AAD4832B8541C4FA9A369BA"/>
    <w:rsid w:val="00B33944"/>
  </w:style>
  <w:style w:type="paragraph" w:customStyle="1" w:styleId="2D13D3055DF34A88AE6235CA3CBA4BE1">
    <w:name w:val="2D13D3055DF34A88AE6235CA3CBA4BE1"/>
    <w:rsid w:val="00B33944"/>
  </w:style>
  <w:style w:type="paragraph" w:customStyle="1" w:styleId="ED60C72822AE4B108432FB040336B759">
    <w:name w:val="ED60C72822AE4B108432FB040336B759"/>
    <w:rsid w:val="00B33944"/>
  </w:style>
  <w:style w:type="paragraph" w:customStyle="1" w:styleId="8CB1FCD1FF8A43F5A9B1025B98F93ECB">
    <w:name w:val="8CB1FCD1FF8A43F5A9B1025B98F93ECB"/>
    <w:rsid w:val="00B33944"/>
  </w:style>
  <w:style w:type="paragraph" w:customStyle="1" w:styleId="6589CDCFE36A40188B16564B945EFEC0">
    <w:name w:val="6589CDCFE36A40188B16564B945EFEC0"/>
    <w:rsid w:val="00B33944"/>
  </w:style>
  <w:style w:type="paragraph" w:customStyle="1" w:styleId="93715C14DAAB42B5AF5270079CF8CC94">
    <w:name w:val="93715C14DAAB42B5AF5270079CF8CC94"/>
    <w:rsid w:val="00B33944"/>
  </w:style>
  <w:style w:type="paragraph" w:customStyle="1" w:styleId="3BD2138B460241F0B6032C4878A50F9D">
    <w:name w:val="3BD2138B460241F0B6032C4878A50F9D"/>
    <w:rsid w:val="00B33944"/>
  </w:style>
  <w:style w:type="paragraph" w:customStyle="1" w:styleId="30BCEE0467674DC19998553EFBC1945F">
    <w:name w:val="30BCEE0467674DC19998553EFBC1945F"/>
    <w:rsid w:val="00B33944"/>
  </w:style>
  <w:style w:type="paragraph" w:customStyle="1" w:styleId="6D89F3F49C2942BCB0B59F7F7FF68FA3">
    <w:name w:val="6D89F3F49C2942BCB0B59F7F7FF68FA3"/>
    <w:rsid w:val="00B33944"/>
  </w:style>
  <w:style w:type="paragraph" w:customStyle="1" w:styleId="E82BFAED59074BEE918758F7A695CB70">
    <w:name w:val="E82BFAED59074BEE918758F7A695CB70"/>
    <w:rsid w:val="00B33944"/>
  </w:style>
  <w:style w:type="paragraph" w:customStyle="1" w:styleId="776F70CEFBF8425382CF21F9D03359C6">
    <w:name w:val="776F70CEFBF8425382CF21F9D03359C6"/>
    <w:rsid w:val="00B33944"/>
  </w:style>
  <w:style w:type="paragraph" w:customStyle="1" w:styleId="B36D6A06CAFA49A4BA50DA24A35169A5">
    <w:name w:val="B36D6A06CAFA49A4BA50DA24A35169A5"/>
    <w:rsid w:val="00B33944"/>
  </w:style>
  <w:style w:type="paragraph" w:customStyle="1" w:styleId="3D615A5EF2604A9AB7BECB48E2090F65">
    <w:name w:val="3D615A5EF2604A9AB7BECB48E2090F65"/>
    <w:rsid w:val="00B33944"/>
  </w:style>
  <w:style w:type="paragraph" w:customStyle="1" w:styleId="2A912D5BB9F84B2FA4E444DC88940E14">
    <w:name w:val="2A912D5BB9F84B2FA4E444DC88940E14"/>
    <w:rsid w:val="00B33944"/>
  </w:style>
  <w:style w:type="paragraph" w:customStyle="1" w:styleId="6FB50FDEFD6540B7AF0A98C1C9D47197">
    <w:name w:val="6FB50FDEFD6540B7AF0A98C1C9D47197"/>
    <w:rsid w:val="00B33944"/>
  </w:style>
  <w:style w:type="paragraph" w:customStyle="1" w:styleId="7C28302A1D79489A996206E4FE5D0F2C">
    <w:name w:val="7C28302A1D79489A996206E4FE5D0F2C"/>
    <w:rsid w:val="00B33944"/>
  </w:style>
  <w:style w:type="paragraph" w:customStyle="1" w:styleId="9C498A5979F243E795A7329855E8BBC3">
    <w:name w:val="9C498A5979F243E795A7329855E8BBC3"/>
    <w:rsid w:val="009708AE"/>
  </w:style>
  <w:style w:type="paragraph" w:customStyle="1" w:styleId="8A5F3A8B2A89435192E0AE6DED8DB3A8">
    <w:name w:val="8A5F3A8B2A89435192E0AE6DED8DB3A8"/>
    <w:rsid w:val="009708AE"/>
  </w:style>
  <w:style w:type="paragraph" w:customStyle="1" w:styleId="767D63CF10744DED879D4EC4F3AA1F7D">
    <w:name w:val="767D63CF10744DED879D4EC4F3AA1F7D"/>
    <w:rsid w:val="009708AE"/>
  </w:style>
  <w:style w:type="paragraph" w:customStyle="1" w:styleId="8F38D4B15E8E49F88B89CADBDAF9891C">
    <w:name w:val="8F38D4B15E8E49F88B89CADBDAF9891C"/>
    <w:rsid w:val="009708AE"/>
  </w:style>
  <w:style w:type="paragraph" w:customStyle="1" w:styleId="B025B53F36C4432486013D0090CE43CC">
    <w:name w:val="B025B53F36C4432486013D0090CE43CC"/>
    <w:rsid w:val="009708AE"/>
  </w:style>
  <w:style w:type="paragraph" w:customStyle="1" w:styleId="5DCF7574B1704672B40CE9F85FB0BEB3">
    <w:name w:val="5DCF7574B1704672B40CE9F85FB0BEB3"/>
    <w:rsid w:val="009708AE"/>
  </w:style>
  <w:style w:type="paragraph" w:customStyle="1" w:styleId="07B5AB9F21BD42FD8B18BD532AAF3862">
    <w:name w:val="07B5AB9F21BD42FD8B18BD532AAF3862"/>
    <w:rsid w:val="009708AE"/>
  </w:style>
  <w:style w:type="paragraph" w:customStyle="1" w:styleId="B9D0BA52588D45658F1F52BC54660B27">
    <w:name w:val="B9D0BA52588D45658F1F52BC54660B27"/>
    <w:rsid w:val="009708AE"/>
  </w:style>
  <w:style w:type="paragraph" w:customStyle="1" w:styleId="D2F93A47331C473DB83F1AA567027D35">
    <w:name w:val="D2F93A47331C473DB83F1AA567027D35"/>
    <w:rsid w:val="009708AE"/>
  </w:style>
  <w:style w:type="paragraph" w:customStyle="1" w:styleId="5EBEE93FA081486FA7E759CFF0628937">
    <w:name w:val="5EBEE93FA081486FA7E759CFF0628937"/>
    <w:rsid w:val="009708AE"/>
  </w:style>
  <w:style w:type="paragraph" w:customStyle="1" w:styleId="42B4568AD3124D89ADEF80218BAD8D69">
    <w:name w:val="42B4568AD3124D89ADEF80218BAD8D69"/>
    <w:rsid w:val="009708AE"/>
  </w:style>
  <w:style w:type="paragraph" w:customStyle="1" w:styleId="1647475BB0CE4797973789E5B88457BE">
    <w:name w:val="1647475BB0CE4797973789E5B88457BE"/>
    <w:rsid w:val="009708AE"/>
  </w:style>
  <w:style w:type="paragraph" w:customStyle="1" w:styleId="062DA56AE64B46CFB4D200B955E308A1">
    <w:name w:val="062DA56AE64B46CFB4D200B955E308A1"/>
    <w:rsid w:val="009708AE"/>
  </w:style>
  <w:style w:type="paragraph" w:customStyle="1" w:styleId="EBE3DE2EA867489D858BC97990567A41">
    <w:name w:val="EBE3DE2EA867489D858BC97990567A41"/>
    <w:rsid w:val="009708AE"/>
  </w:style>
  <w:style w:type="paragraph" w:customStyle="1" w:styleId="09FA075CEB6740CCA4D071234B1A06B9">
    <w:name w:val="09FA075CEB6740CCA4D071234B1A06B9"/>
    <w:rsid w:val="009708AE"/>
  </w:style>
  <w:style w:type="paragraph" w:customStyle="1" w:styleId="551FEBF6E0B04B2784F138FDC4C9717B">
    <w:name w:val="551FEBF6E0B04B2784F138FDC4C9717B"/>
    <w:rsid w:val="009708AE"/>
  </w:style>
  <w:style w:type="paragraph" w:customStyle="1" w:styleId="28A43F992F654E1EABD0E3786F0A2CAE">
    <w:name w:val="28A43F992F654E1EABD0E3786F0A2CAE"/>
    <w:rsid w:val="009708AE"/>
  </w:style>
  <w:style w:type="paragraph" w:customStyle="1" w:styleId="F6D926CEB2E045F3B303A1D656493BA2">
    <w:name w:val="F6D926CEB2E045F3B303A1D656493BA2"/>
    <w:rsid w:val="009708AE"/>
  </w:style>
  <w:style w:type="paragraph" w:customStyle="1" w:styleId="F5BA7F0506AC431C83D24E34AF7F5CE1">
    <w:name w:val="F5BA7F0506AC431C83D24E34AF7F5CE1"/>
    <w:rsid w:val="009708AE"/>
  </w:style>
  <w:style w:type="paragraph" w:customStyle="1" w:styleId="6B778E4C1BFF4997996CBE5E45B9CC71">
    <w:name w:val="6B778E4C1BFF4997996CBE5E45B9CC71"/>
    <w:rsid w:val="009708AE"/>
  </w:style>
  <w:style w:type="paragraph" w:customStyle="1" w:styleId="9444E0369250447189963D80C41DFC60">
    <w:name w:val="9444E0369250447189963D80C41DFC60"/>
    <w:rsid w:val="009708AE"/>
  </w:style>
  <w:style w:type="paragraph" w:customStyle="1" w:styleId="B515414747C742608635616341510039">
    <w:name w:val="B515414747C742608635616341510039"/>
    <w:rsid w:val="009708AE"/>
  </w:style>
  <w:style w:type="paragraph" w:customStyle="1" w:styleId="A9E02510808D43268B0FB29BB7A34BEE">
    <w:name w:val="A9E02510808D43268B0FB29BB7A34BEE"/>
    <w:rsid w:val="009708AE"/>
  </w:style>
  <w:style w:type="paragraph" w:customStyle="1" w:styleId="44E6873CA16444AE9C5D9914E26E689E">
    <w:name w:val="44E6873CA16444AE9C5D9914E26E689E"/>
    <w:rsid w:val="009708AE"/>
  </w:style>
  <w:style w:type="paragraph" w:customStyle="1" w:styleId="7711D011CA4847DEBAC3A63FC4AB4121">
    <w:name w:val="7711D011CA4847DEBAC3A63FC4AB4121"/>
    <w:rsid w:val="009708AE"/>
  </w:style>
  <w:style w:type="paragraph" w:customStyle="1" w:styleId="6760E6294295478886E7208032D230F6">
    <w:name w:val="6760E6294295478886E7208032D230F6"/>
    <w:rsid w:val="009708AE"/>
  </w:style>
  <w:style w:type="paragraph" w:customStyle="1" w:styleId="D534AD2264A744279C4083ADC46D4E3F">
    <w:name w:val="D534AD2264A744279C4083ADC46D4E3F"/>
    <w:rsid w:val="009708AE"/>
  </w:style>
  <w:style w:type="paragraph" w:customStyle="1" w:styleId="1E42DF89BCCB4DB793D24A9E93160E65">
    <w:name w:val="1E42DF89BCCB4DB793D24A9E93160E65"/>
    <w:rsid w:val="009708AE"/>
  </w:style>
  <w:style w:type="paragraph" w:customStyle="1" w:styleId="FB84DA0735B347D1BA7E04D1A7A1FF37">
    <w:name w:val="FB84DA0735B347D1BA7E04D1A7A1FF37"/>
    <w:rsid w:val="009708AE"/>
  </w:style>
  <w:style w:type="paragraph" w:customStyle="1" w:styleId="BFB91952237F4DFCA01D2AF7A64192F4">
    <w:name w:val="BFB91952237F4DFCA01D2AF7A64192F4"/>
    <w:rsid w:val="009708AE"/>
  </w:style>
  <w:style w:type="paragraph" w:customStyle="1" w:styleId="C567633BCF5E4C93B6E0227991BAEF08">
    <w:name w:val="C567633BCF5E4C93B6E0227991BAEF08"/>
    <w:rsid w:val="009708AE"/>
  </w:style>
  <w:style w:type="paragraph" w:customStyle="1" w:styleId="16F01A041909430B8E7B93D7ED4BCCA2">
    <w:name w:val="16F01A041909430B8E7B93D7ED4BCCA2"/>
    <w:rsid w:val="009708AE"/>
  </w:style>
  <w:style w:type="paragraph" w:customStyle="1" w:styleId="FE84F2A6E5FF428B853C863D813389E4">
    <w:name w:val="FE84F2A6E5FF428B853C863D813389E4"/>
    <w:rsid w:val="009708AE"/>
  </w:style>
  <w:style w:type="paragraph" w:customStyle="1" w:styleId="8660DDC5354743E2B7D3F0A20EBDCE72">
    <w:name w:val="8660DDC5354743E2B7D3F0A20EBDCE72"/>
    <w:rsid w:val="009708AE"/>
  </w:style>
  <w:style w:type="paragraph" w:customStyle="1" w:styleId="21B15CB1595A43C7A310E9A3955FB9B7">
    <w:name w:val="21B15CB1595A43C7A310E9A3955FB9B7"/>
    <w:rsid w:val="009708AE"/>
  </w:style>
  <w:style w:type="paragraph" w:customStyle="1" w:styleId="6A3D20A5BB374677A7C14C7BE9F709FE">
    <w:name w:val="6A3D20A5BB374677A7C14C7BE9F709FE"/>
    <w:rsid w:val="009708AE"/>
  </w:style>
  <w:style w:type="paragraph" w:customStyle="1" w:styleId="A3462B3AF0B147F589EF33FC9E4FDEF3">
    <w:name w:val="A3462B3AF0B147F589EF33FC9E4FDEF3"/>
    <w:rsid w:val="009708AE"/>
  </w:style>
  <w:style w:type="paragraph" w:customStyle="1" w:styleId="8F37A7B6AA7E46BE86BB5ECDC00E8CD1">
    <w:name w:val="8F37A7B6AA7E46BE86BB5ECDC00E8CD1"/>
    <w:rsid w:val="009708AE"/>
  </w:style>
  <w:style w:type="paragraph" w:customStyle="1" w:styleId="31E1FD2C6CBE497DB431C741F1AF5628">
    <w:name w:val="31E1FD2C6CBE497DB431C741F1AF5628"/>
    <w:rsid w:val="009708AE"/>
  </w:style>
  <w:style w:type="paragraph" w:customStyle="1" w:styleId="2B7BAC21F4294633B9202CBE242415B5">
    <w:name w:val="2B7BAC21F4294633B9202CBE242415B5"/>
    <w:rsid w:val="009708AE"/>
  </w:style>
  <w:style w:type="paragraph" w:customStyle="1" w:styleId="15EC8CF4444244C59A7B81C47462CB1F">
    <w:name w:val="15EC8CF4444244C59A7B81C47462CB1F"/>
    <w:rsid w:val="009708AE"/>
  </w:style>
  <w:style w:type="paragraph" w:customStyle="1" w:styleId="90606847F63F484283DB216E22A8A496">
    <w:name w:val="90606847F63F484283DB216E22A8A496"/>
    <w:rsid w:val="009708AE"/>
  </w:style>
  <w:style w:type="paragraph" w:customStyle="1" w:styleId="079048FFCD9D4FD48FDC67399B71F765">
    <w:name w:val="079048FFCD9D4FD48FDC67399B71F765"/>
    <w:rsid w:val="009708AE"/>
  </w:style>
  <w:style w:type="paragraph" w:customStyle="1" w:styleId="199CAD579B7F44E8A72DB50D9F5721D8">
    <w:name w:val="199CAD579B7F44E8A72DB50D9F5721D8"/>
    <w:rsid w:val="009708AE"/>
  </w:style>
  <w:style w:type="paragraph" w:customStyle="1" w:styleId="3F333D7CFE4C4FFC959DB5D90296EA5E">
    <w:name w:val="3F333D7CFE4C4FFC959DB5D90296EA5E"/>
    <w:rsid w:val="009708AE"/>
  </w:style>
  <w:style w:type="paragraph" w:customStyle="1" w:styleId="681D24E6DF2243378BE0CB7F7C6D4335">
    <w:name w:val="681D24E6DF2243378BE0CB7F7C6D4335"/>
    <w:rsid w:val="009708AE"/>
  </w:style>
  <w:style w:type="paragraph" w:customStyle="1" w:styleId="647ABFFF53D54101AB61E09D20A955B6">
    <w:name w:val="647ABFFF53D54101AB61E09D20A955B6"/>
    <w:rsid w:val="009708AE"/>
  </w:style>
  <w:style w:type="paragraph" w:customStyle="1" w:styleId="D5DEF36588DE41AC9121DC7023F5BECC">
    <w:name w:val="D5DEF36588DE41AC9121DC7023F5BECC"/>
    <w:rsid w:val="009708AE"/>
  </w:style>
  <w:style w:type="paragraph" w:customStyle="1" w:styleId="FDC9367209564CFAB0877B41CA0DB6B9">
    <w:name w:val="FDC9367209564CFAB0877B41CA0DB6B9"/>
    <w:rsid w:val="009708AE"/>
  </w:style>
  <w:style w:type="paragraph" w:customStyle="1" w:styleId="4DB9F9920BB44C24813199F0EBE3A1AE">
    <w:name w:val="4DB9F9920BB44C24813199F0EBE3A1AE"/>
    <w:rsid w:val="009708AE"/>
  </w:style>
  <w:style w:type="paragraph" w:customStyle="1" w:styleId="AF966A10650D462DA8BC0649DF3205E2">
    <w:name w:val="AF966A10650D462DA8BC0649DF3205E2"/>
    <w:rsid w:val="009708AE"/>
  </w:style>
  <w:style w:type="paragraph" w:customStyle="1" w:styleId="4D1D90C0A7B44AC194D374EF28DC307E">
    <w:name w:val="4D1D90C0A7B44AC194D374EF28DC307E"/>
    <w:rsid w:val="009708AE"/>
  </w:style>
  <w:style w:type="paragraph" w:customStyle="1" w:styleId="7E6B9B6DB8D047068CDD8597705D9591">
    <w:name w:val="7E6B9B6DB8D047068CDD8597705D9591"/>
    <w:rsid w:val="009708AE"/>
  </w:style>
  <w:style w:type="paragraph" w:customStyle="1" w:styleId="C9859283DA8F4694829930BEE66D616D">
    <w:name w:val="C9859283DA8F4694829930BEE66D616D"/>
    <w:rsid w:val="009708AE"/>
  </w:style>
  <w:style w:type="paragraph" w:customStyle="1" w:styleId="A85BDA6FC15D45DCA6E2E93293B45E32">
    <w:name w:val="A85BDA6FC15D45DCA6E2E93293B45E32"/>
    <w:rsid w:val="009708AE"/>
  </w:style>
  <w:style w:type="paragraph" w:customStyle="1" w:styleId="AA1A8F0603244EEDA80074F0F4457003">
    <w:name w:val="AA1A8F0603244EEDA80074F0F4457003"/>
    <w:rsid w:val="009708AE"/>
  </w:style>
  <w:style w:type="paragraph" w:customStyle="1" w:styleId="6D91506815AC4192A9DC0545898AF8CF">
    <w:name w:val="6D91506815AC4192A9DC0545898AF8CF"/>
    <w:rsid w:val="009708AE"/>
  </w:style>
  <w:style w:type="paragraph" w:customStyle="1" w:styleId="DB7058DBC2374FE3BC7D97D112791DAB">
    <w:name w:val="DB7058DBC2374FE3BC7D97D112791DAB"/>
    <w:rsid w:val="009708AE"/>
  </w:style>
  <w:style w:type="paragraph" w:customStyle="1" w:styleId="A1A1189019AC453BB1A219F4E64A9801">
    <w:name w:val="A1A1189019AC453BB1A219F4E64A9801"/>
    <w:rsid w:val="009708AE"/>
  </w:style>
  <w:style w:type="paragraph" w:customStyle="1" w:styleId="D8E1C35510DC4301A06463451389D80D">
    <w:name w:val="D8E1C35510DC4301A06463451389D80D"/>
    <w:rsid w:val="009708AE"/>
  </w:style>
  <w:style w:type="paragraph" w:customStyle="1" w:styleId="CDED0306FCAF4024980081D78AB8E6D4">
    <w:name w:val="CDED0306FCAF4024980081D78AB8E6D4"/>
    <w:rsid w:val="009708AE"/>
  </w:style>
  <w:style w:type="paragraph" w:customStyle="1" w:styleId="BB98F2C91D8146F09D6C40D88CABC22E1">
    <w:name w:val="BB98F2C91D8146F09D6C40D88CABC22E1"/>
    <w:rsid w:val="00CC03FC"/>
    <w:pPr>
      <w:bidi/>
      <w:spacing w:after="0" w:line="240" w:lineRule="auto"/>
    </w:pPr>
    <w:rPr>
      <w:rFonts w:ascii="Times New Roman" w:eastAsia="Times New Roman" w:hAnsi="Times New Roman" w:cs="Traditional Arabic"/>
      <w:sz w:val="20"/>
      <w:szCs w:val="20"/>
    </w:rPr>
  </w:style>
  <w:style w:type="paragraph" w:customStyle="1" w:styleId="BAEE20DD70F04D87B9487684DA992C072">
    <w:name w:val="BAEE20DD70F04D87B9487684DA992C072"/>
    <w:rsid w:val="00CC03FC"/>
    <w:pPr>
      <w:bidi/>
      <w:spacing w:after="0" w:line="240" w:lineRule="auto"/>
    </w:pPr>
    <w:rPr>
      <w:rFonts w:ascii="Times New Roman" w:eastAsia="Times New Roman" w:hAnsi="Times New Roman" w:cs="Traditional Arabic"/>
      <w:sz w:val="20"/>
      <w:szCs w:val="20"/>
    </w:rPr>
  </w:style>
  <w:style w:type="paragraph" w:customStyle="1" w:styleId="925C3D77BDF74D2EA75358876120E9EB2">
    <w:name w:val="925C3D77BDF74D2EA75358876120E9EB2"/>
    <w:rsid w:val="00CC03FC"/>
    <w:pPr>
      <w:bidi/>
      <w:spacing w:after="0" w:line="240" w:lineRule="auto"/>
    </w:pPr>
    <w:rPr>
      <w:rFonts w:ascii="Times New Roman" w:eastAsia="Times New Roman" w:hAnsi="Times New Roman" w:cs="Traditional Arabic"/>
      <w:sz w:val="20"/>
      <w:szCs w:val="20"/>
    </w:rPr>
  </w:style>
  <w:style w:type="paragraph" w:customStyle="1" w:styleId="00FD2CF59FD241DB912C0ABD3113D6111">
    <w:name w:val="00FD2CF59FD241DB912C0ABD3113D6111"/>
    <w:rsid w:val="00CC03FC"/>
    <w:pPr>
      <w:bidi/>
      <w:spacing w:after="0" w:line="240" w:lineRule="auto"/>
    </w:pPr>
    <w:rPr>
      <w:rFonts w:ascii="Times New Roman" w:eastAsia="Times New Roman" w:hAnsi="Times New Roman" w:cs="Traditional Arabic"/>
      <w:sz w:val="20"/>
      <w:szCs w:val="20"/>
    </w:rPr>
  </w:style>
  <w:style w:type="paragraph" w:customStyle="1" w:styleId="DCE90D7B72544C9294D11BFF197DFEEB">
    <w:name w:val="DCE90D7B72544C9294D11BFF197DFEEB"/>
    <w:rsid w:val="00CC03FC"/>
  </w:style>
  <w:style w:type="paragraph" w:customStyle="1" w:styleId="9D18F5114EEE453796A301E0B7A90F18">
    <w:name w:val="9D18F5114EEE453796A301E0B7A90F18"/>
    <w:rsid w:val="00CC03FC"/>
  </w:style>
  <w:style w:type="paragraph" w:customStyle="1" w:styleId="FD654E8D28B842408ED2B4D86EEDAC32">
    <w:name w:val="FD654E8D28B842408ED2B4D86EEDAC32"/>
    <w:rsid w:val="00CC03FC"/>
  </w:style>
  <w:style w:type="paragraph" w:customStyle="1" w:styleId="74C658C5FA4A4561ACD42491348649E3">
    <w:name w:val="74C658C5FA4A4561ACD42491348649E3"/>
    <w:rsid w:val="00CC03FC"/>
  </w:style>
  <w:style w:type="paragraph" w:customStyle="1" w:styleId="1542895167114817894D7E3BF6107F15">
    <w:name w:val="1542895167114817894D7E3BF6107F15"/>
    <w:rsid w:val="00CC03FC"/>
  </w:style>
  <w:style w:type="paragraph" w:customStyle="1" w:styleId="39309E2087BA44708BEF02F8F534B37A">
    <w:name w:val="39309E2087BA44708BEF02F8F534B37A"/>
    <w:rsid w:val="00CC03FC"/>
  </w:style>
  <w:style w:type="paragraph" w:customStyle="1" w:styleId="6A64A32C512341E080AF14D93E574903">
    <w:name w:val="6A64A32C512341E080AF14D93E574903"/>
    <w:rsid w:val="00CC03FC"/>
  </w:style>
  <w:style w:type="paragraph" w:customStyle="1" w:styleId="BB98F2C91D8146F09D6C40D88CABC22E2">
    <w:name w:val="BB98F2C91D8146F09D6C40D88CABC22E2"/>
    <w:rsid w:val="00CC03FC"/>
    <w:pPr>
      <w:bidi/>
      <w:spacing w:after="0" w:line="240" w:lineRule="auto"/>
    </w:pPr>
    <w:rPr>
      <w:rFonts w:ascii="Times New Roman" w:eastAsia="Times New Roman" w:hAnsi="Times New Roman" w:cs="Traditional Arabic"/>
      <w:sz w:val="20"/>
      <w:szCs w:val="20"/>
    </w:rPr>
  </w:style>
  <w:style w:type="paragraph" w:customStyle="1" w:styleId="BAEE20DD70F04D87B9487684DA992C073">
    <w:name w:val="BAEE20DD70F04D87B9487684DA992C073"/>
    <w:rsid w:val="00CC03FC"/>
    <w:pPr>
      <w:bidi/>
      <w:spacing w:after="0" w:line="240" w:lineRule="auto"/>
    </w:pPr>
    <w:rPr>
      <w:rFonts w:ascii="Times New Roman" w:eastAsia="Times New Roman" w:hAnsi="Times New Roman" w:cs="Traditional Arabic"/>
      <w:sz w:val="20"/>
      <w:szCs w:val="20"/>
    </w:rPr>
  </w:style>
  <w:style w:type="paragraph" w:customStyle="1" w:styleId="925C3D77BDF74D2EA75358876120E9EB3">
    <w:name w:val="925C3D77BDF74D2EA75358876120E9EB3"/>
    <w:rsid w:val="00CC03FC"/>
    <w:pPr>
      <w:bidi/>
      <w:spacing w:after="0" w:line="240" w:lineRule="auto"/>
    </w:pPr>
    <w:rPr>
      <w:rFonts w:ascii="Times New Roman" w:eastAsia="Times New Roman" w:hAnsi="Times New Roman" w:cs="Traditional Arabic"/>
      <w:sz w:val="20"/>
      <w:szCs w:val="20"/>
    </w:rPr>
  </w:style>
  <w:style w:type="paragraph" w:customStyle="1" w:styleId="00FD2CF59FD241DB912C0ABD3113D6112">
    <w:name w:val="00FD2CF59FD241DB912C0ABD3113D6112"/>
    <w:rsid w:val="00CC03FC"/>
    <w:pPr>
      <w:bidi/>
      <w:spacing w:after="0" w:line="240" w:lineRule="auto"/>
    </w:pPr>
    <w:rPr>
      <w:rFonts w:ascii="Times New Roman" w:eastAsia="Times New Roman" w:hAnsi="Times New Roman" w:cs="Traditional Arabic"/>
      <w:sz w:val="20"/>
      <w:szCs w:val="20"/>
    </w:rPr>
  </w:style>
  <w:style w:type="paragraph" w:customStyle="1" w:styleId="BB98F2C91D8146F09D6C40D88CABC22E3">
    <w:name w:val="BB98F2C91D8146F09D6C40D88CABC22E3"/>
    <w:rsid w:val="00197148"/>
    <w:pPr>
      <w:bidi/>
      <w:spacing w:after="0" w:line="240" w:lineRule="auto"/>
    </w:pPr>
    <w:rPr>
      <w:rFonts w:ascii="Times New Roman" w:eastAsia="Times New Roman" w:hAnsi="Times New Roman" w:cs="Traditional Arabic"/>
      <w:sz w:val="20"/>
      <w:szCs w:val="20"/>
    </w:rPr>
  </w:style>
  <w:style w:type="paragraph" w:customStyle="1" w:styleId="BAEE20DD70F04D87B9487684DA992C074">
    <w:name w:val="BAEE20DD70F04D87B9487684DA992C074"/>
    <w:rsid w:val="00197148"/>
    <w:pPr>
      <w:bidi/>
      <w:spacing w:after="0" w:line="240" w:lineRule="auto"/>
    </w:pPr>
    <w:rPr>
      <w:rFonts w:ascii="Times New Roman" w:eastAsia="Times New Roman" w:hAnsi="Times New Roman" w:cs="Traditional Arabic"/>
      <w:sz w:val="20"/>
      <w:szCs w:val="20"/>
    </w:rPr>
  </w:style>
  <w:style w:type="paragraph" w:customStyle="1" w:styleId="925C3D77BDF74D2EA75358876120E9EB4">
    <w:name w:val="925C3D77BDF74D2EA75358876120E9EB4"/>
    <w:rsid w:val="00197148"/>
    <w:pPr>
      <w:bidi/>
      <w:spacing w:after="0" w:line="240" w:lineRule="auto"/>
    </w:pPr>
    <w:rPr>
      <w:rFonts w:ascii="Times New Roman" w:eastAsia="Times New Roman" w:hAnsi="Times New Roman" w:cs="Traditional Arabic"/>
      <w:sz w:val="20"/>
      <w:szCs w:val="20"/>
    </w:rPr>
  </w:style>
  <w:style w:type="paragraph" w:customStyle="1" w:styleId="00FD2CF59FD241DB912C0ABD3113D6113">
    <w:name w:val="00FD2CF59FD241DB912C0ABD3113D6113"/>
    <w:rsid w:val="00197148"/>
    <w:pPr>
      <w:bidi/>
      <w:spacing w:after="0" w:line="240" w:lineRule="auto"/>
    </w:pPr>
    <w:rPr>
      <w:rFonts w:ascii="Times New Roman" w:eastAsia="Times New Roman" w:hAnsi="Times New Roman" w:cs="Traditional Arabic"/>
      <w:sz w:val="20"/>
      <w:szCs w:val="20"/>
    </w:rPr>
  </w:style>
  <w:style w:type="paragraph" w:customStyle="1" w:styleId="068F74D21CF74C10BE590CDCB617FA10">
    <w:name w:val="068F74D21CF74C10BE590CDCB617FA10"/>
    <w:rsid w:val="000140E3"/>
  </w:style>
  <w:style w:type="paragraph" w:customStyle="1" w:styleId="43A49B7CBF1347AABDFB6566DA3DB05C">
    <w:name w:val="43A49B7CBF1347AABDFB6566DA3DB05C"/>
    <w:rsid w:val="000140E3"/>
  </w:style>
  <w:style w:type="paragraph" w:customStyle="1" w:styleId="F9854A86EBBB4FABAC779F525D4A9CE4">
    <w:name w:val="F9854A86EBBB4FABAC779F525D4A9CE4"/>
    <w:rsid w:val="000140E3"/>
  </w:style>
  <w:style w:type="paragraph" w:customStyle="1" w:styleId="61449350555B484CBC184FF5EC3C2149">
    <w:name w:val="61449350555B484CBC184FF5EC3C2149"/>
    <w:rsid w:val="000140E3"/>
  </w:style>
  <w:style w:type="paragraph" w:customStyle="1" w:styleId="C653C2941D674CE4AA852629980C116E">
    <w:name w:val="C653C2941D674CE4AA852629980C116E"/>
    <w:rsid w:val="000140E3"/>
  </w:style>
  <w:style w:type="paragraph" w:customStyle="1" w:styleId="CBB619979E8441ECB308072558971D96">
    <w:name w:val="CBB619979E8441ECB308072558971D96"/>
    <w:rsid w:val="000140E3"/>
  </w:style>
  <w:style w:type="paragraph" w:customStyle="1" w:styleId="A45D9AC2FF97471D9C9123313C79CB38">
    <w:name w:val="A45D9AC2FF97471D9C9123313C79CB38"/>
    <w:rsid w:val="000140E3"/>
  </w:style>
  <w:style w:type="paragraph" w:customStyle="1" w:styleId="FFAA87F950A3453E9B01726316FE3ADD">
    <w:name w:val="FFAA87F950A3453E9B01726316FE3ADD"/>
    <w:rsid w:val="000140E3"/>
  </w:style>
  <w:style w:type="paragraph" w:customStyle="1" w:styleId="26065A004B454DDAA1C0BC8298E53C9C">
    <w:name w:val="26065A004B454DDAA1C0BC8298E53C9C"/>
    <w:rsid w:val="000140E3"/>
  </w:style>
  <w:style w:type="paragraph" w:customStyle="1" w:styleId="0E72746A737F45148971730E580C813A">
    <w:name w:val="0E72746A737F45148971730E580C813A"/>
    <w:rsid w:val="000140E3"/>
  </w:style>
  <w:style w:type="paragraph" w:customStyle="1" w:styleId="BB98F2C91D8146F09D6C40D88CABC22E4">
    <w:name w:val="BB98F2C91D8146F09D6C40D88CABC22E4"/>
    <w:rsid w:val="000140E3"/>
    <w:pPr>
      <w:bidi/>
      <w:spacing w:after="0" w:line="240" w:lineRule="auto"/>
    </w:pPr>
    <w:rPr>
      <w:rFonts w:ascii="Times New Roman" w:eastAsia="Times New Roman" w:hAnsi="Times New Roman" w:cs="Traditional Arabic"/>
      <w:sz w:val="20"/>
      <w:szCs w:val="20"/>
    </w:rPr>
  </w:style>
  <w:style w:type="paragraph" w:customStyle="1" w:styleId="BAEE20DD70F04D87B9487684DA992C075">
    <w:name w:val="BAEE20DD70F04D87B9487684DA992C075"/>
    <w:rsid w:val="000140E3"/>
    <w:pPr>
      <w:bidi/>
      <w:spacing w:after="0" w:line="240" w:lineRule="auto"/>
    </w:pPr>
    <w:rPr>
      <w:rFonts w:ascii="Times New Roman" w:eastAsia="Times New Roman" w:hAnsi="Times New Roman" w:cs="Traditional Arabic"/>
      <w:sz w:val="20"/>
      <w:szCs w:val="20"/>
    </w:rPr>
  </w:style>
  <w:style w:type="paragraph" w:customStyle="1" w:styleId="925C3D77BDF74D2EA75358876120E9EB5">
    <w:name w:val="925C3D77BDF74D2EA75358876120E9EB5"/>
    <w:rsid w:val="000140E3"/>
    <w:pPr>
      <w:bidi/>
      <w:spacing w:after="0" w:line="240" w:lineRule="auto"/>
    </w:pPr>
    <w:rPr>
      <w:rFonts w:ascii="Times New Roman" w:eastAsia="Times New Roman" w:hAnsi="Times New Roman" w:cs="Traditional Arabic"/>
      <w:sz w:val="20"/>
      <w:szCs w:val="20"/>
    </w:rPr>
  </w:style>
  <w:style w:type="paragraph" w:customStyle="1" w:styleId="00FD2CF59FD241DB912C0ABD3113D6114">
    <w:name w:val="00FD2CF59FD241DB912C0ABD3113D6114"/>
    <w:rsid w:val="000140E3"/>
    <w:pPr>
      <w:bidi/>
      <w:spacing w:after="0" w:line="240" w:lineRule="auto"/>
    </w:pPr>
    <w:rPr>
      <w:rFonts w:ascii="Times New Roman" w:eastAsia="Times New Roman" w:hAnsi="Times New Roman" w:cs="Traditional Arabic"/>
      <w:sz w:val="20"/>
      <w:szCs w:val="20"/>
    </w:rPr>
  </w:style>
  <w:style w:type="paragraph" w:customStyle="1" w:styleId="7C0870926FB9475B870D54C844CF38DC">
    <w:name w:val="7C0870926FB9475B870D54C844CF38DC"/>
    <w:rsid w:val="004E513A"/>
  </w:style>
  <w:style w:type="paragraph" w:customStyle="1" w:styleId="D5E5E5E7D3824097A3FBCD7C3048CFF5">
    <w:name w:val="D5E5E5E7D3824097A3FBCD7C3048CFF5"/>
    <w:rsid w:val="004E513A"/>
  </w:style>
  <w:style w:type="paragraph" w:customStyle="1" w:styleId="CD7C364AB45F4CD681EC0EB55134F9F8">
    <w:name w:val="CD7C364AB45F4CD681EC0EB55134F9F8"/>
    <w:rsid w:val="004E513A"/>
  </w:style>
  <w:style w:type="paragraph" w:customStyle="1" w:styleId="6E1DAA849A6C42BF99FD335FA27A67ED">
    <w:name w:val="6E1DAA849A6C42BF99FD335FA27A67ED"/>
    <w:rsid w:val="004E513A"/>
  </w:style>
  <w:style w:type="paragraph" w:customStyle="1" w:styleId="C50A9606594D4807B976A2E54C23459B">
    <w:name w:val="C50A9606594D4807B976A2E54C23459B"/>
    <w:rsid w:val="004E513A"/>
  </w:style>
  <w:style w:type="paragraph" w:customStyle="1" w:styleId="4EF5F5ED94944884ADD619A7C2F4DF79">
    <w:name w:val="4EF5F5ED94944884ADD619A7C2F4DF79"/>
    <w:rsid w:val="004E513A"/>
  </w:style>
  <w:style w:type="paragraph" w:customStyle="1" w:styleId="1FBCDA846EFC4D53AFD99C8ABF6F2C0E">
    <w:name w:val="1FBCDA846EFC4D53AFD99C8ABF6F2C0E"/>
    <w:rsid w:val="004E513A"/>
  </w:style>
  <w:style w:type="paragraph" w:customStyle="1" w:styleId="8F36B28CE3C7422688D6BE72BAA1E0FC">
    <w:name w:val="8F36B28CE3C7422688D6BE72BAA1E0FC"/>
    <w:rsid w:val="004E513A"/>
  </w:style>
  <w:style w:type="paragraph" w:customStyle="1" w:styleId="1F8DDDBFEA724A89A9001EF018B6D28B">
    <w:name w:val="1F8DDDBFEA724A89A9001EF018B6D28B"/>
    <w:rsid w:val="004E513A"/>
  </w:style>
  <w:style w:type="paragraph" w:customStyle="1" w:styleId="6EA983DDCB0D462598EA47AF6B1BD9BD">
    <w:name w:val="6EA983DDCB0D462598EA47AF6B1BD9BD"/>
    <w:rsid w:val="004E513A"/>
  </w:style>
  <w:style w:type="paragraph" w:customStyle="1" w:styleId="135CA62C2C4742E0B87F0DC187ABCE67">
    <w:name w:val="135CA62C2C4742E0B87F0DC187ABCE67"/>
    <w:rsid w:val="004E513A"/>
  </w:style>
  <w:style w:type="paragraph" w:customStyle="1" w:styleId="7A226F2454234D069FB3D80FAF4E6CE8">
    <w:name w:val="7A226F2454234D069FB3D80FAF4E6CE8"/>
    <w:rsid w:val="004E513A"/>
  </w:style>
  <w:style w:type="paragraph" w:customStyle="1" w:styleId="9EA54B7844E24BC8A481F50AD67D6C7B">
    <w:name w:val="9EA54B7844E24BC8A481F50AD67D6C7B"/>
    <w:rsid w:val="004E513A"/>
  </w:style>
  <w:style w:type="paragraph" w:customStyle="1" w:styleId="20CD68DBA7A748D39560B83C830538E2">
    <w:name w:val="20CD68DBA7A748D39560B83C830538E2"/>
    <w:rsid w:val="004E513A"/>
  </w:style>
  <w:style w:type="paragraph" w:customStyle="1" w:styleId="C02E75DBFF1242EB93D69696717986F7">
    <w:name w:val="C02E75DBFF1242EB93D69696717986F7"/>
    <w:rsid w:val="004E513A"/>
  </w:style>
  <w:style w:type="paragraph" w:customStyle="1" w:styleId="B50A1803E3E24FA19BA4947834386508">
    <w:name w:val="B50A1803E3E24FA19BA4947834386508"/>
    <w:rsid w:val="004E513A"/>
  </w:style>
  <w:style w:type="paragraph" w:customStyle="1" w:styleId="1B9CC8A0B7584C79B70C2D770798902B">
    <w:name w:val="1B9CC8A0B7584C79B70C2D770798902B"/>
    <w:rsid w:val="004E513A"/>
  </w:style>
  <w:style w:type="paragraph" w:customStyle="1" w:styleId="388C4296D09844618A1A7FA0BA03A164">
    <w:name w:val="388C4296D09844618A1A7FA0BA03A164"/>
    <w:rsid w:val="004E513A"/>
  </w:style>
  <w:style w:type="paragraph" w:customStyle="1" w:styleId="86AC4412048D455FAA8DA90C4F091F84">
    <w:name w:val="86AC4412048D455FAA8DA90C4F091F84"/>
    <w:rsid w:val="004E513A"/>
  </w:style>
  <w:style w:type="paragraph" w:customStyle="1" w:styleId="4091702425094BCB9FD783B3700EA9D8">
    <w:name w:val="4091702425094BCB9FD783B3700EA9D8"/>
    <w:rsid w:val="004E513A"/>
  </w:style>
  <w:style w:type="paragraph" w:customStyle="1" w:styleId="EACBC7927C924FC590F70E9798686A3C">
    <w:name w:val="EACBC7927C924FC590F70E9798686A3C"/>
    <w:rsid w:val="004E513A"/>
  </w:style>
  <w:style w:type="paragraph" w:customStyle="1" w:styleId="B4917D54CA594C2C94EF942A11A09F4A">
    <w:name w:val="B4917D54CA594C2C94EF942A11A09F4A"/>
    <w:rsid w:val="004E513A"/>
  </w:style>
  <w:style w:type="paragraph" w:customStyle="1" w:styleId="1FCB665D756744599EA10C10C732B7F0">
    <w:name w:val="1FCB665D756744599EA10C10C732B7F0"/>
    <w:rsid w:val="004E513A"/>
  </w:style>
  <w:style w:type="paragraph" w:customStyle="1" w:styleId="7AED1677CBDF4C778361AF20CA377E68">
    <w:name w:val="7AED1677CBDF4C778361AF20CA377E68"/>
    <w:rsid w:val="004E513A"/>
  </w:style>
  <w:style w:type="paragraph" w:customStyle="1" w:styleId="60279438DDCD4013B3E21F50EC2A82AF">
    <w:name w:val="60279438DDCD4013B3E21F50EC2A82AF"/>
    <w:rsid w:val="004E513A"/>
  </w:style>
  <w:style w:type="paragraph" w:customStyle="1" w:styleId="963F0B3EDCAE472192714A1713B25B87">
    <w:name w:val="963F0B3EDCAE472192714A1713B25B87"/>
    <w:rsid w:val="004E513A"/>
  </w:style>
  <w:style w:type="paragraph" w:customStyle="1" w:styleId="43EF7B44856C49CBAB6C82327A77E3E4">
    <w:name w:val="43EF7B44856C49CBAB6C82327A77E3E4"/>
    <w:rsid w:val="004E513A"/>
  </w:style>
  <w:style w:type="paragraph" w:customStyle="1" w:styleId="89831A6DDE0A4F699ABD84607E62B18C">
    <w:name w:val="89831A6DDE0A4F699ABD84607E62B18C"/>
    <w:rsid w:val="004E513A"/>
  </w:style>
  <w:style w:type="paragraph" w:customStyle="1" w:styleId="2F497CFA336D4771AAB0A731C5E66F75">
    <w:name w:val="2F497CFA336D4771AAB0A731C5E66F75"/>
    <w:rsid w:val="004E513A"/>
  </w:style>
  <w:style w:type="paragraph" w:customStyle="1" w:styleId="1C494A5FE135428892A3B3A31C24DDBB">
    <w:name w:val="1C494A5FE135428892A3B3A31C24DDBB"/>
    <w:rsid w:val="004E513A"/>
  </w:style>
  <w:style w:type="paragraph" w:customStyle="1" w:styleId="5FA0E6B34C134867B087783D5540DAF0">
    <w:name w:val="5FA0E6B34C134867B087783D5540DAF0"/>
    <w:rsid w:val="004E513A"/>
  </w:style>
  <w:style w:type="paragraph" w:customStyle="1" w:styleId="C8149D111C104E58B639A0FD82C174BE">
    <w:name w:val="C8149D111C104E58B639A0FD82C174BE"/>
    <w:rsid w:val="004E513A"/>
  </w:style>
  <w:style w:type="paragraph" w:customStyle="1" w:styleId="215D563ACA524E899E38D70834FFCF32">
    <w:name w:val="215D563ACA524E899E38D70834FFCF32"/>
    <w:rsid w:val="004E513A"/>
  </w:style>
  <w:style w:type="paragraph" w:customStyle="1" w:styleId="BB98F2C91D8146F09D6C40D88CABC22E5">
    <w:name w:val="BB98F2C91D8146F09D6C40D88CABC22E5"/>
    <w:rsid w:val="004E513A"/>
    <w:pPr>
      <w:bidi/>
      <w:spacing w:after="0" w:line="240" w:lineRule="auto"/>
    </w:pPr>
    <w:rPr>
      <w:rFonts w:ascii="Times New Roman" w:eastAsia="Times New Roman" w:hAnsi="Times New Roman" w:cs="Traditional Arabic"/>
      <w:sz w:val="20"/>
      <w:szCs w:val="20"/>
    </w:rPr>
  </w:style>
  <w:style w:type="paragraph" w:customStyle="1" w:styleId="BAEE20DD70F04D87B9487684DA992C076">
    <w:name w:val="BAEE20DD70F04D87B9487684DA992C076"/>
    <w:rsid w:val="004E513A"/>
    <w:pPr>
      <w:bidi/>
      <w:spacing w:after="0" w:line="240" w:lineRule="auto"/>
    </w:pPr>
    <w:rPr>
      <w:rFonts w:ascii="Times New Roman" w:eastAsia="Times New Roman" w:hAnsi="Times New Roman" w:cs="Traditional Arabic"/>
      <w:sz w:val="20"/>
      <w:szCs w:val="20"/>
    </w:rPr>
  </w:style>
  <w:style w:type="paragraph" w:customStyle="1" w:styleId="925C3D77BDF74D2EA75358876120E9EB6">
    <w:name w:val="925C3D77BDF74D2EA75358876120E9EB6"/>
    <w:rsid w:val="004E513A"/>
    <w:pPr>
      <w:bidi/>
      <w:spacing w:after="0" w:line="240" w:lineRule="auto"/>
    </w:pPr>
    <w:rPr>
      <w:rFonts w:ascii="Times New Roman" w:eastAsia="Times New Roman" w:hAnsi="Times New Roman" w:cs="Traditional Arabic"/>
      <w:sz w:val="20"/>
      <w:szCs w:val="20"/>
    </w:rPr>
  </w:style>
  <w:style w:type="paragraph" w:customStyle="1" w:styleId="00FD2CF59FD241DB912C0ABD3113D6115">
    <w:name w:val="00FD2CF59FD241DB912C0ABD3113D6115"/>
    <w:rsid w:val="004E513A"/>
    <w:pPr>
      <w:bidi/>
      <w:spacing w:after="0" w:line="240" w:lineRule="auto"/>
    </w:pPr>
    <w:rPr>
      <w:rFonts w:ascii="Times New Roman" w:eastAsia="Times New Roman" w:hAnsi="Times New Roman" w:cs="Traditional Arabic"/>
      <w:sz w:val="20"/>
      <w:szCs w:val="20"/>
    </w:rPr>
  </w:style>
  <w:style w:type="paragraph" w:customStyle="1" w:styleId="A14D01E3F2D74B088428D4C314F98D37">
    <w:name w:val="A14D01E3F2D74B088428D4C314F98D37"/>
    <w:rsid w:val="004E513A"/>
  </w:style>
  <w:style w:type="paragraph" w:customStyle="1" w:styleId="CB405311AC044139B17F4E642CB2ED12">
    <w:name w:val="CB405311AC044139B17F4E642CB2ED12"/>
    <w:rsid w:val="004E513A"/>
  </w:style>
  <w:style w:type="paragraph" w:customStyle="1" w:styleId="E9AB61C85FC543C6BE58F7122FB55C9A">
    <w:name w:val="E9AB61C85FC543C6BE58F7122FB55C9A"/>
    <w:rsid w:val="004E513A"/>
  </w:style>
  <w:style w:type="paragraph" w:customStyle="1" w:styleId="1041543913B54084BDCEE642E360783B">
    <w:name w:val="1041543913B54084BDCEE642E360783B"/>
    <w:rsid w:val="004E513A"/>
  </w:style>
  <w:style w:type="paragraph" w:customStyle="1" w:styleId="2197D561E43D484DB01F38AC6A3D1913">
    <w:name w:val="2197D561E43D484DB01F38AC6A3D1913"/>
    <w:rsid w:val="004E513A"/>
  </w:style>
  <w:style w:type="paragraph" w:customStyle="1" w:styleId="C62F858F40D9474BA0381903CFA179FC">
    <w:name w:val="C62F858F40D9474BA0381903CFA179FC"/>
    <w:rsid w:val="004E513A"/>
  </w:style>
  <w:style w:type="paragraph" w:customStyle="1" w:styleId="E69959AD57A645CD8014A99AF8FF0375">
    <w:name w:val="E69959AD57A645CD8014A99AF8FF0375"/>
    <w:rsid w:val="004E513A"/>
  </w:style>
  <w:style w:type="paragraph" w:customStyle="1" w:styleId="28874A4FDDF24733A6FDB1E47B0E583B">
    <w:name w:val="28874A4FDDF24733A6FDB1E47B0E583B"/>
    <w:rsid w:val="004E513A"/>
  </w:style>
  <w:style w:type="paragraph" w:customStyle="1" w:styleId="D7EF05CD36E1460BBBC100F7F0AD26DE">
    <w:name w:val="D7EF05CD36E1460BBBC100F7F0AD26DE"/>
    <w:rsid w:val="004E513A"/>
  </w:style>
  <w:style w:type="paragraph" w:customStyle="1" w:styleId="DDB587B8E465465DA365645D73D931ED">
    <w:name w:val="DDB587B8E465465DA365645D73D931ED"/>
    <w:rsid w:val="001A6593"/>
  </w:style>
  <w:style w:type="paragraph" w:customStyle="1" w:styleId="8D5026F3BA5749168884EA5C5F7235CA">
    <w:name w:val="8D5026F3BA5749168884EA5C5F7235CA"/>
    <w:rsid w:val="001A6593"/>
  </w:style>
  <w:style w:type="paragraph" w:customStyle="1" w:styleId="3784CA6A3E2E43C8A530C0A94874841F">
    <w:name w:val="3784CA6A3E2E43C8A530C0A94874841F"/>
    <w:rsid w:val="001A6593"/>
  </w:style>
  <w:style w:type="paragraph" w:customStyle="1" w:styleId="496F78BE9F754BAA879E1251428F9E61">
    <w:name w:val="496F78BE9F754BAA879E1251428F9E61"/>
    <w:rsid w:val="001A6593"/>
  </w:style>
  <w:style w:type="paragraph" w:customStyle="1" w:styleId="2B1967A4DF824315802F3A0655C8A463">
    <w:name w:val="2B1967A4DF824315802F3A0655C8A463"/>
    <w:rsid w:val="001A6593"/>
  </w:style>
  <w:style w:type="paragraph" w:customStyle="1" w:styleId="60E28F9F7C4C458F885F34079EB2A0A4">
    <w:name w:val="60E28F9F7C4C458F885F34079EB2A0A4"/>
    <w:rsid w:val="001A6593"/>
  </w:style>
  <w:style w:type="paragraph" w:customStyle="1" w:styleId="6E0E402DDDEB461EBB1AE6CB402254CB">
    <w:name w:val="6E0E402DDDEB461EBB1AE6CB402254CB"/>
    <w:rsid w:val="001A6593"/>
  </w:style>
  <w:style w:type="paragraph" w:customStyle="1" w:styleId="1FAC67FD581A4C0582DA5BE9A2C744B2">
    <w:name w:val="1FAC67FD581A4C0582DA5BE9A2C744B2"/>
    <w:rsid w:val="001A6593"/>
  </w:style>
  <w:style w:type="paragraph" w:customStyle="1" w:styleId="BEAB46F8BBD24B708C28DBF8F8154D1A">
    <w:name w:val="BEAB46F8BBD24B708C28DBF8F8154D1A"/>
    <w:rsid w:val="001A6593"/>
  </w:style>
  <w:style w:type="paragraph" w:customStyle="1" w:styleId="E5BBD9B99A36424F924DBCEDB65623E5">
    <w:name w:val="E5BBD9B99A36424F924DBCEDB65623E5"/>
    <w:rsid w:val="001A6593"/>
  </w:style>
  <w:style w:type="paragraph" w:customStyle="1" w:styleId="803DF477232642A983B565372AF58A47">
    <w:name w:val="803DF477232642A983B565372AF58A47"/>
    <w:rsid w:val="00587EE7"/>
  </w:style>
  <w:style w:type="paragraph" w:customStyle="1" w:styleId="0F1D99981A8D4B2D9122484D33993ED0">
    <w:name w:val="0F1D99981A8D4B2D9122484D33993ED0"/>
    <w:rsid w:val="00587EE7"/>
  </w:style>
  <w:style w:type="paragraph" w:customStyle="1" w:styleId="768DEBB574714A5AA71A6E118883F381">
    <w:name w:val="768DEBB574714A5AA71A6E118883F381"/>
    <w:rsid w:val="00DF7EDE"/>
  </w:style>
  <w:style w:type="paragraph" w:customStyle="1" w:styleId="B587EE293C594C9F8362B8972FBAC0B5">
    <w:name w:val="B587EE293C594C9F8362B8972FBAC0B5"/>
    <w:rsid w:val="002E7313"/>
  </w:style>
  <w:style w:type="paragraph" w:customStyle="1" w:styleId="13B1FDECDB0249F99AC1E553276A3977">
    <w:name w:val="13B1FDECDB0249F99AC1E553276A3977"/>
    <w:rsid w:val="002E7313"/>
  </w:style>
  <w:style w:type="paragraph" w:customStyle="1" w:styleId="51829F62E0AD402BA61A60EF363ABC14">
    <w:name w:val="51829F62E0AD402BA61A60EF363ABC14"/>
    <w:rsid w:val="002E7313"/>
  </w:style>
  <w:style w:type="paragraph" w:customStyle="1" w:styleId="A0C27216594142E6B715366DB2FEF3C6">
    <w:name w:val="A0C27216594142E6B715366DB2FEF3C6"/>
    <w:rsid w:val="002E7313"/>
  </w:style>
  <w:style w:type="paragraph" w:customStyle="1" w:styleId="7D37A220CBDD4320B97DEBBBB7AE79C1">
    <w:name w:val="7D37A220CBDD4320B97DEBBBB7AE79C1"/>
    <w:rsid w:val="002E7313"/>
  </w:style>
  <w:style w:type="paragraph" w:customStyle="1" w:styleId="B7D135A9A954428F91F15C0BD1330C54">
    <w:name w:val="B7D135A9A954428F91F15C0BD1330C54"/>
    <w:rsid w:val="002E7313"/>
  </w:style>
  <w:style w:type="paragraph" w:customStyle="1" w:styleId="898F75372C7948D99F4D5308F3F12475">
    <w:name w:val="898F75372C7948D99F4D5308F3F12475"/>
    <w:rsid w:val="002E7313"/>
  </w:style>
  <w:style w:type="paragraph" w:customStyle="1" w:styleId="336AFCD2C0494FDCBC754984024CCAE9">
    <w:name w:val="336AFCD2C0494FDCBC754984024CCAE9"/>
    <w:rsid w:val="002E7313"/>
  </w:style>
  <w:style w:type="paragraph" w:customStyle="1" w:styleId="26458626955B46EDB586EDFB49BF4A97">
    <w:name w:val="26458626955B46EDB586EDFB49BF4A97"/>
    <w:rsid w:val="002E7313"/>
  </w:style>
  <w:style w:type="paragraph" w:customStyle="1" w:styleId="566BF3553EE44BD8875752E6525D2AF1">
    <w:name w:val="566BF3553EE44BD8875752E6525D2AF1"/>
    <w:rsid w:val="002E7313"/>
  </w:style>
  <w:style w:type="paragraph" w:customStyle="1" w:styleId="5110384352824A7F94030CBEE27F03F3">
    <w:name w:val="5110384352824A7F94030CBEE27F03F3"/>
    <w:rsid w:val="002E7313"/>
  </w:style>
  <w:style w:type="paragraph" w:customStyle="1" w:styleId="9807F6DF22E54064A40AEE3A7859F20C">
    <w:name w:val="9807F6DF22E54064A40AEE3A7859F20C"/>
    <w:rsid w:val="002E7313"/>
  </w:style>
  <w:style w:type="paragraph" w:customStyle="1" w:styleId="74E34C89E2FF46A38CFB2817C4FF0E68">
    <w:name w:val="74E34C89E2FF46A38CFB2817C4FF0E68"/>
    <w:rsid w:val="002E7313"/>
  </w:style>
  <w:style w:type="paragraph" w:customStyle="1" w:styleId="A1CC15AE64584722B134C4561670CEFE">
    <w:name w:val="A1CC15AE64584722B134C4561670CEFE"/>
    <w:rsid w:val="002E7313"/>
  </w:style>
  <w:style w:type="paragraph" w:customStyle="1" w:styleId="9FFB93F29D0849A7A8AC837D401AFCC3">
    <w:name w:val="9FFB93F29D0849A7A8AC837D401AFCC3"/>
    <w:rsid w:val="002E7313"/>
  </w:style>
  <w:style w:type="paragraph" w:customStyle="1" w:styleId="ED173BEFCC4546DEB3E4A9583CB72FE1">
    <w:name w:val="ED173BEFCC4546DEB3E4A9583CB72FE1"/>
    <w:rsid w:val="002E7313"/>
  </w:style>
  <w:style w:type="paragraph" w:customStyle="1" w:styleId="A9977D1ED4904CDE97E1BC2D63DA1A8A">
    <w:name w:val="A9977D1ED4904CDE97E1BC2D63DA1A8A"/>
    <w:rsid w:val="002E7313"/>
  </w:style>
  <w:style w:type="paragraph" w:customStyle="1" w:styleId="C9F5BB28F1F7458CB803375ED8A2BD16">
    <w:name w:val="C9F5BB28F1F7458CB803375ED8A2BD16"/>
    <w:rsid w:val="002E7313"/>
  </w:style>
  <w:style w:type="paragraph" w:customStyle="1" w:styleId="E8000A57CE574BBEB7D6434C665B278A">
    <w:name w:val="E8000A57CE574BBEB7D6434C665B278A"/>
    <w:rsid w:val="002E7313"/>
  </w:style>
  <w:style w:type="paragraph" w:customStyle="1" w:styleId="14A6244B8432452FACFFC92B13457C3C">
    <w:name w:val="14A6244B8432452FACFFC92B13457C3C"/>
    <w:rsid w:val="002E7313"/>
  </w:style>
  <w:style w:type="paragraph" w:customStyle="1" w:styleId="37C6BDC13F2940DBAD6473484A976D98">
    <w:name w:val="37C6BDC13F2940DBAD6473484A976D98"/>
    <w:rsid w:val="002E7313"/>
  </w:style>
  <w:style w:type="paragraph" w:customStyle="1" w:styleId="8788E858AB514225ABBA30F7EDFE66FE">
    <w:name w:val="8788E858AB514225ABBA30F7EDFE66FE"/>
    <w:rsid w:val="002E7313"/>
  </w:style>
  <w:style w:type="paragraph" w:customStyle="1" w:styleId="6341DBBD7EEF486A9B7DF6C3BD33A193">
    <w:name w:val="6341DBBD7EEF486A9B7DF6C3BD33A193"/>
    <w:rsid w:val="002E7313"/>
  </w:style>
  <w:style w:type="paragraph" w:customStyle="1" w:styleId="0D04BEE628BE4A73879964DF45F012A4">
    <w:name w:val="0D04BEE628BE4A73879964DF45F012A4"/>
    <w:rsid w:val="002E7313"/>
  </w:style>
  <w:style w:type="paragraph" w:customStyle="1" w:styleId="4CC7D4A9786D41CF9FB180914F6D88E7">
    <w:name w:val="4CC7D4A9786D41CF9FB180914F6D88E7"/>
    <w:rsid w:val="002E7313"/>
  </w:style>
  <w:style w:type="paragraph" w:customStyle="1" w:styleId="5F49A2C0A51F4421910BEB455AE34540">
    <w:name w:val="5F49A2C0A51F4421910BEB455AE34540"/>
    <w:rsid w:val="002E7313"/>
  </w:style>
  <w:style w:type="paragraph" w:customStyle="1" w:styleId="B324D523CE7B405D95D9CCAEC6A623AA">
    <w:name w:val="B324D523CE7B405D95D9CCAEC6A623AA"/>
    <w:rsid w:val="002E7313"/>
  </w:style>
  <w:style w:type="paragraph" w:customStyle="1" w:styleId="BF521325912E462EB5DA6793F2A05253">
    <w:name w:val="BF521325912E462EB5DA6793F2A05253"/>
    <w:rsid w:val="002E7313"/>
  </w:style>
  <w:style w:type="paragraph" w:customStyle="1" w:styleId="22927A56FAD64CE0A30D132C338FE4D4">
    <w:name w:val="22927A56FAD64CE0A30D132C338FE4D4"/>
    <w:rsid w:val="002E7313"/>
  </w:style>
  <w:style w:type="paragraph" w:customStyle="1" w:styleId="67F873B2FABD4026B265DCE640E0B17B">
    <w:name w:val="67F873B2FABD4026B265DCE640E0B17B"/>
    <w:rsid w:val="002E7313"/>
  </w:style>
  <w:style w:type="paragraph" w:customStyle="1" w:styleId="FCFEE5AABFA14960B9F596A4A712D6EF">
    <w:name w:val="FCFEE5AABFA14960B9F596A4A712D6EF"/>
    <w:rsid w:val="002E7313"/>
  </w:style>
  <w:style w:type="paragraph" w:customStyle="1" w:styleId="C9FE9065D9C0464C993FAB30FAC9F4A4">
    <w:name w:val="C9FE9065D9C0464C993FAB30FAC9F4A4"/>
    <w:rsid w:val="002E7313"/>
  </w:style>
  <w:style w:type="paragraph" w:customStyle="1" w:styleId="2CB2C3C453EF48C2A39E449D5B22EE00">
    <w:name w:val="2CB2C3C453EF48C2A39E449D5B22EE00"/>
    <w:rsid w:val="002E7313"/>
  </w:style>
  <w:style w:type="paragraph" w:customStyle="1" w:styleId="CC3EB4016DB1498CA8529BB88CC6D8FD">
    <w:name w:val="CC3EB4016DB1498CA8529BB88CC6D8FD"/>
    <w:rsid w:val="002E7313"/>
  </w:style>
  <w:style w:type="paragraph" w:customStyle="1" w:styleId="C35D0E22AB724B6BBE2148A15B58A98D">
    <w:name w:val="C35D0E22AB724B6BBE2148A15B58A98D"/>
    <w:rsid w:val="002E7313"/>
  </w:style>
  <w:style w:type="paragraph" w:customStyle="1" w:styleId="92166F6D36184026BD567792585B021A">
    <w:name w:val="92166F6D36184026BD567792585B021A"/>
    <w:rsid w:val="002E7313"/>
  </w:style>
  <w:style w:type="paragraph" w:customStyle="1" w:styleId="52DBF921F6AB4CEDA14651C9DE4A05C0">
    <w:name w:val="52DBF921F6AB4CEDA14651C9DE4A05C0"/>
    <w:rsid w:val="002E7313"/>
  </w:style>
  <w:style w:type="paragraph" w:customStyle="1" w:styleId="40CCFF0BCEDC445898D5B210FE39166D">
    <w:name w:val="40CCFF0BCEDC445898D5B210FE39166D"/>
    <w:rsid w:val="002E7313"/>
  </w:style>
  <w:style w:type="paragraph" w:customStyle="1" w:styleId="88D7561956B74B179F10F381F0C3CF6F">
    <w:name w:val="88D7561956B74B179F10F381F0C3CF6F"/>
    <w:rsid w:val="002E7313"/>
  </w:style>
  <w:style w:type="paragraph" w:customStyle="1" w:styleId="3391271038A64261AFFA4B897240F962">
    <w:name w:val="3391271038A64261AFFA4B897240F962"/>
    <w:rsid w:val="002E7313"/>
  </w:style>
  <w:style w:type="paragraph" w:customStyle="1" w:styleId="E3C183696F004DBB862FB5110D559FB3">
    <w:name w:val="E3C183696F004DBB862FB5110D559FB3"/>
    <w:rsid w:val="002E7313"/>
  </w:style>
  <w:style w:type="paragraph" w:customStyle="1" w:styleId="0CD6689E5FE34BF19A5EC007EE254B35">
    <w:name w:val="0CD6689E5FE34BF19A5EC007EE254B35"/>
    <w:rsid w:val="002E7313"/>
  </w:style>
  <w:style w:type="paragraph" w:customStyle="1" w:styleId="4CCD0E60C3BD4705BFBD29FBA5D2099F">
    <w:name w:val="4CCD0E60C3BD4705BFBD29FBA5D2099F"/>
    <w:rsid w:val="002E7313"/>
  </w:style>
  <w:style w:type="paragraph" w:customStyle="1" w:styleId="889E08E3D5334434B62780705162B92C">
    <w:name w:val="889E08E3D5334434B62780705162B92C"/>
    <w:rsid w:val="002E7313"/>
  </w:style>
  <w:style w:type="paragraph" w:customStyle="1" w:styleId="19DED42EE00D4B52A9AC5256F60A7834">
    <w:name w:val="19DED42EE00D4B52A9AC5256F60A7834"/>
    <w:rsid w:val="002E7313"/>
  </w:style>
  <w:style w:type="paragraph" w:customStyle="1" w:styleId="E561463ED3BA4660A08268120D6EEFD6">
    <w:name w:val="E561463ED3BA4660A08268120D6EEFD6"/>
    <w:rsid w:val="002E7313"/>
  </w:style>
  <w:style w:type="paragraph" w:customStyle="1" w:styleId="6C652C713C7047738F83BD69D0AC891F">
    <w:name w:val="6C652C713C7047738F83BD69D0AC891F"/>
    <w:rsid w:val="002E7313"/>
  </w:style>
  <w:style w:type="paragraph" w:customStyle="1" w:styleId="D9BF94F124964FF4A47297ECC627547F">
    <w:name w:val="D9BF94F124964FF4A47297ECC627547F"/>
    <w:rsid w:val="002E7313"/>
  </w:style>
  <w:style w:type="paragraph" w:customStyle="1" w:styleId="FED88A57384B469F9CF7D4B1F2A4AA05">
    <w:name w:val="FED88A57384B469F9CF7D4B1F2A4AA05"/>
    <w:rsid w:val="002E7313"/>
  </w:style>
  <w:style w:type="paragraph" w:customStyle="1" w:styleId="0E2307F1B9E34A71B7AA44ED926D097B">
    <w:name w:val="0E2307F1B9E34A71B7AA44ED926D097B"/>
    <w:rsid w:val="002E7313"/>
  </w:style>
  <w:style w:type="paragraph" w:customStyle="1" w:styleId="9F177C9F3BFB4E64A40BB267CCDD09B1">
    <w:name w:val="9F177C9F3BFB4E64A40BB267CCDD09B1"/>
    <w:rsid w:val="002E7313"/>
  </w:style>
  <w:style w:type="paragraph" w:customStyle="1" w:styleId="C9C63B1F3DC549639264DA518C9BE91F">
    <w:name w:val="C9C63B1F3DC549639264DA518C9BE91F"/>
    <w:rsid w:val="002E7313"/>
  </w:style>
  <w:style w:type="paragraph" w:customStyle="1" w:styleId="9FD5D039D2304E73B89B50FCFA42292E">
    <w:name w:val="9FD5D039D2304E73B89B50FCFA42292E"/>
    <w:rsid w:val="002E7313"/>
  </w:style>
  <w:style w:type="paragraph" w:customStyle="1" w:styleId="7ED0261D61E349909FEDAA7557FC39AD">
    <w:name w:val="7ED0261D61E349909FEDAA7557FC39AD"/>
    <w:rsid w:val="002E7313"/>
  </w:style>
  <w:style w:type="paragraph" w:customStyle="1" w:styleId="8147BE29B88A4C5FAB0D8D3EF86D0B2B">
    <w:name w:val="8147BE29B88A4C5FAB0D8D3EF86D0B2B"/>
    <w:rsid w:val="002E7313"/>
  </w:style>
  <w:style w:type="paragraph" w:customStyle="1" w:styleId="5A35683B68994E5581E7C4A4FF2371D7">
    <w:name w:val="5A35683B68994E5581E7C4A4FF2371D7"/>
    <w:rsid w:val="002E7313"/>
  </w:style>
  <w:style w:type="paragraph" w:customStyle="1" w:styleId="B629940E5481486596801B0A55323FF7">
    <w:name w:val="B629940E5481486596801B0A55323FF7"/>
    <w:rsid w:val="002E7313"/>
  </w:style>
  <w:style w:type="paragraph" w:customStyle="1" w:styleId="F3715C885FF24530985B4C8B7D935B03">
    <w:name w:val="F3715C885FF24530985B4C8B7D935B03"/>
    <w:rsid w:val="002E7313"/>
  </w:style>
  <w:style w:type="paragraph" w:customStyle="1" w:styleId="78FAB42EEC574B49A8C29016D16F5552">
    <w:name w:val="78FAB42EEC574B49A8C29016D16F5552"/>
    <w:rsid w:val="002E7313"/>
  </w:style>
  <w:style w:type="paragraph" w:customStyle="1" w:styleId="84CC61C9A7E94770BB9AA225BB4DE791">
    <w:name w:val="84CC61C9A7E94770BB9AA225BB4DE791"/>
    <w:rsid w:val="002E7313"/>
  </w:style>
  <w:style w:type="paragraph" w:customStyle="1" w:styleId="B3D0F57986A9405BA40A1E867AB132DE">
    <w:name w:val="B3D0F57986A9405BA40A1E867AB132DE"/>
    <w:rsid w:val="002E7313"/>
  </w:style>
  <w:style w:type="paragraph" w:customStyle="1" w:styleId="3344CC83A0FD4011B58245560409CDB2">
    <w:name w:val="3344CC83A0FD4011B58245560409CDB2"/>
    <w:rsid w:val="002E7313"/>
  </w:style>
  <w:style w:type="paragraph" w:customStyle="1" w:styleId="1E3FAE2042164880916DD00D0BFB267F">
    <w:name w:val="1E3FAE2042164880916DD00D0BFB267F"/>
    <w:rsid w:val="002E7313"/>
  </w:style>
  <w:style w:type="paragraph" w:customStyle="1" w:styleId="A53D76399701413ABE368EF5FB6F5CF7">
    <w:name w:val="A53D76399701413ABE368EF5FB6F5CF7"/>
    <w:rsid w:val="002E7313"/>
  </w:style>
  <w:style w:type="paragraph" w:customStyle="1" w:styleId="E89DACA8B38647CCBB2EF2D83CA47603">
    <w:name w:val="E89DACA8B38647CCBB2EF2D83CA47603"/>
    <w:rsid w:val="002E7313"/>
  </w:style>
  <w:style w:type="paragraph" w:customStyle="1" w:styleId="E2E09C77A48E4D49B58A6C31214D47C6">
    <w:name w:val="E2E09C77A48E4D49B58A6C31214D47C6"/>
    <w:rsid w:val="002E7313"/>
  </w:style>
  <w:style w:type="paragraph" w:customStyle="1" w:styleId="E69F40C225CF46B38E853AF70B166EA1">
    <w:name w:val="E69F40C225CF46B38E853AF70B166EA1"/>
    <w:rsid w:val="002E7313"/>
  </w:style>
  <w:style w:type="paragraph" w:customStyle="1" w:styleId="1DEA1B47153F44EF88423CC6FFF1F853">
    <w:name w:val="1DEA1B47153F44EF88423CC6FFF1F853"/>
    <w:rsid w:val="002E7313"/>
  </w:style>
  <w:style w:type="paragraph" w:customStyle="1" w:styleId="D4EA7BF9782A491A8227A605BB31BC75">
    <w:name w:val="D4EA7BF9782A491A8227A605BB31BC75"/>
    <w:rsid w:val="002E7313"/>
  </w:style>
  <w:style w:type="paragraph" w:customStyle="1" w:styleId="BE560A2E98824FF999AD3BE7D311208A">
    <w:name w:val="BE560A2E98824FF999AD3BE7D311208A"/>
    <w:rsid w:val="002E7313"/>
  </w:style>
  <w:style w:type="paragraph" w:customStyle="1" w:styleId="64D03F5FCB3F4EA29BD56BA5A620D165">
    <w:name w:val="64D03F5FCB3F4EA29BD56BA5A620D165"/>
    <w:rsid w:val="002E7313"/>
  </w:style>
  <w:style w:type="paragraph" w:customStyle="1" w:styleId="71431BF1481C4C0F9FD934E2E1527998">
    <w:name w:val="71431BF1481C4C0F9FD934E2E1527998"/>
    <w:rsid w:val="002E7313"/>
  </w:style>
  <w:style w:type="paragraph" w:customStyle="1" w:styleId="8D2DFB8FBAD04F5C87B64449B897DD8E">
    <w:name w:val="8D2DFB8FBAD04F5C87B64449B897DD8E"/>
    <w:rsid w:val="002E7313"/>
  </w:style>
  <w:style w:type="paragraph" w:customStyle="1" w:styleId="EC02D12F88E54026A21CDEC7FC21DDC0">
    <w:name w:val="EC02D12F88E54026A21CDEC7FC21DDC0"/>
    <w:rsid w:val="002E7313"/>
  </w:style>
  <w:style w:type="paragraph" w:customStyle="1" w:styleId="F49F81659FAD4E4ABE72A287E4033CBB">
    <w:name w:val="F49F81659FAD4E4ABE72A287E4033CBB"/>
    <w:rsid w:val="002E7313"/>
  </w:style>
  <w:style w:type="paragraph" w:customStyle="1" w:styleId="A58F2D90EF5C4937B36E4A050A55C609">
    <w:name w:val="A58F2D90EF5C4937B36E4A050A55C609"/>
    <w:rsid w:val="002E7313"/>
  </w:style>
  <w:style w:type="paragraph" w:customStyle="1" w:styleId="6FFDB91522A94860B317AE780BFF9858">
    <w:name w:val="6FFDB91522A94860B317AE780BFF9858"/>
    <w:rsid w:val="002E7313"/>
  </w:style>
  <w:style w:type="paragraph" w:customStyle="1" w:styleId="BFF3234BD050438EB749D43A84386C13">
    <w:name w:val="BFF3234BD050438EB749D43A84386C13"/>
    <w:rsid w:val="002E7313"/>
  </w:style>
  <w:style w:type="paragraph" w:customStyle="1" w:styleId="E832C04C6A334CCEB10C635AB0A2F57F">
    <w:name w:val="E832C04C6A334CCEB10C635AB0A2F57F"/>
    <w:rsid w:val="002E7313"/>
  </w:style>
  <w:style w:type="paragraph" w:customStyle="1" w:styleId="04440DC157EF4A488AEB2CB5F07C43C8">
    <w:name w:val="04440DC157EF4A488AEB2CB5F07C43C8"/>
    <w:rsid w:val="002E7313"/>
  </w:style>
  <w:style w:type="paragraph" w:customStyle="1" w:styleId="56944B8791234340A0A77AD21A6D208B">
    <w:name w:val="56944B8791234340A0A77AD21A6D208B"/>
    <w:rsid w:val="002E7313"/>
  </w:style>
  <w:style w:type="paragraph" w:customStyle="1" w:styleId="142496A7384A4E54A82DBC412417A5B8">
    <w:name w:val="142496A7384A4E54A82DBC412417A5B8"/>
    <w:rsid w:val="002E7313"/>
  </w:style>
  <w:style w:type="paragraph" w:customStyle="1" w:styleId="422D7B4D247040B08C85AE663EFB0DE1">
    <w:name w:val="422D7B4D247040B08C85AE663EFB0DE1"/>
    <w:rsid w:val="002E7313"/>
  </w:style>
  <w:style w:type="paragraph" w:customStyle="1" w:styleId="B6E31B5F4CC940B8AB6381CF3E0DA7E4">
    <w:name w:val="B6E31B5F4CC940B8AB6381CF3E0DA7E4"/>
    <w:rsid w:val="002E7313"/>
  </w:style>
  <w:style w:type="paragraph" w:customStyle="1" w:styleId="55FA144F44964105B34E115066EF3A22">
    <w:name w:val="55FA144F44964105B34E115066EF3A22"/>
    <w:rsid w:val="002E7313"/>
  </w:style>
  <w:style w:type="paragraph" w:customStyle="1" w:styleId="3B8A5BF4FE0347F6BD32495D2D5A93AF">
    <w:name w:val="3B8A5BF4FE0347F6BD32495D2D5A93AF"/>
    <w:rsid w:val="002E7313"/>
  </w:style>
  <w:style w:type="paragraph" w:customStyle="1" w:styleId="4893222889734D3CBD57BCC788B3BBE7">
    <w:name w:val="4893222889734D3CBD57BCC788B3BBE7"/>
    <w:rsid w:val="002E7313"/>
  </w:style>
  <w:style w:type="paragraph" w:customStyle="1" w:styleId="8F4251008CBA47B884112E7A182981A6">
    <w:name w:val="8F4251008CBA47B884112E7A182981A6"/>
    <w:rsid w:val="00E95625"/>
  </w:style>
  <w:style w:type="paragraph" w:customStyle="1" w:styleId="BBA4823BE16F4E17932037FB650C8BDB">
    <w:name w:val="BBA4823BE16F4E17932037FB650C8BDB"/>
    <w:rsid w:val="00E95625"/>
  </w:style>
  <w:style w:type="paragraph" w:customStyle="1" w:styleId="7F3348A5232D4993A9D8C60F871CEDAE">
    <w:name w:val="7F3348A5232D4993A9D8C60F871CEDAE"/>
    <w:rsid w:val="00E95625"/>
  </w:style>
  <w:style w:type="paragraph" w:customStyle="1" w:styleId="32AB3876795A471191249F20D3B760D1">
    <w:name w:val="32AB3876795A471191249F20D3B760D1"/>
    <w:rsid w:val="00E95625"/>
  </w:style>
  <w:style w:type="paragraph" w:customStyle="1" w:styleId="1993C10095914E9EA08C468D0F5BDD9F">
    <w:name w:val="1993C10095914E9EA08C468D0F5BDD9F"/>
    <w:rsid w:val="00E95625"/>
  </w:style>
  <w:style w:type="paragraph" w:customStyle="1" w:styleId="7FB91FCF52D445E78DE008305D9A06BE">
    <w:name w:val="7FB91FCF52D445E78DE008305D9A06BE"/>
    <w:rsid w:val="00E95625"/>
  </w:style>
  <w:style w:type="paragraph" w:customStyle="1" w:styleId="79F26EBEA4834AC4A87E30469661E619">
    <w:name w:val="79F26EBEA4834AC4A87E30469661E619"/>
    <w:rsid w:val="00E95625"/>
  </w:style>
  <w:style w:type="paragraph" w:customStyle="1" w:styleId="72C630E93AB24E18BBF916FBF191FC0B">
    <w:name w:val="72C630E93AB24E18BBF916FBF191FC0B"/>
    <w:rsid w:val="00E95625"/>
  </w:style>
  <w:style w:type="paragraph" w:customStyle="1" w:styleId="4D504B54389A4608BFB23396F07A73E6">
    <w:name w:val="4D504B54389A4608BFB23396F07A73E6"/>
    <w:rsid w:val="00E95625"/>
  </w:style>
  <w:style w:type="paragraph" w:customStyle="1" w:styleId="ED2F16EDCBAD43D28BDFB38A1BFB4AB3">
    <w:name w:val="ED2F16EDCBAD43D28BDFB38A1BFB4AB3"/>
    <w:rsid w:val="00E95625"/>
  </w:style>
  <w:style w:type="paragraph" w:customStyle="1" w:styleId="11D198FF8BF3444AB34CA7051899B841">
    <w:name w:val="11D198FF8BF3444AB34CA7051899B841"/>
    <w:rsid w:val="00E95625"/>
  </w:style>
  <w:style w:type="paragraph" w:customStyle="1" w:styleId="7A02D0F74DFF4F2BB3389C1C3C236814">
    <w:name w:val="7A02D0F74DFF4F2BB3389C1C3C236814"/>
    <w:rsid w:val="00E95625"/>
  </w:style>
  <w:style w:type="paragraph" w:customStyle="1" w:styleId="976CC175E1024DCE846C83B5A573DA72">
    <w:name w:val="976CC175E1024DCE846C83B5A573DA72"/>
    <w:rsid w:val="00E95625"/>
  </w:style>
  <w:style w:type="paragraph" w:customStyle="1" w:styleId="3A7B49B7FC0747D9AEBD848CAFA50323">
    <w:name w:val="3A7B49B7FC0747D9AEBD848CAFA50323"/>
    <w:rsid w:val="00E95625"/>
  </w:style>
  <w:style w:type="paragraph" w:customStyle="1" w:styleId="CF6A8EE5A11E41A0AD00131E4F93438D">
    <w:name w:val="CF6A8EE5A11E41A0AD00131E4F93438D"/>
    <w:rsid w:val="00E95625"/>
  </w:style>
  <w:style w:type="paragraph" w:customStyle="1" w:styleId="91893A5AE404456E8CBB5213BFBE86A8">
    <w:name w:val="91893A5AE404456E8CBB5213BFBE86A8"/>
    <w:rsid w:val="00E95625"/>
  </w:style>
  <w:style w:type="paragraph" w:customStyle="1" w:styleId="8CF832A8540342618EA0CC257AD7AB32">
    <w:name w:val="8CF832A8540342618EA0CC257AD7AB32"/>
    <w:rsid w:val="00E95625"/>
  </w:style>
  <w:style w:type="paragraph" w:customStyle="1" w:styleId="637B427CD48146258F546530256D4BF1">
    <w:name w:val="637B427CD48146258F546530256D4BF1"/>
    <w:rsid w:val="00E95625"/>
  </w:style>
  <w:style w:type="paragraph" w:customStyle="1" w:styleId="8DA0BBDACE3A45D382544E7C0C8D4DAD">
    <w:name w:val="8DA0BBDACE3A45D382544E7C0C8D4DAD"/>
    <w:rsid w:val="00E95625"/>
  </w:style>
  <w:style w:type="paragraph" w:customStyle="1" w:styleId="B901E545CFB1434EB5E21D4B00A3186D">
    <w:name w:val="B901E545CFB1434EB5E21D4B00A3186D"/>
    <w:rsid w:val="00E95625"/>
  </w:style>
  <w:style w:type="paragraph" w:customStyle="1" w:styleId="BB98F2C91D8146F09D6C40D88CABC22E6">
    <w:name w:val="BB98F2C91D8146F09D6C40D88CABC22E6"/>
    <w:rsid w:val="00A76A76"/>
    <w:pPr>
      <w:bidi/>
      <w:spacing w:after="0" w:line="240" w:lineRule="auto"/>
    </w:pPr>
    <w:rPr>
      <w:rFonts w:ascii="Times New Roman" w:eastAsia="Times New Roman" w:hAnsi="Times New Roman" w:cs="Traditional Arabic"/>
      <w:sz w:val="20"/>
      <w:szCs w:val="20"/>
    </w:rPr>
  </w:style>
  <w:style w:type="paragraph" w:customStyle="1" w:styleId="3B8A5BF4FE0347F6BD32495D2D5A93AF1">
    <w:name w:val="3B8A5BF4FE0347F6BD32495D2D5A93AF1"/>
    <w:rsid w:val="00A76A76"/>
    <w:pPr>
      <w:bidi/>
      <w:spacing w:after="0" w:line="240" w:lineRule="auto"/>
    </w:pPr>
    <w:rPr>
      <w:rFonts w:ascii="Times New Roman" w:eastAsia="Times New Roman" w:hAnsi="Times New Roman" w:cs="Traditional Arabic"/>
      <w:sz w:val="20"/>
      <w:szCs w:val="20"/>
    </w:rPr>
  </w:style>
  <w:style w:type="paragraph" w:customStyle="1" w:styleId="4893222889734D3CBD57BCC788B3BBE71">
    <w:name w:val="4893222889734D3CBD57BCC788B3BBE71"/>
    <w:rsid w:val="00A76A76"/>
    <w:pPr>
      <w:bidi/>
      <w:spacing w:after="0" w:line="240" w:lineRule="auto"/>
    </w:pPr>
    <w:rPr>
      <w:rFonts w:ascii="Times New Roman" w:eastAsia="Times New Roman" w:hAnsi="Times New Roman" w:cs="Traditional Arabic"/>
      <w:sz w:val="20"/>
      <w:szCs w:val="20"/>
    </w:rPr>
  </w:style>
  <w:style w:type="paragraph" w:customStyle="1" w:styleId="55FA144F44964105B34E115066EF3A221">
    <w:name w:val="55FA144F44964105B34E115066EF3A221"/>
    <w:rsid w:val="00A76A76"/>
    <w:pPr>
      <w:bidi/>
      <w:spacing w:after="0" w:line="240" w:lineRule="auto"/>
    </w:pPr>
    <w:rPr>
      <w:rFonts w:ascii="Times New Roman" w:eastAsia="Times New Roman" w:hAnsi="Times New Roman" w:cs="Traditional Arabic"/>
      <w:sz w:val="20"/>
      <w:szCs w:val="20"/>
    </w:rPr>
  </w:style>
  <w:style w:type="paragraph" w:customStyle="1" w:styleId="B6E31B5F4CC940B8AB6381CF3E0DA7E41">
    <w:name w:val="B6E31B5F4CC940B8AB6381CF3E0DA7E41"/>
    <w:rsid w:val="00A76A76"/>
    <w:pPr>
      <w:bidi/>
      <w:spacing w:after="0" w:line="240" w:lineRule="auto"/>
    </w:pPr>
    <w:rPr>
      <w:rFonts w:ascii="Times New Roman" w:eastAsia="Times New Roman" w:hAnsi="Times New Roman" w:cs="Traditional Arabic"/>
      <w:sz w:val="20"/>
      <w:szCs w:val="20"/>
    </w:rPr>
  </w:style>
  <w:style w:type="paragraph" w:customStyle="1" w:styleId="9F177C9F3BFB4E64A40BB267CCDD09B11">
    <w:name w:val="9F177C9F3BFB4E64A40BB267CCDD09B11"/>
    <w:rsid w:val="00A76A76"/>
    <w:pPr>
      <w:bidi/>
      <w:spacing w:after="0" w:line="240" w:lineRule="auto"/>
    </w:pPr>
    <w:rPr>
      <w:rFonts w:ascii="Times New Roman" w:eastAsia="Times New Roman" w:hAnsi="Times New Roman" w:cs="Traditional Arabic"/>
      <w:sz w:val="20"/>
      <w:szCs w:val="20"/>
    </w:rPr>
  </w:style>
  <w:style w:type="paragraph" w:customStyle="1" w:styleId="C9C63B1F3DC549639264DA518C9BE91F1">
    <w:name w:val="C9C63B1F3DC549639264DA518C9BE91F1"/>
    <w:rsid w:val="00A76A76"/>
    <w:pPr>
      <w:bidi/>
      <w:spacing w:after="0" w:line="240" w:lineRule="auto"/>
    </w:pPr>
    <w:rPr>
      <w:rFonts w:ascii="Times New Roman" w:eastAsia="Times New Roman" w:hAnsi="Times New Roman" w:cs="Traditional Arabic"/>
      <w:sz w:val="20"/>
      <w:szCs w:val="20"/>
    </w:rPr>
  </w:style>
  <w:style w:type="paragraph" w:customStyle="1" w:styleId="FED88A57384B469F9CF7D4B1F2A4AA051">
    <w:name w:val="FED88A57384B469F9CF7D4B1F2A4AA051"/>
    <w:rsid w:val="00A76A76"/>
    <w:pPr>
      <w:bidi/>
      <w:spacing w:after="0" w:line="240" w:lineRule="auto"/>
    </w:pPr>
    <w:rPr>
      <w:rFonts w:ascii="Times New Roman" w:eastAsia="Times New Roman" w:hAnsi="Times New Roman" w:cs="Traditional Arabic"/>
      <w:sz w:val="20"/>
      <w:szCs w:val="20"/>
    </w:rPr>
  </w:style>
  <w:style w:type="paragraph" w:customStyle="1" w:styleId="A59337BCDBC54BBD85D3A66B12EBE072">
    <w:name w:val="A59337BCDBC54BBD85D3A66B12EBE072"/>
    <w:rsid w:val="00A76A76"/>
  </w:style>
  <w:style w:type="paragraph" w:customStyle="1" w:styleId="B1735BE3527446708590401D31608386">
    <w:name w:val="B1735BE3527446708590401D31608386"/>
    <w:rsid w:val="00A76A76"/>
  </w:style>
  <w:style w:type="paragraph" w:customStyle="1" w:styleId="12C6B6CE287445D18A805782C9DE9422">
    <w:name w:val="12C6B6CE287445D18A805782C9DE9422"/>
    <w:rsid w:val="00A76A76"/>
  </w:style>
  <w:style w:type="paragraph" w:customStyle="1" w:styleId="419C7CE8AB4C41B1B611E98649F998E6">
    <w:name w:val="419C7CE8AB4C41B1B611E98649F998E6"/>
    <w:rsid w:val="00A76A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ECC50-8BA6-4705-BF61-AAEDF0DE0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hcrLett</Template>
  <TotalTime>419</TotalTime>
  <Pages>2</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Re:  Project Title: “Enhancing Protection and Resilience of Syrians with emphasis on Community Centers"</vt:lpstr>
    </vt:vector>
  </TitlesOfParts>
  <Company>UNHCR</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Project Title: “Enhancing Protection and Resilience of Syrians with emphasis on Community Centers"</dc:title>
  <dc:subject>Re:  Project Title: “Enhancing Protection and Resilience of Syrians with emphasis on Community Centers"</dc:subject>
  <dc:creator>Inge Zondag</dc:creator>
  <cp:keywords>n n</cp:keywords>
  <dc:description/>
  <cp:lastModifiedBy>Jawad Al Fazzaa</cp:lastModifiedBy>
  <cp:revision>138</cp:revision>
  <cp:lastPrinted>2018-08-01T10:35:00Z</cp:lastPrinted>
  <dcterms:created xsi:type="dcterms:W3CDTF">2020-02-05T11:31:00Z</dcterms:created>
  <dcterms:modified xsi:type="dcterms:W3CDTF">2021-07-06T11:18:00Z</dcterms:modified>
  <cp:category>Letter</cp:category>
</cp:coreProperties>
</file>