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DD1FE9" w:rsidR="00674E90" w:rsidP="00D36DFD" w:rsidRDefault="00674E90" w14:paraId="3E03E48C" w14:textId="111CDE13">
      <w:pPr>
        <w:bidi w:val="0"/>
        <w:spacing w:line="276" w:lineRule="auto"/>
        <w:jc w:val="lowKashida"/>
        <w:rPr>
          <w:rFonts w:asciiTheme="majorBidi" w:hAnsiTheme="majorBidi" w:cstheme="majorBidi"/>
          <w:sz w:val="22"/>
          <w:szCs w:val="22"/>
        </w:rPr>
      </w:pPr>
      <w:r w:rsidRPr="00DD1FE9">
        <w:rPr>
          <w:rFonts w:asciiTheme="majorBidi" w:hAnsiTheme="majorBidi" w:cstheme="majorBidi"/>
          <w:sz w:val="22"/>
          <w:szCs w:val="22"/>
          <w:lang w:bidi="ar-SY"/>
        </w:rPr>
        <w:t xml:space="preserve">Ref: / </w:t>
      </w:r>
      <w:sdt>
        <w:sdtPr>
          <w:rPr>
            <w:rFonts w:asciiTheme="majorBidi" w:hAnsiTheme="majorBidi" w:cstheme="majorBidi"/>
            <w:sz w:val="22"/>
            <w:szCs w:val="22"/>
            <w:lang w:bidi="ar-SY"/>
          </w:rPr>
          <w:alias w:val="Refrance"/>
          <w:tag w:val="RefranceNV_EN"/>
          <w:id w:val="972257037"/>
          <w:placeholder>
            <w:docPart w:val="BB98F2C91D8146F09D6C40D88CABC22E"/>
          </w:placeholder>
          <w:showingPlcHdr/>
        </w:sdtPr>
        <w:sdtEndPr/>
        <w:sdtContent>
          <w:r w:rsidRPr="00DD1FE9" w:rsidR="00507389">
            <w:rPr>
              <w:rFonts w:asciiTheme="majorBidi" w:hAnsiTheme="majorBidi" w:cstheme="majorBidi"/>
              <w:sz w:val="22"/>
              <w:szCs w:val="22"/>
              <w:lang w:bidi="ar-SY"/>
            </w:rPr>
            <w:t>june 15 /2021</w:t>
          </w:r>
        </w:sdtContent>
      </w:sdt>
    </w:p>
    <w:p w:rsidRPr="00655B00" w:rsidR="00674E90" w:rsidP="00674E90" w:rsidRDefault="00674E90" w14:paraId="3663A4BA" w14:textId="77777777">
      <w:pPr>
        <w:bidi w:val="0"/>
        <w:spacing w:line="276" w:lineRule="auto"/>
        <w:rPr>
          <w:rFonts w:asciiTheme="majorBidi" w:hAnsiTheme="majorBidi" w:cstheme="majorBidi"/>
          <w:sz w:val="22"/>
          <w:szCs w:val="22"/>
        </w:rPr>
      </w:pPr>
    </w:p>
    <w:tbl>
      <w:tblPr>
        <w:tblpPr w:leftFromText="180" w:rightFromText="180" w:vertAnchor="text" w:tblpXSpec="center" w:tblpY="1"/>
        <w:tblOverlap w:val="never"/>
        <w:tblW w:w="10297" w:type="dxa"/>
        <w:tblLook w:val="01E0" w:firstRow="1" w:lastRow="1" w:firstColumn="1" w:lastColumn="1" w:noHBand="0" w:noVBand="0"/>
      </w:tblPr>
      <w:tblGrid>
        <w:gridCol w:w="5257"/>
        <w:gridCol w:w="5040"/>
      </w:tblGrid>
      <w:tr w:rsidRPr="00655B00" w:rsidR="00373D0A" w:rsidTr="00323EB3" w14:paraId="33A0AACB" w14:textId="77777777">
        <w:trPr>
          <w:trHeight w:val="1425"/>
        </w:trPr>
        <w:tc>
          <w:tcPr>
            <w:tcW w:w="5257" w:type="dxa"/>
            <w:shd w:val="clear" w:color="auto" w:fill="auto"/>
          </w:tcPr>
          <w:p w:rsidR="00373D0A" w:rsidP="00FE67BB" w:rsidRDefault="00373D0A" w14:paraId="5F28096B" w14:textId="77777777">
            <w:pPr>
              <w:bidi w:val="0"/>
              <w:spacing w:line="276"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The Office of the United Nations High Commissioner for Refugees in the Syrian Arab Republic (the</w:t>
            </w:r>
            <w:r w:rsidRPr="00DD1FE9">
              <w:rPr>
                <w:rFonts w:asciiTheme="majorBidi" w:hAnsiTheme="majorBidi" w:cstheme="majorBidi"/>
                <w:sz w:val="22"/>
                <w:szCs w:val="22"/>
                <w:rtl/>
                <w:lang w:bidi="ar-SY"/>
              </w:rPr>
              <w:t xml:space="preserve"> </w:t>
            </w:r>
            <w:r w:rsidRPr="00DD1FE9">
              <w:rPr>
                <w:rFonts w:asciiTheme="majorBidi" w:hAnsiTheme="majorBidi" w:cstheme="majorBidi"/>
                <w:sz w:val="22"/>
                <w:szCs w:val="22"/>
                <w:lang w:bidi="ar-SY"/>
              </w:rPr>
              <w:t xml:space="preserve">Office) presents its compliments to the Department of International Organizations and Conferences of the Ministry of Foreign Affairs and Expatriates of the Syrian Arab Republic (the Ministry). </w:t>
            </w:r>
          </w:p>
          <w:p w:rsidRPr="00DD1FE9" w:rsidR="00FE67BB" w:rsidP="00FE67BB" w:rsidRDefault="00FE67BB" w14:paraId="51B4E904" w14:textId="2822EE98">
            <w:pPr>
              <w:bidi w:val="0"/>
              <w:spacing w:line="276" w:lineRule="auto"/>
              <w:jc w:val="lowKashida"/>
              <w:rPr>
                <w:rFonts w:asciiTheme="majorBidi" w:hAnsiTheme="majorBidi" w:cstheme="majorBidi"/>
                <w:sz w:val="22"/>
                <w:szCs w:val="22"/>
                <w:lang w:bidi="ar-SY"/>
              </w:rPr>
            </w:pPr>
          </w:p>
        </w:tc>
        <w:tc>
          <w:tcPr>
            <w:tcW w:w="5040" w:type="dxa"/>
            <w:shd w:val="clear" w:color="auto" w:fill="auto"/>
          </w:tcPr>
          <w:p w:rsidRPr="00655B00" w:rsidR="00373D0A" w:rsidP="00FE67BB" w:rsidRDefault="00373D0A" w14:paraId="1D2871C1" w14:textId="5FB7C58F">
            <w:pPr>
              <w:spacing w:line="276" w:lineRule="auto"/>
              <w:jc w:val="lowKashida"/>
              <w:rPr>
                <w:rFonts w:ascii="Simplified Arabic" w:hAnsi="Simplified Arabic" w:cs="Simplified Arabic"/>
                <w:sz w:val="22"/>
                <w:szCs w:val="22"/>
                <w:lang w:bidi="ar-SY"/>
              </w:rPr>
            </w:pPr>
            <w:r w:rsidRPr="00655B00">
              <w:rPr>
                <w:rFonts w:ascii="Simplified Arabic" w:hAnsi="Simplified Arabic" w:cs="Simplified Arabic"/>
                <w:sz w:val="22"/>
                <w:szCs w:val="22"/>
                <w:rtl/>
                <w:lang w:bidi="ar-SY"/>
              </w:rPr>
              <w:t xml:space="preserve">يهدي مكتب المفوضية السامية للأمم المتحدة لشؤون اللاجئين </w:t>
            </w:r>
            <w:r w:rsidRPr="009A03BE">
              <w:rPr>
                <w:rFonts w:ascii="Simplified Arabic" w:hAnsi="Simplified Arabic" w:cs="Simplified Arabic"/>
                <w:sz w:val="22"/>
                <w:szCs w:val="22"/>
                <w:rtl/>
                <w:lang w:bidi="ar-SY"/>
              </w:rPr>
              <w:t xml:space="preserve">في دمشق أطيب تحياته إلى </w:t>
            </w:r>
            <w:r w:rsidRPr="009A03BE">
              <w:rPr>
                <w:rFonts w:hint="cs" w:ascii="Simplified Arabic" w:hAnsi="Simplified Arabic" w:cs="Simplified Arabic"/>
                <w:sz w:val="22"/>
                <w:szCs w:val="22"/>
                <w:rtl/>
                <w:lang w:bidi="ar-SY"/>
              </w:rPr>
              <w:t>-</w:t>
            </w:r>
            <w:r w:rsidRPr="009A03BE">
              <w:rPr>
                <w:rFonts w:ascii="Simplified Arabic" w:hAnsi="Simplified Arabic" w:cs="Simplified Arabic"/>
                <w:sz w:val="22"/>
                <w:szCs w:val="22"/>
                <w:rtl/>
                <w:lang w:bidi="ar-SY"/>
              </w:rPr>
              <w:t xml:space="preserve"> إدارة المنظمات الدولية والمؤتمرات </w:t>
            </w:r>
            <w:r w:rsidRPr="009A03BE">
              <w:rPr>
                <w:rFonts w:hint="cs" w:ascii="Simplified Arabic" w:hAnsi="Simplified Arabic" w:cs="Simplified Arabic"/>
                <w:sz w:val="22"/>
                <w:szCs w:val="22"/>
                <w:rtl/>
                <w:lang w:bidi="ar-SY"/>
              </w:rPr>
              <w:t xml:space="preserve">-  </w:t>
            </w:r>
            <w:r w:rsidRPr="009A03BE">
              <w:rPr>
                <w:rFonts w:ascii="Simplified Arabic" w:hAnsi="Simplified Arabic" w:cs="Simplified Arabic"/>
                <w:sz w:val="22"/>
                <w:szCs w:val="22"/>
                <w:rtl/>
                <w:lang w:bidi="ar-SY"/>
              </w:rPr>
              <w:t>وزارة الخارجية والمغتربين الموقرة</w:t>
            </w:r>
            <w:r w:rsidRPr="009A03BE">
              <w:rPr>
                <w:rFonts w:hint="cs" w:ascii="Simplified Arabic" w:hAnsi="Simplified Arabic" w:cs="Simplified Arabic"/>
                <w:sz w:val="22"/>
                <w:szCs w:val="22"/>
                <w:rtl/>
                <w:lang w:bidi="ar-SY"/>
              </w:rPr>
              <w:t xml:space="preserve"> - </w:t>
            </w:r>
            <w:r w:rsidRPr="009A03BE">
              <w:rPr>
                <w:rFonts w:ascii="Simplified Arabic" w:hAnsi="Simplified Arabic" w:cs="Simplified Arabic"/>
                <w:sz w:val="22"/>
                <w:szCs w:val="22"/>
                <w:rtl/>
                <w:lang w:bidi="ar-SY"/>
              </w:rPr>
              <w:t>في الجمهورية العربية السورية</w:t>
            </w:r>
            <w:r w:rsidRPr="00655B00">
              <w:rPr>
                <w:rFonts w:hint="cs" w:ascii="Simplified Arabic" w:hAnsi="Simplified Arabic" w:cs="Simplified Arabic"/>
                <w:sz w:val="22"/>
                <w:szCs w:val="22"/>
                <w:rtl/>
                <w:lang w:bidi="ar-SY"/>
              </w:rPr>
              <w:t>.</w:t>
            </w:r>
          </w:p>
        </w:tc>
      </w:tr>
      <w:tr w:rsidRPr="00655B00" w:rsidR="00FE67BB" w:rsidTr="00323EB3" w14:paraId="273AD6E4" w14:textId="77777777">
        <w:trPr>
          <w:trHeight w:val="70"/>
        </w:trPr>
        <w:tc>
          <w:tcPr>
            <w:tcW w:w="5257" w:type="dxa"/>
            <w:shd w:val="clear" w:color="auto" w:fill="auto"/>
          </w:tcPr>
          <w:p w:rsidRPr="00DD1FE9" w:rsidR="00FE67BB" w:rsidP="00FE67BB" w:rsidRDefault="00FE67BB" w14:paraId="0D0958BD" w14:textId="77777777">
            <w:pPr>
              <w:bidi w:val="0"/>
              <w:spacing w:line="276"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The Office has the honor to inform the esteemed Ministry that the below UNHCR staff members</w:t>
            </w:r>
            <w:r w:rsidRPr="00DD1FE9">
              <w:rPr>
                <w:rFonts w:asciiTheme="majorBidi" w:hAnsiTheme="majorBidi" w:cstheme="majorBidi"/>
                <w:sz w:val="22"/>
                <w:szCs w:val="22"/>
                <w:rtl/>
                <w:lang w:bidi="ar-SY"/>
              </w:rPr>
              <w:t xml:space="preserve"> </w:t>
            </w:r>
            <w:r w:rsidRPr="00DD1FE9">
              <w:rPr>
                <w:rFonts w:asciiTheme="majorBidi" w:hAnsiTheme="majorBidi" w:cstheme="majorBidi"/>
                <w:sz w:val="22"/>
                <w:szCs w:val="22"/>
                <w:lang w:bidi="ar-SY"/>
              </w:rPr>
              <w:t xml:space="preserve">are planning to </w:t>
            </w:r>
            <w:r w:rsidRPr="00520B40">
              <w:rPr>
                <w:rFonts w:asciiTheme="majorBidi" w:hAnsiTheme="majorBidi" w:cstheme="majorBidi"/>
                <w:sz w:val="22"/>
                <w:szCs w:val="22"/>
                <w:lang w:bidi="ar-SY"/>
              </w:rPr>
              <w:t xml:space="preserve">carry out a </w:t>
            </w:r>
            <w:r w:rsidRPr="00DD1FE9">
              <w:rPr>
                <w:rFonts w:asciiTheme="majorBidi" w:hAnsiTheme="majorBidi" w:cstheme="majorBidi"/>
                <w:sz w:val="22"/>
                <w:szCs w:val="22"/>
                <w:lang w:bidi="ar-SY"/>
              </w:rPr>
              <w:t xml:space="preserve">visit </w:t>
            </w:r>
            <w:sdt>
              <w:sdtPr>
                <w:rPr>
                  <w:rFonts w:asciiTheme="majorBidi" w:hAnsiTheme="majorBidi" w:cstheme="majorBidi"/>
                  <w:sz w:val="22"/>
                  <w:szCs w:val="22"/>
                  <w:lang w:bidi="ar-SY"/>
                </w:rPr>
                <w:alias w:val="LocationNV_EN"/>
                <w:tag w:val="LocationNV_EN"/>
                <w:id w:val="431948013"/>
                <w:placeholder>
                  <w:docPart w:val="3B8A5BF4FE0347F6BD32495D2D5A93AF"/>
                </w:placeholder>
                <w:showingPlcHdr/>
              </w:sdtPr>
              <w:sdtEndPr/>
              <w:sdtContent>
                <w:r w:rsidRPr="00DD1FE9">
                  <w:rPr>
                    <w:rFonts w:asciiTheme="majorBidi" w:hAnsiTheme="majorBidi" w:cstheme="majorBidi"/>
                    <w:sz w:val="22"/>
                    <w:szCs w:val="22"/>
                    <w:lang w:bidi="ar-SY"/>
                  </w:rPr>
                  <w:t>Hosh Sahya</w:t>
                </w:r>
              </w:sdtContent>
            </w:sdt>
            <w:r w:rsidRPr="00DD1FE9">
              <w:rPr>
                <w:rFonts w:asciiTheme="majorBidi" w:hAnsiTheme="majorBidi" w:cstheme="majorBidi"/>
                <w:sz w:val="22"/>
                <w:szCs w:val="22"/>
                <w:lang w:bidi="ar-SY"/>
              </w:rPr>
              <w:t xml:space="preserve"> area, </w:t>
            </w:r>
            <w:sdt>
              <w:sdtPr>
                <w:rPr>
                  <w:rFonts w:asciiTheme="majorBidi" w:hAnsiTheme="majorBidi" w:cstheme="majorBidi"/>
                  <w:sz w:val="22"/>
                  <w:szCs w:val="22"/>
                  <w:lang w:bidi="ar-SY"/>
                </w:rPr>
                <w:alias w:val="GevernerateNV_EN"/>
                <w:tag w:val="GevernerateNV_EN"/>
                <w:id w:val="-690454947"/>
                <w:placeholder>
                  <w:docPart w:val="4893222889734D3CBD57BCC788B3BBE7"/>
                </w:placeholder>
                <w:showingPlcHdr/>
              </w:sdtPr>
              <w:sdtEndPr/>
              <w:sdtContent>
                <w:r w:rsidRPr="00DD1FE9">
                  <w:rPr>
                    <w:rFonts w:asciiTheme="majorBidi" w:hAnsiTheme="majorBidi" w:cstheme="majorBidi"/>
                    <w:sz w:val="22"/>
                    <w:szCs w:val="22"/>
                    <w:lang w:bidi="ar-SY"/>
                  </w:rPr>
                  <w:t>Rural Damascus</w:t>
                </w:r>
              </w:sdtContent>
            </w:sdt>
            <w:r w:rsidRPr="00DD1FE9">
              <w:rPr>
                <w:rFonts w:asciiTheme="majorBidi" w:hAnsiTheme="majorBidi" w:cstheme="majorBidi"/>
                <w:sz w:val="22"/>
                <w:szCs w:val="22"/>
                <w:lang w:bidi="ar-SY"/>
              </w:rPr>
              <w:t xml:space="preserve"> Governorate, on </w:t>
            </w:r>
            <w:sdt>
              <w:sdtPr>
                <w:rPr>
                  <w:rFonts w:asciiTheme="majorBidi" w:hAnsiTheme="majorBidi" w:cstheme="majorBidi"/>
                  <w:sz w:val="22"/>
                  <w:szCs w:val="22"/>
                  <w:lang w:bidi="ar-SY"/>
                </w:rPr>
                <w:alias w:val="VisitDateNV_EN"/>
                <w:tag w:val="VisitDateNV_EN"/>
                <w:id w:val="1269893188"/>
                <w:placeholder>
                  <w:docPart w:val="4893222889734D3CBD57BCC788B3BBE7"/>
                </w:placeholder>
              </w:sdtPr>
              <w:sdtEndPr/>
              <w:sdtContent>
                <w:r w:rsidRPr="00DD1FE9">
                  <w:rPr>
                    <w:rFonts w:asciiTheme="majorBidi" w:hAnsiTheme="majorBidi" w:cstheme="majorBidi"/>
                    <w:sz w:val="22"/>
                    <w:szCs w:val="22"/>
                    <w:lang w:bidi="ar-SY"/>
                  </w:rPr>
                  <w:t xml:space="preserve">15 July 2021</w:t>
                </w:r>
              </w:sdtContent>
            </w:sdt>
            <w:r w:rsidRPr="00DD1FE9">
              <w:rPr>
                <w:rFonts w:asciiTheme="majorBidi" w:hAnsiTheme="majorBidi" w:cstheme="majorBidi"/>
                <w:sz w:val="22"/>
                <w:szCs w:val="22"/>
                <w:lang w:bidi="ar-SY"/>
              </w:rPr>
              <w:t>.</w:t>
            </w:r>
          </w:p>
          <w:p w:rsidRPr="00FE67BB" w:rsidR="00FE67BB" w:rsidP="00FE67BB" w:rsidRDefault="00FE67BB" w14:paraId="3B43CDA8" w14:textId="77777777">
            <w:pPr>
              <w:bidi w:val="0"/>
              <w:spacing w:line="360" w:lineRule="auto"/>
              <w:rPr>
                <w:rFonts w:asciiTheme="majorBidi" w:hAnsiTheme="majorBidi" w:cstheme="majorBidi"/>
                <w:sz w:val="22"/>
                <w:szCs w:val="22"/>
                <w:lang w:bidi="ar-SY"/>
              </w:rPr>
            </w:pPr>
          </w:p>
        </w:tc>
        <w:tc>
          <w:tcPr>
            <w:tcW w:w="5040" w:type="dxa"/>
            <w:shd w:val="clear" w:color="auto" w:fill="auto"/>
          </w:tcPr>
          <w:p w:rsidRPr="00617F9E" w:rsidR="00FE67BB" w:rsidP="00FE67BB" w:rsidRDefault="00FE67BB" w14:paraId="46CBDE1E" w14:textId="77777777">
            <w:pPr>
              <w:spacing w:line="276" w:lineRule="auto"/>
              <w:jc w:val="lowKashida"/>
              <w:rPr>
                <w:rFonts w:ascii="Simplified Arabic" w:hAnsi="Simplified Arabic" w:cs="Simplified Arabic"/>
                <w:sz w:val="22"/>
                <w:szCs w:val="22"/>
                <w:lang w:bidi="ar-SY"/>
              </w:rPr>
            </w:pPr>
            <w:r w:rsidRPr="00617F9E">
              <w:rPr>
                <w:rFonts w:hint="cs" w:ascii="Simplified Arabic" w:hAnsi="Simplified Arabic" w:cs="Simplified Arabic"/>
                <w:sz w:val="22"/>
                <w:szCs w:val="22"/>
                <w:rtl/>
                <w:lang w:bidi="ar-SY"/>
              </w:rPr>
              <w:t>يتشرف المكتب</w:t>
            </w:r>
            <w:r w:rsidRPr="00617F9E">
              <w:rPr>
                <w:rFonts w:ascii="Simplified Arabic" w:hAnsi="Simplified Arabic" w:cs="Simplified Arabic"/>
                <w:sz w:val="22"/>
                <w:szCs w:val="22"/>
                <w:rtl/>
                <w:lang w:bidi="ar-SY"/>
              </w:rPr>
              <w:t xml:space="preserve"> إعلام الوزارة الموقرة برغبته بقيام </w:t>
            </w:r>
            <w:r w:rsidRPr="00617F9E">
              <w:rPr>
                <w:rFonts w:hint="cs" w:ascii="Simplified Arabic" w:hAnsi="Simplified Arabic" w:cs="Simplified Arabic"/>
                <w:sz w:val="22"/>
                <w:szCs w:val="22"/>
                <w:rtl/>
                <w:lang w:bidi="ar-SY"/>
              </w:rPr>
              <w:t>موظفيه التالية أسماؤهم</w:t>
            </w:r>
            <w:r w:rsidRPr="00617F9E">
              <w:rPr>
                <w:rFonts w:ascii="Simplified Arabic" w:hAnsi="Simplified Arabic" w:cs="Simplified Arabic"/>
                <w:sz w:val="22"/>
                <w:szCs w:val="22"/>
                <w:rtl/>
                <w:lang w:bidi="ar-SY"/>
              </w:rPr>
              <w:t xml:space="preserve"> بزيارة</w:t>
            </w:r>
            <w:r w:rsidRPr="00617F9E">
              <w:rPr>
                <w:rFonts w:hint="cs" w:ascii="Simplified Arabic" w:hAnsi="Simplified Arabic" w:cs="Simplified Arabic"/>
                <w:sz w:val="22"/>
                <w:szCs w:val="22"/>
                <w:rtl/>
                <w:lang w:bidi="ar-SY"/>
              </w:rPr>
              <w:t xml:space="preserve"> </w:t>
            </w:r>
            <w:r w:rsidRPr="00617F9E">
              <w:rPr>
                <w:rFonts w:ascii="Simplified Arabic" w:hAnsi="Simplified Arabic" w:cs="Simplified Arabic"/>
                <w:sz w:val="22"/>
                <w:szCs w:val="22"/>
                <w:rtl/>
                <w:lang w:bidi="ar-SY"/>
              </w:rPr>
              <w:t>إلى</w:t>
            </w:r>
            <w:sdt>
              <w:sdtPr>
                <w:rPr>
                  <w:rFonts w:ascii="Simplified Arabic" w:hAnsi="Simplified Arabic" w:cs="Simplified Arabic"/>
                  <w:sz w:val="22"/>
                  <w:szCs w:val="22"/>
                  <w:rtl/>
                  <w:lang w:bidi="ar-SY"/>
                </w:rPr>
                <w:alias w:val="LocationNV_AR"/>
                <w:tag w:val="LocationNV_AR"/>
                <w:id w:val="-2093231838"/>
                <w:placeholder>
                  <w:docPart w:val="55FA144F44964105B34E115066EF3A22"/>
                </w:placeholder>
                <w:showingPlcHdr/>
              </w:sdtPr>
              <w:sdtEndPr/>
              <w:sdtContent>
                <w:r w:rsidRPr="00617F9E">
                  <w:rPr>
                    <w:rFonts w:ascii="Simplified Arabic" w:hAnsi="Simplified Arabic" w:cs="Simplified Arabic"/>
                    <w:sz w:val="22"/>
                    <w:szCs w:val="22"/>
                    <w:lang w:bidi="ar-SY"/>
                  </w:rPr>
                  <w:t>حوش صهيا</w:t>
                </w:r>
              </w:sdtContent>
            </w:sdt>
            <w:r w:rsidRPr="00617F9E">
              <w:rPr>
                <w:rFonts w:ascii="Simplified Arabic" w:hAnsi="Simplified Arabic" w:cs="Simplified Arabic"/>
                <w:sz w:val="22"/>
                <w:szCs w:val="22"/>
                <w:lang w:bidi="ar-SY"/>
              </w:rPr>
              <w:t xml:space="preserve"> </w:t>
            </w:r>
            <w:r w:rsidRPr="00617F9E">
              <w:rPr>
                <w:rFonts w:ascii="Simplified Arabic" w:hAnsi="Simplified Arabic" w:cs="Simplified Arabic"/>
                <w:sz w:val="22"/>
                <w:szCs w:val="22"/>
                <w:rtl/>
                <w:lang w:bidi="ar-SY"/>
              </w:rPr>
              <w:t>، محافظة</w:t>
            </w:r>
            <w:sdt>
              <w:sdtPr>
                <w:rPr>
                  <w:rFonts w:ascii="Simplified Arabic" w:hAnsi="Simplified Arabic" w:cs="Simplified Arabic"/>
                  <w:sz w:val="22"/>
                  <w:szCs w:val="22"/>
                  <w:rtl/>
                  <w:lang w:bidi="ar-SY"/>
                </w:rPr>
                <w:alias w:val="GevernerateNV_AR"/>
                <w:tag w:val="GevernerateNV_AR"/>
                <w:id w:val="-1062018881"/>
                <w:placeholder>
                  <w:docPart w:val="55FA144F44964105B34E115066EF3A22"/>
                </w:placeholder>
                <w:showingPlcHdr/>
              </w:sdtPr>
              <w:sdtEndPr/>
              <w:sdtContent>
                <w:r w:rsidRPr="00617F9E">
                  <w:rPr>
                    <w:rFonts w:asciiTheme="majorBidi" w:hAnsiTheme="majorBidi" w:cstheme="majorBidi"/>
                    <w:sz w:val="22"/>
                    <w:szCs w:val="22"/>
                    <w:lang w:bidi="ar-SY"/>
                  </w:rPr>
                  <w:t>ريف دمشق</w:t>
                </w:r>
              </w:sdtContent>
            </w:sdt>
            <w:r w:rsidRPr="00617F9E">
              <w:rPr>
                <w:rFonts w:ascii="Simplified Arabic" w:hAnsi="Simplified Arabic" w:cs="Simplified Arabic"/>
                <w:sz w:val="22"/>
                <w:szCs w:val="22"/>
                <w:lang w:bidi="ar-SY"/>
              </w:rPr>
              <w:t xml:space="preserve"> </w:t>
            </w:r>
            <w:r w:rsidRPr="00617F9E">
              <w:rPr>
                <w:rFonts w:hint="cs" w:ascii="Simplified Arabic" w:hAnsi="Simplified Arabic" w:cs="Simplified Arabic"/>
                <w:sz w:val="22"/>
                <w:szCs w:val="22"/>
                <w:rtl/>
                <w:lang w:bidi="ar-SY"/>
              </w:rPr>
              <w:t xml:space="preserve"> </w:t>
            </w:r>
            <w:r w:rsidRPr="00617F9E">
              <w:rPr>
                <w:rFonts w:ascii="Simplified Arabic" w:hAnsi="Simplified Arabic" w:cs="Simplified Arabic"/>
                <w:sz w:val="22"/>
                <w:szCs w:val="22"/>
                <w:rtl/>
                <w:lang w:bidi="ar-SY"/>
              </w:rPr>
              <w:t>وذلك بتاريخ</w:t>
            </w:r>
            <w:r w:rsidRPr="00617F9E">
              <w:rPr>
                <w:rFonts w:ascii="Simplified Arabic" w:hAnsi="Simplified Arabic" w:cs="Simplified Arabic"/>
                <w:sz w:val="22"/>
                <w:szCs w:val="22"/>
                <w:lang w:bidi="ar-SY"/>
              </w:rPr>
              <w:t xml:space="preserve"> </w:t>
            </w:r>
            <w:sdt>
              <w:sdtPr>
                <w:rPr>
                  <w:rFonts w:ascii="Simplified Arabic" w:hAnsi="Simplified Arabic" w:cs="Simplified Arabic"/>
                  <w:sz w:val="22"/>
                  <w:szCs w:val="22"/>
                  <w:rtl/>
                  <w:lang w:bidi="ar-SY"/>
                </w:rPr>
                <w:alias w:val="VisitDateNV_AR"/>
                <w:tag w:val="VisitDateNV_AR"/>
                <w:id w:val="288176495"/>
                <w:placeholder>
                  <w:docPart w:val="55FA144F44964105B34E115066EF3A22"/>
                </w:placeholder>
              </w:sdtPr>
              <w:sdtEndPr/>
              <w:sdtContent>
                <w:r w:rsidRPr="00617F9E">
                  <w:rPr>
                    <w:rFonts w:ascii="Simplified Arabic" w:hAnsi="Simplified Arabic" w:cs="Simplified Arabic"/>
                    <w:sz w:val="22"/>
                    <w:szCs w:val="22"/>
                    <w:rtl/>
                    <w:lang w:bidi="ar-SY"/>
                  </w:rPr>
                  <w:t>15 تموز 2021</w:t>
                </w:r>
              </w:sdtContent>
            </w:sdt>
            <w:r w:rsidRPr="00617F9E">
              <w:rPr>
                <w:rFonts w:ascii="Simplified Arabic" w:hAnsi="Simplified Arabic" w:cs="Simplified Arabic"/>
                <w:sz w:val="22"/>
                <w:szCs w:val="22"/>
                <w:lang w:bidi="ar-SY"/>
              </w:rPr>
              <w:t>.</w:t>
            </w:r>
          </w:p>
          <w:p w:rsidRPr="00655B00" w:rsidR="00FE67BB" w:rsidP="00FE67BB" w:rsidRDefault="00FE67BB" w14:paraId="333584F7" w14:textId="77777777">
            <w:pPr>
              <w:spacing w:line="276" w:lineRule="auto"/>
              <w:jc w:val="lowKashida"/>
              <w:rPr>
                <w:rFonts w:ascii="Simplified Arabic" w:hAnsi="Simplified Arabic" w:cs="Simplified Arabic"/>
                <w:sz w:val="22"/>
                <w:szCs w:val="22"/>
                <w:rtl/>
                <w:lang w:bidi="ar-SY"/>
              </w:rPr>
            </w:pPr>
          </w:p>
        </w:tc>
      </w:tr>
      <w:tr w:rsidRPr="00655B00" w:rsidR="00FE67BB" w:rsidTr="00323EB3" w14:paraId="17DF53CE" w14:textId="77777777">
        <w:trPr>
          <w:trHeight w:val="70"/>
        </w:trPr>
        <w:tc>
          <w:tcPr>
            <w:tcW w:w="5257" w:type="dxa"/>
            <w:shd w:val="clear" w:color="auto" w:fill="auto"/>
          </w:tcPr>
          <w:p w:rsidR="00FE67BB" w:rsidP="00FE67BB" w:rsidRDefault="00FE67BB" w14:paraId="3E76728D" w14:textId="77777777">
            <w:pPr>
              <w:bidi w:val="0"/>
              <w:spacing w:line="276" w:lineRule="auto"/>
              <w:rPr>
                <w:rFonts w:asciiTheme="majorBidi" w:hAnsiTheme="majorBidi" w:cstheme="majorBidi"/>
                <w:sz w:val="22"/>
                <w:szCs w:val="22"/>
                <w:lang w:bidi="ar-SY"/>
              </w:rPr>
            </w:pPr>
            <w:r w:rsidRPr="00DD1FE9">
              <w:rPr>
                <w:rFonts w:asciiTheme="majorBidi" w:hAnsiTheme="majorBidi" w:cstheme="majorBidi"/>
                <w:sz w:val="22"/>
                <w:szCs w:val="22"/>
                <w:lang w:bidi="ar-SY"/>
              </w:rPr>
              <w:t xml:space="preserve">The purpose of the visit is to </w:t>
            </w:r>
            <w:sdt>
              <w:sdtPr>
                <w:rPr>
                  <w:rFonts w:asciiTheme="majorBidi" w:hAnsiTheme="majorBidi" w:cstheme="majorBidi"/>
                  <w:sz w:val="22"/>
                  <w:szCs w:val="22"/>
                  <w:lang w:bidi="ar-SY"/>
                </w:rPr>
                <w:alias w:val="VisitPurposeNV_EN"/>
                <w:tag w:val="VisitPurposeNV_EN"/>
                <w:id w:val="-408702515"/>
                <w:placeholder>
                  <w:docPart w:val="B6E31B5F4CC940B8AB6381CF3E0DA7E4"/>
                </w:placeholder>
                <w:showingPlcHdr/>
              </w:sdtPr>
              <w:sdtEndPr/>
              <w:sdtContent>
                <w:r w:rsidRPr="00DD1FE9">
                  <w:rPr>
                    <w:rFonts w:asciiTheme="majorBidi" w:hAnsiTheme="majorBidi" w:cstheme="majorBidi"/>
                    <w:sz w:val="22"/>
                    <w:szCs w:val="22"/>
                    <w:lang w:bidi="ar-SY"/>
                  </w:rPr>
                  <w:t>follow up on the non-food distribution to the returnees and IDPs in the area, the distribution will be implemented by Al Nada society under the partnership agreement signed with UNHCR</w:t>
                </w:r>
              </w:sdtContent>
            </w:sdt>
            <w:r w:rsidRPr="00DD1FE9">
              <w:rPr>
                <w:rFonts w:asciiTheme="majorBidi" w:hAnsiTheme="majorBidi" w:cstheme="majorBidi"/>
                <w:sz w:val="22"/>
                <w:szCs w:val="22"/>
                <w:lang w:bidi="ar-SY"/>
              </w:rPr>
              <w:t>.</w:t>
            </w:r>
          </w:p>
          <w:p w:rsidRPr="00FE67BB" w:rsidR="00FE67BB" w:rsidP="00FE67BB" w:rsidRDefault="00FE67BB" w14:paraId="0C444E86" w14:textId="1DFE43A9">
            <w:pPr>
              <w:bidi w:val="0"/>
              <w:spacing w:line="276" w:lineRule="auto"/>
              <w:rPr>
                <w:rFonts w:asciiTheme="majorBidi" w:hAnsiTheme="majorBidi" w:cstheme="majorBidi"/>
                <w:sz w:val="22"/>
                <w:szCs w:val="22"/>
                <w:lang w:bidi="ar-SY"/>
              </w:rPr>
            </w:pPr>
          </w:p>
        </w:tc>
        <w:tc>
          <w:tcPr>
            <w:tcW w:w="5040" w:type="dxa"/>
            <w:shd w:val="clear" w:color="auto" w:fill="auto"/>
          </w:tcPr>
          <w:p w:rsidR="00FE67BB" w:rsidP="00FE67BB" w:rsidRDefault="00FE67BB" w14:paraId="0AC66D37" w14:textId="77777777">
            <w:pPr>
              <w:spacing w:line="276" w:lineRule="auto"/>
              <w:jc w:val="lowKashida"/>
              <w:rPr>
                <w:rFonts w:ascii="Simplified Arabic" w:hAnsi="Simplified Arabic" w:cs="Simplified Arabic"/>
                <w:sz w:val="22"/>
                <w:szCs w:val="22"/>
                <w:lang w:bidi="ar-SY"/>
              </w:rPr>
            </w:pPr>
            <w:r w:rsidRPr="00655B00">
              <w:rPr>
                <w:rFonts w:ascii="Simplified Arabic" w:hAnsi="Simplified Arabic" w:cs="Simplified Arabic"/>
                <w:sz w:val="22"/>
                <w:szCs w:val="22"/>
                <w:rtl/>
                <w:lang w:bidi="ar-SY"/>
              </w:rPr>
              <w:t xml:space="preserve">تهدف هذه  الزيارة </w:t>
            </w:r>
            <w:sdt>
              <w:sdtPr>
                <w:rPr>
                  <w:rFonts w:ascii="Simplified Arabic" w:hAnsi="Simplified Arabic" w:cs="Simplified Arabic"/>
                  <w:sz w:val="22"/>
                  <w:szCs w:val="22"/>
                  <w:rtl/>
                  <w:lang w:bidi="ar-SY"/>
                </w:rPr>
                <w:alias w:val="VisitPurposeNV_AR"/>
                <w:tag w:val="VisitPurposeNV_AR"/>
                <w:id w:val="192354440"/>
                <w:placeholder>
                  <w:docPart w:val="422D7B4D247040B08C85AE663EFB0DE1"/>
                </w:placeholder>
              </w:sdtPr>
              <w:sdtEndPr/>
              <w:sdtContent>
                <w:r>
                  <w:rPr>
                    <w:rFonts w:ascii="Simplified Arabic" w:hAnsi="Simplified Arabic" w:cs="Simplified Arabic"/>
                    <w:sz w:val="22"/>
                    <w:szCs w:val="22"/>
                    <w:lang w:bidi="ar-SY"/>
                  </w:rPr>
                  <w:t>متابعة توزيع المواد الغير غذائية على العائدين والنازحين في المنطقة، سيتم تنفيذ التوزيع من قبل جمعية الندى وذلك ضمن اطار الاتفاقية الموقعة مع مكتب مفوضية شؤون اللاجئين.</w:t>
                </w:r>
              </w:sdtContent>
            </w:sdt>
          </w:p>
          <w:p w:rsidRPr="00655B00" w:rsidR="00EB776C" w:rsidP="00FE67BB" w:rsidRDefault="00EB776C" w14:paraId="33853216" w14:textId="3BE99358">
            <w:pPr>
              <w:spacing w:line="276" w:lineRule="auto"/>
              <w:jc w:val="lowKashida"/>
              <w:rPr>
                <w:rFonts w:ascii="Simplified Arabic" w:hAnsi="Simplified Arabic" w:cs="Simplified Arabic"/>
                <w:sz w:val="22"/>
                <w:szCs w:val="22"/>
                <w:rtl/>
                <w:lang w:bidi="ar-SY"/>
              </w:rPr>
            </w:pPr>
          </w:p>
        </w:tc>
      </w:tr>
      <w:tr w:rsidRPr="00655B00" w:rsidR="00FE67BB" w:rsidTr="00323EB3" w14:paraId="7B2CC8F4" w14:textId="77777777">
        <w:trPr>
          <w:trHeight w:val="70"/>
        </w:trPr>
        <w:tc>
          <w:tcPr>
            <w:tcW w:w="5257" w:type="dxa"/>
            <w:shd w:val="clear" w:color="auto" w:fill="auto"/>
          </w:tcPr>
          <w:p w:rsidRPr="00DD1FE9" w:rsidR="00FE67BB" w:rsidP="00FE67BB" w:rsidRDefault="00FE67BB" w14:paraId="06617CE5" w14:textId="77777777">
            <w:pPr>
              <w:bidi w:val="0"/>
              <w:spacing w:line="276"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The visit will be conducted in coordination with SARC</w:t>
            </w:r>
          </w:p>
          <w:p w:rsidRPr="00FE67BB" w:rsidR="00FE67BB" w:rsidP="00FE67BB" w:rsidRDefault="00FE67BB" w14:paraId="15F2A029" w14:textId="749E8527">
            <w:pPr>
              <w:bidi w:val="0"/>
              <w:spacing w:line="276"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and Rural Damascus Governorate.</w:t>
            </w:r>
          </w:p>
        </w:tc>
        <w:tc>
          <w:tcPr>
            <w:tcW w:w="5040" w:type="dxa"/>
            <w:shd w:val="clear" w:color="auto" w:fill="auto"/>
          </w:tcPr>
          <w:p w:rsidR="00FE67BB" w:rsidP="00FE67BB" w:rsidRDefault="00FE67BB" w14:paraId="0C5D0DCA" w14:textId="77777777">
            <w:pPr>
              <w:spacing w:line="276" w:lineRule="auto"/>
              <w:jc w:val="lowKashida"/>
              <w:rPr>
                <w:rFonts w:ascii="Simplified Arabic" w:hAnsi="Simplified Arabic" w:cs="Simplified Arabic"/>
                <w:sz w:val="22"/>
                <w:szCs w:val="22"/>
                <w:lang w:bidi="ar-SY"/>
              </w:rPr>
            </w:pPr>
            <w:r w:rsidRPr="009A03BE">
              <w:rPr>
                <w:rFonts w:ascii="Simplified Arabic" w:hAnsi="Simplified Arabic" w:cs="Simplified Arabic"/>
                <w:sz w:val="22"/>
                <w:szCs w:val="22"/>
                <w:rtl/>
                <w:lang w:bidi="ar-SY"/>
              </w:rPr>
              <w:t>ستتم هذه الزيارة بالتنسيق مع كل من االهلال الاحمر العربي السوري</w:t>
            </w:r>
            <w:r>
              <w:rPr>
                <w:rFonts w:ascii="Simplified Arabic" w:hAnsi="Simplified Arabic" w:cs="Simplified Arabic"/>
                <w:sz w:val="22"/>
                <w:szCs w:val="22"/>
                <w:rtl/>
                <w:lang w:bidi="ar-SY"/>
              </w:rPr>
              <w:br/>
            </w:r>
            <w:r>
              <w:rPr>
                <w:rFonts w:hint="cs" w:ascii="Simplified Arabic" w:hAnsi="Simplified Arabic" w:cs="Simplified Arabic"/>
                <w:sz w:val="22"/>
                <w:szCs w:val="22"/>
                <w:rtl/>
                <w:lang w:bidi="ar-SY"/>
              </w:rPr>
              <w:t>و محافظة ريف دمشق</w:t>
            </w:r>
            <w:r>
              <w:rPr>
                <w:rFonts w:ascii="Simplified Arabic" w:hAnsi="Simplified Arabic" w:cs="Simplified Arabic"/>
                <w:sz w:val="22"/>
                <w:szCs w:val="22"/>
                <w:lang w:bidi="ar-SY"/>
              </w:rPr>
              <w:t>.</w:t>
            </w:r>
            <w:bookmarkStart w:name="_GoBack" w:id="0"/>
            <w:bookmarkEnd w:id="0"/>
          </w:p>
          <w:p w:rsidRPr="00655B00" w:rsidR="00FE67BB" w:rsidP="00FE67BB" w:rsidRDefault="00FE67BB" w14:paraId="17F7094F" w14:textId="611561FD">
            <w:pPr>
              <w:spacing w:line="276" w:lineRule="auto"/>
              <w:jc w:val="lowKashida"/>
              <w:rPr>
                <w:rFonts w:ascii="Simplified Arabic" w:hAnsi="Simplified Arabic" w:cs="Simplified Arabic"/>
                <w:sz w:val="22"/>
                <w:szCs w:val="22"/>
                <w:rtl/>
                <w:lang w:bidi="ar-SY"/>
              </w:rPr>
            </w:pPr>
          </w:p>
        </w:tc>
      </w:tr>
      <w:tr w:rsidRPr="00655B00" w:rsidR="00FE67BB" w:rsidTr="00323EB3" w14:paraId="5EA193CA" w14:textId="77777777">
        <w:trPr>
          <w:trHeight w:val="70"/>
        </w:trPr>
        <w:tc>
          <w:tcPr>
            <w:tcW w:w="5257" w:type="dxa"/>
            <w:shd w:val="clear" w:color="auto" w:fill="auto"/>
          </w:tcPr>
          <w:p w:rsidRPr="00FE67BB" w:rsidR="00FE67BB" w:rsidP="00FE67BB" w:rsidRDefault="00FE67BB" w14:paraId="365FF736" w14:textId="790442C4">
            <w:pPr>
              <w:bidi w:val="0"/>
              <w:spacing w:line="360" w:lineRule="auto"/>
              <w:rPr>
                <w:rFonts w:asciiTheme="majorBidi" w:hAnsiTheme="majorBidi" w:cstheme="majorBidi"/>
                <w:sz w:val="22"/>
                <w:szCs w:val="22"/>
                <w:lang w:bidi="ar-SY"/>
              </w:rPr>
            </w:pPr>
            <w:r w:rsidRPr="00FE67BB">
              <w:rPr>
                <w:rFonts w:asciiTheme="majorBidi" w:hAnsiTheme="majorBidi" w:cstheme="majorBidi"/>
                <w:sz w:val="22"/>
                <w:szCs w:val="22"/>
                <w:lang w:bidi="ar-SY"/>
              </w:rPr>
              <w:t>UNHCR’s team is composed of the following staff members:</w:t>
            </w:r>
          </w:p>
        </w:tc>
        <w:tc>
          <w:tcPr>
            <w:tcW w:w="5040" w:type="dxa"/>
            <w:shd w:val="clear" w:color="auto" w:fill="auto"/>
          </w:tcPr>
          <w:p w:rsidRPr="00FE67BB" w:rsidR="00FE67BB" w:rsidP="00FE67BB" w:rsidRDefault="00FE67BB" w14:paraId="1A9B9B4D" w14:textId="0B5CC5BD">
            <w:pPr>
              <w:spacing w:line="276" w:lineRule="auto"/>
              <w:jc w:val="lowKashida"/>
              <w:rPr>
                <w:rFonts w:ascii="Simplified Arabic" w:hAnsi="Simplified Arabic" w:cs="Simplified Arabic"/>
                <w:sz w:val="22"/>
                <w:szCs w:val="22"/>
                <w:rtl/>
                <w:lang w:bidi="ar-SY"/>
              </w:rPr>
            </w:pPr>
            <w:r w:rsidRPr="00655B00">
              <w:rPr>
                <w:rFonts w:ascii="Simplified Arabic" w:hAnsi="Simplified Arabic" w:cs="Simplified Arabic"/>
                <w:sz w:val="22"/>
                <w:szCs w:val="22"/>
                <w:rtl/>
                <w:lang w:bidi="ar-SY"/>
              </w:rPr>
              <w:t>ويضم وفد مكتب المفوضية السادة التالية أسماؤهم:</w:t>
            </w:r>
          </w:p>
        </w:tc>
      </w:tr>
      <w:tr w:rsidRPr="00655B00" w:rsidR="00C75A1D" w:rsidTr="00323EB3" w14:paraId="0B3DC8C4" w14:textId="77777777">
        <w:trPr>
          <w:trHeight w:val="70"/>
        </w:trPr>
        <w:tc>
          <w:tcPr>
            <w:tcW w:w="5257" w:type="dxa"/>
            <w:shd w:val="clear" w:color="auto" w:fill="auto"/>
          </w:tcPr>
          <w:sdt>
            <w:sdtPr>
              <w:rPr>
                <w:rFonts w:asciiTheme="majorBidi" w:hAnsiTheme="majorBidi" w:cstheme="majorBidi"/>
                <w:sz w:val="22"/>
                <w:szCs w:val="22"/>
                <w:lang w:bidi="ar-SY"/>
              </w:rPr>
              <w:alias w:val="lstStaffEN"/>
              <w:tag w:val="lstStaffEN"/>
              <w:id w:val="2035379373"/>
              <w15:repeatingSection/>
            </w:sdtPr>
            <w:sdtContent>
              <w:sdt>
                <w:sdtPr>
                  <w:rPr>
                    <w:rFonts w:asciiTheme="majorBidi" w:hAnsiTheme="majorBidi" w:cstheme="majorBidi"/>
                    <w:sz w:val="22"/>
                    <w:szCs w:val="22"/>
                    <w:lang w:bidi="ar-SY"/>
                  </w:rPr>
                  <w:id w:val="1489280985"/>
                  <w:placeholder>
                    <w:docPart w:val="8D2DFB8FBAD04F5C87B64449B897DD8E"/>
                  </w:placeholder>
                  <w15:repeatingSectionItem/>
                </w:sdtPr>
                <w:sdtEndPr/>
                <w:sdtContent>
                  <w:p w:rsidRPr="00DD1FE9" w:rsidR="00C75A1D" w:rsidP="00C75A1D" w:rsidRDefault="00C75A1D" w14:paraId="4D215D27" w14:textId="39CE901D">
                    <w:pPr>
                      <w:pStyle w:val="ListParagraph"/>
                      <w:numPr>
                        <w:ilvl w:val="0"/>
                        <w:numId w:val="11"/>
                      </w:numPr>
                      <w:bidi w:val="0"/>
                      <w:spacing w:line="360"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Mr. MHD Hani Shahrour, Senior Security Associate, national of Syria;</w:t>
                    </w:r>
                  </w:p>
                </w:sdtContent>
              </w:sdt>
              <w:sdt>
                <w:sdtPr>
                  <w:rPr>
                    <w:rFonts w:asciiTheme="majorBidi" w:hAnsiTheme="majorBidi" w:cstheme="majorBidi"/>
                    <w:sz w:val="22"/>
                    <w:szCs w:val="22"/>
                    <w:lang w:bidi="ar-SY"/>
                  </w:rPr>
                  <w:id w:val="-845012884"/>
                  <w:placeholder>
                    <w:docPart w:val="EC02D12F88E54026A21CDEC7FC21DDC0"/>
                  </w:placeholder>
                  <w15:repeatingSectionItem/>
                </w:sdtPr>
                <w:sdtEndPr/>
                <w:sdtContent>
                  <w:p w:rsidRPr="00DD1FE9" w:rsidR="00C75A1D" w:rsidP="00C75A1D" w:rsidRDefault="00C75A1D" w14:paraId="13FF7983" w14:textId="77777777">
                    <w:pPr>
                      <w:pStyle w:val="ListParagraph"/>
                      <w:numPr>
                        <w:ilvl w:val="0"/>
                        <w:numId w:val="11"/>
                      </w:numPr>
                      <w:bidi w:val="0"/>
                      <w:spacing w:line="360"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Mr. Mohammad Fadi Alattar, Field Associate, national of Syria;</w:t>
                    </w:r>
                  </w:p>
                </w:sdtContent>
              </w:sdt>
              <w:sdt>
                <w:sdtPr>
                  <w:rPr>
                    <w:rFonts w:asciiTheme="majorBidi" w:hAnsiTheme="majorBidi" w:cstheme="majorBidi"/>
                    <w:sz w:val="22"/>
                    <w:szCs w:val="22"/>
                    <w:lang w:bidi="ar-SY"/>
                  </w:rPr>
                  <w:id w:val="1109315964"/>
                  <w:placeholder>
                    <w:docPart w:val="F49F81659FAD4E4ABE72A287E4033CBB"/>
                  </w:placeholder>
                  <w15:repeatingSectionItem/>
                </w:sdtPr>
                <w:sdtEndPr/>
                <w:sdtContent>
                  <w:p w:rsidRPr="00DD1FE9" w:rsidR="00C75A1D" w:rsidP="00C75A1D" w:rsidRDefault="00C75A1D" w14:paraId="4AE54FFC" w14:textId="77777777">
                    <w:pPr>
                      <w:pStyle w:val="ListParagraph"/>
                      <w:numPr>
                        <w:ilvl w:val="0"/>
                        <w:numId w:val="11"/>
                      </w:numPr>
                      <w:bidi w:val="0"/>
                      <w:spacing w:line="360"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Mr. Alaa Al Abbas, Senior Security Assistant, national of Syria;</w:t>
                    </w:r>
                  </w:p>
                </w:sdtContent>
              </w:sdt>
              <w:sdt>
                <w:sdtPr>
                  <w:rPr>
                    <w:rFonts w:asciiTheme="majorBidi" w:hAnsiTheme="majorBidi" w:cstheme="majorBidi"/>
                    <w:sz w:val="22"/>
                    <w:szCs w:val="22"/>
                    <w:lang w:bidi="ar-SY"/>
                  </w:rPr>
                  <w:id w:val="-990404654"/>
                  <w:placeholder>
                    <w:docPart w:val="A58F2D90EF5C4937B36E4A050A55C609"/>
                  </w:placeholder>
                  <w15:repeatingSectionItem/>
                </w:sdtPr>
                <w:sdtEndPr/>
                <w:sdtContent>
                  <w:p w:rsidRPr="00DD1FE9" w:rsidR="00C75A1D" w:rsidP="00C75A1D" w:rsidRDefault="00C75A1D" w14:paraId="5A3A55A1" w14:textId="77777777">
                    <w:pPr>
                      <w:pStyle w:val="ListParagraph"/>
                      <w:numPr>
                        <w:ilvl w:val="0"/>
                        <w:numId w:val="11"/>
                      </w:numPr>
                      <w:bidi w:val="0"/>
                      <w:spacing w:line="360"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Mr. Bassel Fallouh, Security Associate, national of Syria;</w:t>
                    </w:r>
                  </w:p>
                </w:sdtContent>
              </w:sdt>
              <w:sdt>
                <w:sdtPr>
                  <w:rPr>
                    <w:rFonts w:asciiTheme="majorBidi" w:hAnsiTheme="majorBidi" w:cstheme="majorBidi"/>
                    <w:sz w:val="22"/>
                    <w:szCs w:val="22"/>
                    <w:lang w:bidi="ar-SY"/>
                  </w:rPr>
                  <w:id w:val="-991563318"/>
                  <w:placeholder>
                    <w:docPart w:val="6FFDB91522A94860B317AE780BFF9858"/>
                  </w:placeholder>
                  <w15:repeatingSectionItem/>
                </w:sdtPr>
                <w:sdtEndPr/>
                <w:sdtContent>
                  <w:p w:rsidRPr="00DD1FE9" w:rsidR="00C75A1D" w:rsidP="00C75A1D" w:rsidRDefault="00C75A1D" w14:paraId="0AF3EE96" w14:textId="77777777">
                    <w:pPr>
                      <w:pStyle w:val="ListParagraph"/>
                      <w:numPr>
                        <w:ilvl w:val="0"/>
                        <w:numId w:val="11"/>
                      </w:numPr>
                      <w:bidi w:val="0"/>
                      <w:spacing w:line="360"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Ms. Stefanie Gross, Senior Repatriation Officer, national of Germany;</w:t>
                    </w:r>
                  </w:p>
                </w:sdtContent>
              </w:sdt>
              <w:sdt>
                <w:sdtPr>
                  <w:rPr>
                    <w:rFonts w:asciiTheme="majorBidi" w:hAnsiTheme="majorBidi" w:cstheme="majorBidi"/>
                    <w:sz w:val="22"/>
                    <w:szCs w:val="22"/>
                    <w:lang w:bidi="ar-SY"/>
                  </w:rPr>
                  <w:id w:val="681786481"/>
                  <w:placeholder>
                    <w:docPart w:val="BFF3234BD050438EB749D43A84386C13"/>
                  </w:placeholder>
                  <w15:repeatingSectionItem/>
                </w:sdtPr>
                <w:sdtEndPr/>
                <w:sdtContent>
                  <w:p w:rsidRPr="00DD1FE9" w:rsidR="00C75A1D" w:rsidP="00C75A1D" w:rsidRDefault="00C75A1D" w14:paraId="4B14B5F3" w14:textId="77777777">
                    <w:pPr>
                      <w:pStyle w:val="ListParagraph"/>
                      <w:numPr>
                        <w:ilvl w:val="0"/>
                        <w:numId w:val="11"/>
                      </w:numPr>
                      <w:bidi w:val="0"/>
                      <w:spacing w:line="360"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Mr. Sami Obaid, Senior Field Assistant, national of Syria;</w:t>
                    </w:r>
                  </w:p>
                </w:sdtContent>
              </w:sdt>
              <w:sdt>
                <w:sdtPr>
                  <w:rPr>
                    <w:rFonts w:asciiTheme="majorBidi" w:hAnsiTheme="majorBidi" w:cstheme="majorBidi"/>
                    <w:sz w:val="22"/>
                    <w:szCs w:val="22"/>
                    <w:lang w:bidi="ar-SY"/>
                  </w:rPr>
                  <w:id w:val="-1477453341"/>
                  <w:placeholder>
                    <w:docPart w:val="E832C04C6A334CCEB10C635AB0A2F57F"/>
                  </w:placeholder>
                  <w15:repeatingSectionItem/>
                </w:sdtPr>
                <w:sdtEndPr/>
                <w:sdtContent>
                  <w:p w:rsidRPr="00DD1FE9" w:rsidR="00C75A1D" w:rsidP="00C75A1D" w:rsidRDefault="00C75A1D" w14:paraId="749513B9" w14:textId="77777777">
                    <w:pPr>
                      <w:pStyle w:val="ListParagraph"/>
                      <w:numPr>
                        <w:ilvl w:val="0"/>
                        <w:numId w:val="11"/>
                      </w:numPr>
                      <w:bidi w:val="0"/>
                      <w:spacing w:line="360"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Ms. Ghinwa El Ahmad, Security Associate, national of Syria;</w:t>
                    </w:r>
                  </w:p>
                </w:sdtContent>
              </w:sdt>
              <w:sdt/>
              <w:sdt/>
              <w:sdt/>
              <w:sdt/>
              <w:sdt/>
              <w:sdt/>
              <w:sdt/>
              <w:sdt/>
              <w:sdt/>
              <w:sdt/>
              <w:sdt/>
              <w:sdt/>
              <w:sdt/>
            </w:sdtContent>
          </w:sdt>
          <w:p w:rsidRPr="00DD1FE9" w:rsidR="00C75A1D" w:rsidP="00323EB3" w:rsidRDefault="00C75A1D" w14:paraId="1DE3228E" w14:textId="77777777">
            <w:pPr>
              <w:bidi w:val="0"/>
              <w:spacing w:line="276" w:lineRule="auto"/>
              <w:jc w:val="lowKashida"/>
              <w:rPr>
                <w:rFonts w:asciiTheme="majorBidi" w:hAnsiTheme="majorBidi" w:cstheme="majorBidi"/>
                <w:sz w:val="22"/>
                <w:szCs w:val="22"/>
                <w:lang w:bidi="ar-SY"/>
              </w:rPr>
            </w:pPr>
          </w:p>
        </w:tc>
        <w:tc>
          <w:tcPr>
            <w:tcW w:w="5040" w:type="dxa"/>
            <w:shd w:val="clear" w:color="auto" w:fill="auto"/>
          </w:tcPr>
          <w:sdt>
            <w:sdtPr>
              <w:rPr>
                <w:rFonts w:ascii="Simplified Arabic" w:hAnsi="Simplified Arabic" w:cs="Simplified Arabic"/>
                <w:sz w:val="22"/>
                <w:szCs w:val="22"/>
                <w:rtl/>
                <w:lang w:bidi="ar-SY"/>
              </w:rPr>
              <w:alias w:val="lstStaffAR"/>
              <w:tag w:val="lstStaffAR"/>
              <w:id w:val="46111776"/>
              <w15:repeatingSection/>
            </w:sdtPr>
            <w:sdtContent>
              <w:sdt>
                <w:sdtPr>
                  <w:rPr>
                    <w:rFonts w:ascii="Simplified Arabic" w:hAnsi="Simplified Arabic" w:cs="Simplified Arabic"/>
                    <w:sz w:val="22"/>
                    <w:szCs w:val="22"/>
                    <w:rtl/>
                    <w:lang w:bidi="ar-SY"/>
                  </w:rPr>
                  <w:id w:val="1694505227"/>
                  <w:placeholder>
                    <w:docPart w:val="1E3FAE2042164880916DD00D0BFB267F"/>
                  </w:placeholder>
                  <w15:repeatingSectionItem/>
                </w:sdtPr>
                <w:sdtEndPr/>
                <w:sdtContent>
                  <w:p w:rsidRPr="00C75A1D" w:rsidR="00C75A1D" w:rsidP="00C75A1D" w:rsidRDefault="00C75A1D" w14:paraId="09E69240" w14:textId="2A6DC55A">
                    <w:pPr>
                      <w:pStyle w:val="ListParagraph"/>
                      <w:numPr>
                        <w:ilvl w:val="0"/>
                        <w:numId w:val="10"/>
                      </w:numPr>
                      <w:rPr>
                        <w:rFonts w:ascii="Simplified Arabic" w:hAnsi="Simplified Arabic" w:cs="Simplified Arabic"/>
                        <w:sz w:val="22"/>
                        <w:szCs w:val="22"/>
                        <w:lang w:bidi="ar-SY"/>
                      </w:rPr>
                    </w:pPr>
                    <w:r w:rsidRPr="00C75A1D">
                      <w:rPr>
                        <w:rFonts w:ascii="Simplified Arabic" w:hAnsi="Simplified Arabic" w:cs="Simplified Arabic"/>
                        <w:sz w:val="22"/>
                        <w:szCs w:val="22"/>
                        <w:rtl/>
                        <w:lang w:bidi="ar-SY"/>
                      </w:rPr>
                      <w:t>السيد محمد هاني شحرور، كبير المعاونين في قسم السلامة، من الجنسية السورية;</w:t>
                    </w:r>
                  </w:p>
                </w:sdtContent>
              </w:sdt>
              <w:sdt>
                <w:sdtPr>
                  <w:rPr>
                    <w:rFonts w:ascii="Simplified Arabic" w:hAnsi="Simplified Arabic" w:cs="Simplified Arabic"/>
                    <w:sz w:val="22"/>
                    <w:szCs w:val="22"/>
                    <w:rtl/>
                    <w:lang w:bidi="ar-SY"/>
                  </w:rPr>
                  <w:id w:val="448055865"/>
                  <w:placeholder>
                    <w:docPart w:val="A53D76399701413ABE368EF5FB6F5CF7"/>
                  </w:placeholder>
                  <w15:repeatingSectionItem/>
                </w:sdtPr>
                <w:sdtEndPr/>
                <w:sdtContent>
                  <w:p w:rsidRPr="00C75A1D" w:rsidR="00C75A1D" w:rsidP="00C75A1D" w:rsidRDefault="00C75A1D" w14:paraId="6D85576C" w14:textId="77777777">
                    <w:pPr>
                      <w:pStyle w:val="ListParagraph"/>
                      <w:numPr>
                        <w:ilvl w:val="0"/>
                        <w:numId w:val="10"/>
                      </w:numPr>
                      <w:rPr>
                        <w:rFonts w:ascii="Simplified Arabic" w:hAnsi="Simplified Arabic" w:cs="Simplified Arabic"/>
                        <w:sz w:val="22"/>
                        <w:szCs w:val="22"/>
                        <w:lang w:bidi="ar-SY"/>
                      </w:rPr>
                    </w:pPr>
                    <w:r w:rsidRPr="00C75A1D">
                      <w:rPr>
                        <w:rFonts w:ascii="Simplified Arabic" w:hAnsi="Simplified Arabic" w:cs="Simplified Arabic"/>
                        <w:sz w:val="22"/>
                        <w:szCs w:val="22"/>
                        <w:rtl/>
                        <w:lang w:bidi="ar-SY"/>
                      </w:rPr>
                      <w:t>السيد محمد فادي العطار، معاون في القسم الميداني، من الجنسية السورية;</w:t>
                    </w:r>
                  </w:p>
                </w:sdtContent>
              </w:sdt>
              <w:sdt>
                <w:sdtPr>
                  <w:rPr>
                    <w:rFonts w:ascii="Simplified Arabic" w:hAnsi="Simplified Arabic" w:cs="Simplified Arabic"/>
                    <w:sz w:val="22"/>
                    <w:szCs w:val="22"/>
                    <w:rtl/>
                    <w:lang w:bidi="ar-SY"/>
                  </w:rPr>
                  <w:id w:val="358249323"/>
                  <w:placeholder>
                    <w:docPart w:val="E89DACA8B38647CCBB2EF2D83CA47603"/>
                  </w:placeholder>
                  <w15:repeatingSectionItem/>
                </w:sdtPr>
                <w:sdtEndPr/>
                <w:sdtContent>
                  <w:p w:rsidRPr="00C75A1D" w:rsidR="00C75A1D" w:rsidP="00C75A1D" w:rsidRDefault="00C75A1D" w14:paraId="2F77B096" w14:textId="77777777">
                    <w:pPr>
                      <w:pStyle w:val="ListParagraph"/>
                      <w:numPr>
                        <w:ilvl w:val="0"/>
                        <w:numId w:val="10"/>
                      </w:numPr>
                      <w:rPr>
                        <w:rFonts w:ascii="Simplified Arabic" w:hAnsi="Simplified Arabic" w:cs="Simplified Arabic"/>
                        <w:sz w:val="22"/>
                        <w:szCs w:val="22"/>
                        <w:lang w:bidi="ar-SY"/>
                      </w:rPr>
                    </w:pPr>
                    <w:r w:rsidRPr="00C75A1D">
                      <w:rPr>
                        <w:rFonts w:ascii="Simplified Arabic" w:hAnsi="Simplified Arabic" w:cs="Simplified Arabic"/>
                        <w:sz w:val="22"/>
                        <w:szCs w:val="22"/>
                        <w:rtl/>
                        <w:lang w:bidi="ar-SY"/>
                      </w:rPr>
                      <w:t>السيد علاء العباس، كبير المساعدين في قسم السلامة، من الجنسية السورية;</w:t>
                    </w:r>
                  </w:p>
                </w:sdtContent>
              </w:sdt>
              <w:sdt>
                <w:sdtPr>
                  <w:rPr>
                    <w:rFonts w:ascii="Simplified Arabic" w:hAnsi="Simplified Arabic" w:cs="Simplified Arabic"/>
                    <w:sz w:val="22"/>
                    <w:szCs w:val="22"/>
                    <w:rtl/>
                    <w:lang w:bidi="ar-SY"/>
                  </w:rPr>
                  <w:id w:val="-430275036"/>
                  <w:placeholder>
                    <w:docPart w:val="E2E09C77A48E4D49B58A6C31214D47C6"/>
                  </w:placeholder>
                  <w15:repeatingSectionItem/>
                </w:sdtPr>
                <w:sdtEndPr/>
                <w:sdtContent>
                  <w:p w:rsidRPr="00C75A1D" w:rsidR="00C75A1D" w:rsidP="00C75A1D" w:rsidRDefault="00C75A1D" w14:paraId="1DBE4921" w14:textId="77777777">
                    <w:pPr>
                      <w:pStyle w:val="ListParagraph"/>
                      <w:numPr>
                        <w:ilvl w:val="0"/>
                        <w:numId w:val="10"/>
                      </w:numPr>
                      <w:rPr>
                        <w:rFonts w:ascii="Simplified Arabic" w:hAnsi="Simplified Arabic" w:cs="Simplified Arabic"/>
                        <w:sz w:val="22"/>
                        <w:szCs w:val="22"/>
                        <w:lang w:bidi="ar-SY"/>
                      </w:rPr>
                    </w:pPr>
                    <w:r w:rsidRPr="00C75A1D">
                      <w:rPr>
                        <w:rFonts w:ascii="Simplified Arabic" w:hAnsi="Simplified Arabic" w:cs="Simplified Arabic"/>
                        <w:sz w:val="22"/>
                        <w:szCs w:val="22"/>
                        <w:rtl/>
                        <w:lang w:bidi="ar-SY"/>
                      </w:rPr>
                      <w:t>السيد باسل فلوح، معاون في قسم السلامة، من الجنسية السورية;</w:t>
                    </w:r>
                  </w:p>
                </w:sdtContent>
              </w:sdt>
              <w:sdt>
                <w:sdtPr>
                  <w:rPr>
                    <w:rFonts w:ascii="Simplified Arabic" w:hAnsi="Simplified Arabic" w:cs="Simplified Arabic"/>
                    <w:sz w:val="22"/>
                    <w:szCs w:val="22"/>
                    <w:rtl/>
                    <w:lang w:bidi="ar-SY"/>
                  </w:rPr>
                  <w:id w:val="-103113471"/>
                  <w:placeholder>
                    <w:docPart w:val="E69F40C225CF46B38E853AF70B166EA1"/>
                  </w:placeholder>
                  <w15:repeatingSectionItem/>
                </w:sdtPr>
                <w:sdtEndPr/>
                <w:sdtContent>
                  <w:p w:rsidRPr="00C75A1D" w:rsidR="00C75A1D" w:rsidP="00C75A1D" w:rsidRDefault="00C75A1D" w14:paraId="28083A47" w14:textId="77777777">
                    <w:pPr>
                      <w:pStyle w:val="ListParagraph"/>
                      <w:numPr>
                        <w:ilvl w:val="0"/>
                        <w:numId w:val="10"/>
                      </w:numPr>
                      <w:rPr>
                        <w:rFonts w:ascii="Simplified Arabic" w:hAnsi="Simplified Arabic" w:cs="Simplified Arabic"/>
                        <w:sz w:val="22"/>
                        <w:szCs w:val="22"/>
                        <w:lang w:bidi="ar-SY"/>
                      </w:rPr>
                    </w:pPr>
                    <w:r w:rsidRPr="00C75A1D">
                      <w:rPr>
                        <w:rFonts w:ascii="Simplified Arabic" w:hAnsi="Simplified Arabic" w:cs="Simplified Arabic"/>
                        <w:sz w:val="22"/>
                        <w:szCs w:val="22"/>
                        <w:rtl/>
                        <w:lang w:bidi="ar-SY"/>
                      </w:rPr>
                      <w:t>السيدة ستيفاني غروس، كبيرة مسؤولي قسم العودة الطوعية إلى الوطن، من الجنسية الالألمانية;</w:t>
                    </w:r>
                  </w:p>
                </w:sdtContent>
              </w:sdt>
              <w:sdt>
                <w:sdtPr>
                  <w:rPr>
                    <w:rFonts w:ascii="Simplified Arabic" w:hAnsi="Simplified Arabic" w:cs="Simplified Arabic"/>
                    <w:sz w:val="22"/>
                    <w:szCs w:val="22"/>
                    <w:rtl/>
                    <w:lang w:bidi="ar-SY"/>
                  </w:rPr>
                  <w:id w:val="1963911309"/>
                  <w:placeholder>
                    <w:docPart w:val="1DEA1B47153F44EF88423CC6FFF1F853"/>
                  </w:placeholder>
                  <w15:repeatingSectionItem/>
                </w:sdtPr>
                <w:sdtEndPr/>
                <w:sdtContent>
                  <w:p w:rsidRPr="00C75A1D" w:rsidR="00C75A1D" w:rsidP="00C75A1D" w:rsidRDefault="00C75A1D" w14:paraId="5EB06D9D" w14:textId="77777777">
                    <w:pPr>
                      <w:pStyle w:val="ListParagraph"/>
                      <w:numPr>
                        <w:ilvl w:val="0"/>
                        <w:numId w:val="10"/>
                      </w:numPr>
                      <w:rPr>
                        <w:rFonts w:ascii="Simplified Arabic" w:hAnsi="Simplified Arabic" w:cs="Simplified Arabic"/>
                        <w:sz w:val="22"/>
                        <w:szCs w:val="22"/>
                        <w:lang w:bidi="ar-SY"/>
                      </w:rPr>
                    </w:pPr>
                    <w:r w:rsidRPr="00C75A1D">
                      <w:rPr>
                        <w:rFonts w:ascii="Simplified Arabic" w:hAnsi="Simplified Arabic" w:cs="Simplified Arabic"/>
                        <w:sz w:val="22"/>
                        <w:szCs w:val="22"/>
                        <w:rtl/>
                        <w:lang w:bidi="ar-SY"/>
                      </w:rPr>
                      <w:t>السيد سامي عبيد، كبير المساعدين في القسم الميداني، من الجنسية السورية;</w:t>
                    </w:r>
                  </w:p>
                </w:sdtContent>
              </w:sdt>
              <w:sdt>
                <w:sdtPr>
                  <w:rPr>
                    <w:rFonts w:ascii="Simplified Arabic" w:hAnsi="Simplified Arabic" w:cs="Simplified Arabic"/>
                    <w:sz w:val="22"/>
                    <w:szCs w:val="22"/>
                    <w:rtl/>
                    <w:lang w:bidi="ar-SY"/>
                  </w:rPr>
                  <w:id w:val="-1715497304"/>
                  <w:placeholder>
                    <w:docPart w:val="D4EA7BF9782A491A8227A605BB31BC75"/>
                  </w:placeholder>
                  <w15:repeatingSectionItem/>
                </w:sdtPr>
                <w:sdtEndPr/>
                <w:sdtContent>
                  <w:p w:rsidRPr="00C75A1D" w:rsidR="00C75A1D" w:rsidP="00C75A1D" w:rsidRDefault="00C75A1D" w14:paraId="316A063D" w14:textId="77777777">
                    <w:pPr>
                      <w:pStyle w:val="ListParagraph"/>
                      <w:numPr>
                        <w:ilvl w:val="0"/>
                        <w:numId w:val="10"/>
                      </w:numPr>
                      <w:rPr>
                        <w:rFonts w:ascii="Simplified Arabic" w:hAnsi="Simplified Arabic" w:cs="Simplified Arabic"/>
                        <w:sz w:val="22"/>
                        <w:szCs w:val="22"/>
                        <w:lang w:bidi="ar-SY"/>
                      </w:rPr>
                    </w:pPr>
                    <w:r w:rsidRPr="00C75A1D">
                      <w:rPr>
                        <w:rFonts w:ascii="Simplified Arabic" w:hAnsi="Simplified Arabic" w:cs="Simplified Arabic"/>
                        <w:sz w:val="22"/>
                        <w:szCs w:val="22"/>
                        <w:rtl/>
                        <w:lang w:bidi="ar-SY"/>
                      </w:rPr>
                      <w:t>السيدة غنوة الاحمد، معاونة في قسم السلامة، من الجنسية السورية;</w:t>
                    </w:r>
                  </w:p>
                </w:sdtContent>
              </w:sdt>
              <w:sdt/>
              <w:sdt/>
              <w:sdt/>
              <w:sdt/>
              <w:sdt/>
              <w:sdt/>
              <w:sdt/>
              <w:sdt/>
              <w:sdt/>
              <w:sdt/>
              <w:sdt/>
              <w:sdt/>
              <w:sdt/>
            </w:sdtContent>
          </w:sdt>
          <w:p w:rsidRPr="00655B00" w:rsidR="00C75A1D" w:rsidP="00323EB3" w:rsidRDefault="00C75A1D" w14:paraId="2DB170B6" w14:textId="77777777">
            <w:pPr>
              <w:spacing w:line="276" w:lineRule="auto"/>
              <w:jc w:val="lowKashida"/>
              <w:rPr>
                <w:rFonts w:ascii="Simplified Arabic" w:hAnsi="Simplified Arabic" w:cs="Simplified Arabic"/>
                <w:sz w:val="22"/>
                <w:szCs w:val="22"/>
                <w:rtl/>
                <w:lang w:bidi="ar-SY"/>
              </w:rPr>
            </w:pPr>
          </w:p>
        </w:tc>
      </w:tr>
      <w:tr w:rsidRPr="00655B00" w:rsidR="00323EB3" w:rsidTr="00323EB3" w14:paraId="76C2BF98" w14:textId="77777777">
        <w:trPr>
          <w:trHeight w:val="70"/>
        </w:trPr>
        <w:tc>
          <w:tcPr>
            <w:tcW w:w="5257" w:type="dxa"/>
            <w:shd w:val="clear" w:color="auto" w:fill="auto"/>
          </w:tcPr>
          <w:p w:rsidRPr="00DD1FE9" w:rsidR="00323EB3" w:rsidP="00323EB3" w:rsidRDefault="00323EB3" w14:paraId="0CA75BCB" w14:textId="77777777">
            <w:pPr>
              <w:bidi w:val="0"/>
              <w:spacing w:line="276" w:lineRule="auto"/>
              <w:jc w:val="lowKashida"/>
              <w:rPr>
                <w:rFonts w:asciiTheme="majorBidi" w:hAnsiTheme="majorBidi" w:cstheme="majorBidi"/>
                <w:sz w:val="22"/>
                <w:szCs w:val="22"/>
                <w:rtl/>
                <w:lang w:bidi="ar-SY"/>
              </w:rPr>
            </w:pPr>
            <w:r w:rsidRPr="00DD1FE9">
              <w:rPr>
                <w:rFonts w:asciiTheme="majorBidi" w:hAnsiTheme="majorBidi" w:cstheme="majorBidi"/>
                <w:sz w:val="22"/>
                <w:szCs w:val="22"/>
                <w:lang w:bidi="ar-SY"/>
              </w:rPr>
              <w:lastRenderedPageBreak/>
              <w:t xml:space="preserve">The team will depart and return back in white Toyota Land Cruiser vehicles holding plate numbers </w:t>
            </w:r>
            <w:sdt>
              <w:sdtPr>
                <w:rPr>
                  <w:rFonts w:asciiTheme="majorBidi" w:hAnsiTheme="majorBidi" w:cstheme="majorBidi"/>
                  <w:sz w:val="22"/>
                  <w:szCs w:val="22"/>
                  <w:lang w:bidi="ar-SY"/>
                </w:rPr>
                <w:alias w:val="VehicleNumberNVV_EN"/>
                <w:tag w:val="VehicleNumberNVV_EN"/>
                <w:id w:val="-1296213280"/>
                <w:placeholder>
                  <w:docPart w:val="9F177C9F3BFB4E64A40BB267CCDD09B1"/>
                </w:placeholder>
                <w:showingPlcHdr/>
              </w:sdtPr>
              <w:sdtEndPr/>
              <w:sdtContent>
                <w:r w:rsidRPr="00DD1FE9">
                  <w:rPr>
                    <w:rFonts w:asciiTheme="majorBidi" w:hAnsiTheme="majorBidi" w:cstheme="majorBidi"/>
                    <w:sz w:val="22"/>
                    <w:szCs w:val="22"/>
                    <w:lang w:bidi="ar-SY"/>
                  </w:rPr>
                  <w:t>(2472, 2478, 2762)</w:t>
                </w:r>
              </w:sdtContent>
            </w:sdt>
            <w:r w:rsidRPr="00DD1FE9">
              <w:rPr>
                <w:rFonts w:asciiTheme="majorBidi" w:hAnsiTheme="majorBidi" w:cstheme="majorBidi"/>
                <w:sz w:val="22"/>
                <w:szCs w:val="22"/>
                <w:lang w:bidi="ar-SY"/>
              </w:rPr>
              <w:t xml:space="preserve"> with the</w:t>
            </w:r>
            <w:r>
              <w:rPr>
                <w:rFonts w:asciiTheme="majorBidi" w:hAnsiTheme="majorBidi" w:cstheme="majorBidi"/>
                <w:sz w:val="22"/>
                <w:szCs w:val="22"/>
                <w:lang w:bidi="ar-SY"/>
              </w:rPr>
              <w:t xml:space="preserve"> drivers</w:t>
            </w:r>
            <w:r w:rsidRPr="00DD1FE9">
              <w:rPr>
                <w:rFonts w:asciiTheme="majorBidi" w:hAnsiTheme="majorBidi" w:cstheme="majorBidi"/>
                <w:sz w:val="22"/>
                <w:szCs w:val="22"/>
                <w:lang w:bidi="ar-SY"/>
              </w:rPr>
              <w:t xml:space="preserve"> </w:t>
            </w:r>
            <w:sdt>
              <w:sdtPr>
                <w:rPr>
                  <w:rFonts w:asciiTheme="majorBidi" w:hAnsiTheme="majorBidi" w:cstheme="majorBidi"/>
                  <w:sz w:val="22"/>
                  <w:szCs w:val="22"/>
                  <w:lang w:bidi="ar-SY"/>
                </w:rPr>
                <w:alias w:val="DriversDetailNVV_EN"/>
                <w:tag w:val="DriversDetailNVV_EN"/>
                <w:id w:val="1850218214"/>
                <w:placeholder>
                  <w:docPart w:val="9F177C9F3BFB4E64A40BB267CCDD09B1"/>
                </w:placeholder>
                <w:showingPlcHdr/>
              </w:sdtPr>
              <w:sdtEndPr/>
              <w:sdtContent>
                <w:r w:rsidRPr="00DD1FE9">
                  <w:rPr>
                    <w:rFonts w:asciiTheme="majorBidi" w:hAnsiTheme="majorBidi" w:cstheme="majorBidi"/>
                    <w:sz w:val="22"/>
                    <w:szCs w:val="22"/>
                    <w:lang w:bidi="ar-SY"/>
                  </w:rPr>
                  <w:t>Jawad Alfazzaa national of Syria and Antoun Midiaty national of Syria and Mohamed Ali Jafar national of Syria and Abd Ul Azeem Assad national of Syria/Palestine</w:t>
                </w:r>
              </w:sdtContent>
            </w:sdt>
            <w:r w:rsidRPr="00DD1FE9">
              <w:rPr>
                <w:rFonts w:asciiTheme="majorBidi" w:hAnsiTheme="majorBidi" w:cstheme="majorBidi"/>
                <w:sz w:val="22"/>
                <w:szCs w:val="22"/>
                <w:lang w:bidi="ar-SY"/>
              </w:rPr>
              <w:t>.</w:t>
            </w:r>
          </w:p>
          <w:p w:rsidRPr="00DD1FE9" w:rsidR="00323EB3" w:rsidP="00323EB3" w:rsidRDefault="00323EB3" w14:paraId="33DC07EA" w14:textId="77777777">
            <w:pPr>
              <w:bidi w:val="0"/>
              <w:spacing w:line="276" w:lineRule="auto"/>
              <w:jc w:val="lowKashida"/>
              <w:rPr>
                <w:rFonts w:asciiTheme="majorBidi" w:hAnsiTheme="majorBidi" w:cstheme="majorBidi"/>
                <w:sz w:val="22"/>
                <w:szCs w:val="22"/>
                <w:lang w:bidi="ar-SY"/>
              </w:rPr>
            </w:pPr>
          </w:p>
        </w:tc>
        <w:tc>
          <w:tcPr>
            <w:tcW w:w="5040" w:type="dxa"/>
            <w:shd w:val="clear" w:color="auto" w:fill="auto"/>
          </w:tcPr>
          <w:p w:rsidR="00323EB3" w:rsidP="00323EB3" w:rsidRDefault="00323EB3" w14:paraId="7B73C3B2" w14:textId="77777777">
            <w:pPr>
              <w:spacing w:line="276" w:lineRule="auto"/>
              <w:jc w:val="lowKashida"/>
              <w:rPr>
                <w:rFonts w:ascii="Simplified Arabic" w:hAnsi="Simplified Arabic" w:cs="Simplified Arabic"/>
                <w:sz w:val="22"/>
                <w:szCs w:val="22"/>
                <w:lang w:bidi="ar-SY"/>
              </w:rPr>
            </w:pPr>
            <w:r w:rsidRPr="00655B00">
              <w:rPr>
                <w:rFonts w:ascii="Simplified Arabic" w:hAnsi="Simplified Arabic" w:cs="Simplified Arabic"/>
                <w:sz w:val="22"/>
                <w:szCs w:val="22"/>
                <w:rtl/>
                <w:lang w:bidi="ar-SY"/>
              </w:rPr>
              <w:t>سيغادر</w:t>
            </w:r>
            <w:r w:rsidRPr="00655B00">
              <w:rPr>
                <w:rFonts w:ascii="Simplified Arabic" w:hAnsi="Simplified Arabic" w:cs="Simplified Arabic"/>
                <w:sz w:val="22"/>
                <w:szCs w:val="22"/>
                <w:lang w:bidi="ar-SY"/>
              </w:rPr>
              <w:t xml:space="preserve"> </w:t>
            </w:r>
            <w:r w:rsidRPr="00655B00">
              <w:rPr>
                <w:rFonts w:ascii="Simplified Arabic" w:hAnsi="Simplified Arabic" w:cs="Simplified Arabic"/>
                <w:sz w:val="22"/>
                <w:szCs w:val="22"/>
                <w:rtl/>
                <w:lang w:bidi="ar-SY"/>
              </w:rPr>
              <w:t>الوفد دمشق ويعود بواسطة</w:t>
            </w:r>
            <w:r>
              <w:rPr>
                <w:rFonts w:hint="cs" w:ascii="Simplified Arabic" w:hAnsi="Simplified Arabic" w:cs="Simplified Arabic"/>
                <w:sz w:val="22"/>
                <w:szCs w:val="22"/>
                <w:rtl/>
                <w:lang w:bidi="ar-SY"/>
              </w:rPr>
              <w:t xml:space="preserve"> </w:t>
            </w:r>
            <w:r w:rsidRPr="00655B00">
              <w:rPr>
                <w:rFonts w:ascii="Simplified Arabic" w:hAnsi="Simplified Arabic" w:cs="Simplified Arabic"/>
                <w:sz w:val="22"/>
                <w:szCs w:val="22"/>
                <w:rtl/>
                <w:lang w:bidi="ar-SY"/>
              </w:rPr>
              <w:t>سيارات تويوتا لاند كروزر بيضاء تحمل اللوحات</w:t>
            </w:r>
            <w:r>
              <w:rPr>
                <w:rFonts w:ascii="Simplified Arabic" w:hAnsi="Simplified Arabic" w:cs="Simplified Arabic"/>
                <w:sz w:val="22"/>
                <w:szCs w:val="22"/>
                <w:lang w:bidi="ar-SY"/>
              </w:rPr>
              <w:t xml:space="preserve"> </w:t>
            </w:r>
            <w:sdt>
              <w:sdtPr>
                <w:rPr>
                  <w:rFonts w:ascii="Simplified Arabic" w:hAnsi="Simplified Arabic" w:cs="Simplified Arabic"/>
                  <w:sz w:val="22"/>
                  <w:szCs w:val="22"/>
                  <w:rtl/>
                  <w:lang w:bidi="ar-SY"/>
                </w:rPr>
                <w:alias w:val="VehicleNumberNVV_AR"/>
                <w:tag w:val="VehicleNumberNVV_AR"/>
                <w:id w:val="-247889565"/>
                <w:placeholder>
                  <w:docPart w:val="C9C63B1F3DC549639264DA518C9BE91F"/>
                </w:placeholder>
                <w:showingPlcHdr/>
              </w:sdtPr>
              <w:sdtEndPr>
                <w:rPr>
                  <w:rFonts w:hint="cs"/>
                </w:rPr>
              </w:sdtEndPr>
              <w:sdtContent>
                <w:r w:rsidRPr="009870A9">
                  <w:rPr>
                    <w:rFonts w:ascii="Simplified Arabic" w:hAnsi="Simplified Arabic" w:cs="Simplified Arabic"/>
                    <w:sz w:val="22"/>
                    <w:szCs w:val="22"/>
                    <w:lang w:bidi="ar-SY"/>
                  </w:rPr>
                  <w:t>(2472، 2478، 2762)</w:t>
                </w:r>
              </w:sdtContent>
            </w:sdt>
            <w:r>
              <w:rPr>
                <w:rFonts w:ascii="Simplified Arabic" w:hAnsi="Simplified Arabic" w:cs="Simplified Arabic"/>
                <w:sz w:val="22"/>
                <w:szCs w:val="22"/>
                <w:lang w:bidi="ar-SY"/>
              </w:rPr>
              <w:t xml:space="preserve"> </w:t>
            </w:r>
            <w:r>
              <w:rPr>
                <w:rFonts w:hint="cs" w:ascii="Simplified Arabic" w:hAnsi="Simplified Arabic" w:cs="Simplified Arabic"/>
                <w:sz w:val="22"/>
                <w:szCs w:val="22"/>
                <w:rtl/>
                <w:lang w:bidi="ar-SY"/>
              </w:rPr>
              <w:t>مع</w:t>
            </w:r>
            <w:r>
              <w:rPr>
                <w:rFonts w:ascii="Simplified Arabic" w:hAnsi="Simplified Arabic" w:cs="Simplified Arabic"/>
                <w:sz w:val="22"/>
                <w:szCs w:val="22"/>
                <w:lang w:bidi="ar-SY"/>
              </w:rPr>
              <w:t xml:space="preserve"> </w:t>
            </w:r>
            <w:sdt>
              <w:sdtPr>
                <w:rPr>
                  <w:rFonts w:hint="cs" w:ascii="Simplified Arabic" w:hAnsi="Simplified Arabic" w:cs="Simplified Arabic"/>
                  <w:sz w:val="22"/>
                  <w:szCs w:val="22"/>
                  <w:rtl/>
                  <w:lang w:bidi="ar-SY"/>
                </w:rPr>
                <w:alias w:val="DriversDetailNVV_AR"/>
                <w:tag w:val="DriversDetailNVV_AR"/>
                <w:id w:val="-311868994"/>
                <w:placeholder>
                  <w:docPart w:val="C9C63B1F3DC549639264DA518C9BE91F"/>
                </w:placeholder>
              </w:sdtPr>
              <w:sdtEndPr/>
              <w:sdtContent>
                <w:r w:rsidRPr="009A03BE">
                  <w:rPr>
                    <w:rFonts w:ascii="Simplified Arabic" w:hAnsi="Simplified Arabic" w:cs="Simplified Arabic"/>
                    <w:sz w:val="22"/>
                    <w:szCs w:val="22"/>
                    <w:rtl/>
                    <w:lang w:bidi="ar-SY"/>
                  </w:rPr>
                  <w:t xml:space="preserve">السائق عبد العظيم أسعد  من الجنسية الالسورية/الفلسطينية و السائق جواد الفزاع  من الجنسية السورية و السائق أنطون مدياتي  من الجنسية السورية و السائق محمد علي جعفر  من الجنسية السورية</w:t>
                </w:r>
              </w:sdtContent>
            </w:sdt>
            <w:r w:rsidRPr="009A03BE">
              <w:rPr>
                <w:rFonts w:hint="cs" w:ascii="Simplified Arabic" w:hAnsi="Simplified Arabic" w:cs="Simplified Arabic"/>
                <w:sz w:val="22"/>
                <w:szCs w:val="22"/>
                <w:rtl/>
                <w:lang w:bidi="ar-SY"/>
              </w:rPr>
              <w:t xml:space="preserve"> </w:t>
            </w:r>
            <w:r w:rsidRPr="009A03BE">
              <w:rPr>
                <w:rFonts w:ascii="Simplified Arabic" w:hAnsi="Simplified Arabic" w:cs="Simplified Arabic"/>
                <w:sz w:val="22"/>
                <w:szCs w:val="22"/>
                <w:rtl/>
                <w:lang w:bidi="ar-SY"/>
              </w:rPr>
              <w:t>.</w:t>
            </w:r>
          </w:p>
          <w:p w:rsidRPr="00655B00" w:rsidR="00323EB3" w:rsidP="00323EB3" w:rsidRDefault="00323EB3" w14:paraId="1B285E9F" w14:textId="77777777">
            <w:pPr>
              <w:rPr>
                <w:rFonts w:ascii="Simplified Arabic" w:hAnsi="Simplified Arabic" w:cs="Simplified Arabic"/>
                <w:sz w:val="22"/>
                <w:szCs w:val="22"/>
                <w:rtl/>
                <w:lang w:bidi="ar-SY"/>
              </w:rPr>
            </w:pPr>
          </w:p>
        </w:tc>
      </w:tr>
      <w:tr w:rsidRPr="00655B00" w:rsidR="00323EB3" w:rsidTr="00323EB3" w14:paraId="419D253F" w14:textId="77777777">
        <w:trPr>
          <w:trHeight w:val="70"/>
        </w:trPr>
        <w:tc>
          <w:tcPr>
            <w:tcW w:w="5257" w:type="dxa"/>
            <w:shd w:val="clear" w:color="auto" w:fill="auto"/>
          </w:tcPr>
          <w:p w:rsidRPr="00DD1FE9" w:rsidR="00323EB3" w:rsidP="00323EB3" w:rsidRDefault="00323EB3" w14:paraId="624FFE81" w14:textId="77777777">
            <w:pPr>
              <w:bidi w:val="0"/>
              <w:spacing w:line="276" w:lineRule="auto"/>
              <w:jc w:val="lowKashida"/>
              <w:rPr>
                <w:rFonts w:asciiTheme="majorBidi" w:hAnsiTheme="majorBidi" w:cstheme="majorBidi"/>
                <w:sz w:val="22"/>
                <w:szCs w:val="22"/>
                <w:rtl/>
                <w:lang w:bidi="ar-SY"/>
              </w:rPr>
            </w:pPr>
            <w:r w:rsidRPr="00DD1FE9">
              <w:rPr>
                <w:rFonts w:asciiTheme="majorBidi" w:hAnsiTheme="majorBidi" w:cstheme="majorBidi"/>
                <w:sz w:val="22"/>
                <w:szCs w:val="22"/>
                <w:lang w:bidi="ar-SY"/>
              </w:rPr>
              <w:t xml:space="preserve">The Office would appreciate receiving the esteemed Ministry’s kind approval on the above requested visit. </w:t>
            </w:r>
          </w:p>
          <w:p w:rsidRPr="00DD1FE9" w:rsidR="00323EB3" w:rsidP="00323EB3" w:rsidRDefault="00323EB3" w14:paraId="2A34F16B" w14:textId="77777777">
            <w:pPr>
              <w:bidi w:val="0"/>
              <w:spacing w:line="276" w:lineRule="auto"/>
              <w:jc w:val="lowKashida"/>
              <w:rPr>
                <w:rFonts w:asciiTheme="majorBidi" w:hAnsiTheme="majorBidi" w:cstheme="majorBidi"/>
                <w:sz w:val="22"/>
                <w:szCs w:val="22"/>
                <w:lang w:bidi="ar-SY"/>
              </w:rPr>
            </w:pPr>
          </w:p>
        </w:tc>
        <w:tc>
          <w:tcPr>
            <w:tcW w:w="5040" w:type="dxa"/>
            <w:shd w:val="clear" w:color="auto" w:fill="auto"/>
          </w:tcPr>
          <w:p w:rsidRPr="00323EB3" w:rsidR="00323EB3" w:rsidP="00323EB3" w:rsidRDefault="00323EB3" w14:paraId="4C1E4DD8" w14:textId="763B302A">
            <w:pPr>
              <w:rPr>
                <w:rFonts w:ascii="Simplified Arabic" w:hAnsi="Simplified Arabic" w:cs="Simplified Arabic"/>
                <w:sz w:val="22"/>
                <w:szCs w:val="22"/>
                <w:rtl/>
                <w:lang w:bidi="ar-SY"/>
              </w:rPr>
            </w:pPr>
            <w:r w:rsidRPr="00655B00">
              <w:rPr>
                <w:rFonts w:ascii="Simplified Arabic" w:hAnsi="Simplified Arabic" w:cs="Simplified Arabic"/>
                <w:sz w:val="22"/>
                <w:szCs w:val="22"/>
                <w:rtl/>
                <w:lang w:bidi="ar-SY"/>
              </w:rPr>
              <w:t xml:space="preserve">يغدو مكتب المفوضية ممتنا لاستلامه موافقة </w:t>
            </w:r>
            <w:r>
              <w:rPr>
                <w:rFonts w:hint="cs" w:ascii="Simplified Arabic" w:hAnsi="Simplified Arabic" w:cs="Simplified Arabic"/>
                <w:sz w:val="22"/>
                <w:szCs w:val="22"/>
                <w:rtl/>
                <w:lang w:bidi="ar-SY"/>
              </w:rPr>
              <w:t>الوزارة</w:t>
            </w:r>
            <w:r w:rsidRPr="00655B00">
              <w:rPr>
                <w:rFonts w:ascii="Simplified Arabic" w:hAnsi="Simplified Arabic" w:cs="Simplified Arabic"/>
                <w:sz w:val="22"/>
                <w:szCs w:val="22"/>
                <w:rtl/>
                <w:lang w:bidi="ar-SY"/>
              </w:rPr>
              <w:t xml:space="preserve"> الموقرة على موعد الزيارة اعلاه.</w:t>
            </w:r>
          </w:p>
        </w:tc>
      </w:tr>
      <w:tr w:rsidRPr="00655B00" w:rsidR="00323EB3" w:rsidTr="00323EB3" w14:paraId="1CBAB3AB" w14:textId="77777777">
        <w:trPr>
          <w:trHeight w:val="70"/>
        </w:trPr>
        <w:tc>
          <w:tcPr>
            <w:tcW w:w="5257" w:type="dxa"/>
            <w:shd w:val="clear" w:color="auto" w:fill="auto"/>
          </w:tcPr>
          <w:p w:rsidR="00323EB3" w:rsidP="00323EB3" w:rsidRDefault="00323EB3" w14:paraId="32F97D88" w14:textId="77777777">
            <w:pPr>
              <w:bidi w:val="0"/>
              <w:spacing w:line="276"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The Office of the United Nations High Commissioner for Refugees in the Syrian Arab Republic avails itself of this opportunity to renew to the Department of International Organizations and Conferences of the Ministry of Foreign Affairs and Expatriates the assurance of its highest consideration.</w:t>
            </w:r>
          </w:p>
          <w:p w:rsidRPr="00DD1FE9" w:rsidR="00323EB3" w:rsidP="00323EB3" w:rsidRDefault="00323EB3" w14:paraId="34D4523D" w14:textId="77777777">
            <w:pPr>
              <w:bidi w:val="0"/>
              <w:spacing w:line="276" w:lineRule="auto"/>
              <w:jc w:val="lowKashida"/>
              <w:rPr>
                <w:rFonts w:asciiTheme="majorBidi" w:hAnsiTheme="majorBidi" w:cstheme="majorBidi"/>
                <w:sz w:val="22"/>
                <w:szCs w:val="22"/>
                <w:lang w:bidi="ar-SY"/>
              </w:rPr>
            </w:pPr>
          </w:p>
        </w:tc>
        <w:tc>
          <w:tcPr>
            <w:tcW w:w="5040" w:type="dxa"/>
            <w:shd w:val="clear" w:color="auto" w:fill="auto"/>
          </w:tcPr>
          <w:p w:rsidRPr="00655B00" w:rsidR="00323EB3" w:rsidP="00323EB3" w:rsidRDefault="00323EB3" w14:paraId="1E03711F" w14:textId="77777777">
            <w:pPr>
              <w:spacing w:line="276" w:lineRule="auto"/>
              <w:jc w:val="lowKashida"/>
              <w:rPr>
                <w:rFonts w:ascii="Simplified Arabic" w:hAnsi="Simplified Arabic" w:cs="Simplified Arabic"/>
                <w:sz w:val="22"/>
                <w:szCs w:val="22"/>
                <w:lang w:bidi="ar-SY"/>
              </w:rPr>
            </w:pPr>
            <w:r w:rsidRPr="00655B00">
              <w:rPr>
                <w:rFonts w:ascii="Simplified Arabic" w:hAnsi="Simplified Arabic" w:cs="Simplified Arabic"/>
                <w:sz w:val="22"/>
                <w:szCs w:val="22"/>
                <w:rtl/>
                <w:lang w:bidi="ar-SY"/>
              </w:rPr>
              <w:t>هذا ويغتنم مكتب مفوضية الأمم المتحدة لشؤون اللاجئين في الجمهورية العرِبية السورية هذه المناسبة ليعرب لوزارة الخارجية والمغتربين الموقرة / إدارة المنظمات الدولية والمؤتمرات/ عن فائق تقديره واعتباره.</w:t>
            </w:r>
          </w:p>
          <w:p w:rsidRPr="00323EB3" w:rsidR="00323EB3" w:rsidP="00323EB3" w:rsidRDefault="00323EB3" w14:paraId="5063B8F0" w14:textId="77777777">
            <w:pPr>
              <w:spacing w:line="276" w:lineRule="auto"/>
              <w:rPr>
                <w:rFonts w:ascii="Simplified Arabic" w:hAnsi="Simplified Arabic" w:cs="Simplified Arabic"/>
                <w:sz w:val="22"/>
                <w:szCs w:val="22"/>
                <w:rtl/>
                <w:lang w:bidi="ar-SY"/>
              </w:rPr>
            </w:pPr>
          </w:p>
        </w:tc>
      </w:tr>
      <w:tr w:rsidRPr="00655B00" w:rsidR="00323EB3" w:rsidTr="00323EB3" w14:paraId="3382A3E8" w14:textId="77777777">
        <w:trPr>
          <w:trHeight w:val="70"/>
        </w:trPr>
        <w:tc>
          <w:tcPr>
            <w:tcW w:w="5257" w:type="dxa"/>
            <w:shd w:val="clear" w:color="auto" w:fill="auto"/>
          </w:tcPr>
          <w:p w:rsidRPr="00DD1FE9" w:rsidR="00323EB3" w:rsidP="00323EB3" w:rsidRDefault="00323EB3" w14:paraId="4C9DF92F" w14:textId="77777777">
            <w:pPr>
              <w:bidi w:val="0"/>
              <w:spacing w:line="276"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 xml:space="preserve">Damascus </w:t>
            </w:r>
            <w:sdt>
              <w:sdtPr>
                <w:rPr>
                  <w:rFonts w:asciiTheme="majorBidi" w:hAnsiTheme="majorBidi" w:cstheme="majorBidi"/>
                  <w:sz w:val="22"/>
                  <w:szCs w:val="22"/>
                  <w:lang w:bidi="ar-SY"/>
                </w:rPr>
                <w:alias w:val="NoteVerbaleDateNV_EN"/>
                <w:tag w:val="NoteVerbaleDateNV_EN"/>
                <w:id w:val="-503119650"/>
                <w:placeholder>
                  <w:docPart w:val="FED88A57384B469F9CF7D4B1F2A4AA05"/>
                </w:placeholder>
                <w:showingPlcHdr/>
              </w:sdtPr>
              <w:sdtEndPr/>
              <w:sdtContent>
                <w:r w:rsidRPr="00DD1FE9">
                  <w:rPr>
                    <w:rFonts w:asciiTheme="majorBidi" w:hAnsiTheme="majorBidi" w:cstheme="majorBidi"/>
                    <w:sz w:val="22"/>
                    <w:szCs w:val="22"/>
                    <w:lang w:bidi="ar-SY"/>
                  </w:rPr>
                  <w:t>30 June 2021</w:t>
                </w:r>
              </w:sdtContent>
            </w:sdt>
          </w:p>
          <w:p w:rsidRPr="00DD1FE9" w:rsidR="00323EB3" w:rsidP="00323EB3" w:rsidRDefault="00323EB3" w14:paraId="636D709D" w14:textId="77777777">
            <w:pPr>
              <w:bidi w:val="0"/>
              <w:spacing w:line="276"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Ministry of Foreign Affairs and Expatriates</w:t>
            </w:r>
          </w:p>
          <w:p w:rsidRPr="00DD1FE9" w:rsidR="00323EB3" w:rsidP="00323EB3" w:rsidRDefault="00323EB3" w14:paraId="7A29FFBA" w14:textId="7886307E">
            <w:pPr>
              <w:bidi w:val="0"/>
              <w:spacing w:line="276"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Department of International Organizations and Conferences</w:t>
            </w:r>
          </w:p>
        </w:tc>
        <w:tc>
          <w:tcPr>
            <w:tcW w:w="5040" w:type="dxa"/>
            <w:shd w:val="clear" w:color="auto" w:fill="auto"/>
          </w:tcPr>
          <w:p w:rsidRPr="00655B00" w:rsidR="00323EB3" w:rsidP="00323EB3" w:rsidRDefault="00323EB3" w14:paraId="10FCD5F2" w14:textId="77777777">
            <w:pPr>
              <w:spacing w:line="276" w:lineRule="auto"/>
              <w:rPr>
                <w:rFonts w:ascii="Simplified Arabic" w:hAnsi="Simplified Arabic" w:cs="Simplified Arabic"/>
                <w:sz w:val="22"/>
                <w:szCs w:val="22"/>
                <w:lang w:bidi="ar-SY"/>
              </w:rPr>
            </w:pPr>
            <w:r w:rsidRPr="00655B00">
              <w:rPr>
                <w:rFonts w:ascii="Simplified Arabic" w:hAnsi="Simplified Arabic" w:cs="Simplified Arabic"/>
                <w:sz w:val="22"/>
                <w:szCs w:val="22"/>
                <w:rtl/>
                <w:lang w:bidi="ar-SY"/>
              </w:rPr>
              <w:t xml:space="preserve">دمشق </w:t>
            </w:r>
            <w:r w:rsidRPr="009A03BE">
              <w:rPr>
                <w:rFonts w:ascii="Simplified Arabic" w:hAnsi="Simplified Arabic" w:cs="Simplified Arabic"/>
                <w:sz w:val="22"/>
                <w:szCs w:val="22"/>
                <w:lang w:bidi="ar-SY"/>
              </w:rPr>
              <w:t xml:space="preserve"> </w:t>
            </w:r>
            <w:r>
              <w:rPr>
                <w:rFonts w:ascii="Simplified Arabic" w:hAnsi="Simplified Arabic" w:cs="Simplified Arabic"/>
                <w:sz w:val="22"/>
                <w:szCs w:val="22"/>
                <w:rtl/>
                <w:lang w:bidi="ar-SY"/>
              </w:rPr>
              <w:t xml:space="preserve"> </w:t>
            </w:r>
            <w:sdt>
              <w:sdtPr>
                <w:rPr>
                  <w:rFonts w:ascii="Simplified Arabic" w:hAnsi="Simplified Arabic" w:cs="Simplified Arabic"/>
                  <w:sz w:val="22"/>
                  <w:szCs w:val="22"/>
                  <w:rtl/>
                  <w:lang w:bidi="ar-SY"/>
                </w:rPr>
                <w:alias w:val="NoteVerbaleDateNV_AR"/>
                <w:tag w:val="NoteVerbaleDateNV_AR"/>
                <w:id w:val="1815913076"/>
                <w:placeholder>
                  <w:docPart w:val="0E2307F1B9E34A71B7AA44ED926D097B"/>
                </w:placeholder>
              </w:sdtPr>
              <w:sdtEndPr/>
              <w:sdtContent>
                <w:r>
                  <w:rPr>
                    <w:rFonts w:hint="cs" w:ascii="Simplified Arabic" w:hAnsi="Simplified Arabic" w:cs="Simplified Arabic"/>
                    <w:sz w:val="22"/>
                    <w:szCs w:val="22"/>
                    <w:rtl/>
                    <w:lang w:bidi="ar-SY"/>
                  </w:rPr>
                  <w:t>30 حزيران 2021</w:t>
                </w:r>
              </w:sdtContent>
            </w:sdt>
          </w:p>
          <w:p w:rsidRPr="00655B00" w:rsidR="00323EB3" w:rsidP="00323EB3" w:rsidRDefault="00323EB3" w14:paraId="4EA85A6A" w14:textId="77777777">
            <w:pPr>
              <w:spacing w:line="276" w:lineRule="auto"/>
              <w:jc w:val="lowKashida"/>
              <w:rPr>
                <w:rFonts w:ascii="Simplified Arabic" w:hAnsi="Simplified Arabic" w:cs="Simplified Arabic"/>
                <w:sz w:val="22"/>
                <w:szCs w:val="22"/>
                <w:rtl/>
                <w:lang w:bidi="ar-SY"/>
              </w:rPr>
            </w:pPr>
            <w:r w:rsidRPr="00655B00">
              <w:rPr>
                <w:rFonts w:ascii="Simplified Arabic" w:hAnsi="Simplified Arabic" w:cs="Simplified Arabic"/>
                <w:sz w:val="22"/>
                <w:szCs w:val="22"/>
                <w:rtl/>
                <w:lang w:bidi="ar-SY"/>
              </w:rPr>
              <w:t>وزارة الخارجية والمغتربين الموقرة</w:t>
            </w:r>
          </w:p>
          <w:p w:rsidRPr="00655B00" w:rsidR="00323EB3" w:rsidP="00323EB3" w:rsidRDefault="00323EB3" w14:paraId="38446926" w14:textId="2BA16282">
            <w:pPr>
              <w:spacing w:line="276" w:lineRule="auto"/>
              <w:jc w:val="lowKashida"/>
              <w:rPr>
                <w:rFonts w:ascii="Simplified Arabic" w:hAnsi="Simplified Arabic" w:cs="Simplified Arabic"/>
                <w:sz w:val="22"/>
                <w:szCs w:val="22"/>
                <w:rtl/>
                <w:lang w:bidi="ar-SY"/>
              </w:rPr>
            </w:pPr>
            <w:r w:rsidRPr="00655B00">
              <w:rPr>
                <w:rFonts w:ascii="Simplified Arabic" w:hAnsi="Simplified Arabic" w:cs="Simplified Arabic"/>
                <w:sz w:val="22"/>
                <w:szCs w:val="22"/>
                <w:rtl/>
                <w:lang w:bidi="ar-SY"/>
              </w:rPr>
              <w:t>إدارة المنظمات الدولية والمؤتمرات</w:t>
            </w:r>
          </w:p>
        </w:tc>
      </w:tr>
    </w:tbl>
    <w:p w:rsidRPr="00674E90" w:rsidR="00674E90" w:rsidP="00323EB3" w:rsidRDefault="00674E90" w14:paraId="34822429" w14:textId="172B2830">
      <w:pPr>
        <w:bidi w:val="0"/>
        <w:rPr>
          <w:rFonts w:eastAsiaTheme="minorHAnsi"/>
        </w:rPr>
      </w:pPr>
    </w:p>
    <w:sectPr w:rsidRPr="00674E90" w:rsidR="00674E90" w:rsidSect="00B33CA7">
      <w:headerReference w:type="default" r:id="rId8"/>
      <w:headerReference w:type="first" r:id="rId9"/>
      <w:pgSz w:w="11907" w:h="16840" w:code="9"/>
      <w:pgMar w:top="2705" w:right="1418" w:bottom="720" w:left="1418" w:header="720" w:footer="68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4A3C82" w14:textId="77777777" w:rsidR="00F455A4" w:rsidRDefault="00F455A4">
      <w:r>
        <w:separator/>
      </w:r>
    </w:p>
  </w:endnote>
  <w:endnote w:type="continuationSeparator" w:id="0">
    <w:p w14:paraId="289AB90E" w14:textId="77777777" w:rsidR="00F455A4" w:rsidRDefault="00F455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2818AE" w14:textId="77777777" w:rsidR="00F455A4" w:rsidRDefault="00F455A4">
      <w:r>
        <w:separator/>
      </w:r>
    </w:p>
  </w:footnote>
  <w:footnote w:type="continuationSeparator" w:id="0">
    <w:p w14:paraId="34373701" w14:textId="77777777" w:rsidR="00F455A4" w:rsidRDefault="00F455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C93AC" w14:textId="4257AA48" w:rsidR="00674E90" w:rsidRDefault="00674E90">
    <w:pPr>
      <w:pStyle w:val="Header"/>
    </w:pPr>
    <w:r>
      <w:rPr>
        <w:rFonts w:ascii="Arial" w:hAnsi="Arial" w:cs="Arial"/>
        <w:noProof/>
        <w:sz w:val="18"/>
        <w:szCs w:val="18"/>
      </w:rPr>
      <mc:AlternateContent>
        <mc:Choice Requires="wpg">
          <w:drawing>
            <wp:anchor distT="0" distB="0" distL="114300" distR="114300" simplePos="0" relativeHeight="251661312" behindDoc="0" locked="0" layoutInCell="1" allowOverlap="1" wp14:anchorId="382C67B8" wp14:editId="5294D074">
              <wp:simplePos x="0" y="0"/>
              <wp:positionH relativeFrom="column">
                <wp:posOffset>-1219200</wp:posOffset>
              </wp:positionH>
              <wp:positionV relativeFrom="paragraph">
                <wp:posOffset>-361950</wp:posOffset>
              </wp:positionV>
              <wp:extent cx="7140575" cy="1642745"/>
              <wp:effectExtent l="0" t="0" r="3175" b="0"/>
              <wp:wrapNone/>
              <wp:docPr id="2" name="Group 2"/>
              <wp:cNvGraphicFramePr/>
              <a:graphic xmlns:a="http://schemas.openxmlformats.org/drawingml/2006/main">
                <a:graphicData uri="http://schemas.microsoft.com/office/word/2010/wordprocessingGroup">
                  <wpg:wgp>
                    <wpg:cNvGrpSpPr/>
                    <wpg:grpSpPr>
                      <a:xfrm>
                        <a:off x="0" y="0"/>
                        <a:ext cx="7140575" cy="1642745"/>
                        <a:chOff x="0" y="0"/>
                        <a:chExt cx="7140575" cy="1642745"/>
                      </a:xfrm>
                    </wpg:grpSpPr>
                    <pic:pic xmlns:pic="http://schemas.openxmlformats.org/drawingml/2006/picture">
                      <pic:nvPicPr>
                        <pic:cNvPr id="3" name="Picture 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3858260" cy="1084580"/>
                        </a:xfrm>
                        <a:prstGeom prst="rect">
                          <a:avLst/>
                        </a:prstGeom>
                      </pic:spPr>
                    </pic:pic>
                    <wps:wsp>
                      <wps:cNvPr id="5" name="Text Box 2"/>
                      <wps:cNvSpPr txBox="1">
                        <a:spLocks noChangeArrowheads="1"/>
                      </wps:cNvSpPr>
                      <wps:spPr bwMode="auto">
                        <a:xfrm>
                          <a:off x="4191000" y="895350"/>
                          <a:ext cx="2949575" cy="747395"/>
                        </a:xfrm>
                        <a:prstGeom prst="rect">
                          <a:avLst/>
                        </a:prstGeom>
                        <a:solidFill>
                          <a:srgbClr val="FFFFFF"/>
                        </a:solidFill>
                        <a:ln w="9525">
                          <a:noFill/>
                          <a:miter lim="800000"/>
                          <a:headEnd/>
                          <a:tailEnd/>
                        </a:ln>
                      </wps:spPr>
                      <wps:txbx>
                        <w:txbxContent>
                          <w:p w14:paraId="436A5EE3" w14:textId="77777777" w:rsidR="00674E90" w:rsidRPr="000A037F" w:rsidRDefault="00674E90" w:rsidP="00674E90">
                            <w:pPr>
                              <w:ind w:right="-57"/>
                              <w:rPr>
                                <w:rFonts w:ascii="Simplified Arabic" w:hAnsi="Simplified Arabic" w:cs="Simplified Arabic"/>
                                <w:b/>
                                <w:bCs/>
                                <w:sz w:val="18"/>
                                <w:szCs w:val="18"/>
                                <w:rtl/>
                              </w:rPr>
                            </w:pPr>
                            <w:r w:rsidRPr="000A037F">
                              <w:rPr>
                                <w:rFonts w:ascii="Simplified Arabic" w:hAnsi="Simplified Arabic" w:cs="Simplified Arabic"/>
                                <w:b/>
                                <w:bCs/>
                                <w:sz w:val="18"/>
                                <w:szCs w:val="18"/>
                                <w:rtl/>
                              </w:rPr>
                              <w:t xml:space="preserve">المفوضية السامية للأمم المتحدة لشؤون اللاجئين </w:t>
                            </w:r>
                          </w:p>
                          <w:p w14:paraId="62C70580" w14:textId="77777777" w:rsidR="00674E90" w:rsidRPr="005B4CB9" w:rsidRDefault="00674E90" w:rsidP="00674E90">
                            <w:pPr>
                              <w:ind w:right="-57"/>
                              <w:rPr>
                                <w:rFonts w:ascii="Simplified Arabic" w:hAnsi="Simplified Arabic" w:cs="Simplified Arabic"/>
                                <w:b/>
                                <w:bCs/>
                                <w:sz w:val="18"/>
                                <w:szCs w:val="18"/>
                              </w:rPr>
                            </w:pPr>
                            <w:r w:rsidRPr="000A037F">
                              <w:rPr>
                                <w:rFonts w:ascii="Simplified Arabic" w:hAnsi="Simplified Arabic" w:cs="Simplified Arabic"/>
                                <w:b/>
                                <w:bCs/>
                                <w:sz w:val="18"/>
                                <w:szCs w:val="18"/>
                                <w:rtl/>
                              </w:rPr>
                              <w:t>مكتب ممثل البعثة في سوريا</w:t>
                            </w:r>
                          </w:p>
                          <w:p w14:paraId="082AF3F1" w14:textId="77777777" w:rsidR="00674E90" w:rsidRDefault="00674E90" w:rsidP="00674E90">
                            <w:pPr>
                              <w:ind w:left="1440"/>
                              <w:rPr>
                                <w:sz w:val="16"/>
                                <w:szCs w:val="16"/>
                                <w:lang w:bidi="ar-SY"/>
                              </w:rPr>
                            </w:pPr>
                            <w:r>
                              <w:rPr>
                                <w:sz w:val="16"/>
                                <w:szCs w:val="16"/>
                              </w:rPr>
                              <w:t xml:space="preserve">         P.</w:t>
                            </w:r>
                            <w:r w:rsidRPr="000A037F">
                              <w:rPr>
                                <w:sz w:val="16"/>
                                <w:szCs w:val="16"/>
                                <w:lang w:bidi="ar-SY"/>
                              </w:rPr>
                              <w:t>O.Box</w:t>
                            </w:r>
                            <w:r>
                              <w:rPr>
                                <w:sz w:val="16"/>
                                <w:szCs w:val="16"/>
                                <w:lang w:bidi="ar-SY"/>
                              </w:rPr>
                              <w:t>:</w:t>
                            </w:r>
                            <w:r w:rsidRPr="000A037F">
                              <w:rPr>
                                <w:sz w:val="16"/>
                                <w:szCs w:val="16"/>
                                <w:lang w:bidi="ar-SY"/>
                              </w:rPr>
                              <w:t xml:space="preserve"> 30891</w:t>
                            </w:r>
                            <w:r>
                              <w:rPr>
                                <w:sz w:val="16"/>
                                <w:szCs w:val="16"/>
                                <w:lang w:bidi="ar-SY"/>
                              </w:rPr>
                              <w:t xml:space="preserve">          Tel:    21812000</w:t>
                            </w:r>
                          </w:p>
                          <w:p w14:paraId="72DD225D" w14:textId="77777777" w:rsidR="00674E90" w:rsidRPr="000A037F" w:rsidRDefault="00674E90" w:rsidP="00674E90">
                            <w:pPr>
                              <w:ind w:left="720" w:firstLine="720"/>
                              <w:rPr>
                                <w:sz w:val="16"/>
                                <w:szCs w:val="16"/>
                                <w:lang w:bidi="ar-SY"/>
                              </w:rPr>
                            </w:pPr>
                            <w:r>
                              <w:rPr>
                                <w:sz w:val="16"/>
                                <w:szCs w:val="16"/>
                                <w:lang w:bidi="ar-SY"/>
                              </w:rPr>
                              <w:t xml:space="preserve">         Damascus – Syria        Fax:  2158831</w:t>
                            </w:r>
                          </w:p>
                        </w:txbxContent>
                      </wps:txbx>
                      <wps:bodyPr rot="0" vert="horz" wrap="square" lIns="91440" tIns="45720" rIns="91440" bIns="45720" anchor="t" anchorCtr="0">
                        <a:noAutofit/>
                      </wps:bodyPr>
                    </wps:wsp>
                  </wpg:wgp>
                </a:graphicData>
              </a:graphic>
            </wp:anchor>
          </w:drawing>
        </mc:Choice>
        <mc:Fallback>
          <w:pict>
            <v:group w14:anchorId="382C67B8" id="Group 2" o:spid="_x0000_s1026" style="position:absolute;left:0;text-align:left;margin-left:-96pt;margin-top:-28.5pt;width:562.25pt;height:129.35pt;z-index:251661312" coordsize="71405,16427" o:gfxdata="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38582;height:108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">
                <v:imagedata r:id="rId2" o:title=""/>
              </v:shape>
              <v:shapetype id="_x0000_t202" coordsize="21600,21600" o:spt="202" path="m,l,21600r21600,l21600,xe">
                <v:stroke joinstyle="miter"/>
                <v:path gradientshapeok="t" o:connecttype="rect"/>
              </v:shapetype>
              <v:shape id="Text Box 2" o:spid="_x0000_s1028" type="#_x0000_t202" style="position:absolute;left:41910;top:8953;width:29495;height:7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436A5EE3" w14:textId="77777777" w:rsidR="00674E90" w:rsidRPr="000A037F" w:rsidRDefault="00674E90" w:rsidP="00674E90">
                      <w:pPr>
                        <w:ind w:right="-57"/>
                        <w:rPr>
                          <w:rFonts w:ascii="Simplified Arabic" w:hAnsi="Simplified Arabic" w:cs="Simplified Arabic"/>
                          <w:b/>
                          <w:bCs/>
                          <w:sz w:val="18"/>
                          <w:szCs w:val="18"/>
                          <w:rtl/>
                        </w:rPr>
                      </w:pPr>
                      <w:r w:rsidRPr="000A037F">
                        <w:rPr>
                          <w:rFonts w:ascii="Simplified Arabic" w:hAnsi="Simplified Arabic" w:cs="Simplified Arabic"/>
                          <w:b/>
                          <w:bCs/>
                          <w:sz w:val="18"/>
                          <w:szCs w:val="18"/>
                          <w:rtl/>
                        </w:rPr>
                        <w:t xml:space="preserve">المفوضية السامية للأمم المتحدة لشؤون اللاجئين </w:t>
                      </w:r>
                    </w:p>
                    <w:p w14:paraId="62C70580" w14:textId="77777777" w:rsidR="00674E90" w:rsidRPr="005B4CB9" w:rsidRDefault="00674E90" w:rsidP="00674E90">
                      <w:pPr>
                        <w:ind w:right="-57"/>
                        <w:rPr>
                          <w:rFonts w:ascii="Simplified Arabic" w:hAnsi="Simplified Arabic" w:cs="Simplified Arabic"/>
                          <w:b/>
                          <w:bCs/>
                          <w:sz w:val="18"/>
                          <w:szCs w:val="18"/>
                        </w:rPr>
                      </w:pPr>
                      <w:r w:rsidRPr="000A037F">
                        <w:rPr>
                          <w:rFonts w:ascii="Simplified Arabic" w:hAnsi="Simplified Arabic" w:cs="Simplified Arabic"/>
                          <w:b/>
                          <w:bCs/>
                          <w:sz w:val="18"/>
                          <w:szCs w:val="18"/>
                          <w:rtl/>
                        </w:rPr>
                        <w:t>مكتب ممثل البعثة في سوريا</w:t>
                      </w:r>
                    </w:p>
                    <w:p w14:paraId="082AF3F1" w14:textId="77777777" w:rsidR="00674E90" w:rsidRDefault="00674E90" w:rsidP="00674E90">
                      <w:pPr>
                        <w:ind w:left="1440"/>
                        <w:rPr>
                          <w:sz w:val="16"/>
                          <w:szCs w:val="16"/>
                          <w:lang w:bidi="ar-SY"/>
                        </w:rPr>
                      </w:pPr>
                      <w:r>
                        <w:rPr>
                          <w:sz w:val="16"/>
                          <w:szCs w:val="16"/>
                        </w:rPr>
                        <w:t xml:space="preserve">         P.</w:t>
                      </w:r>
                      <w:r w:rsidRPr="000A037F">
                        <w:rPr>
                          <w:sz w:val="16"/>
                          <w:szCs w:val="16"/>
                          <w:lang w:bidi="ar-SY"/>
                        </w:rPr>
                        <w:t>O.Box</w:t>
                      </w:r>
                      <w:r>
                        <w:rPr>
                          <w:sz w:val="16"/>
                          <w:szCs w:val="16"/>
                          <w:lang w:bidi="ar-SY"/>
                        </w:rPr>
                        <w:t>:</w:t>
                      </w:r>
                      <w:r w:rsidRPr="000A037F">
                        <w:rPr>
                          <w:sz w:val="16"/>
                          <w:szCs w:val="16"/>
                          <w:lang w:bidi="ar-SY"/>
                        </w:rPr>
                        <w:t xml:space="preserve"> 30891</w:t>
                      </w:r>
                      <w:r>
                        <w:rPr>
                          <w:sz w:val="16"/>
                          <w:szCs w:val="16"/>
                          <w:lang w:bidi="ar-SY"/>
                        </w:rPr>
                        <w:t xml:space="preserve">          Tel:    21812000</w:t>
                      </w:r>
                    </w:p>
                    <w:p w14:paraId="72DD225D" w14:textId="77777777" w:rsidR="00674E90" w:rsidRPr="000A037F" w:rsidRDefault="00674E90" w:rsidP="00674E90">
                      <w:pPr>
                        <w:ind w:left="720" w:firstLine="720"/>
                        <w:rPr>
                          <w:sz w:val="16"/>
                          <w:szCs w:val="16"/>
                          <w:lang w:bidi="ar-SY"/>
                        </w:rPr>
                      </w:pPr>
                      <w:r>
                        <w:rPr>
                          <w:sz w:val="16"/>
                          <w:szCs w:val="16"/>
                          <w:lang w:bidi="ar-SY"/>
                        </w:rPr>
                        <w:t xml:space="preserve">         Damascus – Syria        Fax:  2158831</w:t>
                      </w:r>
                    </w:p>
                  </w:txbxContent>
                </v:textbox>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FBB342" w14:textId="20E42FFD" w:rsidR="00EB0BC1" w:rsidRDefault="00E9238C">
    <w:pPr>
      <w:pStyle w:val="Header"/>
    </w:pPr>
    <w:r>
      <w:rPr>
        <w:rFonts w:ascii="Arial" w:hAnsi="Arial" w:cs="Arial"/>
        <w:noProof/>
        <w:sz w:val="18"/>
        <w:szCs w:val="18"/>
      </w:rPr>
      <mc:AlternateContent>
        <mc:Choice Requires="wpg">
          <w:drawing>
            <wp:anchor distT="0" distB="0" distL="114300" distR="114300" simplePos="0" relativeHeight="251663360" behindDoc="0" locked="0" layoutInCell="1" allowOverlap="1" wp14:anchorId="6D11B46E" wp14:editId="79675B18">
              <wp:simplePos x="0" y="0"/>
              <wp:positionH relativeFrom="column">
                <wp:posOffset>-732762</wp:posOffset>
              </wp:positionH>
              <wp:positionV relativeFrom="paragraph">
                <wp:posOffset>-458636</wp:posOffset>
              </wp:positionV>
              <wp:extent cx="7140575" cy="1642745"/>
              <wp:effectExtent l="0" t="0" r="3175" b="0"/>
              <wp:wrapNone/>
              <wp:docPr id="7" name="Group 7"/>
              <wp:cNvGraphicFramePr/>
              <a:graphic xmlns:a="http://schemas.openxmlformats.org/drawingml/2006/main">
                <a:graphicData uri="http://schemas.microsoft.com/office/word/2010/wordprocessingGroup">
                  <wpg:wgp>
                    <wpg:cNvGrpSpPr/>
                    <wpg:grpSpPr>
                      <a:xfrm>
                        <a:off x="0" y="0"/>
                        <a:ext cx="7140575" cy="1642745"/>
                        <a:chOff x="0" y="0"/>
                        <a:chExt cx="7140575" cy="1642745"/>
                      </a:xfrm>
                    </wpg:grpSpPr>
                    <pic:pic xmlns:pic="http://schemas.openxmlformats.org/drawingml/2006/picture">
                      <pic:nvPicPr>
                        <pic:cNvPr id="8" name="Picture 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3858260" cy="1084580"/>
                        </a:xfrm>
                        <a:prstGeom prst="rect">
                          <a:avLst/>
                        </a:prstGeom>
                      </pic:spPr>
                    </pic:pic>
                    <wps:wsp>
                      <wps:cNvPr id="9" name="Text Box 2"/>
                      <wps:cNvSpPr txBox="1">
                        <a:spLocks noChangeArrowheads="1"/>
                      </wps:cNvSpPr>
                      <wps:spPr bwMode="auto">
                        <a:xfrm>
                          <a:off x="4191000" y="895350"/>
                          <a:ext cx="2949575" cy="747395"/>
                        </a:xfrm>
                        <a:prstGeom prst="rect">
                          <a:avLst/>
                        </a:prstGeom>
                        <a:solidFill>
                          <a:srgbClr val="FFFFFF"/>
                        </a:solidFill>
                        <a:ln w="9525">
                          <a:noFill/>
                          <a:miter lim="800000"/>
                          <a:headEnd/>
                          <a:tailEnd/>
                        </a:ln>
                      </wps:spPr>
                      <wps:txbx>
                        <w:txbxContent>
                          <w:p w14:paraId="5AA6445F" w14:textId="77777777" w:rsidR="00E9238C" w:rsidRPr="000A037F" w:rsidRDefault="00E9238C" w:rsidP="00E9238C">
                            <w:pPr>
                              <w:ind w:right="-57"/>
                              <w:rPr>
                                <w:rFonts w:ascii="Simplified Arabic" w:hAnsi="Simplified Arabic" w:cs="Simplified Arabic"/>
                                <w:b/>
                                <w:bCs/>
                                <w:sz w:val="18"/>
                                <w:szCs w:val="18"/>
                                <w:rtl/>
                              </w:rPr>
                            </w:pPr>
                            <w:r w:rsidRPr="000A037F">
                              <w:rPr>
                                <w:rFonts w:ascii="Simplified Arabic" w:hAnsi="Simplified Arabic" w:cs="Simplified Arabic"/>
                                <w:b/>
                                <w:bCs/>
                                <w:sz w:val="18"/>
                                <w:szCs w:val="18"/>
                                <w:rtl/>
                              </w:rPr>
                              <w:t xml:space="preserve">المفوضية السامية للأمم المتحدة لشؤون اللاجئين </w:t>
                            </w:r>
                          </w:p>
                          <w:p w14:paraId="3799D07F" w14:textId="77777777" w:rsidR="00E9238C" w:rsidRPr="005B4CB9" w:rsidRDefault="00E9238C" w:rsidP="00E9238C">
                            <w:pPr>
                              <w:ind w:right="-57"/>
                              <w:rPr>
                                <w:rFonts w:ascii="Simplified Arabic" w:hAnsi="Simplified Arabic" w:cs="Simplified Arabic"/>
                                <w:b/>
                                <w:bCs/>
                                <w:sz w:val="18"/>
                                <w:szCs w:val="18"/>
                              </w:rPr>
                            </w:pPr>
                            <w:r w:rsidRPr="000A037F">
                              <w:rPr>
                                <w:rFonts w:ascii="Simplified Arabic" w:hAnsi="Simplified Arabic" w:cs="Simplified Arabic"/>
                                <w:b/>
                                <w:bCs/>
                                <w:sz w:val="18"/>
                                <w:szCs w:val="18"/>
                                <w:rtl/>
                              </w:rPr>
                              <w:t>مكتب ممثل البعثة في سوريا</w:t>
                            </w:r>
                          </w:p>
                          <w:p w14:paraId="22E065C4" w14:textId="77777777" w:rsidR="00E9238C" w:rsidRDefault="00E9238C" w:rsidP="00E9238C">
                            <w:pPr>
                              <w:ind w:left="1440"/>
                              <w:rPr>
                                <w:sz w:val="16"/>
                                <w:szCs w:val="16"/>
                                <w:lang w:bidi="ar-SY"/>
                              </w:rPr>
                            </w:pPr>
                            <w:r>
                              <w:rPr>
                                <w:sz w:val="16"/>
                                <w:szCs w:val="16"/>
                              </w:rPr>
                              <w:t xml:space="preserve">         P.</w:t>
                            </w:r>
                            <w:r w:rsidRPr="000A037F">
                              <w:rPr>
                                <w:sz w:val="16"/>
                                <w:szCs w:val="16"/>
                                <w:lang w:bidi="ar-SY"/>
                              </w:rPr>
                              <w:t>O.Box</w:t>
                            </w:r>
                            <w:r>
                              <w:rPr>
                                <w:sz w:val="16"/>
                                <w:szCs w:val="16"/>
                                <w:lang w:bidi="ar-SY"/>
                              </w:rPr>
                              <w:t>:</w:t>
                            </w:r>
                            <w:r w:rsidRPr="000A037F">
                              <w:rPr>
                                <w:sz w:val="16"/>
                                <w:szCs w:val="16"/>
                                <w:lang w:bidi="ar-SY"/>
                              </w:rPr>
                              <w:t xml:space="preserve"> 30891</w:t>
                            </w:r>
                            <w:r>
                              <w:rPr>
                                <w:sz w:val="16"/>
                                <w:szCs w:val="16"/>
                                <w:lang w:bidi="ar-SY"/>
                              </w:rPr>
                              <w:t xml:space="preserve">          Tel:    21812000</w:t>
                            </w:r>
                          </w:p>
                          <w:p w14:paraId="15ACCA93" w14:textId="77777777" w:rsidR="00E9238C" w:rsidRPr="000A037F" w:rsidRDefault="00E9238C" w:rsidP="00E9238C">
                            <w:pPr>
                              <w:ind w:left="720" w:firstLine="720"/>
                              <w:rPr>
                                <w:sz w:val="16"/>
                                <w:szCs w:val="16"/>
                                <w:lang w:bidi="ar-SY"/>
                              </w:rPr>
                            </w:pPr>
                            <w:r>
                              <w:rPr>
                                <w:sz w:val="16"/>
                                <w:szCs w:val="16"/>
                                <w:lang w:bidi="ar-SY"/>
                              </w:rPr>
                              <w:t xml:space="preserve">         Damascus – Syria        Fax:  2158831</w:t>
                            </w:r>
                          </w:p>
                        </w:txbxContent>
                      </wps:txbx>
                      <wps:bodyPr rot="0" vert="horz" wrap="square" lIns="91440" tIns="45720" rIns="91440" bIns="45720" anchor="t" anchorCtr="0">
                        <a:noAutofit/>
                      </wps:bodyPr>
                    </wps:wsp>
                  </wpg:wgp>
                </a:graphicData>
              </a:graphic>
            </wp:anchor>
          </w:drawing>
        </mc:Choice>
        <mc:Fallback>
          <w:pict>
            <v:group w14:anchorId="6D11B46E" id="Group 7" o:spid="_x0000_s1029" style="position:absolute;left:0;text-align:left;margin-left:-57.7pt;margin-top:-36.1pt;width:562.25pt;height:129.35pt;z-index:251663360" coordsize="71405,16427" o:gfxdata="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0" type="#_x0000_t75" style="position:absolute;width:38582;height:108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">
                <v:imagedata r:id="rId2" o:title=""/>
              </v:shape>
              <v:shapetype id="_x0000_t202" coordsize="21600,21600" o:spt="202" path="m,l,21600r21600,l21600,xe">
                <v:stroke joinstyle="miter"/>
                <v:path gradientshapeok="t" o:connecttype="rect"/>
              </v:shapetype>
              <v:shape id="Text Box 2" o:spid="_x0000_s1031" type="#_x0000_t202" style="position:absolute;left:41910;top:8953;width:29495;height:7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5AA6445F" w14:textId="77777777" w:rsidR="00E9238C" w:rsidRPr="000A037F" w:rsidRDefault="00E9238C" w:rsidP="00E9238C">
                      <w:pPr>
                        <w:ind w:right="-57"/>
                        <w:rPr>
                          <w:rFonts w:ascii="Simplified Arabic" w:hAnsi="Simplified Arabic" w:cs="Simplified Arabic"/>
                          <w:b/>
                          <w:bCs/>
                          <w:sz w:val="18"/>
                          <w:szCs w:val="18"/>
                          <w:rtl/>
                        </w:rPr>
                      </w:pPr>
                      <w:r w:rsidRPr="000A037F">
                        <w:rPr>
                          <w:rFonts w:ascii="Simplified Arabic" w:hAnsi="Simplified Arabic" w:cs="Simplified Arabic"/>
                          <w:b/>
                          <w:bCs/>
                          <w:sz w:val="18"/>
                          <w:szCs w:val="18"/>
                          <w:rtl/>
                        </w:rPr>
                        <w:t xml:space="preserve">المفوضية السامية للأمم المتحدة لشؤون اللاجئين </w:t>
                      </w:r>
                    </w:p>
                    <w:p w14:paraId="3799D07F" w14:textId="77777777" w:rsidR="00E9238C" w:rsidRPr="005B4CB9" w:rsidRDefault="00E9238C" w:rsidP="00E9238C">
                      <w:pPr>
                        <w:ind w:right="-57"/>
                        <w:rPr>
                          <w:rFonts w:ascii="Simplified Arabic" w:hAnsi="Simplified Arabic" w:cs="Simplified Arabic"/>
                          <w:b/>
                          <w:bCs/>
                          <w:sz w:val="18"/>
                          <w:szCs w:val="18"/>
                        </w:rPr>
                      </w:pPr>
                      <w:r w:rsidRPr="000A037F">
                        <w:rPr>
                          <w:rFonts w:ascii="Simplified Arabic" w:hAnsi="Simplified Arabic" w:cs="Simplified Arabic"/>
                          <w:b/>
                          <w:bCs/>
                          <w:sz w:val="18"/>
                          <w:szCs w:val="18"/>
                          <w:rtl/>
                        </w:rPr>
                        <w:t>مكتب ممثل البعثة في سوريا</w:t>
                      </w:r>
                    </w:p>
                    <w:p w14:paraId="22E065C4" w14:textId="77777777" w:rsidR="00E9238C" w:rsidRDefault="00E9238C" w:rsidP="00E9238C">
                      <w:pPr>
                        <w:ind w:left="1440"/>
                        <w:rPr>
                          <w:sz w:val="16"/>
                          <w:szCs w:val="16"/>
                          <w:lang w:bidi="ar-SY"/>
                        </w:rPr>
                      </w:pPr>
                      <w:r>
                        <w:rPr>
                          <w:sz w:val="16"/>
                          <w:szCs w:val="16"/>
                        </w:rPr>
                        <w:t xml:space="preserve">         P.</w:t>
                      </w:r>
                      <w:r w:rsidRPr="000A037F">
                        <w:rPr>
                          <w:sz w:val="16"/>
                          <w:szCs w:val="16"/>
                          <w:lang w:bidi="ar-SY"/>
                        </w:rPr>
                        <w:t>O.Box</w:t>
                      </w:r>
                      <w:r>
                        <w:rPr>
                          <w:sz w:val="16"/>
                          <w:szCs w:val="16"/>
                          <w:lang w:bidi="ar-SY"/>
                        </w:rPr>
                        <w:t>:</w:t>
                      </w:r>
                      <w:r w:rsidRPr="000A037F">
                        <w:rPr>
                          <w:sz w:val="16"/>
                          <w:szCs w:val="16"/>
                          <w:lang w:bidi="ar-SY"/>
                        </w:rPr>
                        <w:t xml:space="preserve"> 30891</w:t>
                      </w:r>
                      <w:r>
                        <w:rPr>
                          <w:sz w:val="16"/>
                          <w:szCs w:val="16"/>
                          <w:lang w:bidi="ar-SY"/>
                        </w:rPr>
                        <w:t xml:space="preserve">          Tel:    21812000</w:t>
                      </w:r>
                    </w:p>
                    <w:p w14:paraId="15ACCA93" w14:textId="77777777" w:rsidR="00E9238C" w:rsidRPr="000A037F" w:rsidRDefault="00E9238C" w:rsidP="00E9238C">
                      <w:pPr>
                        <w:ind w:left="720" w:firstLine="720"/>
                        <w:rPr>
                          <w:sz w:val="16"/>
                          <w:szCs w:val="16"/>
                          <w:lang w:bidi="ar-SY"/>
                        </w:rPr>
                      </w:pPr>
                      <w:r>
                        <w:rPr>
                          <w:sz w:val="16"/>
                          <w:szCs w:val="16"/>
                          <w:lang w:bidi="ar-SY"/>
                        </w:rPr>
                        <w:t xml:space="preserve">         Damascus – Syria        Fax:  2158831</w:t>
                      </w:r>
                    </w:p>
                  </w:txbxContent>
                </v:textbox>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147F9"/>
    <w:multiLevelType w:val="hybridMultilevel"/>
    <w:tmpl w:val="C0BA5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71C70"/>
    <w:multiLevelType w:val="hybridMultilevel"/>
    <w:tmpl w:val="71BE1B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B02CC4"/>
    <w:multiLevelType w:val="hybridMultilevel"/>
    <w:tmpl w:val="60F4DD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67253DB"/>
    <w:multiLevelType w:val="hybridMultilevel"/>
    <w:tmpl w:val="60F4D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C23046"/>
    <w:multiLevelType w:val="hybridMultilevel"/>
    <w:tmpl w:val="3114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1751C2"/>
    <w:multiLevelType w:val="hybridMultilevel"/>
    <w:tmpl w:val="7564D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FB679B"/>
    <w:multiLevelType w:val="hybridMultilevel"/>
    <w:tmpl w:val="60F4D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8B3001"/>
    <w:multiLevelType w:val="hybridMultilevel"/>
    <w:tmpl w:val="195422C8"/>
    <w:lvl w:ilvl="0" w:tplc="8A846020">
      <w:numFmt w:val="bullet"/>
      <w:lvlText w:val="-"/>
      <w:lvlJc w:val="left"/>
      <w:pPr>
        <w:ind w:left="720" w:hanging="360"/>
      </w:pPr>
      <w:rPr>
        <w:rFonts w:ascii="Arial" w:eastAsiaTheme="minorHAnsi" w:hAnsi="Arial" w:cs="Arial" w:hint="default"/>
        <w:b/>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6464FC"/>
    <w:multiLevelType w:val="hybridMultilevel"/>
    <w:tmpl w:val="7564D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9A7644"/>
    <w:multiLevelType w:val="hybridMultilevel"/>
    <w:tmpl w:val="E4AEA800"/>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060055"/>
    <w:multiLevelType w:val="hybridMultilevel"/>
    <w:tmpl w:val="9F1ED9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1"/>
  </w:num>
  <w:num w:numId="4">
    <w:abstractNumId w:val="9"/>
  </w:num>
  <w:num w:numId="5">
    <w:abstractNumId w:val="4"/>
  </w:num>
  <w:num w:numId="6">
    <w:abstractNumId w:val="3"/>
  </w:num>
  <w:num w:numId="7">
    <w:abstractNumId w:val="0"/>
  </w:num>
  <w:num w:numId="8">
    <w:abstractNumId w:val="2"/>
  </w:num>
  <w:num w:numId="9">
    <w:abstractNumId w:val="5"/>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ocvarDateString" w:val="30 July 2018"/>
    <w:docVar w:name="docvarDocType" w:val="Letter"/>
    <w:docVar w:name="docvarFileCode" w:val="n"/>
    <w:docVar w:name="docvarRecipient" w:val="n"/>
    <w:docVar w:name="docvarSubject" w:val="Re:  Project Title: “Enhancing Protection and Resilience of Syrians with emphasis on Community Centers&quot;"/>
    <w:docVar w:name="docvarYourCode" w:val="n"/>
  </w:docVars>
  <w:rsids>
    <w:rsidRoot w:val="00605846"/>
    <w:rsid w:val="000053EA"/>
    <w:rsid w:val="00015FF7"/>
    <w:rsid w:val="00034B58"/>
    <w:rsid w:val="000402B5"/>
    <w:rsid w:val="000507EA"/>
    <w:rsid w:val="00061543"/>
    <w:rsid w:val="00086D3D"/>
    <w:rsid w:val="00097C2C"/>
    <w:rsid w:val="000A037F"/>
    <w:rsid w:val="000A7B8D"/>
    <w:rsid w:val="00102338"/>
    <w:rsid w:val="00106801"/>
    <w:rsid w:val="00112A76"/>
    <w:rsid w:val="001364BE"/>
    <w:rsid w:val="001563DC"/>
    <w:rsid w:val="0016044F"/>
    <w:rsid w:val="00161216"/>
    <w:rsid w:val="0016469C"/>
    <w:rsid w:val="0017742C"/>
    <w:rsid w:val="001801AD"/>
    <w:rsid w:val="00186D89"/>
    <w:rsid w:val="00187C0B"/>
    <w:rsid w:val="001A0A2B"/>
    <w:rsid w:val="001B6CB9"/>
    <w:rsid w:val="001C69B5"/>
    <w:rsid w:val="001C7D53"/>
    <w:rsid w:val="001E38C3"/>
    <w:rsid w:val="001F0045"/>
    <w:rsid w:val="001F2913"/>
    <w:rsid w:val="002369C8"/>
    <w:rsid w:val="00237BC6"/>
    <w:rsid w:val="0024371C"/>
    <w:rsid w:val="0024465E"/>
    <w:rsid w:val="00247B95"/>
    <w:rsid w:val="002518D1"/>
    <w:rsid w:val="00260C82"/>
    <w:rsid w:val="0027560D"/>
    <w:rsid w:val="002831ED"/>
    <w:rsid w:val="002915D6"/>
    <w:rsid w:val="002B1F73"/>
    <w:rsid w:val="002F46B8"/>
    <w:rsid w:val="00313709"/>
    <w:rsid w:val="003155D2"/>
    <w:rsid w:val="00323EB3"/>
    <w:rsid w:val="003429F0"/>
    <w:rsid w:val="00357C0B"/>
    <w:rsid w:val="00360DD6"/>
    <w:rsid w:val="00370D44"/>
    <w:rsid w:val="00373D0A"/>
    <w:rsid w:val="003D0D46"/>
    <w:rsid w:val="003D1379"/>
    <w:rsid w:val="003D3DF3"/>
    <w:rsid w:val="003E593C"/>
    <w:rsid w:val="003F1FAF"/>
    <w:rsid w:val="00402A2E"/>
    <w:rsid w:val="00461E64"/>
    <w:rsid w:val="00462932"/>
    <w:rsid w:val="004661FE"/>
    <w:rsid w:val="00473CA8"/>
    <w:rsid w:val="00483FB5"/>
    <w:rsid w:val="0049218A"/>
    <w:rsid w:val="00495376"/>
    <w:rsid w:val="004B60BC"/>
    <w:rsid w:val="004C5052"/>
    <w:rsid w:val="004F21CD"/>
    <w:rsid w:val="00500297"/>
    <w:rsid w:val="00507389"/>
    <w:rsid w:val="00517444"/>
    <w:rsid w:val="00520B40"/>
    <w:rsid w:val="005217C5"/>
    <w:rsid w:val="005278E6"/>
    <w:rsid w:val="00527E20"/>
    <w:rsid w:val="0053458C"/>
    <w:rsid w:val="00556DF6"/>
    <w:rsid w:val="00564F37"/>
    <w:rsid w:val="00566739"/>
    <w:rsid w:val="00570D15"/>
    <w:rsid w:val="00572452"/>
    <w:rsid w:val="005A7B6F"/>
    <w:rsid w:val="005B4CB9"/>
    <w:rsid w:val="005B641D"/>
    <w:rsid w:val="005C118B"/>
    <w:rsid w:val="005C6300"/>
    <w:rsid w:val="005D2281"/>
    <w:rsid w:val="005E1BB2"/>
    <w:rsid w:val="005F40E0"/>
    <w:rsid w:val="00603CD8"/>
    <w:rsid w:val="00605846"/>
    <w:rsid w:val="0061174D"/>
    <w:rsid w:val="00617F9E"/>
    <w:rsid w:val="006437E0"/>
    <w:rsid w:val="00650F19"/>
    <w:rsid w:val="00656EC8"/>
    <w:rsid w:val="00667013"/>
    <w:rsid w:val="00674E90"/>
    <w:rsid w:val="006B0714"/>
    <w:rsid w:val="006B54DC"/>
    <w:rsid w:val="006C3865"/>
    <w:rsid w:val="006C459C"/>
    <w:rsid w:val="006D2DA2"/>
    <w:rsid w:val="006E295E"/>
    <w:rsid w:val="006E6A4E"/>
    <w:rsid w:val="0071587F"/>
    <w:rsid w:val="00725FF2"/>
    <w:rsid w:val="0072600F"/>
    <w:rsid w:val="00735140"/>
    <w:rsid w:val="00741AB6"/>
    <w:rsid w:val="007606CD"/>
    <w:rsid w:val="007607E9"/>
    <w:rsid w:val="00764AAB"/>
    <w:rsid w:val="007771C0"/>
    <w:rsid w:val="0078116B"/>
    <w:rsid w:val="007D248B"/>
    <w:rsid w:val="007E28F5"/>
    <w:rsid w:val="008032CD"/>
    <w:rsid w:val="00803A25"/>
    <w:rsid w:val="00811D97"/>
    <w:rsid w:val="008150B2"/>
    <w:rsid w:val="00837D2E"/>
    <w:rsid w:val="008626CC"/>
    <w:rsid w:val="00873E12"/>
    <w:rsid w:val="0088768A"/>
    <w:rsid w:val="008938A8"/>
    <w:rsid w:val="00893BA6"/>
    <w:rsid w:val="008A2BFD"/>
    <w:rsid w:val="008D05D4"/>
    <w:rsid w:val="008F2B35"/>
    <w:rsid w:val="0090327A"/>
    <w:rsid w:val="00954602"/>
    <w:rsid w:val="00954937"/>
    <w:rsid w:val="00956E5C"/>
    <w:rsid w:val="009636C2"/>
    <w:rsid w:val="00963E36"/>
    <w:rsid w:val="00974C52"/>
    <w:rsid w:val="00975F5F"/>
    <w:rsid w:val="00983658"/>
    <w:rsid w:val="009870A9"/>
    <w:rsid w:val="009A03BE"/>
    <w:rsid w:val="009A07B0"/>
    <w:rsid w:val="009A1384"/>
    <w:rsid w:val="009E3DD9"/>
    <w:rsid w:val="00A06B32"/>
    <w:rsid w:val="00A24B89"/>
    <w:rsid w:val="00A46DED"/>
    <w:rsid w:val="00A55365"/>
    <w:rsid w:val="00A55F4E"/>
    <w:rsid w:val="00A617EF"/>
    <w:rsid w:val="00A83D81"/>
    <w:rsid w:val="00AE08F4"/>
    <w:rsid w:val="00B15DE5"/>
    <w:rsid w:val="00B203EB"/>
    <w:rsid w:val="00B3169C"/>
    <w:rsid w:val="00B33CA7"/>
    <w:rsid w:val="00B525F3"/>
    <w:rsid w:val="00B573CE"/>
    <w:rsid w:val="00B62D3F"/>
    <w:rsid w:val="00B64972"/>
    <w:rsid w:val="00B84212"/>
    <w:rsid w:val="00B91043"/>
    <w:rsid w:val="00BB7845"/>
    <w:rsid w:val="00BC57CB"/>
    <w:rsid w:val="00BC5C3D"/>
    <w:rsid w:val="00BD0ADC"/>
    <w:rsid w:val="00BD4DAF"/>
    <w:rsid w:val="00BF30E8"/>
    <w:rsid w:val="00BF61E9"/>
    <w:rsid w:val="00BF7C13"/>
    <w:rsid w:val="00C01AA0"/>
    <w:rsid w:val="00C04B4D"/>
    <w:rsid w:val="00C11307"/>
    <w:rsid w:val="00C40856"/>
    <w:rsid w:val="00C635CE"/>
    <w:rsid w:val="00C7134C"/>
    <w:rsid w:val="00C75A1D"/>
    <w:rsid w:val="00CC2E94"/>
    <w:rsid w:val="00D04BA9"/>
    <w:rsid w:val="00D11EDF"/>
    <w:rsid w:val="00D244DE"/>
    <w:rsid w:val="00D335A6"/>
    <w:rsid w:val="00D36DFD"/>
    <w:rsid w:val="00D46273"/>
    <w:rsid w:val="00D54461"/>
    <w:rsid w:val="00D670F5"/>
    <w:rsid w:val="00D70583"/>
    <w:rsid w:val="00D730FB"/>
    <w:rsid w:val="00D94D13"/>
    <w:rsid w:val="00DA3A59"/>
    <w:rsid w:val="00DA6884"/>
    <w:rsid w:val="00DB1243"/>
    <w:rsid w:val="00DB50D5"/>
    <w:rsid w:val="00DD14FA"/>
    <w:rsid w:val="00DD1FE9"/>
    <w:rsid w:val="00DE1B74"/>
    <w:rsid w:val="00E10825"/>
    <w:rsid w:val="00E2244B"/>
    <w:rsid w:val="00E22A49"/>
    <w:rsid w:val="00E32C10"/>
    <w:rsid w:val="00E344BE"/>
    <w:rsid w:val="00E46A54"/>
    <w:rsid w:val="00E548A3"/>
    <w:rsid w:val="00E6097A"/>
    <w:rsid w:val="00E9238C"/>
    <w:rsid w:val="00EB0BC1"/>
    <w:rsid w:val="00EB3FD8"/>
    <w:rsid w:val="00EB776C"/>
    <w:rsid w:val="00EF5C42"/>
    <w:rsid w:val="00F023C8"/>
    <w:rsid w:val="00F12E33"/>
    <w:rsid w:val="00F156E5"/>
    <w:rsid w:val="00F252ED"/>
    <w:rsid w:val="00F33D8B"/>
    <w:rsid w:val="00F33E92"/>
    <w:rsid w:val="00F455A4"/>
    <w:rsid w:val="00FC4AC2"/>
    <w:rsid w:val="00FC531A"/>
    <w:rsid w:val="00FC6151"/>
    <w:rsid w:val="00FE62C2"/>
    <w:rsid w:val="00FE67BB"/>
    <w:rsid w:val="00FF1C04"/>
    <w:rsid w:val="00FF7C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CF61FA"/>
  <w15:chartTrackingRefBased/>
  <w15:docId w15:val="{94D306BA-1474-4B1E-8DA8-4A73C5B87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E90"/>
    <w:pPr>
      <w:bidi/>
    </w:pPr>
    <w:rPr>
      <w:rFonts w:cs="Traditional Arabic"/>
    </w:rPr>
  </w:style>
  <w:style w:type="paragraph" w:styleId="Heading1">
    <w:name w:val="heading 1"/>
    <w:basedOn w:val="Normal"/>
    <w:next w:val="Normal"/>
    <w:qFormat/>
    <w:pPr>
      <w:keepNext/>
      <w:ind w:right="-57"/>
      <w:outlineLvl w:val="0"/>
    </w:pPr>
    <w:rPr>
      <w:rFonts w:ascii="Arial" w:hAnsi="Arial"/>
      <w:b/>
      <w:sz w:val="16"/>
    </w:rPr>
  </w:style>
  <w:style w:type="paragraph" w:styleId="Heading2">
    <w:name w:val="heading 2"/>
    <w:basedOn w:val="Normal"/>
    <w:next w:val="Normal"/>
    <w:qFormat/>
    <w:pPr>
      <w:keepNext/>
      <w:jc w:val="both"/>
      <w:outlineLvl w:val="1"/>
    </w:pPr>
    <w:rPr>
      <w:rFonts w:ascii="Arial" w:hAnsi="Arial"/>
      <w:b/>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Hyperlink">
    <w:name w:val="Hyperlink"/>
    <w:basedOn w:val="DefaultParagraphFont"/>
    <w:uiPriority w:val="99"/>
    <w:rPr>
      <w:color w:val="0000FF"/>
      <w:u w:val="single"/>
    </w:rPr>
  </w:style>
  <w:style w:type="paragraph" w:customStyle="1" w:styleId="c2">
    <w:name w:val="c2"/>
    <w:basedOn w:val="Normal"/>
    <w:rsid w:val="005A7B6F"/>
    <w:pPr>
      <w:spacing w:before="100" w:beforeAutospacing="1" w:after="100" w:afterAutospacing="1"/>
    </w:pPr>
    <w:rPr>
      <w:sz w:val="24"/>
      <w:szCs w:val="24"/>
    </w:rPr>
  </w:style>
  <w:style w:type="paragraph" w:styleId="BalloonText">
    <w:name w:val="Balloon Text"/>
    <w:basedOn w:val="Normal"/>
    <w:link w:val="BalloonTextChar"/>
    <w:uiPriority w:val="99"/>
    <w:semiHidden/>
    <w:unhideWhenUsed/>
    <w:rsid w:val="005F40E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40E0"/>
    <w:rPr>
      <w:rFonts w:ascii="Segoe UI" w:hAnsi="Segoe UI" w:cs="Segoe UI"/>
      <w:sz w:val="18"/>
      <w:szCs w:val="18"/>
      <w:lang w:val="en-GB"/>
    </w:rPr>
  </w:style>
  <w:style w:type="character" w:customStyle="1" w:styleId="FooterChar">
    <w:name w:val="Footer Char"/>
    <w:basedOn w:val="DefaultParagraphFont"/>
    <w:link w:val="Footer"/>
    <w:uiPriority w:val="99"/>
    <w:rsid w:val="008A2BFD"/>
    <w:rPr>
      <w:lang w:val="en-GB"/>
    </w:rPr>
  </w:style>
  <w:style w:type="paragraph" w:styleId="NoSpacing">
    <w:name w:val="No Spacing"/>
    <w:uiPriority w:val="1"/>
    <w:qFormat/>
    <w:rsid w:val="008A2BFD"/>
    <w:rPr>
      <w:rFonts w:ascii="Calibri" w:eastAsia="Calibri" w:hAnsi="Calibri"/>
      <w:sz w:val="22"/>
      <w:szCs w:val="22"/>
      <w:lang w:val="en-GB"/>
    </w:rPr>
  </w:style>
  <w:style w:type="character" w:styleId="CommentReference">
    <w:name w:val="annotation reference"/>
    <w:basedOn w:val="DefaultParagraphFont"/>
    <w:uiPriority w:val="99"/>
    <w:semiHidden/>
    <w:unhideWhenUsed/>
    <w:rsid w:val="00A55365"/>
    <w:rPr>
      <w:sz w:val="16"/>
      <w:szCs w:val="16"/>
    </w:rPr>
  </w:style>
  <w:style w:type="paragraph" w:styleId="CommentText">
    <w:name w:val="annotation text"/>
    <w:basedOn w:val="Normal"/>
    <w:link w:val="CommentTextChar"/>
    <w:uiPriority w:val="99"/>
    <w:semiHidden/>
    <w:unhideWhenUsed/>
    <w:rsid w:val="00A55365"/>
  </w:style>
  <w:style w:type="character" w:customStyle="1" w:styleId="CommentTextChar">
    <w:name w:val="Comment Text Char"/>
    <w:basedOn w:val="DefaultParagraphFont"/>
    <w:link w:val="CommentText"/>
    <w:uiPriority w:val="99"/>
    <w:semiHidden/>
    <w:rsid w:val="00A55365"/>
    <w:rPr>
      <w:lang w:val="en-GB"/>
    </w:rPr>
  </w:style>
  <w:style w:type="paragraph" w:styleId="CommentSubject">
    <w:name w:val="annotation subject"/>
    <w:basedOn w:val="CommentText"/>
    <w:next w:val="CommentText"/>
    <w:link w:val="CommentSubjectChar"/>
    <w:uiPriority w:val="99"/>
    <w:semiHidden/>
    <w:unhideWhenUsed/>
    <w:rsid w:val="00A55365"/>
    <w:rPr>
      <w:b/>
      <w:bCs/>
    </w:rPr>
  </w:style>
  <w:style w:type="character" w:customStyle="1" w:styleId="CommentSubjectChar">
    <w:name w:val="Comment Subject Char"/>
    <w:basedOn w:val="CommentTextChar"/>
    <w:link w:val="CommentSubject"/>
    <w:uiPriority w:val="99"/>
    <w:semiHidden/>
    <w:rsid w:val="00A55365"/>
    <w:rPr>
      <w:b/>
      <w:bCs/>
      <w:lang w:val="en-GB"/>
    </w:rPr>
  </w:style>
  <w:style w:type="paragraph" w:styleId="Revision">
    <w:name w:val="Revision"/>
    <w:hidden/>
    <w:uiPriority w:val="99"/>
    <w:semiHidden/>
    <w:rsid w:val="00A55365"/>
    <w:rPr>
      <w:lang w:val="en-GB"/>
    </w:rPr>
  </w:style>
  <w:style w:type="character" w:customStyle="1" w:styleId="HeaderChar">
    <w:name w:val="Header Char"/>
    <w:basedOn w:val="DefaultParagraphFont"/>
    <w:link w:val="Header"/>
    <w:uiPriority w:val="99"/>
    <w:rsid w:val="000A037F"/>
    <w:rPr>
      <w:lang w:val="en-GB"/>
    </w:rPr>
  </w:style>
  <w:style w:type="paragraph" w:styleId="ListParagraph">
    <w:name w:val="List Paragraph"/>
    <w:basedOn w:val="Normal"/>
    <w:uiPriority w:val="34"/>
    <w:qFormat/>
    <w:rsid w:val="00674E90"/>
    <w:pPr>
      <w:ind w:left="720"/>
      <w:contextualSpacing/>
    </w:pPr>
  </w:style>
  <w:style w:type="character" w:styleId="PlaceholderText">
    <w:name w:val="Placeholder Text"/>
    <w:basedOn w:val="DefaultParagraphFont"/>
    <w:uiPriority w:val="99"/>
    <w:semiHidden/>
    <w:rsid w:val="00A06B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1644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tiff"/></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tif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unhcr\hcrLett.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B98F2C91D8146F09D6C40D88CABC22E"/>
        <w:category>
          <w:name w:val="General"/>
          <w:gallery w:val="placeholder"/>
        </w:category>
        <w:types>
          <w:type w:val="bbPlcHdr"/>
        </w:types>
        <w:behaviors>
          <w:behavior w:val="content"/>
        </w:behaviors>
        <w:guid w:val="{CDADC4E4-BFCB-4C80-B641-D4A53F8132A7}"/>
      </w:docPartPr>
      <w:docPartBody>
        <w:p w:rsidR="00B33944" w:rsidRDefault="004E513A" w:rsidP="004E513A">
          <w:pPr>
            <w:pStyle w:val="BB98F2C91D8146F09D6C40D88CABC22E5"/>
          </w:pPr>
          <w:r w:rsidRPr="00D36DFD">
            <w:rPr>
              <w:rFonts w:asciiTheme="majorBidi" w:hAnsiTheme="majorBidi" w:cstheme="majorBidi"/>
              <w:sz w:val="23"/>
              <w:szCs w:val="23"/>
              <w:lang w:bidi="ar-SY"/>
            </w:rPr>
            <w:t>Click or tap here to enter text.</w:t>
          </w:r>
        </w:p>
      </w:docPartBody>
    </w:docPart>
    <w:docPart>
      <w:docPartPr>
        <w:name w:val="FED88A57384B469F9CF7D4B1F2A4AA05"/>
        <w:category>
          <w:name w:val="General"/>
          <w:gallery w:val="placeholder"/>
        </w:category>
        <w:types>
          <w:type w:val="bbPlcHdr"/>
        </w:types>
        <w:behaviors>
          <w:behavior w:val="content"/>
        </w:behaviors>
        <w:guid w:val="{AE903E2E-9C3D-4002-AD69-76B0CADC50F4}"/>
      </w:docPartPr>
      <w:docPartBody>
        <w:p w:rsidR="00E95625" w:rsidRDefault="002E7313" w:rsidP="002E7313">
          <w:pPr>
            <w:pStyle w:val="FED88A57384B469F9CF7D4B1F2A4AA05"/>
          </w:pPr>
          <w:r w:rsidRPr="009A03BE">
            <w:rPr>
              <w:rFonts w:asciiTheme="majorBidi" w:hAnsiTheme="majorBidi" w:cstheme="majorBidi"/>
              <w:sz w:val="23"/>
              <w:szCs w:val="23"/>
              <w:lang w:bidi="ar-SY"/>
            </w:rPr>
            <w:t>Click or tap here to enter text.</w:t>
          </w:r>
        </w:p>
      </w:docPartBody>
    </w:docPart>
    <w:docPart>
      <w:docPartPr>
        <w:name w:val="0E2307F1B9E34A71B7AA44ED926D097B"/>
        <w:category>
          <w:name w:val="General"/>
          <w:gallery w:val="placeholder"/>
        </w:category>
        <w:types>
          <w:type w:val="bbPlcHdr"/>
        </w:types>
        <w:behaviors>
          <w:behavior w:val="content"/>
        </w:behaviors>
        <w:guid w:val="{79E6631E-22B7-4635-9E30-9A8C89B650A6}"/>
      </w:docPartPr>
      <w:docPartBody>
        <w:p w:rsidR="00E95625" w:rsidRDefault="002E7313" w:rsidP="002E7313">
          <w:pPr>
            <w:pStyle w:val="0E2307F1B9E34A71B7AA44ED926D097B"/>
          </w:pPr>
          <w:r w:rsidRPr="00FB0E32">
            <w:rPr>
              <w:rStyle w:val="PlaceholderText"/>
            </w:rPr>
            <w:t>Click or tap here to enter text.</w:t>
          </w:r>
        </w:p>
      </w:docPartBody>
    </w:docPart>
    <w:docPart>
      <w:docPartPr>
        <w:name w:val="9F177C9F3BFB4E64A40BB267CCDD09B1"/>
        <w:category>
          <w:name w:val="General"/>
          <w:gallery w:val="placeholder"/>
        </w:category>
        <w:types>
          <w:type w:val="bbPlcHdr"/>
        </w:types>
        <w:behaviors>
          <w:behavior w:val="content"/>
        </w:behaviors>
        <w:guid w:val="{FAD48526-9586-4EB7-8880-CAE4F8DC97AC}"/>
      </w:docPartPr>
      <w:docPartBody>
        <w:p w:rsidR="00E95625" w:rsidRDefault="002E7313" w:rsidP="002E7313">
          <w:pPr>
            <w:pStyle w:val="9F177C9F3BFB4E64A40BB267CCDD09B1"/>
          </w:pPr>
          <w:r w:rsidRPr="009A03BE">
            <w:rPr>
              <w:rFonts w:asciiTheme="majorBidi" w:hAnsiTheme="majorBidi" w:cstheme="majorBidi"/>
              <w:sz w:val="23"/>
              <w:szCs w:val="23"/>
              <w:lang w:bidi="ar-SY"/>
            </w:rPr>
            <w:t>Click or tap here to enter text.</w:t>
          </w:r>
        </w:p>
      </w:docPartBody>
    </w:docPart>
    <w:docPart>
      <w:docPartPr>
        <w:name w:val="C9C63B1F3DC549639264DA518C9BE91F"/>
        <w:category>
          <w:name w:val="General"/>
          <w:gallery w:val="placeholder"/>
        </w:category>
        <w:types>
          <w:type w:val="bbPlcHdr"/>
        </w:types>
        <w:behaviors>
          <w:behavior w:val="content"/>
        </w:behaviors>
        <w:guid w:val="{0EA11C57-72A4-4D37-A2C0-A7C86FBEB328}"/>
      </w:docPartPr>
      <w:docPartBody>
        <w:p w:rsidR="00E95625" w:rsidRDefault="002E7313" w:rsidP="002E7313">
          <w:pPr>
            <w:pStyle w:val="C9C63B1F3DC549639264DA518C9BE91F"/>
          </w:pPr>
          <w:r w:rsidRPr="009A03BE">
            <w:rPr>
              <w:rFonts w:asciiTheme="majorBidi" w:hAnsiTheme="majorBidi" w:cstheme="majorBidi"/>
              <w:sz w:val="23"/>
              <w:szCs w:val="23"/>
              <w:lang w:bidi="ar-SY"/>
            </w:rPr>
            <w:t>Click or tap here to enter text.</w:t>
          </w:r>
        </w:p>
      </w:docPartBody>
    </w:docPart>
    <w:docPart>
      <w:docPartPr>
        <w:name w:val="1E3FAE2042164880916DD00D0BFB267F"/>
        <w:category>
          <w:name w:val="General"/>
          <w:gallery w:val="placeholder"/>
        </w:category>
        <w:types>
          <w:type w:val="bbPlcHdr"/>
        </w:types>
        <w:behaviors>
          <w:behavior w:val="content"/>
        </w:behaviors>
        <w:guid w:val="{3FC4DD32-9E6D-4BD6-BFDC-2B620DB61D9A}"/>
      </w:docPartPr>
      <w:docPartBody>
        <w:p w:rsidR="00E95625" w:rsidRDefault="002E7313" w:rsidP="002E7313">
          <w:pPr>
            <w:pStyle w:val="1E3FAE2042164880916DD00D0BFB267F"/>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A53D76399701413ABE368EF5FB6F5CF7"/>
        <w:category>
          <w:name w:val="General"/>
          <w:gallery w:val="placeholder"/>
        </w:category>
        <w:types>
          <w:type w:val="bbPlcHdr"/>
        </w:types>
        <w:behaviors>
          <w:behavior w:val="content"/>
        </w:behaviors>
        <w:guid w:val="{422E9C8F-06EF-437A-BD28-7BF94B1A7A3E}"/>
      </w:docPartPr>
      <w:docPartBody>
        <w:p w:rsidR="00E95625" w:rsidRDefault="002E7313" w:rsidP="002E7313">
          <w:pPr>
            <w:pStyle w:val="A53D76399701413ABE368EF5FB6F5CF7"/>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E89DACA8B38647CCBB2EF2D83CA47603"/>
        <w:category>
          <w:name w:val="General"/>
          <w:gallery w:val="placeholder"/>
        </w:category>
        <w:types>
          <w:type w:val="bbPlcHdr"/>
        </w:types>
        <w:behaviors>
          <w:behavior w:val="content"/>
        </w:behaviors>
        <w:guid w:val="{165C2B26-77EA-4CA7-9A53-4E4618DCD20C}"/>
      </w:docPartPr>
      <w:docPartBody>
        <w:p w:rsidR="00E95625" w:rsidRDefault="002E7313" w:rsidP="002E7313">
          <w:pPr>
            <w:pStyle w:val="E89DACA8B38647CCBB2EF2D83CA47603"/>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E2E09C77A48E4D49B58A6C31214D47C6"/>
        <w:category>
          <w:name w:val="General"/>
          <w:gallery w:val="placeholder"/>
        </w:category>
        <w:types>
          <w:type w:val="bbPlcHdr"/>
        </w:types>
        <w:behaviors>
          <w:behavior w:val="content"/>
        </w:behaviors>
        <w:guid w:val="{36DFBD40-D58C-449D-B668-1E5B639E094F}"/>
      </w:docPartPr>
      <w:docPartBody>
        <w:p w:rsidR="00E95625" w:rsidRDefault="002E7313" w:rsidP="002E7313">
          <w:pPr>
            <w:pStyle w:val="E2E09C77A48E4D49B58A6C31214D47C6"/>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E69F40C225CF46B38E853AF70B166EA1"/>
        <w:category>
          <w:name w:val="General"/>
          <w:gallery w:val="placeholder"/>
        </w:category>
        <w:types>
          <w:type w:val="bbPlcHdr"/>
        </w:types>
        <w:behaviors>
          <w:behavior w:val="content"/>
        </w:behaviors>
        <w:guid w:val="{9D8A06E3-06EA-441F-9D54-59D2F5E3D2B7}"/>
      </w:docPartPr>
      <w:docPartBody>
        <w:p w:rsidR="00E95625" w:rsidRDefault="002E7313" w:rsidP="002E7313">
          <w:pPr>
            <w:pStyle w:val="E69F40C225CF46B38E853AF70B166EA1"/>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1DEA1B47153F44EF88423CC6FFF1F853"/>
        <w:category>
          <w:name w:val="General"/>
          <w:gallery w:val="placeholder"/>
        </w:category>
        <w:types>
          <w:type w:val="bbPlcHdr"/>
        </w:types>
        <w:behaviors>
          <w:behavior w:val="content"/>
        </w:behaviors>
        <w:guid w:val="{ACD27EED-258D-438E-8196-DC3F365F7038}"/>
      </w:docPartPr>
      <w:docPartBody>
        <w:p w:rsidR="00E95625" w:rsidRDefault="002E7313" w:rsidP="002E7313">
          <w:pPr>
            <w:pStyle w:val="1DEA1B47153F44EF88423CC6FFF1F853"/>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D4EA7BF9782A491A8227A605BB31BC75"/>
        <w:category>
          <w:name w:val="General"/>
          <w:gallery w:val="placeholder"/>
        </w:category>
        <w:types>
          <w:type w:val="bbPlcHdr"/>
        </w:types>
        <w:behaviors>
          <w:behavior w:val="content"/>
        </w:behaviors>
        <w:guid w:val="{71AA5AE2-03A0-4425-8FD1-79B095773B29}"/>
      </w:docPartPr>
      <w:docPartBody>
        <w:p w:rsidR="00E95625" w:rsidRDefault="002E7313" w:rsidP="002E7313">
          <w:pPr>
            <w:pStyle w:val="D4EA7BF9782A491A8227A605BB31BC75"/>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BE560A2E98824FF999AD3BE7D311208A"/>
        <w:category>
          <w:name w:val="General"/>
          <w:gallery w:val="placeholder"/>
        </w:category>
        <w:types>
          <w:type w:val="bbPlcHdr"/>
        </w:types>
        <w:behaviors>
          <w:behavior w:val="content"/>
        </w:behaviors>
        <w:guid w:val="{96FC1196-8F47-4524-9AE3-1B12FBC1ABA7}"/>
      </w:docPartPr>
      <w:docPartBody>
        <w:p w:rsidR="00E95625" w:rsidRDefault="002E7313" w:rsidP="002E7313">
          <w:pPr>
            <w:pStyle w:val="BE560A2E98824FF999AD3BE7D311208A"/>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64D03F5FCB3F4EA29BD56BA5A620D165"/>
        <w:category>
          <w:name w:val="General"/>
          <w:gallery w:val="placeholder"/>
        </w:category>
        <w:types>
          <w:type w:val="bbPlcHdr"/>
        </w:types>
        <w:behaviors>
          <w:behavior w:val="content"/>
        </w:behaviors>
        <w:guid w:val="{B863F742-2A5D-46A5-9147-784351462F33}"/>
      </w:docPartPr>
      <w:docPartBody>
        <w:p w:rsidR="00E95625" w:rsidRDefault="002E7313" w:rsidP="002E7313">
          <w:pPr>
            <w:pStyle w:val="64D03F5FCB3F4EA29BD56BA5A620D165"/>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71431BF1481C4C0F9FD934E2E1527998"/>
        <w:category>
          <w:name w:val="General"/>
          <w:gallery w:val="placeholder"/>
        </w:category>
        <w:types>
          <w:type w:val="bbPlcHdr"/>
        </w:types>
        <w:behaviors>
          <w:behavior w:val="content"/>
        </w:behaviors>
        <w:guid w:val="{3C2DF3D8-A833-456B-9DAA-BCB56D8E4EE3}"/>
      </w:docPartPr>
      <w:docPartBody>
        <w:p w:rsidR="00E95625" w:rsidRDefault="002E7313" w:rsidP="002E7313">
          <w:pPr>
            <w:pStyle w:val="71431BF1481C4C0F9FD934E2E1527998"/>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8D2DFB8FBAD04F5C87B64449B897DD8E"/>
        <w:category>
          <w:name w:val="General"/>
          <w:gallery w:val="placeholder"/>
        </w:category>
        <w:types>
          <w:type w:val="bbPlcHdr"/>
        </w:types>
        <w:behaviors>
          <w:behavior w:val="content"/>
        </w:behaviors>
        <w:guid w:val="{1C55DF53-22AA-4BC8-9774-1C0F5645E4CC}"/>
      </w:docPartPr>
      <w:docPartBody>
        <w:p w:rsidR="00E95625" w:rsidRDefault="002E7313" w:rsidP="002E7313">
          <w:pPr>
            <w:pStyle w:val="8D2DFB8FBAD04F5C87B64449B897DD8E"/>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EC02D12F88E54026A21CDEC7FC21DDC0"/>
        <w:category>
          <w:name w:val="General"/>
          <w:gallery w:val="placeholder"/>
        </w:category>
        <w:types>
          <w:type w:val="bbPlcHdr"/>
        </w:types>
        <w:behaviors>
          <w:behavior w:val="content"/>
        </w:behaviors>
        <w:guid w:val="{0846E425-11F5-44A5-A3E7-A6A6C68202C1}"/>
      </w:docPartPr>
      <w:docPartBody>
        <w:p w:rsidR="00E95625" w:rsidRDefault="002E7313" w:rsidP="002E7313">
          <w:pPr>
            <w:pStyle w:val="EC02D12F88E54026A21CDEC7FC21DDC0"/>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F49F81659FAD4E4ABE72A287E4033CBB"/>
        <w:category>
          <w:name w:val="General"/>
          <w:gallery w:val="placeholder"/>
        </w:category>
        <w:types>
          <w:type w:val="bbPlcHdr"/>
        </w:types>
        <w:behaviors>
          <w:behavior w:val="content"/>
        </w:behaviors>
        <w:guid w:val="{526362AC-F4DA-421A-9DA5-3A48AC7572C1}"/>
      </w:docPartPr>
      <w:docPartBody>
        <w:p w:rsidR="00E95625" w:rsidRDefault="002E7313" w:rsidP="002E7313">
          <w:pPr>
            <w:pStyle w:val="F49F81659FAD4E4ABE72A287E4033CBB"/>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A58F2D90EF5C4937B36E4A050A55C609"/>
        <w:category>
          <w:name w:val="General"/>
          <w:gallery w:val="placeholder"/>
        </w:category>
        <w:types>
          <w:type w:val="bbPlcHdr"/>
        </w:types>
        <w:behaviors>
          <w:behavior w:val="content"/>
        </w:behaviors>
        <w:guid w:val="{0C77CA13-C457-438E-B9A0-FD9A96191A0D}"/>
      </w:docPartPr>
      <w:docPartBody>
        <w:p w:rsidR="00E95625" w:rsidRDefault="002E7313" w:rsidP="002E7313">
          <w:pPr>
            <w:pStyle w:val="A58F2D90EF5C4937B36E4A050A55C609"/>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6FFDB91522A94860B317AE780BFF9858"/>
        <w:category>
          <w:name w:val="General"/>
          <w:gallery w:val="placeholder"/>
        </w:category>
        <w:types>
          <w:type w:val="bbPlcHdr"/>
        </w:types>
        <w:behaviors>
          <w:behavior w:val="content"/>
        </w:behaviors>
        <w:guid w:val="{92E74AF2-BE00-42E5-ACCE-0DA638C66473}"/>
      </w:docPartPr>
      <w:docPartBody>
        <w:p w:rsidR="00E95625" w:rsidRDefault="002E7313" w:rsidP="002E7313">
          <w:pPr>
            <w:pStyle w:val="6FFDB91522A94860B317AE780BFF9858"/>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BFF3234BD050438EB749D43A84386C13"/>
        <w:category>
          <w:name w:val="General"/>
          <w:gallery w:val="placeholder"/>
        </w:category>
        <w:types>
          <w:type w:val="bbPlcHdr"/>
        </w:types>
        <w:behaviors>
          <w:behavior w:val="content"/>
        </w:behaviors>
        <w:guid w:val="{44906530-C1F9-4570-AFC0-8257FE42BBA9}"/>
      </w:docPartPr>
      <w:docPartBody>
        <w:p w:rsidR="00E95625" w:rsidRDefault="002E7313" w:rsidP="002E7313">
          <w:pPr>
            <w:pStyle w:val="BFF3234BD050438EB749D43A84386C13"/>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E832C04C6A334CCEB10C635AB0A2F57F"/>
        <w:category>
          <w:name w:val="General"/>
          <w:gallery w:val="placeholder"/>
        </w:category>
        <w:types>
          <w:type w:val="bbPlcHdr"/>
        </w:types>
        <w:behaviors>
          <w:behavior w:val="content"/>
        </w:behaviors>
        <w:guid w:val="{10568E1D-5AFD-4753-8B76-0BBD2FCF2453}"/>
      </w:docPartPr>
      <w:docPartBody>
        <w:p w:rsidR="00E95625" w:rsidRDefault="002E7313" w:rsidP="002E7313">
          <w:pPr>
            <w:pStyle w:val="E832C04C6A334CCEB10C635AB0A2F57F"/>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04440DC157EF4A488AEB2CB5F07C43C8"/>
        <w:category>
          <w:name w:val="General"/>
          <w:gallery w:val="placeholder"/>
        </w:category>
        <w:types>
          <w:type w:val="bbPlcHdr"/>
        </w:types>
        <w:behaviors>
          <w:behavior w:val="content"/>
        </w:behaviors>
        <w:guid w:val="{40BC0327-76CA-41AC-A7EF-A36DFA60529D}"/>
      </w:docPartPr>
      <w:docPartBody>
        <w:p w:rsidR="00E95625" w:rsidRDefault="002E7313" w:rsidP="002E7313">
          <w:pPr>
            <w:pStyle w:val="04440DC157EF4A488AEB2CB5F07C43C8"/>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56944B8791234340A0A77AD21A6D208B"/>
        <w:category>
          <w:name w:val="General"/>
          <w:gallery w:val="placeholder"/>
        </w:category>
        <w:types>
          <w:type w:val="bbPlcHdr"/>
        </w:types>
        <w:behaviors>
          <w:behavior w:val="content"/>
        </w:behaviors>
        <w:guid w:val="{88C1AEED-ADC6-4D82-A323-49889D406BED}"/>
      </w:docPartPr>
      <w:docPartBody>
        <w:p w:rsidR="00E95625" w:rsidRDefault="002E7313" w:rsidP="002E7313">
          <w:pPr>
            <w:pStyle w:val="56944B8791234340A0A77AD21A6D208B"/>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142496A7384A4E54A82DBC412417A5B8"/>
        <w:category>
          <w:name w:val="General"/>
          <w:gallery w:val="placeholder"/>
        </w:category>
        <w:types>
          <w:type w:val="bbPlcHdr"/>
        </w:types>
        <w:behaviors>
          <w:behavior w:val="content"/>
        </w:behaviors>
        <w:guid w:val="{D6372D43-F4D7-4EE8-8FD5-D335249A125A}"/>
      </w:docPartPr>
      <w:docPartBody>
        <w:p w:rsidR="00E95625" w:rsidRDefault="002E7313" w:rsidP="002E7313">
          <w:pPr>
            <w:pStyle w:val="142496A7384A4E54A82DBC412417A5B8"/>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422D7B4D247040B08C85AE663EFB0DE1"/>
        <w:category>
          <w:name w:val="General"/>
          <w:gallery w:val="placeholder"/>
        </w:category>
        <w:types>
          <w:type w:val="bbPlcHdr"/>
        </w:types>
        <w:behaviors>
          <w:behavior w:val="content"/>
        </w:behaviors>
        <w:guid w:val="{B220A352-4DC7-4EAD-839A-F3DBF1C7F2BC}"/>
      </w:docPartPr>
      <w:docPartBody>
        <w:p w:rsidR="00E95625" w:rsidRDefault="002E7313" w:rsidP="002E7313">
          <w:pPr>
            <w:pStyle w:val="422D7B4D247040B08C85AE663EFB0DE1"/>
          </w:pPr>
          <w:r w:rsidRPr="009A03BE">
            <w:rPr>
              <w:rFonts w:asciiTheme="majorBidi" w:hAnsiTheme="majorBidi" w:cstheme="majorBidi"/>
              <w:sz w:val="23"/>
              <w:szCs w:val="23"/>
              <w:lang w:bidi="ar-SY"/>
            </w:rPr>
            <w:t>Click or tap here to enter text.</w:t>
          </w:r>
        </w:p>
      </w:docPartBody>
    </w:docPart>
    <w:docPart>
      <w:docPartPr>
        <w:name w:val="B6E31B5F4CC940B8AB6381CF3E0DA7E4"/>
        <w:category>
          <w:name w:val="General"/>
          <w:gallery w:val="placeholder"/>
        </w:category>
        <w:types>
          <w:type w:val="bbPlcHdr"/>
        </w:types>
        <w:behaviors>
          <w:behavior w:val="content"/>
        </w:behaviors>
        <w:guid w:val="{887B5E2B-6944-40BC-8729-E1242DB09A9C}"/>
      </w:docPartPr>
      <w:docPartBody>
        <w:p w:rsidR="00E95625" w:rsidRDefault="002E7313" w:rsidP="002E7313">
          <w:pPr>
            <w:pStyle w:val="B6E31B5F4CC940B8AB6381CF3E0DA7E4"/>
          </w:pPr>
          <w:r w:rsidRPr="009A03BE">
            <w:rPr>
              <w:rFonts w:asciiTheme="majorBidi" w:hAnsiTheme="majorBidi" w:cstheme="majorBidi"/>
              <w:sz w:val="23"/>
              <w:szCs w:val="23"/>
              <w:lang w:bidi="ar-SY"/>
            </w:rPr>
            <w:t>Click or tap here to enter text.</w:t>
          </w:r>
        </w:p>
      </w:docPartBody>
    </w:docPart>
    <w:docPart>
      <w:docPartPr>
        <w:name w:val="55FA144F44964105B34E115066EF3A22"/>
        <w:category>
          <w:name w:val="General"/>
          <w:gallery w:val="placeholder"/>
        </w:category>
        <w:types>
          <w:type w:val="bbPlcHdr"/>
        </w:types>
        <w:behaviors>
          <w:behavior w:val="content"/>
        </w:behaviors>
        <w:guid w:val="{69360197-0208-4C14-9FA6-F45C969CFFB6}"/>
      </w:docPartPr>
      <w:docPartBody>
        <w:p w:rsidR="00E95625" w:rsidRDefault="002E7313" w:rsidP="002E7313">
          <w:pPr>
            <w:pStyle w:val="55FA144F44964105B34E115066EF3A22"/>
          </w:pPr>
          <w:r w:rsidRPr="009A03BE">
            <w:rPr>
              <w:rFonts w:asciiTheme="majorBidi" w:hAnsiTheme="majorBidi" w:cstheme="majorBidi"/>
              <w:sz w:val="23"/>
              <w:szCs w:val="23"/>
              <w:lang w:bidi="ar-SY"/>
            </w:rPr>
            <w:t>Click or tap here to enter text.</w:t>
          </w:r>
        </w:p>
      </w:docPartBody>
    </w:docPart>
    <w:docPart>
      <w:docPartPr>
        <w:name w:val="3B8A5BF4FE0347F6BD32495D2D5A93AF"/>
        <w:category>
          <w:name w:val="General"/>
          <w:gallery w:val="placeholder"/>
        </w:category>
        <w:types>
          <w:type w:val="bbPlcHdr"/>
        </w:types>
        <w:behaviors>
          <w:behavior w:val="content"/>
        </w:behaviors>
        <w:guid w:val="{EA69A0B1-5CDE-461B-8583-3351EB416E2E}"/>
      </w:docPartPr>
      <w:docPartBody>
        <w:p w:rsidR="00E95625" w:rsidRDefault="002E7313" w:rsidP="002E7313">
          <w:pPr>
            <w:pStyle w:val="3B8A5BF4FE0347F6BD32495D2D5A93AF"/>
          </w:pPr>
          <w:r w:rsidRPr="009A03BE">
            <w:rPr>
              <w:rFonts w:asciiTheme="majorBidi" w:hAnsiTheme="majorBidi" w:cstheme="majorBidi"/>
              <w:sz w:val="23"/>
              <w:szCs w:val="23"/>
              <w:lang w:bidi="ar-SY"/>
            </w:rPr>
            <w:t>Click or tap here to enter text.</w:t>
          </w:r>
        </w:p>
      </w:docPartBody>
    </w:docPart>
    <w:docPart>
      <w:docPartPr>
        <w:name w:val="4893222889734D3CBD57BCC788B3BBE7"/>
        <w:category>
          <w:name w:val="General"/>
          <w:gallery w:val="placeholder"/>
        </w:category>
        <w:types>
          <w:type w:val="bbPlcHdr"/>
        </w:types>
        <w:behaviors>
          <w:behavior w:val="content"/>
        </w:behaviors>
        <w:guid w:val="{6B6D44DD-90AD-40BD-8A8F-D3D9C162C0AD}"/>
      </w:docPartPr>
      <w:docPartBody>
        <w:p w:rsidR="00E95625" w:rsidRDefault="002E7313" w:rsidP="002E7313">
          <w:pPr>
            <w:pStyle w:val="4893222889734D3CBD57BCC788B3BBE7"/>
          </w:pPr>
          <w:r w:rsidRPr="009A03BE">
            <w:rPr>
              <w:rFonts w:asciiTheme="majorBidi" w:hAnsiTheme="majorBidi" w:cstheme="majorBidi"/>
              <w:sz w:val="23"/>
              <w:szCs w:val="23"/>
              <w:lang w:bidi="ar-SY"/>
            </w:rPr>
            <w:t>Click or tap here to enter text.</w:t>
          </w:r>
        </w:p>
      </w:docPartBody>
    </w:docPart>
    <w:docPart>
      <w:docPartPr>
        <w:name w:val="8F4251008CBA47B884112E7A182981A6"/>
        <w:category>
          <w:name w:val="General"/>
          <w:gallery w:val="placeholder"/>
        </w:category>
        <w:types>
          <w:type w:val="bbPlcHdr"/>
        </w:types>
        <w:behaviors>
          <w:behavior w:val="content"/>
        </w:behaviors>
        <w:guid w:val="{228244AA-A982-436E-903F-1B9CEB03A9AE}"/>
      </w:docPartPr>
      <w:docPartBody>
        <w:p w:rsidR="00000000" w:rsidRDefault="00E95625" w:rsidP="00E95625">
          <w:pPr>
            <w:pStyle w:val="8F4251008CBA47B884112E7A182981A6"/>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BBA4823BE16F4E17932037FB650C8BDB"/>
        <w:category>
          <w:name w:val="General"/>
          <w:gallery w:val="placeholder"/>
        </w:category>
        <w:types>
          <w:type w:val="bbPlcHdr"/>
        </w:types>
        <w:behaviors>
          <w:behavior w:val="content"/>
        </w:behaviors>
        <w:guid w:val="{1AA292D0-339E-4D91-82E8-B6DBA18A7227}"/>
      </w:docPartPr>
      <w:docPartBody>
        <w:p w:rsidR="00000000" w:rsidRDefault="00E95625" w:rsidP="00E95625">
          <w:pPr>
            <w:pStyle w:val="BBA4823BE16F4E17932037FB650C8BDB"/>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7F3348A5232D4993A9D8C60F871CEDAE"/>
        <w:category>
          <w:name w:val="General"/>
          <w:gallery w:val="placeholder"/>
        </w:category>
        <w:types>
          <w:type w:val="bbPlcHdr"/>
        </w:types>
        <w:behaviors>
          <w:behavior w:val="content"/>
        </w:behaviors>
        <w:guid w:val="{721B41C1-8D0F-4B8A-B442-E0EFA148C553}"/>
      </w:docPartPr>
      <w:docPartBody>
        <w:p w:rsidR="00000000" w:rsidRDefault="00E95625" w:rsidP="00E95625">
          <w:pPr>
            <w:pStyle w:val="7F3348A5232D4993A9D8C60F871CEDAE"/>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32AB3876795A471191249F20D3B760D1"/>
        <w:category>
          <w:name w:val="General"/>
          <w:gallery w:val="placeholder"/>
        </w:category>
        <w:types>
          <w:type w:val="bbPlcHdr"/>
        </w:types>
        <w:behaviors>
          <w:behavior w:val="content"/>
        </w:behaviors>
        <w:guid w:val="{216B25F6-F77E-4AF7-BF48-53A6324C809C}"/>
      </w:docPartPr>
      <w:docPartBody>
        <w:p w:rsidR="00000000" w:rsidRDefault="00E95625" w:rsidP="00E95625">
          <w:pPr>
            <w:pStyle w:val="32AB3876795A471191249F20D3B760D1"/>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1993C10095914E9EA08C468D0F5BDD9F"/>
        <w:category>
          <w:name w:val="General"/>
          <w:gallery w:val="placeholder"/>
        </w:category>
        <w:types>
          <w:type w:val="bbPlcHdr"/>
        </w:types>
        <w:behaviors>
          <w:behavior w:val="content"/>
        </w:behaviors>
        <w:guid w:val="{0BBF6DCA-0637-46C5-886B-ED6690A3B87E}"/>
      </w:docPartPr>
      <w:docPartBody>
        <w:p w:rsidR="00000000" w:rsidRDefault="00E95625" w:rsidP="00E95625">
          <w:pPr>
            <w:pStyle w:val="1993C10095914E9EA08C468D0F5BDD9F"/>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7FB91FCF52D445E78DE008305D9A06BE"/>
        <w:category>
          <w:name w:val="General"/>
          <w:gallery w:val="placeholder"/>
        </w:category>
        <w:types>
          <w:type w:val="bbPlcHdr"/>
        </w:types>
        <w:behaviors>
          <w:behavior w:val="content"/>
        </w:behaviors>
        <w:guid w:val="{27E4817A-6E17-47C8-8201-A8BD03890E65}"/>
      </w:docPartPr>
      <w:docPartBody>
        <w:p w:rsidR="00000000" w:rsidRDefault="00E95625" w:rsidP="00E95625">
          <w:pPr>
            <w:pStyle w:val="7FB91FCF52D445E78DE008305D9A06BE"/>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79F26EBEA4834AC4A87E30469661E619"/>
        <w:category>
          <w:name w:val="General"/>
          <w:gallery w:val="placeholder"/>
        </w:category>
        <w:types>
          <w:type w:val="bbPlcHdr"/>
        </w:types>
        <w:behaviors>
          <w:behavior w:val="content"/>
        </w:behaviors>
        <w:guid w:val="{3E96A075-D09A-4C4D-A764-154070BA8BCD}"/>
      </w:docPartPr>
      <w:docPartBody>
        <w:p w:rsidR="00000000" w:rsidRDefault="00E95625" w:rsidP="00E95625">
          <w:pPr>
            <w:pStyle w:val="79F26EBEA4834AC4A87E30469661E619"/>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72C630E93AB24E18BBF916FBF191FC0B"/>
        <w:category>
          <w:name w:val="General"/>
          <w:gallery w:val="placeholder"/>
        </w:category>
        <w:types>
          <w:type w:val="bbPlcHdr"/>
        </w:types>
        <w:behaviors>
          <w:behavior w:val="content"/>
        </w:behaviors>
        <w:guid w:val="{BAEF25E1-829C-4E47-A27F-F5D82DC40E7A}"/>
      </w:docPartPr>
      <w:docPartBody>
        <w:p w:rsidR="00000000" w:rsidRDefault="00E95625" w:rsidP="00E95625">
          <w:pPr>
            <w:pStyle w:val="72C630E93AB24E18BBF916FBF191FC0B"/>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4D504B54389A4608BFB23396F07A73E6"/>
        <w:category>
          <w:name w:val="General"/>
          <w:gallery w:val="placeholder"/>
        </w:category>
        <w:types>
          <w:type w:val="bbPlcHdr"/>
        </w:types>
        <w:behaviors>
          <w:behavior w:val="content"/>
        </w:behaviors>
        <w:guid w:val="{92967BEB-C8BB-445D-B854-06335BA38EB5}"/>
      </w:docPartPr>
      <w:docPartBody>
        <w:p w:rsidR="00000000" w:rsidRDefault="00E95625" w:rsidP="00E95625">
          <w:pPr>
            <w:pStyle w:val="4D504B54389A4608BFB23396F07A73E6"/>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ED2F16EDCBAD43D28BDFB38A1BFB4AB3"/>
        <w:category>
          <w:name w:val="General"/>
          <w:gallery w:val="placeholder"/>
        </w:category>
        <w:types>
          <w:type w:val="bbPlcHdr"/>
        </w:types>
        <w:behaviors>
          <w:behavior w:val="content"/>
        </w:behaviors>
        <w:guid w:val="{1D775518-505E-4195-B92D-1638C170191C}"/>
      </w:docPartPr>
      <w:docPartBody>
        <w:p w:rsidR="00000000" w:rsidRDefault="00E95625" w:rsidP="00E95625">
          <w:pPr>
            <w:pStyle w:val="ED2F16EDCBAD43D28BDFB38A1BFB4AB3"/>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11D198FF8BF3444AB34CA7051899B841"/>
        <w:category>
          <w:name w:val="General"/>
          <w:gallery w:val="placeholder"/>
        </w:category>
        <w:types>
          <w:type w:val="bbPlcHdr"/>
        </w:types>
        <w:behaviors>
          <w:behavior w:val="content"/>
        </w:behaviors>
        <w:guid w:val="{B08699CE-24B8-4C5E-8405-DED61E1C841A}"/>
      </w:docPartPr>
      <w:docPartBody>
        <w:p w:rsidR="00000000" w:rsidRDefault="00E95625" w:rsidP="00E95625">
          <w:pPr>
            <w:pStyle w:val="11D198FF8BF3444AB34CA7051899B841"/>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7A02D0F74DFF4F2BB3389C1C3C236814"/>
        <w:category>
          <w:name w:val="General"/>
          <w:gallery w:val="placeholder"/>
        </w:category>
        <w:types>
          <w:type w:val="bbPlcHdr"/>
        </w:types>
        <w:behaviors>
          <w:behavior w:val="content"/>
        </w:behaviors>
        <w:guid w:val="{B6F70FE1-C725-4FB9-9940-FAE231C0C901}"/>
      </w:docPartPr>
      <w:docPartBody>
        <w:p w:rsidR="00000000" w:rsidRDefault="00E95625" w:rsidP="00E95625">
          <w:pPr>
            <w:pStyle w:val="7A02D0F74DFF4F2BB3389C1C3C236814"/>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976CC175E1024DCE846C83B5A573DA72"/>
        <w:category>
          <w:name w:val="General"/>
          <w:gallery w:val="placeholder"/>
        </w:category>
        <w:types>
          <w:type w:val="bbPlcHdr"/>
        </w:types>
        <w:behaviors>
          <w:behavior w:val="content"/>
        </w:behaviors>
        <w:guid w:val="{824066B4-E9F8-4F0B-89C1-0DDB23A177B8}"/>
      </w:docPartPr>
      <w:docPartBody>
        <w:p w:rsidR="00000000" w:rsidRDefault="00E95625" w:rsidP="00E95625">
          <w:pPr>
            <w:pStyle w:val="976CC175E1024DCE846C83B5A573DA72"/>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3A7B49B7FC0747D9AEBD848CAFA50323"/>
        <w:category>
          <w:name w:val="General"/>
          <w:gallery w:val="placeholder"/>
        </w:category>
        <w:types>
          <w:type w:val="bbPlcHdr"/>
        </w:types>
        <w:behaviors>
          <w:behavior w:val="content"/>
        </w:behaviors>
        <w:guid w:val="{BD66766C-3BA2-4422-846F-16C57AE84843}"/>
      </w:docPartPr>
      <w:docPartBody>
        <w:p w:rsidR="00000000" w:rsidRDefault="00E95625" w:rsidP="00E95625">
          <w:pPr>
            <w:pStyle w:val="3A7B49B7FC0747D9AEBD848CAFA50323"/>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CF6A8EE5A11E41A0AD00131E4F93438D"/>
        <w:category>
          <w:name w:val="General"/>
          <w:gallery w:val="placeholder"/>
        </w:category>
        <w:types>
          <w:type w:val="bbPlcHdr"/>
        </w:types>
        <w:behaviors>
          <w:behavior w:val="content"/>
        </w:behaviors>
        <w:guid w:val="{25C0E799-3910-4BA0-AE8D-FCD342857A89}"/>
      </w:docPartPr>
      <w:docPartBody>
        <w:p w:rsidR="00000000" w:rsidRDefault="00E95625" w:rsidP="00E95625">
          <w:pPr>
            <w:pStyle w:val="CF6A8EE5A11E41A0AD00131E4F93438D"/>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91893A5AE404456E8CBB5213BFBE86A8"/>
        <w:category>
          <w:name w:val="General"/>
          <w:gallery w:val="placeholder"/>
        </w:category>
        <w:types>
          <w:type w:val="bbPlcHdr"/>
        </w:types>
        <w:behaviors>
          <w:behavior w:val="content"/>
        </w:behaviors>
        <w:guid w:val="{5BCB252F-C649-4C67-BB4B-9CF29F713638}"/>
      </w:docPartPr>
      <w:docPartBody>
        <w:p w:rsidR="00000000" w:rsidRDefault="00E95625" w:rsidP="00E95625">
          <w:pPr>
            <w:pStyle w:val="91893A5AE404456E8CBB5213BFBE86A8"/>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8CF832A8540342618EA0CC257AD7AB32"/>
        <w:category>
          <w:name w:val="General"/>
          <w:gallery w:val="placeholder"/>
        </w:category>
        <w:types>
          <w:type w:val="bbPlcHdr"/>
        </w:types>
        <w:behaviors>
          <w:behavior w:val="content"/>
        </w:behaviors>
        <w:guid w:val="{0F170A8A-8349-4C92-8D62-99492D935961}"/>
      </w:docPartPr>
      <w:docPartBody>
        <w:p w:rsidR="00000000" w:rsidRDefault="00E95625" w:rsidP="00E95625">
          <w:pPr>
            <w:pStyle w:val="8CF832A8540342618EA0CC257AD7AB32"/>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637B427CD48146258F546530256D4BF1"/>
        <w:category>
          <w:name w:val="General"/>
          <w:gallery w:val="placeholder"/>
        </w:category>
        <w:types>
          <w:type w:val="bbPlcHdr"/>
        </w:types>
        <w:behaviors>
          <w:behavior w:val="content"/>
        </w:behaviors>
        <w:guid w:val="{9722E844-7A9B-4CF8-A55A-B381EA7284C0}"/>
      </w:docPartPr>
      <w:docPartBody>
        <w:p w:rsidR="00000000" w:rsidRDefault="00E95625" w:rsidP="00E95625">
          <w:pPr>
            <w:pStyle w:val="637B427CD48146258F546530256D4BF1"/>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8DA0BBDACE3A45D382544E7C0C8D4DAD"/>
        <w:category>
          <w:name w:val="General"/>
          <w:gallery w:val="placeholder"/>
        </w:category>
        <w:types>
          <w:type w:val="bbPlcHdr"/>
        </w:types>
        <w:behaviors>
          <w:behavior w:val="content"/>
        </w:behaviors>
        <w:guid w:val="{0A14CA20-407F-4AB8-B734-F99AEB4342B7}"/>
      </w:docPartPr>
      <w:docPartBody>
        <w:p w:rsidR="00000000" w:rsidRDefault="00E95625" w:rsidP="00E95625">
          <w:pPr>
            <w:pStyle w:val="8DA0BBDACE3A45D382544E7C0C8D4DAD"/>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B901E545CFB1434EB5E21D4B00A3186D"/>
        <w:category>
          <w:name w:val="General"/>
          <w:gallery w:val="placeholder"/>
        </w:category>
        <w:types>
          <w:type w:val="bbPlcHdr"/>
        </w:types>
        <w:behaviors>
          <w:behavior w:val="content"/>
        </w:behaviors>
        <w:guid w:val="{CB042C3C-F238-4205-B836-CB25B4B3F500}"/>
      </w:docPartPr>
      <w:docPartBody>
        <w:p w:rsidR="00000000" w:rsidRDefault="00E95625" w:rsidP="00E95625">
          <w:pPr>
            <w:pStyle w:val="B901E545CFB1434EB5E21D4B00A3186D"/>
          </w:pPr>
          <w:r w:rsidRPr="00076D4A">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7E1"/>
    <w:rsid w:val="000059ED"/>
    <w:rsid w:val="0001009F"/>
    <w:rsid w:val="000140E3"/>
    <w:rsid w:val="00051EB6"/>
    <w:rsid w:val="00055AE3"/>
    <w:rsid w:val="000B02FD"/>
    <w:rsid w:val="00132B74"/>
    <w:rsid w:val="00135A92"/>
    <w:rsid w:val="00155129"/>
    <w:rsid w:val="00197148"/>
    <w:rsid w:val="001A6593"/>
    <w:rsid w:val="001F62CF"/>
    <w:rsid w:val="00283A5E"/>
    <w:rsid w:val="00285D1F"/>
    <w:rsid w:val="002C1F45"/>
    <w:rsid w:val="002D79E3"/>
    <w:rsid w:val="002E390E"/>
    <w:rsid w:val="002E7313"/>
    <w:rsid w:val="00322973"/>
    <w:rsid w:val="00365ADC"/>
    <w:rsid w:val="003E6A57"/>
    <w:rsid w:val="004E513A"/>
    <w:rsid w:val="00573AD9"/>
    <w:rsid w:val="00587EE7"/>
    <w:rsid w:val="006150BE"/>
    <w:rsid w:val="006317E4"/>
    <w:rsid w:val="0067718A"/>
    <w:rsid w:val="006864CD"/>
    <w:rsid w:val="006B329A"/>
    <w:rsid w:val="00716134"/>
    <w:rsid w:val="00724A03"/>
    <w:rsid w:val="00756075"/>
    <w:rsid w:val="007C72E8"/>
    <w:rsid w:val="00886A75"/>
    <w:rsid w:val="00895A0F"/>
    <w:rsid w:val="00895EC3"/>
    <w:rsid w:val="008F2F34"/>
    <w:rsid w:val="00904229"/>
    <w:rsid w:val="009708AE"/>
    <w:rsid w:val="009F023C"/>
    <w:rsid w:val="00A24227"/>
    <w:rsid w:val="00A514AC"/>
    <w:rsid w:val="00A76F12"/>
    <w:rsid w:val="00A82C59"/>
    <w:rsid w:val="00AD536C"/>
    <w:rsid w:val="00AF17E1"/>
    <w:rsid w:val="00B33944"/>
    <w:rsid w:val="00B76072"/>
    <w:rsid w:val="00C23866"/>
    <w:rsid w:val="00C24924"/>
    <w:rsid w:val="00C83906"/>
    <w:rsid w:val="00CC03FC"/>
    <w:rsid w:val="00CE3D40"/>
    <w:rsid w:val="00DB5DED"/>
    <w:rsid w:val="00DC036A"/>
    <w:rsid w:val="00DE7F92"/>
    <w:rsid w:val="00DF7EDE"/>
    <w:rsid w:val="00E13CAF"/>
    <w:rsid w:val="00E95625"/>
    <w:rsid w:val="00EA5AB9"/>
    <w:rsid w:val="00EE30ED"/>
    <w:rsid w:val="00F57A5F"/>
    <w:rsid w:val="00FA2A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5625"/>
    <w:rPr>
      <w:color w:val="808080"/>
    </w:rPr>
  </w:style>
  <w:style w:type="paragraph" w:customStyle="1" w:styleId="BC4D716DED6942EE82BEE99853AFCF67">
    <w:name w:val="BC4D716DED6942EE82BEE99853AFCF67"/>
    <w:rsid w:val="00AF17E1"/>
  </w:style>
  <w:style w:type="paragraph" w:customStyle="1" w:styleId="FA7B346278064E8AB32AFBA1C2525215">
    <w:name w:val="FA7B346278064E8AB32AFBA1C2525215"/>
    <w:rsid w:val="00AF17E1"/>
  </w:style>
  <w:style w:type="paragraph" w:customStyle="1" w:styleId="F978CAEC09314B41B0888F12E738E3D0">
    <w:name w:val="F978CAEC09314B41B0888F12E738E3D0"/>
    <w:rsid w:val="00AF17E1"/>
  </w:style>
  <w:style w:type="paragraph" w:customStyle="1" w:styleId="C068609091AD495EAAD31869ECBB4304">
    <w:name w:val="C068609091AD495EAAD31869ECBB4304"/>
    <w:rsid w:val="00AF17E1"/>
  </w:style>
  <w:style w:type="paragraph" w:customStyle="1" w:styleId="4936BD5653EB4BD3AE1A9315676C0767">
    <w:name w:val="4936BD5653EB4BD3AE1A9315676C0767"/>
    <w:rsid w:val="00AF17E1"/>
  </w:style>
  <w:style w:type="paragraph" w:customStyle="1" w:styleId="EAEDF1A7A31B4D41B6B568D18AAC242D">
    <w:name w:val="EAEDF1A7A31B4D41B6B568D18AAC242D"/>
    <w:rsid w:val="00AF17E1"/>
  </w:style>
  <w:style w:type="paragraph" w:customStyle="1" w:styleId="19DA2DE8616F450D87E2DD436FF21347">
    <w:name w:val="19DA2DE8616F450D87E2DD436FF21347"/>
    <w:rsid w:val="00AF17E1"/>
  </w:style>
  <w:style w:type="paragraph" w:customStyle="1" w:styleId="ECE495478099433D8A77953941885F57">
    <w:name w:val="ECE495478099433D8A77953941885F57"/>
    <w:rsid w:val="00AF17E1"/>
  </w:style>
  <w:style w:type="paragraph" w:customStyle="1" w:styleId="B36C6825CF104BC49F1343C0F7A74DF8">
    <w:name w:val="B36C6825CF104BC49F1343C0F7A74DF8"/>
    <w:rsid w:val="00AF17E1"/>
  </w:style>
  <w:style w:type="paragraph" w:customStyle="1" w:styleId="5D945EF3CFC74FC5875D4D08CCAFD4E3">
    <w:name w:val="5D945EF3CFC74FC5875D4D08CCAFD4E3"/>
    <w:rsid w:val="00AF17E1"/>
  </w:style>
  <w:style w:type="paragraph" w:customStyle="1" w:styleId="D890279751D94EAD93CC77795164A90C">
    <w:name w:val="D890279751D94EAD93CC77795164A90C"/>
    <w:rsid w:val="00EE30ED"/>
  </w:style>
  <w:style w:type="paragraph" w:customStyle="1" w:styleId="2250E0A7E822447BA57054DFE112BA50">
    <w:name w:val="2250E0A7E822447BA57054DFE112BA50"/>
    <w:rsid w:val="00DC036A"/>
  </w:style>
  <w:style w:type="paragraph" w:customStyle="1" w:styleId="CCD9A2E9DA684BDCA556331C0AF1D65A">
    <w:name w:val="CCD9A2E9DA684BDCA556331C0AF1D65A"/>
    <w:rsid w:val="00DC036A"/>
  </w:style>
  <w:style w:type="paragraph" w:customStyle="1" w:styleId="26A0A86481654C7AA2FED4C3473C5F09">
    <w:name w:val="26A0A86481654C7AA2FED4C3473C5F09"/>
    <w:rsid w:val="00DC036A"/>
  </w:style>
  <w:style w:type="paragraph" w:customStyle="1" w:styleId="98A3909597C3404BB708563E94CA9182">
    <w:name w:val="98A3909597C3404BB708563E94CA9182"/>
    <w:rsid w:val="00DC036A"/>
  </w:style>
  <w:style w:type="paragraph" w:customStyle="1" w:styleId="649C8FDEE7004A4C92C532626A0EBFDC">
    <w:name w:val="649C8FDEE7004A4C92C532626A0EBFDC"/>
    <w:rsid w:val="00DC036A"/>
  </w:style>
  <w:style w:type="paragraph" w:customStyle="1" w:styleId="C72F4AE706394652B1F51033709F91F8">
    <w:name w:val="C72F4AE706394652B1F51033709F91F8"/>
    <w:rsid w:val="00DC036A"/>
  </w:style>
  <w:style w:type="paragraph" w:customStyle="1" w:styleId="88E49E1CE509407F96ACDAC2A4937D2A">
    <w:name w:val="88E49E1CE509407F96ACDAC2A4937D2A"/>
    <w:rsid w:val="00DC036A"/>
  </w:style>
  <w:style w:type="paragraph" w:customStyle="1" w:styleId="8F5C481570BA4739BC9EE9375140824C">
    <w:name w:val="8F5C481570BA4739BC9EE9375140824C"/>
    <w:rsid w:val="00DC036A"/>
  </w:style>
  <w:style w:type="paragraph" w:customStyle="1" w:styleId="FE8500D8E683435799A93F30B4C6F62A">
    <w:name w:val="FE8500D8E683435799A93F30B4C6F62A"/>
    <w:rsid w:val="00DC036A"/>
  </w:style>
  <w:style w:type="paragraph" w:customStyle="1" w:styleId="B266F140A9264909A14E1D91E7F77049">
    <w:name w:val="B266F140A9264909A14E1D91E7F77049"/>
    <w:rsid w:val="00DC036A"/>
  </w:style>
  <w:style w:type="paragraph" w:customStyle="1" w:styleId="F793C845A0504BEA91E8E3F776E7F206">
    <w:name w:val="F793C845A0504BEA91E8E3F776E7F206"/>
    <w:rsid w:val="00DC036A"/>
  </w:style>
  <w:style w:type="paragraph" w:customStyle="1" w:styleId="C1B46574A3B04D3591F8C5F2BF418611">
    <w:name w:val="C1B46574A3B04D3591F8C5F2BF418611"/>
    <w:rsid w:val="00DC036A"/>
  </w:style>
  <w:style w:type="paragraph" w:customStyle="1" w:styleId="9D12DDF6EF694319B790FD3C3105B3BF">
    <w:name w:val="9D12DDF6EF694319B790FD3C3105B3BF"/>
    <w:rsid w:val="00DC036A"/>
  </w:style>
  <w:style w:type="paragraph" w:customStyle="1" w:styleId="CDD4BE5D12904EDBA62C086693E4D0FD">
    <w:name w:val="CDD4BE5D12904EDBA62C086693E4D0FD"/>
    <w:rsid w:val="00DC036A"/>
  </w:style>
  <w:style w:type="paragraph" w:customStyle="1" w:styleId="D1C07F1A661F4FDD901B816454E53A26">
    <w:name w:val="D1C07F1A661F4FDD901B816454E53A26"/>
    <w:rsid w:val="00DC036A"/>
  </w:style>
  <w:style w:type="paragraph" w:customStyle="1" w:styleId="7D5FAD4DC89B4FA0ACE60D84D8298B00">
    <w:name w:val="7D5FAD4DC89B4FA0ACE60D84D8298B00"/>
    <w:rsid w:val="00DC036A"/>
  </w:style>
  <w:style w:type="paragraph" w:customStyle="1" w:styleId="325AEE65D841467E855B4D8CD1D46461">
    <w:name w:val="325AEE65D841467E855B4D8CD1D46461"/>
    <w:rsid w:val="00DC036A"/>
  </w:style>
  <w:style w:type="paragraph" w:customStyle="1" w:styleId="1006868AD31741F7AC7B2F41D64B42A8">
    <w:name w:val="1006868AD31741F7AC7B2F41D64B42A8"/>
    <w:rsid w:val="00DC036A"/>
  </w:style>
  <w:style w:type="paragraph" w:customStyle="1" w:styleId="419260F95A754F42A14E3C51824E009A">
    <w:name w:val="419260F95A754F42A14E3C51824E009A"/>
    <w:rsid w:val="00E13CAF"/>
  </w:style>
  <w:style w:type="paragraph" w:customStyle="1" w:styleId="29351FC80A674E5BB9408CA751CA2949">
    <w:name w:val="29351FC80A674E5BB9408CA751CA2949"/>
    <w:rsid w:val="00E13CAF"/>
  </w:style>
  <w:style w:type="paragraph" w:customStyle="1" w:styleId="FD30A9525E504265BD4CB98FB8DE9AE1">
    <w:name w:val="FD30A9525E504265BD4CB98FB8DE9AE1"/>
    <w:rsid w:val="00E13CAF"/>
  </w:style>
  <w:style w:type="paragraph" w:customStyle="1" w:styleId="D3F4FEE6DCFD43A7A8A7D7109ABA89CB">
    <w:name w:val="D3F4FEE6DCFD43A7A8A7D7109ABA89CB"/>
    <w:rsid w:val="00322973"/>
  </w:style>
  <w:style w:type="paragraph" w:customStyle="1" w:styleId="1877253264544640BBD749405693244F">
    <w:name w:val="1877253264544640BBD749405693244F"/>
    <w:rsid w:val="00322973"/>
  </w:style>
  <w:style w:type="paragraph" w:customStyle="1" w:styleId="97E0FA5B281F42E69AD63A1BCF415D6D">
    <w:name w:val="97E0FA5B281F42E69AD63A1BCF415D6D"/>
    <w:rsid w:val="00322973"/>
  </w:style>
  <w:style w:type="paragraph" w:customStyle="1" w:styleId="2B04B71001674E38B919310D1D013AD7">
    <w:name w:val="2B04B71001674E38B919310D1D013AD7"/>
    <w:rsid w:val="00322973"/>
  </w:style>
  <w:style w:type="paragraph" w:customStyle="1" w:styleId="5A1F9B73091649D4B355927D2F4F6F90">
    <w:name w:val="5A1F9B73091649D4B355927D2F4F6F90"/>
    <w:rsid w:val="00322973"/>
  </w:style>
  <w:style w:type="paragraph" w:customStyle="1" w:styleId="EAF51EB7BB534A28A709F94577336969">
    <w:name w:val="EAF51EB7BB534A28A709F94577336969"/>
    <w:rsid w:val="00322973"/>
  </w:style>
  <w:style w:type="paragraph" w:customStyle="1" w:styleId="6D1FBBCBDEED464EAD6B1765F93726D2">
    <w:name w:val="6D1FBBCBDEED464EAD6B1765F93726D2"/>
    <w:rsid w:val="00322973"/>
  </w:style>
  <w:style w:type="paragraph" w:customStyle="1" w:styleId="DE09D1DEF31E42E8B1E0D37D35EB87C5">
    <w:name w:val="DE09D1DEF31E42E8B1E0D37D35EB87C5"/>
    <w:rsid w:val="00322973"/>
  </w:style>
  <w:style w:type="paragraph" w:customStyle="1" w:styleId="586D918AECA745CB81F52001BDC33EC6">
    <w:name w:val="586D918AECA745CB81F52001BDC33EC6"/>
    <w:rsid w:val="00322973"/>
  </w:style>
  <w:style w:type="paragraph" w:customStyle="1" w:styleId="4F5ED6B0E6F944DDB8F171BA9E9C2944">
    <w:name w:val="4F5ED6B0E6F944DDB8F171BA9E9C2944"/>
    <w:rsid w:val="00322973"/>
  </w:style>
  <w:style w:type="paragraph" w:customStyle="1" w:styleId="C1D66F200BB84E8F844D7665BFE3EB0D">
    <w:name w:val="C1D66F200BB84E8F844D7665BFE3EB0D"/>
    <w:rsid w:val="00322973"/>
  </w:style>
  <w:style w:type="paragraph" w:customStyle="1" w:styleId="C5233BF3944F4CF787B79E3B4509593E">
    <w:name w:val="C5233BF3944F4CF787B79E3B4509593E"/>
    <w:rsid w:val="00322973"/>
  </w:style>
  <w:style w:type="paragraph" w:customStyle="1" w:styleId="D43964E85A1F454487DC642821524B92">
    <w:name w:val="D43964E85A1F454487DC642821524B92"/>
    <w:rsid w:val="00322973"/>
  </w:style>
  <w:style w:type="paragraph" w:customStyle="1" w:styleId="D218C28764EE4C52B23F98A97E76E833">
    <w:name w:val="D218C28764EE4C52B23F98A97E76E833"/>
    <w:rsid w:val="00322973"/>
  </w:style>
  <w:style w:type="paragraph" w:customStyle="1" w:styleId="37383D261C19498B9148C5170F997DB8">
    <w:name w:val="37383D261C19498B9148C5170F997DB8"/>
    <w:rsid w:val="00322973"/>
  </w:style>
  <w:style w:type="paragraph" w:customStyle="1" w:styleId="4076B35FBAA3412B8192E06B3335D6E9">
    <w:name w:val="4076B35FBAA3412B8192E06B3335D6E9"/>
    <w:rsid w:val="00322973"/>
  </w:style>
  <w:style w:type="paragraph" w:customStyle="1" w:styleId="FC218985867C47088CA19CDC66D8FF77">
    <w:name w:val="FC218985867C47088CA19CDC66D8FF77"/>
    <w:rsid w:val="00322973"/>
  </w:style>
  <w:style w:type="paragraph" w:customStyle="1" w:styleId="8FB73EE9C56A4D78AA267ACEFB5F94A9">
    <w:name w:val="8FB73EE9C56A4D78AA267ACEFB5F94A9"/>
    <w:rsid w:val="00322973"/>
  </w:style>
  <w:style w:type="paragraph" w:customStyle="1" w:styleId="5A6B64487D0741C8AB94074B9FFC4257">
    <w:name w:val="5A6B64487D0741C8AB94074B9FFC4257"/>
    <w:rsid w:val="00322973"/>
  </w:style>
  <w:style w:type="paragraph" w:customStyle="1" w:styleId="B38FBF0A93304ECBBA32DEB4F05CA905">
    <w:name w:val="B38FBF0A93304ECBBA32DEB4F05CA905"/>
    <w:rsid w:val="00322973"/>
  </w:style>
  <w:style w:type="paragraph" w:customStyle="1" w:styleId="6FF58355CACF41A09A6D9A0AE314024E">
    <w:name w:val="6FF58355CACF41A09A6D9A0AE314024E"/>
    <w:rsid w:val="00322973"/>
  </w:style>
  <w:style w:type="paragraph" w:customStyle="1" w:styleId="BAEE20DD70F04D87B9487684DA992C07">
    <w:name w:val="BAEE20DD70F04D87B9487684DA992C07"/>
    <w:rsid w:val="00322973"/>
  </w:style>
  <w:style w:type="paragraph" w:customStyle="1" w:styleId="925C3D77BDF74D2EA75358876120E9EB">
    <w:name w:val="925C3D77BDF74D2EA75358876120E9EB"/>
    <w:rsid w:val="00322973"/>
  </w:style>
  <w:style w:type="paragraph" w:customStyle="1" w:styleId="20B20CF84A3F41B3B705CA37BA9C56A6">
    <w:name w:val="20B20CF84A3F41B3B705CA37BA9C56A6"/>
    <w:rsid w:val="00322973"/>
  </w:style>
  <w:style w:type="paragraph" w:customStyle="1" w:styleId="8800D96FAAEB445B8EEC9E76D450A1E3">
    <w:name w:val="8800D96FAAEB445B8EEC9E76D450A1E3"/>
    <w:rsid w:val="00322973"/>
  </w:style>
  <w:style w:type="paragraph" w:customStyle="1" w:styleId="2E28E03C72304710AFC94901BF6A5F15">
    <w:name w:val="2E28E03C72304710AFC94901BF6A5F15"/>
    <w:rsid w:val="00322973"/>
  </w:style>
  <w:style w:type="paragraph" w:customStyle="1" w:styleId="0E5E0D6FFBB14C46ADC4606434087D53">
    <w:name w:val="0E5E0D6FFBB14C46ADC4606434087D53"/>
    <w:rsid w:val="00322973"/>
  </w:style>
  <w:style w:type="paragraph" w:customStyle="1" w:styleId="32CC7D4A0F854AF6BC1F754CA3C8D1D5">
    <w:name w:val="32CC7D4A0F854AF6BC1F754CA3C8D1D5"/>
    <w:rsid w:val="00322973"/>
  </w:style>
  <w:style w:type="paragraph" w:customStyle="1" w:styleId="48F7BDE91FB44A8ABA72769A13D9DE40">
    <w:name w:val="48F7BDE91FB44A8ABA72769A13D9DE40"/>
    <w:rsid w:val="00322973"/>
  </w:style>
  <w:style w:type="paragraph" w:customStyle="1" w:styleId="64C297251CF141AC81C43837A5B27C5E">
    <w:name w:val="64C297251CF141AC81C43837A5B27C5E"/>
    <w:rsid w:val="00322973"/>
  </w:style>
  <w:style w:type="paragraph" w:customStyle="1" w:styleId="4C220B5BAFA24A899AD23AF27815EC5C">
    <w:name w:val="4C220B5BAFA24A899AD23AF27815EC5C"/>
    <w:rsid w:val="00322973"/>
  </w:style>
  <w:style w:type="paragraph" w:customStyle="1" w:styleId="BB660F36B606427EB825100EE3668D52">
    <w:name w:val="BB660F36B606427EB825100EE3668D52"/>
    <w:rsid w:val="00322973"/>
  </w:style>
  <w:style w:type="paragraph" w:customStyle="1" w:styleId="9CBA0173488041869F6F22AA743286D2">
    <w:name w:val="9CBA0173488041869F6F22AA743286D2"/>
    <w:rsid w:val="00322973"/>
  </w:style>
  <w:style w:type="paragraph" w:customStyle="1" w:styleId="54C0046DF9104F4B8C840E00899C32DA">
    <w:name w:val="54C0046DF9104F4B8C840E00899C32DA"/>
    <w:rsid w:val="00322973"/>
  </w:style>
  <w:style w:type="paragraph" w:customStyle="1" w:styleId="B2EA4A2F83714C2BB293D083109239DC">
    <w:name w:val="B2EA4A2F83714C2BB293D083109239DC"/>
    <w:rsid w:val="00322973"/>
  </w:style>
  <w:style w:type="paragraph" w:customStyle="1" w:styleId="931F9E60031D4DBE9C93FF9F7E577466">
    <w:name w:val="931F9E60031D4DBE9C93FF9F7E577466"/>
    <w:rsid w:val="00322973"/>
  </w:style>
  <w:style w:type="paragraph" w:customStyle="1" w:styleId="95E4D569D23E4FE3882374A700C793F4">
    <w:name w:val="95E4D569D23E4FE3882374A700C793F4"/>
    <w:rsid w:val="00322973"/>
  </w:style>
  <w:style w:type="paragraph" w:customStyle="1" w:styleId="5D5071801A1F4167869176B7B820D19D">
    <w:name w:val="5D5071801A1F4167869176B7B820D19D"/>
    <w:rsid w:val="00322973"/>
  </w:style>
  <w:style w:type="paragraph" w:customStyle="1" w:styleId="90B43EC053D441DF8A08323CEC4C9275">
    <w:name w:val="90B43EC053D441DF8A08323CEC4C9275"/>
    <w:rsid w:val="00322973"/>
  </w:style>
  <w:style w:type="paragraph" w:customStyle="1" w:styleId="062F5FC1C43B4CC8B148CE1EC0299C6D">
    <w:name w:val="062F5FC1C43B4CC8B148CE1EC0299C6D"/>
    <w:rsid w:val="00322973"/>
  </w:style>
  <w:style w:type="paragraph" w:customStyle="1" w:styleId="956A59CADDD5481C8B0E2709E83C517D">
    <w:name w:val="956A59CADDD5481C8B0E2709E83C517D"/>
    <w:rsid w:val="00322973"/>
  </w:style>
  <w:style w:type="paragraph" w:customStyle="1" w:styleId="08C1415BB7A34C019ABEACE6FF8AD6DC">
    <w:name w:val="08C1415BB7A34C019ABEACE6FF8AD6DC"/>
    <w:rsid w:val="00322973"/>
  </w:style>
  <w:style w:type="paragraph" w:customStyle="1" w:styleId="7A4825BE817941288A851EB1BD94B91B">
    <w:name w:val="7A4825BE817941288A851EB1BD94B91B"/>
    <w:rsid w:val="00322973"/>
  </w:style>
  <w:style w:type="paragraph" w:customStyle="1" w:styleId="5D2EAB5DE17448059C485EF6B25D1E70">
    <w:name w:val="5D2EAB5DE17448059C485EF6B25D1E70"/>
    <w:rsid w:val="00322973"/>
  </w:style>
  <w:style w:type="paragraph" w:customStyle="1" w:styleId="F13ADA921E0B435A890335A84F4A217A">
    <w:name w:val="F13ADA921E0B435A890335A84F4A217A"/>
    <w:rsid w:val="00322973"/>
  </w:style>
  <w:style w:type="paragraph" w:customStyle="1" w:styleId="052981D2EE2A4B5FA0C1BC4165027271">
    <w:name w:val="052981D2EE2A4B5FA0C1BC4165027271"/>
    <w:rsid w:val="00322973"/>
  </w:style>
  <w:style w:type="paragraph" w:customStyle="1" w:styleId="8E03F833628244F3AFB5D87C55A2AAAB">
    <w:name w:val="8E03F833628244F3AFB5D87C55A2AAAB"/>
    <w:rsid w:val="00322973"/>
  </w:style>
  <w:style w:type="paragraph" w:customStyle="1" w:styleId="0C03CDAE250F49B988A61400832926B2">
    <w:name w:val="0C03CDAE250F49B988A61400832926B2"/>
    <w:rsid w:val="00322973"/>
  </w:style>
  <w:style w:type="paragraph" w:customStyle="1" w:styleId="23713BE9C691468199E7FC48089AEF14">
    <w:name w:val="23713BE9C691468199E7FC48089AEF14"/>
    <w:rsid w:val="00322973"/>
  </w:style>
  <w:style w:type="paragraph" w:customStyle="1" w:styleId="A793E9E943B8463CBCBEEF15FCF93817">
    <w:name w:val="A793E9E943B8463CBCBEEF15FCF93817"/>
    <w:rsid w:val="00322973"/>
  </w:style>
  <w:style w:type="paragraph" w:customStyle="1" w:styleId="4B6AC73433F8425B9A5E830C0FA29A0A">
    <w:name w:val="4B6AC73433F8425B9A5E830C0FA29A0A"/>
    <w:rsid w:val="00322973"/>
  </w:style>
  <w:style w:type="paragraph" w:customStyle="1" w:styleId="58D69D8BD2594901BEA1A2FC029D74FC">
    <w:name w:val="58D69D8BD2594901BEA1A2FC029D74FC"/>
    <w:rsid w:val="00322973"/>
  </w:style>
  <w:style w:type="paragraph" w:customStyle="1" w:styleId="CAEF791EAE1745AC90C77DBC8B568BFF">
    <w:name w:val="CAEF791EAE1745AC90C77DBC8B568BFF"/>
    <w:rsid w:val="00322973"/>
  </w:style>
  <w:style w:type="paragraph" w:customStyle="1" w:styleId="EF2F343C263349228C1E3BACD104519A">
    <w:name w:val="EF2F343C263349228C1E3BACD104519A"/>
    <w:rsid w:val="00322973"/>
  </w:style>
  <w:style w:type="paragraph" w:customStyle="1" w:styleId="E360D46285EB4416AAC57A421CF04ABE">
    <w:name w:val="E360D46285EB4416AAC57A421CF04ABE"/>
    <w:rsid w:val="00322973"/>
  </w:style>
  <w:style w:type="paragraph" w:customStyle="1" w:styleId="265A94595F2B4D19A0290DC8EE79FD48">
    <w:name w:val="265A94595F2B4D19A0290DC8EE79FD48"/>
    <w:rsid w:val="00322973"/>
  </w:style>
  <w:style w:type="paragraph" w:customStyle="1" w:styleId="F01F0B06C27445329EE06BCC5EF6B4EC">
    <w:name w:val="F01F0B06C27445329EE06BCC5EF6B4EC"/>
    <w:rsid w:val="00322973"/>
  </w:style>
  <w:style w:type="paragraph" w:customStyle="1" w:styleId="F9470439AB7C445ABE2454468599BD85">
    <w:name w:val="F9470439AB7C445ABE2454468599BD85"/>
    <w:rsid w:val="00322973"/>
  </w:style>
  <w:style w:type="paragraph" w:customStyle="1" w:styleId="3DC7C11A897946F2BD118B3883A00376">
    <w:name w:val="3DC7C11A897946F2BD118B3883A00376"/>
    <w:rsid w:val="00322973"/>
  </w:style>
  <w:style w:type="paragraph" w:customStyle="1" w:styleId="6AE0E516FAA54605AD9EA94431DB1A8A">
    <w:name w:val="6AE0E516FAA54605AD9EA94431DB1A8A"/>
    <w:rsid w:val="00322973"/>
  </w:style>
  <w:style w:type="paragraph" w:customStyle="1" w:styleId="7DBDED5330384DE89EF51D46BACCF9D3">
    <w:name w:val="7DBDED5330384DE89EF51D46BACCF9D3"/>
    <w:rsid w:val="00322973"/>
  </w:style>
  <w:style w:type="paragraph" w:customStyle="1" w:styleId="D68F23821FA443BF80BCAFE77DC4C0DD">
    <w:name w:val="D68F23821FA443BF80BCAFE77DC4C0DD"/>
    <w:rsid w:val="00322973"/>
  </w:style>
  <w:style w:type="paragraph" w:customStyle="1" w:styleId="C5649AFC0AB34D99B7B8E8DC9289C544">
    <w:name w:val="C5649AFC0AB34D99B7B8E8DC9289C544"/>
    <w:rsid w:val="00322973"/>
  </w:style>
  <w:style w:type="paragraph" w:customStyle="1" w:styleId="6C0B8AFFA3EE44DEABF5056C3710BE77">
    <w:name w:val="6C0B8AFFA3EE44DEABF5056C3710BE77"/>
    <w:rsid w:val="00322973"/>
  </w:style>
  <w:style w:type="paragraph" w:customStyle="1" w:styleId="AEFD2F2A572B4CB3B411055207949CA6">
    <w:name w:val="AEFD2F2A572B4CB3B411055207949CA6"/>
    <w:rsid w:val="00322973"/>
  </w:style>
  <w:style w:type="paragraph" w:customStyle="1" w:styleId="841ABEEA92A44B5788B21F43A3CD3EDA">
    <w:name w:val="841ABEEA92A44B5788B21F43A3CD3EDA"/>
    <w:rsid w:val="00322973"/>
  </w:style>
  <w:style w:type="paragraph" w:customStyle="1" w:styleId="50D4CAA4E32247F7B1DAE8CD8B811E50">
    <w:name w:val="50D4CAA4E32247F7B1DAE8CD8B811E50"/>
    <w:rsid w:val="00322973"/>
  </w:style>
  <w:style w:type="paragraph" w:customStyle="1" w:styleId="F94B34784300449B86BDFA75DBD6C9F8">
    <w:name w:val="F94B34784300449B86BDFA75DBD6C9F8"/>
    <w:rsid w:val="00322973"/>
  </w:style>
  <w:style w:type="paragraph" w:customStyle="1" w:styleId="89F014E861B642CAB3C75CD669D14963">
    <w:name w:val="89F014E861B642CAB3C75CD669D14963"/>
    <w:rsid w:val="00DE7F92"/>
  </w:style>
  <w:style w:type="paragraph" w:customStyle="1" w:styleId="FF8A7AAC287A4358BAEB873822216EE2">
    <w:name w:val="FF8A7AAC287A4358BAEB873822216EE2"/>
    <w:rsid w:val="00DE7F92"/>
  </w:style>
  <w:style w:type="paragraph" w:customStyle="1" w:styleId="0A54F3AC62D6477883812B4925579736">
    <w:name w:val="0A54F3AC62D6477883812B4925579736"/>
    <w:rsid w:val="00DE7F92"/>
  </w:style>
  <w:style w:type="paragraph" w:customStyle="1" w:styleId="9E66AD2173AD4DEBA5E9993DFDF7EB92">
    <w:name w:val="9E66AD2173AD4DEBA5E9993DFDF7EB92"/>
    <w:rsid w:val="00DE7F92"/>
  </w:style>
  <w:style w:type="paragraph" w:customStyle="1" w:styleId="0E681C0BFA574338B8B568052733EB7B">
    <w:name w:val="0E681C0BFA574338B8B568052733EB7B"/>
    <w:rsid w:val="00DE7F92"/>
  </w:style>
  <w:style w:type="paragraph" w:customStyle="1" w:styleId="EF47FB93728044EE82803AAC6F217F37">
    <w:name w:val="EF47FB93728044EE82803AAC6F217F37"/>
    <w:rsid w:val="00DE7F92"/>
  </w:style>
  <w:style w:type="paragraph" w:customStyle="1" w:styleId="405B62436C514D8CA2CC3C97B379D82C">
    <w:name w:val="405B62436C514D8CA2CC3C97B379D82C"/>
    <w:rsid w:val="00DE7F92"/>
  </w:style>
  <w:style w:type="paragraph" w:customStyle="1" w:styleId="2A7FCA0AF51C4B5185E877165073B7ED">
    <w:name w:val="2A7FCA0AF51C4B5185E877165073B7ED"/>
    <w:rsid w:val="00DE7F92"/>
  </w:style>
  <w:style w:type="paragraph" w:customStyle="1" w:styleId="882E6794E59C4658B444BE2A74178A86">
    <w:name w:val="882E6794E59C4658B444BE2A74178A86"/>
    <w:rsid w:val="00DE7F92"/>
  </w:style>
  <w:style w:type="paragraph" w:customStyle="1" w:styleId="5E7ED6B66CA54365ABA52390E2644D5B">
    <w:name w:val="5E7ED6B66CA54365ABA52390E2644D5B"/>
    <w:rsid w:val="00DE7F92"/>
  </w:style>
  <w:style w:type="paragraph" w:customStyle="1" w:styleId="99BDDA6CA7CC4DAE908BF682A4C6A258">
    <w:name w:val="99BDDA6CA7CC4DAE908BF682A4C6A258"/>
    <w:rsid w:val="00DE7F92"/>
  </w:style>
  <w:style w:type="paragraph" w:customStyle="1" w:styleId="1CD879FB0FDE409D90864D9D75600364">
    <w:name w:val="1CD879FB0FDE409D90864D9D75600364"/>
    <w:rsid w:val="00DE7F92"/>
  </w:style>
  <w:style w:type="paragraph" w:customStyle="1" w:styleId="08519EDD20C74ECE81C34A5EDEE5E98D">
    <w:name w:val="08519EDD20C74ECE81C34A5EDEE5E98D"/>
    <w:rsid w:val="00DE7F92"/>
  </w:style>
  <w:style w:type="paragraph" w:customStyle="1" w:styleId="8793128DCAB040FF961B28D18FC07E51">
    <w:name w:val="8793128DCAB040FF961B28D18FC07E51"/>
    <w:rsid w:val="00DE7F92"/>
  </w:style>
  <w:style w:type="paragraph" w:customStyle="1" w:styleId="D7485A830A0E48289B26F1F995FDCB8C">
    <w:name w:val="D7485A830A0E48289B26F1F995FDCB8C"/>
    <w:rsid w:val="00DE7F92"/>
  </w:style>
  <w:style w:type="paragraph" w:customStyle="1" w:styleId="86CF819110EB44ECAC3BB84A9958269D">
    <w:name w:val="86CF819110EB44ECAC3BB84A9958269D"/>
    <w:rsid w:val="00DE7F92"/>
  </w:style>
  <w:style w:type="paragraph" w:customStyle="1" w:styleId="451D7D76645F47F8A0C13F515262322F">
    <w:name w:val="451D7D76645F47F8A0C13F515262322F"/>
    <w:rsid w:val="00DE7F92"/>
  </w:style>
  <w:style w:type="paragraph" w:customStyle="1" w:styleId="AD67B07296F248A698711FE9C5AF4B8F">
    <w:name w:val="AD67B07296F248A698711FE9C5AF4B8F"/>
    <w:rsid w:val="00DE7F92"/>
  </w:style>
  <w:style w:type="paragraph" w:customStyle="1" w:styleId="5817140BA35C4C82A169C245A745E23F">
    <w:name w:val="5817140BA35C4C82A169C245A745E23F"/>
    <w:rsid w:val="00DE7F92"/>
  </w:style>
  <w:style w:type="paragraph" w:customStyle="1" w:styleId="A6F9F72D0A874D7C9195EC10DF90D7E4">
    <w:name w:val="A6F9F72D0A874D7C9195EC10DF90D7E4"/>
    <w:rsid w:val="00DE7F92"/>
  </w:style>
  <w:style w:type="paragraph" w:customStyle="1" w:styleId="BB98F2C91D8146F09D6C40D88CABC22E">
    <w:name w:val="BB98F2C91D8146F09D6C40D88CABC22E"/>
    <w:rsid w:val="00CE3D40"/>
    <w:pPr>
      <w:bidi/>
      <w:spacing w:after="0" w:line="240" w:lineRule="auto"/>
    </w:pPr>
    <w:rPr>
      <w:rFonts w:ascii="Times New Roman" w:eastAsia="Times New Roman" w:hAnsi="Times New Roman" w:cs="Traditional Arabic"/>
      <w:sz w:val="20"/>
      <w:szCs w:val="20"/>
    </w:rPr>
  </w:style>
  <w:style w:type="paragraph" w:customStyle="1" w:styleId="BAEE20DD70F04D87B9487684DA992C071">
    <w:name w:val="BAEE20DD70F04D87B9487684DA992C071"/>
    <w:rsid w:val="00CE3D40"/>
    <w:pPr>
      <w:bidi/>
      <w:spacing w:after="0" w:line="240" w:lineRule="auto"/>
    </w:pPr>
    <w:rPr>
      <w:rFonts w:ascii="Times New Roman" w:eastAsia="Times New Roman" w:hAnsi="Times New Roman" w:cs="Traditional Arabic"/>
      <w:sz w:val="20"/>
      <w:szCs w:val="20"/>
    </w:rPr>
  </w:style>
  <w:style w:type="paragraph" w:customStyle="1" w:styleId="925C3D77BDF74D2EA75358876120E9EB1">
    <w:name w:val="925C3D77BDF74D2EA75358876120E9EB1"/>
    <w:rsid w:val="00CE3D40"/>
    <w:pPr>
      <w:bidi/>
      <w:spacing w:after="0" w:line="240" w:lineRule="auto"/>
    </w:pPr>
    <w:rPr>
      <w:rFonts w:ascii="Times New Roman" w:eastAsia="Times New Roman" w:hAnsi="Times New Roman" w:cs="Traditional Arabic"/>
      <w:sz w:val="20"/>
      <w:szCs w:val="20"/>
    </w:rPr>
  </w:style>
  <w:style w:type="paragraph" w:customStyle="1" w:styleId="00FD2CF59FD241DB912C0ABD3113D611">
    <w:name w:val="00FD2CF59FD241DB912C0ABD3113D611"/>
    <w:rsid w:val="00CE3D40"/>
    <w:pPr>
      <w:bidi/>
      <w:spacing w:after="0" w:line="240" w:lineRule="auto"/>
    </w:pPr>
    <w:rPr>
      <w:rFonts w:ascii="Times New Roman" w:eastAsia="Times New Roman" w:hAnsi="Times New Roman" w:cs="Traditional Arabic"/>
      <w:sz w:val="20"/>
      <w:szCs w:val="20"/>
    </w:rPr>
  </w:style>
  <w:style w:type="paragraph" w:customStyle="1" w:styleId="19C823910DE04BFDA18038A3BC9581F1">
    <w:name w:val="19C823910DE04BFDA18038A3BC9581F1"/>
    <w:rsid w:val="00B33944"/>
  </w:style>
  <w:style w:type="paragraph" w:customStyle="1" w:styleId="53658A576C9D435080C0EC33E1116379">
    <w:name w:val="53658A576C9D435080C0EC33E1116379"/>
    <w:rsid w:val="00B33944"/>
  </w:style>
  <w:style w:type="paragraph" w:customStyle="1" w:styleId="1A657AC25BEB4D4087498FAC1C7E090B">
    <w:name w:val="1A657AC25BEB4D4087498FAC1C7E090B"/>
    <w:rsid w:val="00B33944"/>
  </w:style>
  <w:style w:type="paragraph" w:customStyle="1" w:styleId="19E8D2CB31574FAE83616F4F3708D2C0">
    <w:name w:val="19E8D2CB31574FAE83616F4F3708D2C0"/>
    <w:rsid w:val="00B33944"/>
  </w:style>
  <w:style w:type="paragraph" w:customStyle="1" w:styleId="F934F0580AAD4832B8541C4FA9A369BA">
    <w:name w:val="F934F0580AAD4832B8541C4FA9A369BA"/>
    <w:rsid w:val="00B33944"/>
  </w:style>
  <w:style w:type="paragraph" w:customStyle="1" w:styleId="2D13D3055DF34A88AE6235CA3CBA4BE1">
    <w:name w:val="2D13D3055DF34A88AE6235CA3CBA4BE1"/>
    <w:rsid w:val="00B33944"/>
  </w:style>
  <w:style w:type="paragraph" w:customStyle="1" w:styleId="ED60C72822AE4B108432FB040336B759">
    <w:name w:val="ED60C72822AE4B108432FB040336B759"/>
    <w:rsid w:val="00B33944"/>
  </w:style>
  <w:style w:type="paragraph" w:customStyle="1" w:styleId="8CB1FCD1FF8A43F5A9B1025B98F93ECB">
    <w:name w:val="8CB1FCD1FF8A43F5A9B1025B98F93ECB"/>
    <w:rsid w:val="00B33944"/>
  </w:style>
  <w:style w:type="paragraph" w:customStyle="1" w:styleId="6589CDCFE36A40188B16564B945EFEC0">
    <w:name w:val="6589CDCFE36A40188B16564B945EFEC0"/>
    <w:rsid w:val="00B33944"/>
  </w:style>
  <w:style w:type="paragraph" w:customStyle="1" w:styleId="93715C14DAAB42B5AF5270079CF8CC94">
    <w:name w:val="93715C14DAAB42B5AF5270079CF8CC94"/>
    <w:rsid w:val="00B33944"/>
  </w:style>
  <w:style w:type="paragraph" w:customStyle="1" w:styleId="3BD2138B460241F0B6032C4878A50F9D">
    <w:name w:val="3BD2138B460241F0B6032C4878A50F9D"/>
    <w:rsid w:val="00B33944"/>
  </w:style>
  <w:style w:type="paragraph" w:customStyle="1" w:styleId="30BCEE0467674DC19998553EFBC1945F">
    <w:name w:val="30BCEE0467674DC19998553EFBC1945F"/>
    <w:rsid w:val="00B33944"/>
  </w:style>
  <w:style w:type="paragraph" w:customStyle="1" w:styleId="6D89F3F49C2942BCB0B59F7F7FF68FA3">
    <w:name w:val="6D89F3F49C2942BCB0B59F7F7FF68FA3"/>
    <w:rsid w:val="00B33944"/>
  </w:style>
  <w:style w:type="paragraph" w:customStyle="1" w:styleId="E82BFAED59074BEE918758F7A695CB70">
    <w:name w:val="E82BFAED59074BEE918758F7A695CB70"/>
    <w:rsid w:val="00B33944"/>
  </w:style>
  <w:style w:type="paragraph" w:customStyle="1" w:styleId="776F70CEFBF8425382CF21F9D03359C6">
    <w:name w:val="776F70CEFBF8425382CF21F9D03359C6"/>
    <w:rsid w:val="00B33944"/>
  </w:style>
  <w:style w:type="paragraph" w:customStyle="1" w:styleId="B36D6A06CAFA49A4BA50DA24A35169A5">
    <w:name w:val="B36D6A06CAFA49A4BA50DA24A35169A5"/>
    <w:rsid w:val="00B33944"/>
  </w:style>
  <w:style w:type="paragraph" w:customStyle="1" w:styleId="3D615A5EF2604A9AB7BECB48E2090F65">
    <w:name w:val="3D615A5EF2604A9AB7BECB48E2090F65"/>
    <w:rsid w:val="00B33944"/>
  </w:style>
  <w:style w:type="paragraph" w:customStyle="1" w:styleId="2A912D5BB9F84B2FA4E444DC88940E14">
    <w:name w:val="2A912D5BB9F84B2FA4E444DC88940E14"/>
    <w:rsid w:val="00B33944"/>
  </w:style>
  <w:style w:type="paragraph" w:customStyle="1" w:styleId="6FB50FDEFD6540B7AF0A98C1C9D47197">
    <w:name w:val="6FB50FDEFD6540B7AF0A98C1C9D47197"/>
    <w:rsid w:val="00B33944"/>
  </w:style>
  <w:style w:type="paragraph" w:customStyle="1" w:styleId="7C28302A1D79489A996206E4FE5D0F2C">
    <w:name w:val="7C28302A1D79489A996206E4FE5D0F2C"/>
    <w:rsid w:val="00B33944"/>
  </w:style>
  <w:style w:type="paragraph" w:customStyle="1" w:styleId="9C498A5979F243E795A7329855E8BBC3">
    <w:name w:val="9C498A5979F243E795A7329855E8BBC3"/>
    <w:rsid w:val="009708AE"/>
  </w:style>
  <w:style w:type="paragraph" w:customStyle="1" w:styleId="8A5F3A8B2A89435192E0AE6DED8DB3A8">
    <w:name w:val="8A5F3A8B2A89435192E0AE6DED8DB3A8"/>
    <w:rsid w:val="009708AE"/>
  </w:style>
  <w:style w:type="paragraph" w:customStyle="1" w:styleId="767D63CF10744DED879D4EC4F3AA1F7D">
    <w:name w:val="767D63CF10744DED879D4EC4F3AA1F7D"/>
    <w:rsid w:val="009708AE"/>
  </w:style>
  <w:style w:type="paragraph" w:customStyle="1" w:styleId="8F38D4B15E8E49F88B89CADBDAF9891C">
    <w:name w:val="8F38D4B15E8E49F88B89CADBDAF9891C"/>
    <w:rsid w:val="009708AE"/>
  </w:style>
  <w:style w:type="paragraph" w:customStyle="1" w:styleId="B025B53F36C4432486013D0090CE43CC">
    <w:name w:val="B025B53F36C4432486013D0090CE43CC"/>
    <w:rsid w:val="009708AE"/>
  </w:style>
  <w:style w:type="paragraph" w:customStyle="1" w:styleId="5DCF7574B1704672B40CE9F85FB0BEB3">
    <w:name w:val="5DCF7574B1704672B40CE9F85FB0BEB3"/>
    <w:rsid w:val="009708AE"/>
  </w:style>
  <w:style w:type="paragraph" w:customStyle="1" w:styleId="07B5AB9F21BD42FD8B18BD532AAF3862">
    <w:name w:val="07B5AB9F21BD42FD8B18BD532AAF3862"/>
    <w:rsid w:val="009708AE"/>
  </w:style>
  <w:style w:type="paragraph" w:customStyle="1" w:styleId="B9D0BA52588D45658F1F52BC54660B27">
    <w:name w:val="B9D0BA52588D45658F1F52BC54660B27"/>
    <w:rsid w:val="009708AE"/>
  </w:style>
  <w:style w:type="paragraph" w:customStyle="1" w:styleId="D2F93A47331C473DB83F1AA567027D35">
    <w:name w:val="D2F93A47331C473DB83F1AA567027D35"/>
    <w:rsid w:val="009708AE"/>
  </w:style>
  <w:style w:type="paragraph" w:customStyle="1" w:styleId="5EBEE93FA081486FA7E759CFF0628937">
    <w:name w:val="5EBEE93FA081486FA7E759CFF0628937"/>
    <w:rsid w:val="009708AE"/>
  </w:style>
  <w:style w:type="paragraph" w:customStyle="1" w:styleId="42B4568AD3124D89ADEF80218BAD8D69">
    <w:name w:val="42B4568AD3124D89ADEF80218BAD8D69"/>
    <w:rsid w:val="009708AE"/>
  </w:style>
  <w:style w:type="paragraph" w:customStyle="1" w:styleId="1647475BB0CE4797973789E5B88457BE">
    <w:name w:val="1647475BB0CE4797973789E5B88457BE"/>
    <w:rsid w:val="009708AE"/>
  </w:style>
  <w:style w:type="paragraph" w:customStyle="1" w:styleId="062DA56AE64B46CFB4D200B955E308A1">
    <w:name w:val="062DA56AE64B46CFB4D200B955E308A1"/>
    <w:rsid w:val="009708AE"/>
  </w:style>
  <w:style w:type="paragraph" w:customStyle="1" w:styleId="EBE3DE2EA867489D858BC97990567A41">
    <w:name w:val="EBE3DE2EA867489D858BC97990567A41"/>
    <w:rsid w:val="009708AE"/>
  </w:style>
  <w:style w:type="paragraph" w:customStyle="1" w:styleId="09FA075CEB6740CCA4D071234B1A06B9">
    <w:name w:val="09FA075CEB6740CCA4D071234B1A06B9"/>
    <w:rsid w:val="009708AE"/>
  </w:style>
  <w:style w:type="paragraph" w:customStyle="1" w:styleId="551FEBF6E0B04B2784F138FDC4C9717B">
    <w:name w:val="551FEBF6E0B04B2784F138FDC4C9717B"/>
    <w:rsid w:val="009708AE"/>
  </w:style>
  <w:style w:type="paragraph" w:customStyle="1" w:styleId="28A43F992F654E1EABD0E3786F0A2CAE">
    <w:name w:val="28A43F992F654E1EABD0E3786F0A2CAE"/>
    <w:rsid w:val="009708AE"/>
  </w:style>
  <w:style w:type="paragraph" w:customStyle="1" w:styleId="F6D926CEB2E045F3B303A1D656493BA2">
    <w:name w:val="F6D926CEB2E045F3B303A1D656493BA2"/>
    <w:rsid w:val="009708AE"/>
  </w:style>
  <w:style w:type="paragraph" w:customStyle="1" w:styleId="F5BA7F0506AC431C83D24E34AF7F5CE1">
    <w:name w:val="F5BA7F0506AC431C83D24E34AF7F5CE1"/>
    <w:rsid w:val="009708AE"/>
  </w:style>
  <w:style w:type="paragraph" w:customStyle="1" w:styleId="6B778E4C1BFF4997996CBE5E45B9CC71">
    <w:name w:val="6B778E4C1BFF4997996CBE5E45B9CC71"/>
    <w:rsid w:val="009708AE"/>
  </w:style>
  <w:style w:type="paragraph" w:customStyle="1" w:styleId="9444E0369250447189963D80C41DFC60">
    <w:name w:val="9444E0369250447189963D80C41DFC60"/>
    <w:rsid w:val="009708AE"/>
  </w:style>
  <w:style w:type="paragraph" w:customStyle="1" w:styleId="B515414747C742608635616341510039">
    <w:name w:val="B515414747C742608635616341510039"/>
    <w:rsid w:val="009708AE"/>
  </w:style>
  <w:style w:type="paragraph" w:customStyle="1" w:styleId="A9E02510808D43268B0FB29BB7A34BEE">
    <w:name w:val="A9E02510808D43268B0FB29BB7A34BEE"/>
    <w:rsid w:val="009708AE"/>
  </w:style>
  <w:style w:type="paragraph" w:customStyle="1" w:styleId="44E6873CA16444AE9C5D9914E26E689E">
    <w:name w:val="44E6873CA16444AE9C5D9914E26E689E"/>
    <w:rsid w:val="009708AE"/>
  </w:style>
  <w:style w:type="paragraph" w:customStyle="1" w:styleId="7711D011CA4847DEBAC3A63FC4AB4121">
    <w:name w:val="7711D011CA4847DEBAC3A63FC4AB4121"/>
    <w:rsid w:val="009708AE"/>
  </w:style>
  <w:style w:type="paragraph" w:customStyle="1" w:styleId="6760E6294295478886E7208032D230F6">
    <w:name w:val="6760E6294295478886E7208032D230F6"/>
    <w:rsid w:val="009708AE"/>
  </w:style>
  <w:style w:type="paragraph" w:customStyle="1" w:styleId="D534AD2264A744279C4083ADC46D4E3F">
    <w:name w:val="D534AD2264A744279C4083ADC46D4E3F"/>
    <w:rsid w:val="009708AE"/>
  </w:style>
  <w:style w:type="paragraph" w:customStyle="1" w:styleId="1E42DF89BCCB4DB793D24A9E93160E65">
    <w:name w:val="1E42DF89BCCB4DB793D24A9E93160E65"/>
    <w:rsid w:val="009708AE"/>
  </w:style>
  <w:style w:type="paragraph" w:customStyle="1" w:styleId="FB84DA0735B347D1BA7E04D1A7A1FF37">
    <w:name w:val="FB84DA0735B347D1BA7E04D1A7A1FF37"/>
    <w:rsid w:val="009708AE"/>
  </w:style>
  <w:style w:type="paragraph" w:customStyle="1" w:styleId="BFB91952237F4DFCA01D2AF7A64192F4">
    <w:name w:val="BFB91952237F4DFCA01D2AF7A64192F4"/>
    <w:rsid w:val="009708AE"/>
  </w:style>
  <w:style w:type="paragraph" w:customStyle="1" w:styleId="C567633BCF5E4C93B6E0227991BAEF08">
    <w:name w:val="C567633BCF5E4C93B6E0227991BAEF08"/>
    <w:rsid w:val="009708AE"/>
  </w:style>
  <w:style w:type="paragraph" w:customStyle="1" w:styleId="16F01A041909430B8E7B93D7ED4BCCA2">
    <w:name w:val="16F01A041909430B8E7B93D7ED4BCCA2"/>
    <w:rsid w:val="009708AE"/>
  </w:style>
  <w:style w:type="paragraph" w:customStyle="1" w:styleId="FE84F2A6E5FF428B853C863D813389E4">
    <w:name w:val="FE84F2A6E5FF428B853C863D813389E4"/>
    <w:rsid w:val="009708AE"/>
  </w:style>
  <w:style w:type="paragraph" w:customStyle="1" w:styleId="8660DDC5354743E2B7D3F0A20EBDCE72">
    <w:name w:val="8660DDC5354743E2B7D3F0A20EBDCE72"/>
    <w:rsid w:val="009708AE"/>
  </w:style>
  <w:style w:type="paragraph" w:customStyle="1" w:styleId="21B15CB1595A43C7A310E9A3955FB9B7">
    <w:name w:val="21B15CB1595A43C7A310E9A3955FB9B7"/>
    <w:rsid w:val="009708AE"/>
  </w:style>
  <w:style w:type="paragraph" w:customStyle="1" w:styleId="6A3D20A5BB374677A7C14C7BE9F709FE">
    <w:name w:val="6A3D20A5BB374677A7C14C7BE9F709FE"/>
    <w:rsid w:val="009708AE"/>
  </w:style>
  <w:style w:type="paragraph" w:customStyle="1" w:styleId="A3462B3AF0B147F589EF33FC9E4FDEF3">
    <w:name w:val="A3462B3AF0B147F589EF33FC9E4FDEF3"/>
    <w:rsid w:val="009708AE"/>
  </w:style>
  <w:style w:type="paragraph" w:customStyle="1" w:styleId="8F37A7B6AA7E46BE86BB5ECDC00E8CD1">
    <w:name w:val="8F37A7B6AA7E46BE86BB5ECDC00E8CD1"/>
    <w:rsid w:val="009708AE"/>
  </w:style>
  <w:style w:type="paragraph" w:customStyle="1" w:styleId="31E1FD2C6CBE497DB431C741F1AF5628">
    <w:name w:val="31E1FD2C6CBE497DB431C741F1AF5628"/>
    <w:rsid w:val="009708AE"/>
  </w:style>
  <w:style w:type="paragraph" w:customStyle="1" w:styleId="2B7BAC21F4294633B9202CBE242415B5">
    <w:name w:val="2B7BAC21F4294633B9202CBE242415B5"/>
    <w:rsid w:val="009708AE"/>
  </w:style>
  <w:style w:type="paragraph" w:customStyle="1" w:styleId="15EC8CF4444244C59A7B81C47462CB1F">
    <w:name w:val="15EC8CF4444244C59A7B81C47462CB1F"/>
    <w:rsid w:val="009708AE"/>
  </w:style>
  <w:style w:type="paragraph" w:customStyle="1" w:styleId="90606847F63F484283DB216E22A8A496">
    <w:name w:val="90606847F63F484283DB216E22A8A496"/>
    <w:rsid w:val="009708AE"/>
  </w:style>
  <w:style w:type="paragraph" w:customStyle="1" w:styleId="079048FFCD9D4FD48FDC67399B71F765">
    <w:name w:val="079048FFCD9D4FD48FDC67399B71F765"/>
    <w:rsid w:val="009708AE"/>
  </w:style>
  <w:style w:type="paragraph" w:customStyle="1" w:styleId="199CAD579B7F44E8A72DB50D9F5721D8">
    <w:name w:val="199CAD579B7F44E8A72DB50D9F5721D8"/>
    <w:rsid w:val="009708AE"/>
  </w:style>
  <w:style w:type="paragraph" w:customStyle="1" w:styleId="3F333D7CFE4C4FFC959DB5D90296EA5E">
    <w:name w:val="3F333D7CFE4C4FFC959DB5D90296EA5E"/>
    <w:rsid w:val="009708AE"/>
  </w:style>
  <w:style w:type="paragraph" w:customStyle="1" w:styleId="681D24E6DF2243378BE0CB7F7C6D4335">
    <w:name w:val="681D24E6DF2243378BE0CB7F7C6D4335"/>
    <w:rsid w:val="009708AE"/>
  </w:style>
  <w:style w:type="paragraph" w:customStyle="1" w:styleId="647ABFFF53D54101AB61E09D20A955B6">
    <w:name w:val="647ABFFF53D54101AB61E09D20A955B6"/>
    <w:rsid w:val="009708AE"/>
  </w:style>
  <w:style w:type="paragraph" w:customStyle="1" w:styleId="D5DEF36588DE41AC9121DC7023F5BECC">
    <w:name w:val="D5DEF36588DE41AC9121DC7023F5BECC"/>
    <w:rsid w:val="009708AE"/>
  </w:style>
  <w:style w:type="paragraph" w:customStyle="1" w:styleId="FDC9367209564CFAB0877B41CA0DB6B9">
    <w:name w:val="FDC9367209564CFAB0877B41CA0DB6B9"/>
    <w:rsid w:val="009708AE"/>
  </w:style>
  <w:style w:type="paragraph" w:customStyle="1" w:styleId="4DB9F9920BB44C24813199F0EBE3A1AE">
    <w:name w:val="4DB9F9920BB44C24813199F0EBE3A1AE"/>
    <w:rsid w:val="009708AE"/>
  </w:style>
  <w:style w:type="paragraph" w:customStyle="1" w:styleId="AF966A10650D462DA8BC0649DF3205E2">
    <w:name w:val="AF966A10650D462DA8BC0649DF3205E2"/>
    <w:rsid w:val="009708AE"/>
  </w:style>
  <w:style w:type="paragraph" w:customStyle="1" w:styleId="4D1D90C0A7B44AC194D374EF28DC307E">
    <w:name w:val="4D1D90C0A7B44AC194D374EF28DC307E"/>
    <w:rsid w:val="009708AE"/>
  </w:style>
  <w:style w:type="paragraph" w:customStyle="1" w:styleId="7E6B9B6DB8D047068CDD8597705D9591">
    <w:name w:val="7E6B9B6DB8D047068CDD8597705D9591"/>
    <w:rsid w:val="009708AE"/>
  </w:style>
  <w:style w:type="paragraph" w:customStyle="1" w:styleId="C9859283DA8F4694829930BEE66D616D">
    <w:name w:val="C9859283DA8F4694829930BEE66D616D"/>
    <w:rsid w:val="009708AE"/>
  </w:style>
  <w:style w:type="paragraph" w:customStyle="1" w:styleId="A85BDA6FC15D45DCA6E2E93293B45E32">
    <w:name w:val="A85BDA6FC15D45DCA6E2E93293B45E32"/>
    <w:rsid w:val="009708AE"/>
  </w:style>
  <w:style w:type="paragraph" w:customStyle="1" w:styleId="AA1A8F0603244EEDA80074F0F4457003">
    <w:name w:val="AA1A8F0603244EEDA80074F0F4457003"/>
    <w:rsid w:val="009708AE"/>
  </w:style>
  <w:style w:type="paragraph" w:customStyle="1" w:styleId="6D91506815AC4192A9DC0545898AF8CF">
    <w:name w:val="6D91506815AC4192A9DC0545898AF8CF"/>
    <w:rsid w:val="009708AE"/>
  </w:style>
  <w:style w:type="paragraph" w:customStyle="1" w:styleId="DB7058DBC2374FE3BC7D97D112791DAB">
    <w:name w:val="DB7058DBC2374FE3BC7D97D112791DAB"/>
    <w:rsid w:val="009708AE"/>
  </w:style>
  <w:style w:type="paragraph" w:customStyle="1" w:styleId="A1A1189019AC453BB1A219F4E64A9801">
    <w:name w:val="A1A1189019AC453BB1A219F4E64A9801"/>
    <w:rsid w:val="009708AE"/>
  </w:style>
  <w:style w:type="paragraph" w:customStyle="1" w:styleId="D8E1C35510DC4301A06463451389D80D">
    <w:name w:val="D8E1C35510DC4301A06463451389D80D"/>
    <w:rsid w:val="009708AE"/>
  </w:style>
  <w:style w:type="paragraph" w:customStyle="1" w:styleId="CDED0306FCAF4024980081D78AB8E6D4">
    <w:name w:val="CDED0306FCAF4024980081D78AB8E6D4"/>
    <w:rsid w:val="009708AE"/>
  </w:style>
  <w:style w:type="paragraph" w:customStyle="1" w:styleId="BB98F2C91D8146F09D6C40D88CABC22E1">
    <w:name w:val="BB98F2C91D8146F09D6C40D88CABC22E1"/>
    <w:rsid w:val="00CC03FC"/>
    <w:pPr>
      <w:bidi/>
      <w:spacing w:after="0" w:line="240" w:lineRule="auto"/>
    </w:pPr>
    <w:rPr>
      <w:rFonts w:ascii="Times New Roman" w:eastAsia="Times New Roman" w:hAnsi="Times New Roman" w:cs="Traditional Arabic"/>
      <w:sz w:val="20"/>
      <w:szCs w:val="20"/>
    </w:rPr>
  </w:style>
  <w:style w:type="paragraph" w:customStyle="1" w:styleId="BAEE20DD70F04D87B9487684DA992C072">
    <w:name w:val="BAEE20DD70F04D87B9487684DA992C072"/>
    <w:rsid w:val="00CC03FC"/>
    <w:pPr>
      <w:bidi/>
      <w:spacing w:after="0" w:line="240" w:lineRule="auto"/>
    </w:pPr>
    <w:rPr>
      <w:rFonts w:ascii="Times New Roman" w:eastAsia="Times New Roman" w:hAnsi="Times New Roman" w:cs="Traditional Arabic"/>
      <w:sz w:val="20"/>
      <w:szCs w:val="20"/>
    </w:rPr>
  </w:style>
  <w:style w:type="paragraph" w:customStyle="1" w:styleId="925C3D77BDF74D2EA75358876120E9EB2">
    <w:name w:val="925C3D77BDF74D2EA75358876120E9EB2"/>
    <w:rsid w:val="00CC03FC"/>
    <w:pPr>
      <w:bidi/>
      <w:spacing w:after="0" w:line="240" w:lineRule="auto"/>
    </w:pPr>
    <w:rPr>
      <w:rFonts w:ascii="Times New Roman" w:eastAsia="Times New Roman" w:hAnsi="Times New Roman" w:cs="Traditional Arabic"/>
      <w:sz w:val="20"/>
      <w:szCs w:val="20"/>
    </w:rPr>
  </w:style>
  <w:style w:type="paragraph" w:customStyle="1" w:styleId="00FD2CF59FD241DB912C0ABD3113D6111">
    <w:name w:val="00FD2CF59FD241DB912C0ABD3113D6111"/>
    <w:rsid w:val="00CC03FC"/>
    <w:pPr>
      <w:bidi/>
      <w:spacing w:after="0" w:line="240" w:lineRule="auto"/>
    </w:pPr>
    <w:rPr>
      <w:rFonts w:ascii="Times New Roman" w:eastAsia="Times New Roman" w:hAnsi="Times New Roman" w:cs="Traditional Arabic"/>
      <w:sz w:val="20"/>
      <w:szCs w:val="20"/>
    </w:rPr>
  </w:style>
  <w:style w:type="paragraph" w:customStyle="1" w:styleId="DCE90D7B72544C9294D11BFF197DFEEB">
    <w:name w:val="DCE90D7B72544C9294D11BFF197DFEEB"/>
    <w:rsid w:val="00CC03FC"/>
  </w:style>
  <w:style w:type="paragraph" w:customStyle="1" w:styleId="9D18F5114EEE453796A301E0B7A90F18">
    <w:name w:val="9D18F5114EEE453796A301E0B7A90F18"/>
    <w:rsid w:val="00CC03FC"/>
  </w:style>
  <w:style w:type="paragraph" w:customStyle="1" w:styleId="FD654E8D28B842408ED2B4D86EEDAC32">
    <w:name w:val="FD654E8D28B842408ED2B4D86EEDAC32"/>
    <w:rsid w:val="00CC03FC"/>
  </w:style>
  <w:style w:type="paragraph" w:customStyle="1" w:styleId="74C658C5FA4A4561ACD42491348649E3">
    <w:name w:val="74C658C5FA4A4561ACD42491348649E3"/>
    <w:rsid w:val="00CC03FC"/>
  </w:style>
  <w:style w:type="paragraph" w:customStyle="1" w:styleId="1542895167114817894D7E3BF6107F15">
    <w:name w:val="1542895167114817894D7E3BF6107F15"/>
    <w:rsid w:val="00CC03FC"/>
  </w:style>
  <w:style w:type="paragraph" w:customStyle="1" w:styleId="39309E2087BA44708BEF02F8F534B37A">
    <w:name w:val="39309E2087BA44708BEF02F8F534B37A"/>
    <w:rsid w:val="00CC03FC"/>
  </w:style>
  <w:style w:type="paragraph" w:customStyle="1" w:styleId="6A64A32C512341E080AF14D93E574903">
    <w:name w:val="6A64A32C512341E080AF14D93E574903"/>
    <w:rsid w:val="00CC03FC"/>
  </w:style>
  <w:style w:type="paragraph" w:customStyle="1" w:styleId="BB98F2C91D8146F09D6C40D88CABC22E2">
    <w:name w:val="BB98F2C91D8146F09D6C40D88CABC22E2"/>
    <w:rsid w:val="00CC03FC"/>
    <w:pPr>
      <w:bidi/>
      <w:spacing w:after="0" w:line="240" w:lineRule="auto"/>
    </w:pPr>
    <w:rPr>
      <w:rFonts w:ascii="Times New Roman" w:eastAsia="Times New Roman" w:hAnsi="Times New Roman" w:cs="Traditional Arabic"/>
      <w:sz w:val="20"/>
      <w:szCs w:val="20"/>
    </w:rPr>
  </w:style>
  <w:style w:type="paragraph" w:customStyle="1" w:styleId="BAEE20DD70F04D87B9487684DA992C073">
    <w:name w:val="BAEE20DD70F04D87B9487684DA992C073"/>
    <w:rsid w:val="00CC03FC"/>
    <w:pPr>
      <w:bidi/>
      <w:spacing w:after="0" w:line="240" w:lineRule="auto"/>
    </w:pPr>
    <w:rPr>
      <w:rFonts w:ascii="Times New Roman" w:eastAsia="Times New Roman" w:hAnsi="Times New Roman" w:cs="Traditional Arabic"/>
      <w:sz w:val="20"/>
      <w:szCs w:val="20"/>
    </w:rPr>
  </w:style>
  <w:style w:type="paragraph" w:customStyle="1" w:styleId="925C3D77BDF74D2EA75358876120E9EB3">
    <w:name w:val="925C3D77BDF74D2EA75358876120E9EB3"/>
    <w:rsid w:val="00CC03FC"/>
    <w:pPr>
      <w:bidi/>
      <w:spacing w:after="0" w:line="240" w:lineRule="auto"/>
    </w:pPr>
    <w:rPr>
      <w:rFonts w:ascii="Times New Roman" w:eastAsia="Times New Roman" w:hAnsi="Times New Roman" w:cs="Traditional Arabic"/>
      <w:sz w:val="20"/>
      <w:szCs w:val="20"/>
    </w:rPr>
  </w:style>
  <w:style w:type="paragraph" w:customStyle="1" w:styleId="00FD2CF59FD241DB912C0ABD3113D6112">
    <w:name w:val="00FD2CF59FD241DB912C0ABD3113D6112"/>
    <w:rsid w:val="00CC03FC"/>
    <w:pPr>
      <w:bidi/>
      <w:spacing w:after="0" w:line="240" w:lineRule="auto"/>
    </w:pPr>
    <w:rPr>
      <w:rFonts w:ascii="Times New Roman" w:eastAsia="Times New Roman" w:hAnsi="Times New Roman" w:cs="Traditional Arabic"/>
      <w:sz w:val="20"/>
      <w:szCs w:val="20"/>
    </w:rPr>
  </w:style>
  <w:style w:type="paragraph" w:customStyle="1" w:styleId="BB98F2C91D8146F09D6C40D88CABC22E3">
    <w:name w:val="BB98F2C91D8146F09D6C40D88CABC22E3"/>
    <w:rsid w:val="00197148"/>
    <w:pPr>
      <w:bidi/>
      <w:spacing w:after="0" w:line="240" w:lineRule="auto"/>
    </w:pPr>
    <w:rPr>
      <w:rFonts w:ascii="Times New Roman" w:eastAsia="Times New Roman" w:hAnsi="Times New Roman" w:cs="Traditional Arabic"/>
      <w:sz w:val="20"/>
      <w:szCs w:val="20"/>
    </w:rPr>
  </w:style>
  <w:style w:type="paragraph" w:customStyle="1" w:styleId="BAEE20DD70F04D87B9487684DA992C074">
    <w:name w:val="BAEE20DD70F04D87B9487684DA992C074"/>
    <w:rsid w:val="00197148"/>
    <w:pPr>
      <w:bidi/>
      <w:spacing w:after="0" w:line="240" w:lineRule="auto"/>
    </w:pPr>
    <w:rPr>
      <w:rFonts w:ascii="Times New Roman" w:eastAsia="Times New Roman" w:hAnsi="Times New Roman" w:cs="Traditional Arabic"/>
      <w:sz w:val="20"/>
      <w:szCs w:val="20"/>
    </w:rPr>
  </w:style>
  <w:style w:type="paragraph" w:customStyle="1" w:styleId="925C3D77BDF74D2EA75358876120E9EB4">
    <w:name w:val="925C3D77BDF74D2EA75358876120E9EB4"/>
    <w:rsid w:val="00197148"/>
    <w:pPr>
      <w:bidi/>
      <w:spacing w:after="0" w:line="240" w:lineRule="auto"/>
    </w:pPr>
    <w:rPr>
      <w:rFonts w:ascii="Times New Roman" w:eastAsia="Times New Roman" w:hAnsi="Times New Roman" w:cs="Traditional Arabic"/>
      <w:sz w:val="20"/>
      <w:szCs w:val="20"/>
    </w:rPr>
  </w:style>
  <w:style w:type="paragraph" w:customStyle="1" w:styleId="00FD2CF59FD241DB912C0ABD3113D6113">
    <w:name w:val="00FD2CF59FD241DB912C0ABD3113D6113"/>
    <w:rsid w:val="00197148"/>
    <w:pPr>
      <w:bidi/>
      <w:spacing w:after="0" w:line="240" w:lineRule="auto"/>
    </w:pPr>
    <w:rPr>
      <w:rFonts w:ascii="Times New Roman" w:eastAsia="Times New Roman" w:hAnsi="Times New Roman" w:cs="Traditional Arabic"/>
      <w:sz w:val="20"/>
      <w:szCs w:val="20"/>
    </w:rPr>
  </w:style>
  <w:style w:type="paragraph" w:customStyle="1" w:styleId="068F74D21CF74C10BE590CDCB617FA10">
    <w:name w:val="068F74D21CF74C10BE590CDCB617FA10"/>
    <w:rsid w:val="000140E3"/>
  </w:style>
  <w:style w:type="paragraph" w:customStyle="1" w:styleId="43A49B7CBF1347AABDFB6566DA3DB05C">
    <w:name w:val="43A49B7CBF1347AABDFB6566DA3DB05C"/>
    <w:rsid w:val="000140E3"/>
  </w:style>
  <w:style w:type="paragraph" w:customStyle="1" w:styleId="F9854A86EBBB4FABAC779F525D4A9CE4">
    <w:name w:val="F9854A86EBBB4FABAC779F525D4A9CE4"/>
    <w:rsid w:val="000140E3"/>
  </w:style>
  <w:style w:type="paragraph" w:customStyle="1" w:styleId="61449350555B484CBC184FF5EC3C2149">
    <w:name w:val="61449350555B484CBC184FF5EC3C2149"/>
    <w:rsid w:val="000140E3"/>
  </w:style>
  <w:style w:type="paragraph" w:customStyle="1" w:styleId="C653C2941D674CE4AA852629980C116E">
    <w:name w:val="C653C2941D674CE4AA852629980C116E"/>
    <w:rsid w:val="000140E3"/>
  </w:style>
  <w:style w:type="paragraph" w:customStyle="1" w:styleId="CBB619979E8441ECB308072558971D96">
    <w:name w:val="CBB619979E8441ECB308072558971D96"/>
    <w:rsid w:val="000140E3"/>
  </w:style>
  <w:style w:type="paragraph" w:customStyle="1" w:styleId="A45D9AC2FF97471D9C9123313C79CB38">
    <w:name w:val="A45D9AC2FF97471D9C9123313C79CB38"/>
    <w:rsid w:val="000140E3"/>
  </w:style>
  <w:style w:type="paragraph" w:customStyle="1" w:styleId="FFAA87F950A3453E9B01726316FE3ADD">
    <w:name w:val="FFAA87F950A3453E9B01726316FE3ADD"/>
    <w:rsid w:val="000140E3"/>
  </w:style>
  <w:style w:type="paragraph" w:customStyle="1" w:styleId="26065A004B454DDAA1C0BC8298E53C9C">
    <w:name w:val="26065A004B454DDAA1C0BC8298E53C9C"/>
    <w:rsid w:val="000140E3"/>
  </w:style>
  <w:style w:type="paragraph" w:customStyle="1" w:styleId="0E72746A737F45148971730E580C813A">
    <w:name w:val="0E72746A737F45148971730E580C813A"/>
    <w:rsid w:val="000140E3"/>
  </w:style>
  <w:style w:type="paragraph" w:customStyle="1" w:styleId="BB98F2C91D8146F09D6C40D88CABC22E4">
    <w:name w:val="BB98F2C91D8146F09D6C40D88CABC22E4"/>
    <w:rsid w:val="000140E3"/>
    <w:pPr>
      <w:bidi/>
      <w:spacing w:after="0" w:line="240" w:lineRule="auto"/>
    </w:pPr>
    <w:rPr>
      <w:rFonts w:ascii="Times New Roman" w:eastAsia="Times New Roman" w:hAnsi="Times New Roman" w:cs="Traditional Arabic"/>
      <w:sz w:val="20"/>
      <w:szCs w:val="20"/>
    </w:rPr>
  </w:style>
  <w:style w:type="paragraph" w:customStyle="1" w:styleId="BAEE20DD70F04D87B9487684DA992C075">
    <w:name w:val="BAEE20DD70F04D87B9487684DA992C075"/>
    <w:rsid w:val="000140E3"/>
    <w:pPr>
      <w:bidi/>
      <w:spacing w:after="0" w:line="240" w:lineRule="auto"/>
    </w:pPr>
    <w:rPr>
      <w:rFonts w:ascii="Times New Roman" w:eastAsia="Times New Roman" w:hAnsi="Times New Roman" w:cs="Traditional Arabic"/>
      <w:sz w:val="20"/>
      <w:szCs w:val="20"/>
    </w:rPr>
  </w:style>
  <w:style w:type="paragraph" w:customStyle="1" w:styleId="925C3D77BDF74D2EA75358876120E9EB5">
    <w:name w:val="925C3D77BDF74D2EA75358876120E9EB5"/>
    <w:rsid w:val="000140E3"/>
    <w:pPr>
      <w:bidi/>
      <w:spacing w:after="0" w:line="240" w:lineRule="auto"/>
    </w:pPr>
    <w:rPr>
      <w:rFonts w:ascii="Times New Roman" w:eastAsia="Times New Roman" w:hAnsi="Times New Roman" w:cs="Traditional Arabic"/>
      <w:sz w:val="20"/>
      <w:szCs w:val="20"/>
    </w:rPr>
  </w:style>
  <w:style w:type="paragraph" w:customStyle="1" w:styleId="00FD2CF59FD241DB912C0ABD3113D6114">
    <w:name w:val="00FD2CF59FD241DB912C0ABD3113D6114"/>
    <w:rsid w:val="000140E3"/>
    <w:pPr>
      <w:bidi/>
      <w:spacing w:after="0" w:line="240" w:lineRule="auto"/>
    </w:pPr>
    <w:rPr>
      <w:rFonts w:ascii="Times New Roman" w:eastAsia="Times New Roman" w:hAnsi="Times New Roman" w:cs="Traditional Arabic"/>
      <w:sz w:val="20"/>
      <w:szCs w:val="20"/>
    </w:rPr>
  </w:style>
  <w:style w:type="paragraph" w:customStyle="1" w:styleId="7C0870926FB9475B870D54C844CF38DC">
    <w:name w:val="7C0870926FB9475B870D54C844CF38DC"/>
    <w:rsid w:val="004E513A"/>
  </w:style>
  <w:style w:type="paragraph" w:customStyle="1" w:styleId="D5E5E5E7D3824097A3FBCD7C3048CFF5">
    <w:name w:val="D5E5E5E7D3824097A3FBCD7C3048CFF5"/>
    <w:rsid w:val="004E513A"/>
  </w:style>
  <w:style w:type="paragraph" w:customStyle="1" w:styleId="CD7C364AB45F4CD681EC0EB55134F9F8">
    <w:name w:val="CD7C364AB45F4CD681EC0EB55134F9F8"/>
    <w:rsid w:val="004E513A"/>
  </w:style>
  <w:style w:type="paragraph" w:customStyle="1" w:styleId="6E1DAA849A6C42BF99FD335FA27A67ED">
    <w:name w:val="6E1DAA849A6C42BF99FD335FA27A67ED"/>
    <w:rsid w:val="004E513A"/>
  </w:style>
  <w:style w:type="paragraph" w:customStyle="1" w:styleId="C50A9606594D4807B976A2E54C23459B">
    <w:name w:val="C50A9606594D4807B976A2E54C23459B"/>
    <w:rsid w:val="004E513A"/>
  </w:style>
  <w:style w:type="paragraph" w:customStyle="1" w:styleId="4EF5F5ED94944884ADD619A7C2F4DF79">
    <w:name w:val="4EF5F5ED94944884ADD619A7C2F4DF79"/>
    <w:rsid w:val="004E513A"/>
  </w:style>
  <w:style w:type="paragraph" w:customStyle="1" w:styleId="1FBCDA846EFC4D53AFD99C8ABF6F2C0E">
    <w:name w:val="1FBCDA846EFC4D53AFD99C8ABF6F2C0E"/>
    <w:rsid w:val="004E513A"/>
  </w:style>
  <w:style w:type="paragraph" w:customStyle="1" w:styleId="8F36B28CE3C7422688D6BE72BAA1E0FC">
    <w:name w:val="8F36B28CE3C7422688D6BE72BAA1E0FC"/>
    <w:rsid w:val="004E513A"/>
  </w:style>
  <w:style w:type="paragraph" w:customStyle="1" w:styleId="1F8DDDBFEA724A89A9001EF018B6D28B">
    <w:name w:val="1F8DDDBFEA724A89A9001EF018B6D28B"/>
    <w:rsid w:val="004E513A"/>
  </w:style>
  <w:style w:type="paragraph" w:customStyle="1" w:styleId="6EA983DDCB0D462598EA47AF6B1BD9BD">
    <w:name w:val="6EA983DDCB0D462598EA47AF6B1BD9BD"/>
    <w:rsid w:val="004E513A"/>
  </w:style>
  <w:style w:type="paragraph" w:customStyle="1" w:styleId="135CA62C2C4742E0B87F0DC187ABCE67">
    <w:name w:val="135CA62C2C4742E0B87F0DC187ABCE67"/>
    <w:rsid w:val="004E513A"/>
  </w:style>
  <w:style w:type="paragraph" w:customStyle="1" w:styleId="7A226F2454234D069FB3D80FAF4E6CE8">
    <w:name w:val="7A226F2454234D069FB3D80FAF4E6CE8"/>
    <w:rsid w:val="004E513A"/>
  </w:style>
  <w:style w:type="paragraph" w:customStyle="1" w:styleId="9EA54B7844E24BC8A481F50AD67D6C7B">
    <w:name w:val="9EA54B7844E24BC8A481F50AD67D6C7B"/>
    <w:rsid w:val="004E513A"/>
  </w:style>
  <w:style w:type="paragraph" w:customStyle="1" w:styleId="20CD68DBA7A748D39560B83C830538E2">
    <w:name w:val="20CD68DBA7A748D39560B83C830538E2"/>
    <w:rsid w:val="004E513A"/>
  </w:style>
  <w:style w:type="paragraph" w:customStyle="1" w:styleId="C02E75DBFF1242EB93D69696717986F7">
    <w:name w:val="C02E75DBFF1242EB93D69696717986F7"/>
    <w:rsid w:val="004E513A"/>
  </w:style>
  <w:style w:type="paragraph" w:customStyle="1" w:styleId="B50A1803E3E24FA19BA4947834386508">
    <w:name w:val="B50A1803E3E24FA19BA4947834386508"/>
    <w:rsid w:val="004E513A"/>
  </w:style>
  <w:style w:type="paragraph" w:customStyle="1" w:styleId="1B9CC8A0B7584C79B70C2D770798902B">
    <w:name w:val="1B9CC8A0B7584C79B70C2D770798902B"/>
    <w:rsid w:val="004E513A"/>
  </w:style>
  <w:style w:type="paragraph" w:customStyle="1" w:styleId="388C4296D09844618A1A7FA0BA03A164">
    <w:name w:val="388C4296D09844618A1A7FA0BA03A164"/>
    <w:rsid w:val="004E513A"/>
  </w:style>
  <w:style w:type="paragraph" w:customStyle="1" w:styleId="86AC4412048D455FAA8DA90C4F091F84">
    <w:name w:val="86AC4412048D455FAA8DA90C4F091F84"/>
    <w:rsid w:val="004E513A"/>
  </w:style>
  <w:style w:type="paragraph" w:customStyle="1" w:styleId="4091702425094BCB9FD783B3700EA9D8">
    <w:name w:val="4091702425094BCB9FD783B3700EA9D8"/>
    <w:rsid w:val="004E513A"/>
  </w:style>
  <w:style w:type="paragraph" w:customStyle="1" w:styleId="EACBC7927C924FC590F70E9798686A3C">
    <w:name w:val="EACBC7927C924FC590F70E9798686A3C"/>
    <w:rsid w:val="004E513A"/>
  </w:style>
  <w:style w:type="paragraph" w:customStyle="1" w:styleId="B4917D54CA594C2C94EF942A11A09F4A">
    <w:name w:val="B4917D54CA594C2C94EF942A11A09F4A"/>
    <w:rsid w:val="004E513A"/>
  </w:style>
  <w:style w:type="paragraph" w:customStyle="1" w:styleId="1FCB665D756744599EA10C10C732B7F0">
    <w:name w:val="1FCB665D756744599EA10C10C732B7F0"/>
    <w:rsid w:val="004E513A"/>
  </w:style>
  <w:style w:type="paragraph" w:customStyle="1" w:styleId="7AED1677CBDF4C778361AF20CA377E68">
    <w:name w:val="7AED1677CBDF4C778361AF20CA377E68"/>
    <w:rsid w:val="004E513A"/>
  </w:style>
  <w:style w:type="paragraph" w:customStyle="1" w:styleId="60279438DDCD4013B3E21F50EC2A82AF">
    <w:name w:val="60279438DDCD4013B3E21F50EC2A82AF"/>
    <w:rsid w:val="004E513A"/>
  </w:style>
  <w:style w:type="paragraph" w:customStyle="1" w:styleId="963F0B3EDCAE472192714A1713B25B87">
    <w:name w:val="963F0B3EDCAE472192714A1713B25B87"/>
    <w:rsid w:val="004E513A"/>
  </w:style>
  <w:style w:type="paragraph" w:customStyle="1" w:styleId="43EF7B44856C49CBAB6C82327A77E3E4">
    <w:name w:val="43EF7B44856C49CBAB6C82327A77E3E4"/>
    <w:rsid w:val="004E513A"/>
  </w:style>
  <w:style w:type="paragraph" w:customStyle="1" w:styleId="89831A6DDE0A4F699ABD84607E62B18C">
    <w:name w:val="89831A6DDE0A4F699ABD84607E62B18C"/>
    <w:rsid w:val="004E513A"/>
  </w:style>
  <w:style w:type="paragraph" w:customStyle="1" w:styleId="2F497CFA336D4771AAB0A731C5E66F75">
    <w:name w:val="2F497CFA336D4771AAB0A731C5E66F75"/>
    <w:rsid w:val="004E513A"/>
  </w:style>
  <w:style w:type="paragraph" w:customStyle="1" w:styleId="1C494A5FE135428892A3B3A31C24DDBB">
    <w:name w:val="1C494A5FE135428892A3B3A31C24DDBB"/>
    <w:rsid w:val="004E513A"/>
  </w:style>
  <w:style w:type="paragraph" w:customStyle="1" w:styleId="5FA0E6B34C134867B087783D5540DAF0">
    <w:name w:val="5FA0E6B34C134867B087783D5540DAF0"/>
    <w:rsid w:val="004E513A"/>
  </w:style>
  <w:style w:type="paragraph" w:customStyle="1" w:styleId="C8149D111C104E58B639A0FD82C174BE">
    <w:name w:val="C8149D111C104E58B639A0FD82C174BE"/>
    <w:rsid w:val="004E513A"/>
  </w:style>
  <w:style w:type="paragraph" w:customStyle="1" w:styleId="215D563ACA524E899E38D70834FFCF32">
    <w:name w:val="215D563ACA524E899E38D70834FFCF32"/>
    <w:rsid w:val="004E513A"/>
  </w:style>
  <w:style w:type="paragraph" w:customStyle="1" w:styleId="BB98F2C91D8146F09D6C40D88CABC22E5">
    <w:name w:val="BB98F2C91D8146F09D6C40D88CABC22E5"/>
    <w:rsid w:val="004E513A"/>
    <w:pPr>
      <w:bidi/>
      <w:spacing w:after="0" w:line="240" w:lineRule="auto"/>
    </w:pPr>
    <w:rPr>
      <w:rFonts w:ascii="Times New Roman" w:eastAsia="Times New Roman" w:hAnsi="Times New Roman" w:cs="Traditional Arabic"/>
      <w:sz w:val="20"/>
      <w:szCs w:val="20"/>
    </w:rPr>
  </w:style>
  <w:style w:type="paragraph" w:customStyle="1" w:styleId="BAEE20DD70F04D87B9487684DA992C076">
    <w:name w:val="BAEE20DD70F04D87B9487684DA992C076"/>
    <w:rsid w:val="004E513A"/>
    <w:pPr>
      <w:bidi/>
      <w:spacing w:after="0" w:line="240" w:lineRule="auto"/>
    </w:pPr>
    <w:rPr>
      <w:rFonts w:ascii="Times New Roman" w:eastAsia="Times New Roman" w:hAnsi="Times New Roman" w:cs="Traditional Arabic"/>
      <w:sz w:val="20"/>
      <w:szCs w:val="20"/>
    </w:rPr>
  </w:style>
  <w:style w:type="paragraph" w:customStyle="1" w:styleId="925C3D77BDF74D2EA75358876120E9EB6">
    <w:name w:val="925C3D77BDF74D2EA75358876120E9EB6"/>
    <w:rsid w:val="004E513A"/>
    <w:pPr>
      <w:bidi/>
      <w:spacing w:after="0" w:line="240" w:lineRule="auto"/>
    </w:pPr>
    <w:rPr>
      <w:rFonts w:ascii="Times New Roman" w:eastAsia="Times New Roman" w:hAnsi="Times New Roman" w:cs="Traditional Arabic"/>
      <w:sz w:val="20"/>
      <w:szCs w:val="20"/>
    </w:rPr>
  </w:style>
  <w:style w:type="paragraph" w:customStyle="1" w:styleId="00FD2CF59FD241DB912C0ABD3113D6115">
    <w:name w:val="00FD2CF59FD241DB912C0ABD3113D6115"/>
    <w:rsid w:val="004E513A"/>
    <w:pPr>
      <w:bidi/>
      <w:spacing w:after="0" w:line="240" w:lineRule="auto"/>
    </w:pPr>
    <w:rPr>
      <w:rFonts w:ascii="Times New Roman" w:eastAsia="Times New Roman" w:hAnsi="Times New Roman" w:cs="Traditional Arabic"/>
      <w:sz w:val="20"/>
      <w:szCs w:val="20"/>
    </w:rPr>
  </w:style>
  <w:style w:type="paragraph" w:customStyle="1" w:styleId="A14D01E3F2D74B088428D4C314F98D37">
    <w:name w:val="A14D01E3F2D74B088428D4C314F98D37"/>
    <w:rsid w:val="004E513A"/>
  </w:style>
  <w:style w:type="paragraph" w:customStyle="1" w:styleId="CB405311AC044139B17F4E642CB2ED12">
    <w:name w:val="CB405311AC044139B17F4E642CB2ED12"/>
    <w:rsid w:val="004E513A"/>
  </w:style>
  <w:style w:type="paragraph" w:customStyle="1" w:styleId="E9AB61C85FC543C6BE58F7122FB55C9A">
    <w:name w:val="E9AB61C85FC543C6BE58F7122FB55C9A"/>
    <w:rsid w:val="004E513A"/>
  </w:style>
  <w:style w:type="paragraph" w:customStyle="1" w:styleId="1041543913B54084BDCEE642E360783B">
    <w:name w:val="1041543913B54084BDCEE642E360783B"/>
    <w:rsid w:val="004E513A"/>
  </w:style>
  <w:style w:type="paragraph" w:customStyle="1" w:styleId="2197D561E43D484DB01F38AC6A3D1913">
    <w:name w:val="2197D561E43D484DB01F38AC6A3D1913"/>
    <w:rsid w:val="004E513A"/>
  </w:style>
  <w:style w:type="paragraph" w:customStyle="1" w:styleId="C62F858F40D9474BA0381903CFA179FC">
    <w:name w:val="C62F858F40D9474BA0381903CFA179FC"/>
    <w:rsid w:val="004E513A"/>
  </w:style>
  <w:style w:type="paragraph" w:customStyle="1" w:styleId="E69959AD57A645CD8014A99AF8FF0375">
    <w:name w:val="E69959AD57A645CD8014A99AF8FF0375"/>
    <w:rsid w:val="004E513A"/>
  </w:style>
  <w:style w:type="paragraph" w:customStyle="1" w:styleId="28874A4FDDF24733A6FDB1E47B0E583B">
    <w:name w:val="28874A4FDDF24733A6FDB1E47B0E583B"/>
    <w:rsid w:val="004E513A"/>
  </w:style>
  <w:style w:type="paragraph" w:customStyle="1" w:styleId="D7EF05CD36E1460BBBC100F7F0AD26DE">
    <w:name w:val="D7EF05CD36E1460BBBC100F7F0AD26DE"/>
    <w:rsid w:val="004E513A"/>
  </w:style>
  <w:style w:type="paragraph" w:customStyle="1" w:styleId="DDB587B8E465465DA365645D73D931ED">
    <w:name w:val="DDB587B8E465465DA365645D73D931ED"/>
    <w:rsid w:val="001A6593"/>
  </w:style>
  <w:style w:type="paragraph" w:customStyle="1" w:styleId="8D5026F3BA5749168884EA5C5F7235CA">
    <w:name w:val="8D5026F3BA5749168884EA5C5F7235CA"/>
    <w:rsid w:val="001A6593"/>
  </w:style>
  <w:style w:type="paragraph" w:customStyle="1" w:styleId="3784CA6A3E2E43C8A530C0A94874841F">
    <w:name w:val="3784CA6A3E2E43C8A530C0A94874841F"/>
    <w:rsid w:val="001A6593"/>
  </w:style>
  <w:style w:type="paragraph" w:customStyle="1" w:styleId="496F78BE9F754BAA879E1251428F9E61">
    <w:name w:val="496F78BE9F754BAA879E1251428F9E61"/>
    <w:rsid w:val="001A6593"/>
  </w:style>
  <w:style w:type="paragraph" w:customStyle="1" w:styleId="2B1967A4DF824315802F3A0655C8A463">
    <w:name w:val="2B1967A4DF824315802F3A0655C8A463"/>
    <w:rsid w:val="001A6593"/>
  </w:style>
  <w:style w:type="paragraph" w:customStyle="1" w:styleId="60E28F9F7C4C458F885F34079EB2A0A4">
    <w:name w:val="60E28F9F7C4C458F885F34079EB2A0A4"/>
    <w:rsid w:val="001A6593"/>
  </w:style>
  <w:style w:type="paragraph" w:customStyle="1" w:styleId="6E0E402DDDEB461EBB1AE6CB402254CB">
    <w:name w:val="6E0E402DDDEB461EBB1AE6CB402254CB"/>
    <w:rsid w:val="001A6593"/>
  </w:style>
  <w:style w:type="paragraph" w:customStyle="1" w:styleId="1FAC67FD581A4C0582DA5BE9A2C744B2">
    <w:name w:val="1FAC67FD581A4C0582DA5BE9A2C744B2"/>
    <w:rsid w:val="001A6593"/>
  </w:style>
  <w:style w:type="paragraph" w:customStyle="1" w:styleId="BEAB46F8BBD24B708C28DBF8F8154D1A">
    <w:name w:val="BEAB46F8BBD24B708C28DBF8F8154D1A"/>
    <w:rsid w:val="001A6593"/>
  </w:style>
  <w:style w:type="paragraph" w:customStyle="1" w:styleId="E5BBD9B99A36424F924DBCEDB65623E5">
    <w:name w:val="E5BBD9B99A36424F924DBCEDB65623E5"/>
    <w:rsid w:val="001A6593"/>
  </w:style>
  <w:style w:type="paragraph" w:customStyle="1" w:styleId="803DF477232642A983B565372AF58A47">
    <w:name w:val="803DF477232642A983B565372AF58A47"/>
    <w:rsid w:val="00587EE7"/>
  </w:style>
  <w:style w:type="paragraph" w:customStyle="1" w:styleId="0F1D99981A8D4B2D9122484D33993ED0">
    <w:name w:val="0F1D99981A8D4B2D9122484D33993ED0"/>
    <w:rsid w:val="00587EE7"/>
  </w:style>
  <w:style w:type="paragraph" w:customStyle="1" w:styleId="768DEBB574714A5AA71A6E118883F381">
    <w:name w:val="768DEBB574714A5AA71A6E118883F381"/>
    <w:rsid w:val="00DF7EDE"/>
  </w:style>
  <w:style w:type="paragraph" w:customStyle="1" w:styleId="B587EE293C594C9F8362B8972FBAC0B5">
    <w:name w:val="B587EE293C594C9F8362B8972FBAC0B5"/>
    <w:rsid w:val="002E7313"/>
  </w:style>
  <w:style w:type="paragraph" w:customStyle="1" w:styleId="13B1FDECDB0249F99AC1E553276A3977">
    <w:name w:val="13B1FDECDB0249F99AC1E553276A3977"/>
    <w:rsid w:val="002E7313"/>
  </w:style>
  <w:style w:type="paragraph" w:customStyle="1" w:styleId="51829F62E0AD402BA61A60EF363ABC14">
    <w:name w:val="51829F62E0AD402BA61A60EF363ABC14"/>
    <w:rsid w:val="002E7313"/>
  </w:style>
  <w:style w:type="paragraph" w:customStyle="1" w:styleId="A0C27216594142E6B715366DB2FEF3C6">
    <w:name w:val="A0C27216594142E6B715366DB2FEF3C6"/>
    <w:rsid w:val="002E7313"/>
  </w:style>
  <w:style w:type="paragraph" w:customStyle="1" w:styleId="7D37A220CBDD4320B97DEBBBB7AE79C1">
    <w:name w:val="7D37A220CBDD4320B97DEBBBB7AE79C1"/>
    <w:rsid w:val="002E7313"/>
  </w:style>
  <w:style w:type="paragraph" w:customStyle="1" w:styleId="B7D135A9A954428F91F15C0BD1330C54">
    <w:name w:val="B7D135A9A954428F91F15C0BD1330C54"/>
    <w:rsid w:val="002E7313"/>
  </w:style>
  <w:style w:type="paragraph" w:customStyle="1" w:styleId="898F75372C7948D99F4D5308F3F12475">
    <w:name w:val="898F75372C7948D99F4D5308F3F12475"/>
    <w:rsid w:val="002E7313"/>
  </w:style>
  <w:style w:type="paragraph" w:customStyle="1" w:styleId="336AFCD2C0494FDCBC754984024CCAE9">
    <w:name w:val="336AFCD2C0494FDCBC754984024CCAE9"/>
    <w:rsid w:val="002E7313"/>
  </w:style>
  <w:style w:type="paragraph" w:customStyle="1" w:styleId="26458626955B46EDB586EDFB49BF4A97">
    <w:name w:val="26458626955B46EDB586EDFB49BF4A97"/>
    <w:rsid w:val="002E7313"/>
  </w:style>
  <w:style w:type="paragraph" w:customStyle="1" w:styleId="566BF3553EE44BD8875752E6525D2AF1">
    <w:name w:val="566BF3553EE44BD8875752E6525D2AF1"/>
    <w:rsid w:val="002E7313"/>
  </w:style>
  <w:style w:type="paragraph" w:customStyle="1" w:styleId="5110384352824A7F94030CBEE27F03F3">
    <w:name w:val="5110384352824A7F94030CBEE27F03F3"/>
    <w:rsid w:val="002E7313"/>
  </w:style>
  <w:style w:type="paragraph" w:customStyle="1" w:styleId="9807F6DF22E54064A40AEE3A7859F20C">
    <w:name w:val="9807F6DF22E54064A40AEE3A7859F20C"/>
    <w:rsid w:val="002E7313"/>
  </w:style>
  <w:style w:type="paragraph" w:customStyle="1" w:styleId="74E34C89E2FF46A38CFB2817C4FF0E68">
    <w:name w:val="74E34C89E2FF46A38CFB2817C4FF0E68"/>
    <w:rsid w:val="002E7313"/>
  </w:style>
  <w:style w:type="paragraph" w:customStyle="1" w:styleId="A1CC15AE64584722B134C4561670CEFE">
    <w:name w:val="A1CC15AE64584722B134C4561670CEFE"/>
    <w:rsid w:val="002E7313"/>
  </w:style>
  <w:style w:type="paragraph" w:customStyle="1" w:styleId="9FFB93F29D0849A7A8AC837D401AFCC3">
    <w:name w:val="9FFB93F29D0849A7A8AC837D401AFCC3"/>
    <w:rsid w:val="002E7313"/>
  </w:style>
  <w:style w:type="paragraph" w:customStyle="1" w:styleId="ED173BEFCC4546DEB3E4A9583CB72FE1">
    <w:name w:val="ED173BEFCC4546DEB3E4A9583CB72FE1"/>
    <w:rsid w:val="002E7313"/>
  </w:style>
  <w:style w:type="paragraph" w:customStyle="1" w:styleId="A9977D1ED4904CDE97E1BC2D63DA1A8A">
    <w:name w:val="A9977D1ED4904CDE97E1BC2D63DA1A8A"/>
    <w:rsid w:val="002E7313"/>
  </w:style>
  <w:style w:type="paragraph" w:customStyle="1" w:styleId="C9F5BB28F1F7458CB803375ED8A2BD16">
    <w:name w:val="C9F5BB28F1F7458CB803375ED8A2BD16"/>
    <w:rsid w:val="002E7313"/>
  </w:style>
  <w:style w:type="paragraph" w:customStyle="1" w:styleId="E8000A57CE574BBEB7D6434C665B278A">
    <w:name w:val="E8000A57CE574BBEB7D6434C665B278A"/>
    <w:rsid w:val="002E7313"/>
  </w:style>
  <w:style w:type="paragraph" w:customStyle="1" w:styleId="14A6244B8432452FACFFC92B13457C3C">
    <w:name w:val="14A6244B8432452FACFFC92B13457C3C"/>
    <w:rsid w:val="002E7313"/>
  </w:style>
  <w:style w:type="paragraph" w:customStyle="1" w:styleId="37C6BDC13F2940DBAD6473484A976D98">
    <w:name w:val="37C6BDC13F2940DBAD6473484A976D98"/>
    <w:rsid w:val="002E7313"/>
  </w:style>
  <w:style w:type="paragraph" w:customStyle="1" w:styleId="8788E858AB514225ABBA30F7EDFE66FE">
    <w:name w:val="8788E858AB514225ABBA30F7EDFE66FE"/>
    <w:rsid w:val="002E7313"/>
  </w:style>
  <w:style w:type="paragraph" w:customStyle="1" w:styleId="6341DBBD7EEF486A9B7DF6C3BD33A193">
    <w:name w:val="6341DBBD7EEF486A9B7DF6C3BD33A193"/>
    <w:rsid w:val="002E7313"/>
  </w:style>
  <w:style w:type="paragraph" w:customStyle="1" w:styleId="0D04BEE628BE4A73879964DF45F012A4">
    <w:name w:val="0D04BEE628BE4A73879964DF45F012A4"/>
    <w:rsid w:val="002E7313"/>
  </w:style>
  <w:style w:type="paragraph" w:customStyle="1" w:styleId="4CC7D4A9786D41CF9FB180914F6D88E7">
    <w:name w:val="4CC7D4A9786D41CF9FB180914F6D88E7"/>
    <w:rsid w:val="002E7313"/>
  </w:style>
  <w:style w:type="paragraph" w:customStyle="1" w:styleId="5F49A2C0A51F4421910BEB455AE34540">
    <w:name w:val="5F49A2C0A51F4421910BEB455AE34540"/>
    <w:rsid w:val="002E7313"/>
  </w:style>
  <w:style w:type="paragraph" w:customStyle="1" w:styleId="B324D523CE7B405D95D9CCAEC6A623AA">
    <w:name w:val="B324D523CE7B405D95D9CCAEC6A623AA"/>
    <w:rsid w:val="002E7313"/>
  </w:style>
  <w:style w:type="paragraph" w:customStyle="1" w:styleId="BF521325912E462EB5DA6793F2A05253">
    <w:name w:val="BF521325912E462EB5DA6793F2A05253"/>
    <w:rsid w:val="002E7313"/>
  </w:style>
  <w:style w:type="paragraph" w:customStyle="1" w:styleId="22927A56FAD64CE0A30D132C338FE4D4">
    <w:name w:val="22927A56FAD64CE0A30D132C338FE4D4"/>
    <w:rsid w:val="002E7313"/>
  </w:style>
  <w:style w:type="paragraph" w:customStyle="1" w:styleId="67F873B2FABD4026B265DCE640E0B17B">
    <w:name w:val="67F873B2FABD4026B265DCE640E0B17B"/>
    <w:rsid w:val="002E7313"/>
  </w:style>
  <w:style w:type="paragraph" w:customStyle="1" w:styleId="FCFEE5AABFA14960B9F596A4A712D6EF">
    <w:name w:val="FCFEE5AABFA14960B9F596A4A712D6EF"/>
    <w:rsid w:val="002E7313"/>
  </w:style>
  <w:style w:type="paragraph" w:customStyle="1" w:styleId="C9FE9065D9C0464C993FAB30FAC9F4A4">
    <w:name w:val="C9FE9065D9C0464C993FAB30FAC9F4A4"/>
    <w:rsid w:val="002E7313"/>
  </w:style>
  <w:style w:type="paragraph" w:customStyle="1" w:styleId="2CB2C3C453EF48C2A39E449D5B22EE00">
    <w:name w:val="2CB2C3C453EF48C2A39E449D5B22EE00"/>
    <w:rsid w:val="002E7313"/>
  </w:style>
  <w:style w:type="paragraph" w:customStyle="1" w:styleId="CC3EB4016DB1498CA8529BB88CC6D8FD">
    <w:name w:val="CC3EB4016DB1498CA8529BB88CC6D8FD"/>
    <w:rsid w:val="002E7313"/>
  </w:style>
  <w:style w:type="paragraph" w:customStyle="1" w:styleId="C35D0E22AB724B6BBE2148A15B58A98D">
    <w:name w:val="C35D0E22AB724B6BBE2148A15B58A98D"/>
    <w:rsid w:val="002E7313"/>
  </w:style>
  <w:style w:type="paragraph" w:customStyle="1" w:styleId="92166F6D36184026BD567792585B021A">
    <w:name w:val="92166F6D36184026BD567792585B021A"/>
    <w:rsid w:val="002E7313"/>
  </w:style>
  <w:style w:type="paragraph" w:customStyle="1" w:styleId="52DBF921F6AB4CEDA14651C9DE4A05C0">
    <w:name w:val="52DBF921F6AB4CEDA14651C9DE4A05C0"/>
    <w:rsid w:val="002E7313"/>
  </w:style>
  <w:style w:type="paragraph" w:customStyle="1" w:styleId="40CCFF0BCEDC445898D5B210FE39166D">
    <w:name w:val="40CCFF0BCEDC445898D5B210FE39166D"/>
    <w:rsid w:val="002E7313"/>
  </w:style>
  <w:style w:type="paragraph" w:customStyle="1" w:styleId="88D7561956B74B179F10F381F0C3CF6F">
    <w:name w:val="88D7561956B74B179F10F381F0C3CF6F"/>
    <w:rsid w:val="002E7313"/>
  </w:style>
  <w:style w:type="paragraph" w:customStyle="1" w:styleId="3391271038A64261AFFA4B897240F962">
    <w:name w:val="3391271038A64261AFFA4B897240F962"/>
    <w:rsid w:val="002E7313"/>
  </w:style>
  <w:style w:type="paragraph" w:customStyle="1" w:styleId="E3C183696F004DBB862FB5110D559FB3">
    <w:name w:val="E3C183696F004DBB862FB5110D559FB3"/>
    <w:rsid w:val="002E7313"/>
  </w:style>
  <w:style w:type="paragraph" w:customStyle="1" w:styleId="0CD6689E5FE34BF19A5EC007EE254B35">
    <w:name w:val="0CD6689E5FE34BF19A5EC007EE254B35"/>
    <w:rsid w:val="002E7313"/>
  </w:style>
  <w:style w:type="paragraph" w:customStyle="1" w:styleId="4CCD0E60C3BD4705BFBD29FBA5D2099F">
    <w:name w:val="4CCD0E60C3BD4705BFBD29FBA5D2099F"/>
    <w:rsid w:val="002E7313"/>
  </w:style>
  <w:style w:type="paragraph" w:customStyle="1" w:styleId="889E08E3D5334434B62780705162B92C">
    <w:name w:val="889E08E3D5334434B62780705162B92C"/>
    <w:rsid w:val="002E7313"/>
  </w:style>
  <w:style w:type="paragraph" w:customStyle="1" w:styleId="19DED42EE00D4B52A9AC5256F60A7834">
    <w:name w:val="19DED42EE00D4B52A9AC5256F60A7834"/>
    <w:rsid w:val="002E7313"/>
  </w:style>
  <w:style w:type="paragraph" w:customStyle="1" w:styleId="E561463ED3BA4660A08268120D6EEFD6">
    <w:name w:val="E561463ED3BA4660A08268120D6EEFD6"/>
    <w:rsid w:val="002E7313"/>
  </w:style>
  <w:style w:type="paragraph" w:customStyle="1" w:styleId="6C652C713C7047738F83BD69D0AC891F">
    <w:name w:val="6C652C713C7047738F83BD69D0AC891F"/>
    <w:rsid w:val="002E7313"/>
  </w:style>
  <w:style w:type="paragraph" w:customStyle="1" w:styleId="D9BF94F124964FF4A47297ECC627547F">
    <w:name w:val="D9BF94F124964FF4A47297ECC627547F"/>
    <w:rsid w:val="002E7313"/>
  </w:style>
  <w:style w:type="paragraph" w:customStyle="1" w:styleId="FED88A57384B469F9CF7D4B1F2A4AA05">
    <w:name w:val="FED88A57384B469F9CF7D4B1F2A4AA05"/>
    <w:rsid w:val="002E7313"/>
  </w:style>
  <w:style w:type="paragraph" w:customStyle="1" w:styleId="0E2307F1B9E34A71B7AA44ED926D097B">
    <w:name w:val="0E2307F1B9E34A71B7AA44ED926D097B"/>
    <w:rsid w:val="002E7313"/>
  </w:style>
  <w:style w:type="paragraph" w:customStyle="1" w:styleId="9F177C9F3BFB4E64A40BB267CCDD09B1">
    <w:name w:val="9F177C9F3BFB4E64A40BB267CCDD09B1"/>
    <w:rsid w:val="002E7313"/>
  </w:style>
  <w:style w:type="paragraph" w:customStyle="1" w:styleId="C9C63B1F3DC549639264DA518C9BE91F">
    <w:name w:val="C9C63B1F3DC549639264DA518C9BE91F"/>
    <w:rsid w:val="002E7313"/>
  </w:style>
  <w:style w:type="paragraph" w:customStyle="1" w:styleId="9FD5D039D2304E73B89B50FCFA42292E">
    <w:name w:val="9FD5D039D2304E73B89B50FCFA42292E"/>
    <w:rsid w:val="002E7313"/>
  </w:style>
  <w:style w:type="paragraph" w:customStyle="1" w:styleId="7ED0261D61E349909FEDAA7557FC39AD">
    <w:name w:val="7ED0261D61E349909FEDAA7557FC39AD"/>
    <w:rsid w:val="002E7313"/>
  </w:style>
  <w:style w:type="paragraph" w:customStyle="1" w:styleId="8147BE29B88A4C5FAB0D8D3EF86D0B2B">
    <w:name w:val="8147BE29B88A4C5FAB0D8D3EF86D0B2B"/>
    <w:rsid w:val="002E7313"/>
  </w:style>
  <w:style w:type="paragraph" w:customStyle="1" w:styleId="5A35683B68994E5581E7C4A4FF2371D7">
    <w:name w:val="5A35683B68994E5581E7C4A4FF2371D7"/>
    <w:rsid w:val="002E7313"/>
  </w:style>
  <w:style w:type="paragraph" w:customStyle="1" w:styleId="B629940E5481486596801B0A55323FF7">
    <w:name w:val="B629940E5481486596801B0A55323FF7"/>
    <w:rsid w:val="002E7313"/>
  </w:style>
  <w:style w:type="paragraph" w:customStyle="1" w:styleId="F3715C885FF24530985B4C8B7D935B03">
    <w:name w:val="F3715C885FF24530985B4C8B7D935B03"/>
    <w:rsid w:val="002E7313"/>
  </w:style>
  <w:style w:type="paragraph" w:customStyle="1" w:styleId="78FAB42EEC574B49A8C29016D16F5552">
    <w:name w:val="78FAB42EEC574B49A8C29016D16F5552"/>
    <w:rsid w:val="002E7313"/>
  </w:style>
  <w:style w:type="paragraph" w:customStyle="1" w:styleId="84CC61C9A7E94770BB9AA225BB4DE791">
    <w:name w:val="84CC61C9A7E94770BB9AA225BB4DE791"/>
    <w:rsid w:val="002E7313"/>
  </w:style>
  <w:style w:type="paragraph" w:customStyle="1" w:styleId="B3D0F57986A9405BA40A1E867AB132DE">
    <w:name w:val="B3D0F57986A9405BA40A1E867AB132DE"/>
    <w:rsid w:val="002E7313"/>
  </w:style>
  <w:style w:type="paragraph" w:customStyle="1" w:styleId="3344CC83A0FD4011B58245560409CDB2">
    <w:name w:val="3344CC83A0FD4011B58245560409CDB2"/>
    <w:rsid w:val="002E7313"/>
  </w:style>
  <w:style w:type="paragraph" w:customStyle="1" w:styleId="1E3FAE2042164880916DD00D0BFB267F">
    <w:name w:val="1E3FAE2042164880916DD00D0BFB267F"/>
    <w:rsid w:val="002E7313"/>
  </w:style>
  <w:style w:type="paragraph" w:customStyle="1" w:styleId="A53D76399701413ABE368EF5FB6F5CF7">
    <w:name w:val="A53D76399701413ABE368EF5FB6F5CF7"/>
    <w:rsid w:val="002E7313"/>
  </w:style>
  <w:style w:type="paragraph" w:customStyle="1" w:styleId="E89DACA8B38647CCBB2EF2D83CA47603">
    <w:name w:val="E89DACA8B38647CCBB2EF2D83CA47603"/>
    <w:rsid w:val="002E7313"/>
  </w:style>
  <w:style w:type="paragraph" w:customStyle="1" w:styleId="E2E09C77A48E4D49B58A6C31214D47C6">
    <w:name w:val="E2E09C77A48E4D49B58A6C31214D47C6"/>
    <w:rsid w:val="002E7313"/>
  </w:style>
  <w:style w:type="paragraph" w:customStyle="1" w:styleId="E69F40C225CF46B38E853AF70B166EA1">
    <w:name w:val="E69F40C225CF46B38E853AF70B166EA1"/>
    <w:rsid w:val="002E7313"/>
  </w:style>
  <w:style w:type="paragraph" w:customStyle="1" w:styleId="1DEA1B47153F44EF88423CC6FFF1F853">
    <w:name w:val="1DEA1B47153F44EF88423CC6FFF1F853"/>
    <w:rsid w:val="002E7313"/>
  </w:style>
  <w:style w:type="paragraph" w:customStyle="1" w:styleId="D4EA7BF9782A491A8227A605BB31BC75">
    <w:name w:val="D4EA7BF9782A491A8227A605BB31BC75"/>
    <w:rsid w:val="002E7313"/>
  </w:style>
  <w:style w:type="paragraph" w:customStyle="1" w:styleId="BE560A2E98824FF999AD3BE7D311208A">
    <w:name w:val="BE560A2E98824FF999AD3BE7D311208A"/>
    <w:rsid w:val="002E7313"/>
  </w:style>
  <w:style w:type="paragraph" w:customStyle="1" w:styleId="64D03F5FCB3F4EA29BD56BA5A620D165">
    <w:name w:val="64D03F5FCB3F4EA29BD56BA5A620D165"/>
    <w:rsid w:val="002E7313"/>
  </w:style>
  <w:style w:type="paragraph" w:customStyle="1" w:styleId="71431BF1481C4C0F9FD934E2E1527998">
    <w:name w:val="71431BF1481C4C0F9FD934E2E1527998"/>
    <w:rsid w:val="002E7313"/>
  </w:style>
  <w:style w:type="paragraph" w:customStyle="1" w:styleId="8D2DFB8FBAD04F5C87B64449B897DD8E">
    <w:name w:val="8D2DFB8FBAD04F5C87B64449B897DD8E"/>
    <w:rsid w:val="002E7313"/>
  </w:style>
  <w:style w:type="paragraph" w:customStyle="1" w:styleId="EC02D12F88E54026A21CDEC7FC21DDC0">
    <w:name w:val="EC02D12F88E54026A21CDEC7FC21DDC0"/>
    <w:rsid w:val="002E7313"/>
  </w:style>
  <w:style w:type="paragraph" w:customStyle="1" w:styleId="F49F81659FAD4E4ABE72A287E4033CBB">
    <w:name w:val="F49F81659FAD4E4ABE72A287E4033CBB"/>
    <w:rsid w:val="002E7313"/>
  </w:style>
  <w:style w:type="paragraph" w:customStyle="1" w:styleId="A58F2D90EF5C4937B36E4A050A55C609">
    <w:name w:val="A58F2D90EF5C4937B36E4A050A55C609"/>
    <w:rsid w:val="002E7313"/>
  </w:style>
  <w:style w:type="paragraph" w:customStyle="1" w:styleId="6FFDB91522A94860B317AE780BFF9858">
    <w:name w:val="6FFDB91522A94860B317AE780BFF9858"/>
    <w:rsid w:val="002E7313"/>
  </w:style>
  <w:style w:type="paragraph" w:customStyle="1" w:styleId="BFF3234BD050438EB749D43A84386C13">
    <w:name w:val="BFF3234BD050438EB749D43A84386C13"/>
    <w:rsid w:val="002E7313"/>
  </w:style>
  <w:style w:type="paragraph" w:customStyle="1" w:styleId="E832C04C6A334CCEB10C635AB0A2F57F">
    <w:name w:val="E832C04C6A334CCEB10C635AB0A2F57F"/>
    <w:rsid w:val="002E7313"/>
  </w:style>
  <w:style w:type="paragraph" w:customStyle="1" w:styleId="04440DC157EF4A488AEB2CB5F07C43C8">
    <w:name w:val="04440DC157EF4A488AEB2CB5F07C43C8"/>
    <w:rsid w:val="002E7313"/>
  </w:style>
  <w:style w:type="paragraph" w:customStyle="1" w:styleId="56944B8791234340A0A77AD21A6D208B">
    <w:name w:val="56944B8791234340A0A77AD21A6D208B"/>
    <w:rsid w:val="002E7313"/>
  </w:style>
  <w:style w:type="paragraph" w:customStyle="1" w:styleId="142496A7384A4E54A82DBC412417A5B8">
    <w:name w:val="142496A7384A4E54A82DBC412417A5B8"/>
    <w:rsid w:val="002E7313"/>
  </w:style>
  <w:style w:type="paragraph" w:customStyle="1" w:styleId="422D7B4D247040B08C85AE663EFB0DE1">
    <w:name w:val="422D7B4D247040B08C85AE663EFB0DE1"/>
    <w:rsid w:val="002E7313"/>
  </w:style>
  <w:style w:type="paragraph" w:customStyle="1" w:styleId="B6E31B5F4CC940B8AB6381CF3E0DA7E4">
    <w:name w:val="B6E31B5F4CC940B8AB6381CF3E0DA7E4"/>
    <w:rsid w:val="002E7313"/>
  </w:style>
  <w:style w:type="paragraph" w:customStyle="1" w:styleId="55FA144F44964105B34E115066EF3A22">
    <w:name w:val="55FA144F44964105B34E115066EF3A22"/>
    <w:rsid w:val="002E7313"/>
  </w:style>
  <w:style w:type="paragraph" w:customStyle="1" w:styleId="3B8A5BF4FE0347F6BD32495D2D5A93AF">
    <w:name w:val="3B8A5BF4FE0347F6BD32495D2D5A93AF"/>
    <w:rsid w:val="002E7313"/>
  </w:style>
  <w:style w:type="paragraph" w:customStyle="1" w:styleId="4893222889734D3CBD57BCC788B3BBE7">
    <w:name w:val="4893222889734D3CBD57BCC788B3BBE7"/>
    <w:rsid w:val="002E7313"/>
  </w:style>
  <w:style w:type="paragraph" w:customStyle="1" w:styleId="8F4251008CBA47B884112E7A182981A6">
    <w:name w:val="8F4251008CBA47B884112E7A182981A6"/>
    <w:rsid w:val="00E95625"/>
  </w:style>
  <w:style w:type="paragraph" w:customStyle="1" w:styleId="BBA4823BE16F4E17932037FB650C8BDB">
    <w:name w:val="BBA4823BE16F4E17932037FB650C8BDB"/>
    <w:rsid w:val="00E95625"/>
  </w:style>
  <w:style w:type="paragraph" w:customStyle="1" w:styleId="7F3348A5232D4993A9D8C60F871CEDAE">
    <w:name w:val="7F3348A5232D4993A9D8C60F871CEDAE"/>
    <w:rsid w:val="00E95625"/>
  </w:style>
  <w:style w:type="paragraph" w:customStyle="1" w:styleId="32AB3876795A471191249F20D3B760D1">
    <w:name w:val="32AB3876795A471191249F20D3B760D1"/>
    <w:rsid w:val="00E95625"/>
  </w:style>
  <w:style w:type="paragraph" w:customStyle="1" w:styleId="1993C10095914E9EA08C468D0F5BDD9F">
    <w:name w:val="1993C10095914E9EA08C468D0F5BDD9F"/>
    <w:rsid w:val="00E95625"/>
  </w:style>
  <w:style w:type="paragraph" w:customStyle="1" w:styleId="7FB91FCF52D445E78DE008305D9A06BE">
    <w:name w:val="7FB91FCF52D445E78DE008305D9A06BE"/>
    <w:rsid w:val="00E95625"/>
  </w:style>
  <w:style w:type="paragraph" w:customStyle="1" w:styleId="79F26EBEA4834AC4A87E30469661E619">
    <w:name w:val="79F26EBEA4834AC4A87E30469661E619"/>
    <w:rsid w:val="00E95625"/>
  </w:style>
  <w:style w:type="paragraph" w:customStyle="1" w:styleId="72C630E93AB24E18BBF916FBF191FC0B">
    <w:name w:val="72C630E93AB24E18BBF916FBF191FC0B"/>
    <w:rsid w:val="00E95625"/>
  </w:style>
  <w:style w:type="paragraph" w:customStyle="1" w:styleId="4D504B54389A4608BFB23396F07A73E6">
    <w:name w:val="4D504B54389A4608BFB23396F07A73E6"/>
    <w:rsid w:val="00E95625"/>
  </w:style>
  <w:style w:type="paragraph" w:customStyle="1" w:styleId="ED2F16EDCBAD43D28BDFB38A1BFB4AB3">
    <w:name w:val="ED2F16EDCBAD43D28BDFB38A1BFB4AB3"/>
    <w:rsid w:val="00E95625"/>
  </w:style>
  <w:style w:type="paragraph" w:customStyle="1" w:styleId="11D198FF8BF3444AB34CA7051899B841">
    <w:name w:val="11D198FF8BF3444AB34CA7051899B841"/>
    <w:rsid w:val="00E95625"/>
  </w:style>
  <w:style w:type="paragraph" w:customStyle="1" w:styleId="7A02D0F74DFF4F2BB3389C1C3C236814">
    <w:name w:val="7A02D0F74DFF4F2BB3389C1C3C236814"/>
    <w:rsid w:val="00E95625"/>
  </w:style>
  <w:style w:type="paragraph" w:customStyle="1" w:styleId="976CC175E1024DCE846C83B5A573DA72">
    <w:name w:val="976CC175E1024DCE846C83B5A573DA72"/>
    <w:rsid w:val="00E95625"/>
  </w:style>
  <w:style w:type="paragraph" w:customStyle="1" w:styleId="3A7B49B7FC0747D9AEBD848CAFA50323">
    <w:name w:val="3A7B49B7FC0747D9AEBD848CAFA50323"/>
    <w:rsid w:val="00E95625"/>
  </w:style>
  <w:style w:type="paragraph" w:customStyle="1" w:styleId="CF6A8EE5A11E41A0AD00131E4F93438D">
    <w:name w:val="CF6A8EE5A11E41A0AD00131E4F93438D"/>
    <w:rsid w:val="00E95625"/>
  </w:style>
  <w:style w:type="paragraph" w:customStyle="1" w:styleId="91893A5AE404456E8CBB5213BFBE86A8">
    <w:name w:val="91893A5AE404456E8CBB5213BFBE86A8"/>
    <w:rsid w:val="00E95625"/>
  </w:style>
  <w:style w:type="paragraph" w:customStyle="1" w:styleId="8CF832A8540342618EA0CC257AD7AB32">
    <w:name w:val="8CF832A8540342618EA0CC257AD7AB32"/>
    <w:rsid w:val="00E95625"/>
  </w:style>
  <w:style w:type="paragraph" w:customStyle="1" w:styleId="637B427CD48146258F546530256D4BF1">
    <w:name w:val="637B427CD48146258F546530256D4BF1"/>
    <w:rsid w:val="00E95625"/>
  </w:style>
  <w:style w:type="paragraph" w:customStyle="1" w:styleId="8DA0BBDACE3A45D382544E7C0C8D4DAD">
    <w:name w:val="8DA0BBDACE3A45D382544E7C0C8D4DAD"/>
    <w:rsid w:val="00E95625"/>
  </w:style>
  <w:style w:type="paragraph" w:customStyle="1" w:styleId="B901E545CFB1434EB5E21D4B00A3186D">
    <w:name w:val="B901E545CFB1434EB5E21D4B00A3186D"/>
    <w:rsid w:val="00E956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ECC50-8BA6-4705-BF61-AAEDF0DE0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hcrLett.dot</Template>
  <TotalTime>353</TotalTime>
  <Pages>2</Pages>
  <Words>653</Words>
  <Characters>3726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Re:  Project Title: “Enhancing Protection and Resilience of Syrians with emphasis on Community Centers"</vt:lpstr>
    </vt:vector>
  </TitlesOfParts>
  <Company>UNHCR</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  Project Title: “Enhancing Protection and Resilience of Syrians with emphasis on Community Centers"</dc:title>
  <dc:subject>Re:  Project Title: “Enhancing Protection and Resilience of Syrians with emphasis on Community Centers"</dc:subject>
  <dc:creator>Inge Zondag</dc:creator>
  <cp:keywords>n n</cp:keywords>
  <dc:description/>
  <cp:lastModifiedBy>Jawad Al Fazzaa</cp:lastModifiedBy>
  <cp:revision>110</cp:revision>
  <cp:lastPrinted>2018-08-01T10:35:00Z</cp:lastPrinted>
  <dcterms:created xsi:type="dcterms:W3CDTF">2020-02-05T11:31:00Z</dcterms:created>
  <dcterms:modified xsi:type="dcterms:W3CDTF">2020-02-18T11:06:00Z</dcterms:modified>
  <cp:category>Letter</cp:category>
</cp:coreProperties>
</file>