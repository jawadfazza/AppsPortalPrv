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July 28 /2021</w:t>
          </w:r>
        </w:sdtContent>
      </w:sdt>
    </w:p>
    <w:p w:rsidRPr="00655B00" w:rsidR="00674E90" w:rsidP="00674E90" w:rsidRDefault="00505098" w14:paraId="3663A4BA" w14:textId="2B19DBCB">
      <w:pPr>
        <w:bidi w:val="0"/>
        <w:spacing w:line="276" w:lineRule="auto"/>
        <w:rPr>
          <w:rFonts w:asciiTheme="majorBidi" w:hAnsiTheme="majorBidi" w:cstheme="majorBidi"/>
          <w:sz w:val="22"/>
          <w:szCs w:val="22"/>
        </w:rPr>
      </w:pPr>
      <w:sdt>
        <w:sdtPr>
          <w:rPr>
            <w:rFonts w:ascii="Simplified Arabic" w:hAnsi="Simplified Arabic" w:cs="Simplified Arabic"/>
            <w:sz w:val="22"/>
            <w:szCs w:val="22"/>
            <w:lang w:bidi="ar-SY"/>
          </w:rPr>
          <w:alias w:val="NoteVerbaleDate_EN"/>
          <w:tag w:val="NoteVerbaleDate_EN"/>
          <w:id w:val="329251936"/>
          <w:placeholder>
            <w:docPart w:val="B1735BE3527446708590401D31608386"/>
          </w:placeholder>
          <w:showingPlcHdr/>
        </w:sdtPr>
        <w:sdtEndPr/>
        <w:sdtContent>
          <w:r w:rsidRPr="007A3358" w:rsidR="00B121A5">
            <w:rPr>
              <w:rFonts w:asciiTheme="majorBidi" w:hAnsiTheme="majorBidi" w:cstheme="majorBidi"/>
              <w:sz w:val="22"/>
              <w:szCs w:val="22"/>
              <w:lang w:bidi="ar-SY"/>
            </w:rPr>
            <w:t>30 June 2021</w:t>
          </w:r>
        </w:sdtContent>
      </w:sdt>
      <w:r w:rsidR="00B121A5">
        <w:rPr>
          <w:rFonts w:ascii="Simplified Arabic" w:hAnsi="Simplified Arabic" w:cs="Simplified Arabic"/>
          <w:sz w:val="22"/>
          <w:szCs w:val="22"/>
          <w:lang w:bidi="ar-SY"/>
        </w:rPr>
        <w:br/>
      </w: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6B82ED95">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sidR="00951692">
              <w:rPr>
                <w:rFonts w:hint="cs" w:ascii="Simplified Arabic" w:hAnsi="Simplified Arabic" w:cs="Simplified Arabic"/>
                <w:sz w:val="22"/>
                <w:szCs w:val="22"/>
                <w:rtl/>
                <w:lang w:bidi="ar-SY"/>
              </w:rPr>
              <w:t>- وزارة</w:t>
            </w:r>
            <w:r w:rsidRPr="009A03BE">
              <w:rPr>
                <w:rFonts w:ascii="Simplified Arabic" w:hAnsi="Simplified Arabic" w:cs="Simplified Arabic"/>
                <w:sz w:val="22"/>
                <w:szCs w:val="22"/>
                <w:rtl/>
                <w:lang w:bidi="ar-SY"/>
              </w:rPr>
              <w:t xml:space="preserve">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Suq Wadi Barada</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28 July 2021</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566070" w:rsidRDefault="00FE67BB" w14:paraId="46CBDE1E" w14:textId="3C3A0EAA">
            <w:pPr>
              <w:spacing w:line="276" w:lineRule="auto"/>
              <w:jc w:val="both"/>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سوق وادي بردى</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sidR="005207B9">
                  <w:rPr>
                    <w:rFonts w:ascii="Simplified Arabic" w:hAnsi="Simplified Arabic" w:cs="Simplified Arabic"/>
                    <w:sz w:val="22"/>
                    <w:szCs w:val="22"/>
                    <w:lang w:bidi="ar-SY"/>
                  </w:rPr>
                  <w:t>ريف دمشق</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28 تموز 2021</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566070" w:rsidRDefault="00FE67BB" w14:paraId="3E76728D" w14:textId="77777777">
            <w:pPr>
              <w:bidi w:val="0"/>
              <w:spacing w:line="276" w:lineRule="auto"/>
              <w:jc w:val="both"/>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follow up on the activities provided in the community center run by Al Nada society under the partnership agreement signed with UNHCR.</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566070" w:rsidRDefault="00FE67BB" w14:paraId="0AC66D37" w14:textId="7D9A2544">
            <w:pPr>
              <w:spacing w:line="276" w:lineRule="auto"/>
              <w:jc w:val="both"/>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w:t>
            </w:r>
            <w:r w:rsidRPr="00655B00" w:rsidR="003C3332">
              <w:rPr>
                <w:rFonts w:hint="cs" w:ascii="Simplified Arabic" w:hAnsi="Simplified Arabic" w:cs="Simplified Arabic"/>
                <w:sz w:val="22"/>
                <w:szCs w:val="22"/>
                <w:rtl/>
                <w:lang w:bidi="ar-SY"/>
              </w:rPr>
              <w:t>هذه الزيارة</w:t>
            </w:r>
            <w:r w:rsidRPr="00655B00">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متابعة الانشطة المنفذة في المركز المجتمعي التابع لجمعية الندى وذلك ضمن اطار الاتفاقية الموقعة مع مكتب مفوضية شؤون اللاجئين.</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FE67BB" w:rsidR="00FE67BB" w:rsidP="002569CA" w:rsidRDefault="00FE67BB" w14:paraId="15F2A029" w14:textId="22EF4EEF">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visit will be conducted in coordination with </w:t>
            </w:r>
            <w:sdt>
              <w:sdtPr>
                <w:rPr>
                  <w:rFonts w:asciiTheme="majorBidi" w:hAnsiTheme="majorBidi" w:cstheme="majorBidi"/>
                  <w:sz w:val="22"/>
                  <w:szCs w:val="22"/>
                  <w:lang w:bidi="ar-SY"/>
                </w:rPr>
                <w:alias w:val="Organization_EN"/>
                <w:tag w:val="Organization_EN"/>
                <w:id w:val="1184934490"/>
                <w:placeholder>
                  <w:docPart w:val="DefaultPlaceholder_-1854013440"/>
                </w:placeholder>
                <w:showingPlcHdr/>
              </w:sdtPr>
              <w:sdtEndPr/>
              <w:sdtContent>
                <w:r w:rsidRPr="008F5F71" w:rsidR="008F5F71">
                  <w:rPr>
                    <w:rFonts w:asciiTheme="majorBidi" w:hAnsiTheme="majorBidi" w:cstheme="majorBidi"/>
                    <w:sz w:val="22"/>
                    <w:szCs w:val="22"/>
                    <w:lang w:bidi="ar-SY"/>
                  </w:rPr>
                  <w:t>Syrian Arab Red Crescent</w:t>
                </w:r>
              </w:sdtContent>
            </w:sdt>
            <w:r w:rsidR="002569CA">
              <w:rPr>
                <w:rFonts w:asciiTheme="majorBidi" w:hAnsiTheme="majorBidi" w:cstheme="majorBidi"/>
                <w:sz w:val="22"/>
                <w:szCs w:val="22"/>
                <w:lang w:bidi="ar-SY"/>
              </w:rPr>
              <w:t xml:space="preserve"> </w:t>
            </w:r>
            <w:r w:rsidRPr="00DD1FE9">
              <w:rPr>
                <w:rFonts w:asciiTheme="majorBidi" w:hAnsiTheme="majorBidi" w:cstheme="majorBidi"/>
                <w:sz w:val="22"/>
                <w:szCs w:val="22"/>
                <w:lang w:bidi="ar-SY"/>
              </w:rPr>
              <w:t xml:space="preserve">and </w:t>
            </w:r>
            <w:sdt>
              <w:sdtPr>
                <w:rPr>
                  <w:rFonts w:asciiTheme="majorBidi" w:hAnsiTheme="majorBidi" w:cstheme="majorBidi"/>
                  <w:sz w:val="22"/>
                  <w:szCs w:val="22"/>
                  <w:lang w:bidi="ar-SY"/>
                </w:rPr>
                <w:alias w:val="Governorate_EN"/>
                <w:tag w:val="Governorate_EN"/>
                <w:id w:val="-1731297149"/>
                <w:placeholder>
                  <w:docPart w:val="DefaultPlaceholder_-1854013440"/>
                </w:placeholder>
                <w:showingPlcHdr/>
              </w:sdtPr>
              <w:sdtEndPr/>
              <w:sdtContent>
                <w:r w:rsidRPr="008F5F71" w:rsidR="008F5F71">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Governorate.</w:t>
            </w:r>
          </w:p>
        </w:tc>
        <w:tc>
          <w:tcPr>
            <w:tcW w:w="5040" w:type="dxa"/>
            <w:shd w:val="clear" w:color="auto" w:fill="auto"/>
          </w:tcPr>
          <w:p w:rsidR="00FE67BB" w:rsidP="00FE67BB" w:rsidRDefault="00FE67BB" w14:paraId="0C5D0DCA" w14:textId="5173FDAC">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 xml:space="preserve">ستتم هذه الزيارة بالتنسيق مع كل من </w:t>
            </w:r>
            <w:sdt>
              <w:sdtPr>
                <w:rPr>
                  <w:rFonts w:ascii="Simplified Arabic" w:hAnsi="Simplified Arabic" w:cs="Simplified Arabic"/>
                  <w:sz w:val="22"/>
                  <w:szCs w:val="22"/>
                  <w:rtl/>
                  <w:lang w:bidi="ar-SY"/>
                </w:rPr>
                <w:alias w:val="Organization_AR"/>
                <w:tag w:val="Organization_AR"/>
                <w:id w:val="1079257876"/>
                <w:placeholder>
                  <w:docPart w:val="DefaultPlaceholder_-1854013440"/>
                </w:placeholder>
                <w:showingPlcHdr/>
              </w:sdtPr>
              <w:sdtEndPr/>
              <w:sdtContent>
                <w:r w:rsidRPr="008F5F71" w:rsidR="00951692">
                  <w:rPr>
                    <w:rFonts w:ascii="Simplified Arabic" w:hAnsi="Simplified Arabic" w:cs="Simplified Arabic"/>
                    <w:sz w:val="22"/>
                    <w:szCs w:val="22"/>
                    <w:lang w:bidi="ar-SY"/>
                  </w:rPr>
                  <w:t>الهلال الاحمر العربي السوري</w:t>
                </w:r>
              </w:sdtContent>
            </w:sdt>
            <w:r>
              <w:rPr>
                <w:rFonts w:ascii="Simplified Arabic" w:hAnsi="Simplified Arabic" w:cs="Simplified Arabic"/>
                <w:sz w:val="22"/>
                <w:szCs w:val="22"/>
                <w:rtl/>
                <w:lang w:bidi="ar-SY"/>
              </w:rPr>
              <w:br/>
            </w:r>
            <w:r w:rsidR="003C3332">
              <w:rPr>
                <w:rFonts w:hint="cs" w:ascii="Simplified Arabic" w:hAnsi="Simplified Arabic" w:cs="Simplified Arabic"/>
                <w:sz w:val="22"/>
                <w:szCs w:val="22"/>
                <w:rtl/>
                <w:lang w:bidi="ar-SY"/>
              </w:rPr>
              <w:t>ومحافظة</w:t>
            </w:r>
            <w:r>
              <w:rPr>
                <w:rFonts w:hint="cs" w:ascii="Simplified Arabic" w:hAnsi="Simplified Arabic" w:cs="Simplified Arabic"/>
                <w:sz w:val="22"/>
                <w:szCs w:val="22"/>
                <w:rtl/>
                <w:lang w:bidi="ar-SY"/>
              </w:rPr>
              <w:t xml:space="preserve"> </w:t>
            </w:r>
            <w:sdt>
              <w:sdtPr>
                <w:rPr>
                  <w:rFonts w:hint="cs" w:ascii="Simplified Arabic" w:hAnsi="Simplified Arabic" w:cs="Simplified Arabic"/>
                  <w:sz w:val="22"/>
                  <w:szCs w:val="22"/>
                  <w:rtl/>
                  <w:lang w:bidi="ar-SY"/>
                </w:rPr>
                <w:alias w:val="Governorate_AR"/>
                <w:tag w:val="Governorate_AR"/>
                <w:id w:val="553593353"/>
                <w:placeholder>
                  <w:docPart w:val="DefaultPlaceholder_-1854013440"/>
                </w:placeholder>
                <w:showingPlcHdr/>
              </w:sdtPr>
              <w:sdtEndPr/>
              <w:sdtContent>
                <w:r w:rsidRPr="008F5F71" w:rsidR="00951692">
                  <w:rPr>
                    <w:rFonts w:ascii="Simplified Arabic" w:hAnsi="Simplified Arabic" w:cs="Simplified Arabic"/>
                    <w:sz w:val="22"/>
                    <w:szCs w:val="22"/>
                    <w:lang w:bidi="ar-SY"/>
                  </w:rPr>
                  <w:t>ريف دمشق</w:t>
                </w:r>
              </w:sdtContent>
            </w:sdt>
            <w:r w:rsidR="00092CD6">
              <w:rPr>
                <w:rFonts w:hint="cs" w:ascii="Simplified Arabic" w:hAnsi="Simplified Arabic" w:cs="Simplified Arabic"/>
                <w:sz w:val="22"/>
                <w:szCs w:val="22"/>
                <w:rtl/>
                <w:lang w:bidi="ar-SY"/>
              </w:rPr>
              <w:t>.</w:t>
            </w:r>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8F5F71"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EndPr>
              <w:rPr>
                <w:rFonts w:ascii="Times New Roman" w:hAnsi="Times New Roman" w:cs="Traditional Arabic"/>
                <w:sz w:val="20"/>
                <w:szCs w:val="20"/>
              </w:rPr>
            </w:sdtEnd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Laura Soulaiman, Assistant Protection Officer,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Bassam Diab, Communication PI Associate, national of Syria/Palestine;</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Bassel Fallouh, Security Associate,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Alaa Al Abbas, Senior Security Assistant, national of Syria;</w:t>
                    </w:r>
                  </w:p>
                </w:sdtContent>
              </w:sdt>
              <w:sdt>
                <w:sdtPr>
                  <w:rPr>
                    <w:rFonts w:asciiTheme="majorBidi" w:hAnsiTheme="majorBidi" w:cstheme="majorBidi"/>
                    <w:sz w:val="22"/>
                    <w:szCs w:val="22"/>
                    <w:lang w:bidi="ar-SY"/>
                  </w:rPr>
                  <w:id w:val="-991563318"/>
                  <w:placeholder>
                    <w:docPart w:val="6FFDB91522A94860B317AE780BFF9858"/>
                  </w:placeholder>
                  <w15:repeatingSectionItem/>
                </w:sdtPr>
                <w:sdtEndPr/>
                <w:sdtContent>
                  <w:p w:rsidRPr="00DD1FE9" w:rsidR="00C75A1D" w:rsidP="00C75A1D" w:rsidRDefault="00C75A1D" w14:paraId="0AF3EE96"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MHD Hani Shahrour, Senior Security Associate, national of Syria;</w:t>
                    </w:r>
                  </w:p>
                </w:sdtContent>
              </w:sdt>
              <w:sdt>
                <w:sdtPr>
                  <w:rPr>
                    <w:rFonts w:asciiTheme="majorBidi" w:hAnsiTheme="majorBidi" w:cstheme="majorBidi"/>
                    <w:sz w:val="22"/>
                    <w:szCs w:val="22"/>
                    <w:lang w:bidi="ar-SY"/>
                  </w:rPr>
                  <w:id w:val="681786481"/>
                  <w:placeholder>
                    <w:docPart w:val="BFF3234BD050438EB749D43A84386C13"/>
                  </w:placeholder>
                  <w15:repeatingSectionItem/>
                </w:sdtPr>
                <w:sdtEndPr/>
                <w:sdtContent>
                  <w:p w:rsidRPr="00DD1FE9" w:rsidR="00C75A1D" w:rsidP="00C75A1D" w:rsidRDefault="00C75A1D" w14:paraId="4B14B5F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Manoush Qara-Yacoubian, Field Assistant, national of Syria;</w:t>
                    </w:r>
                  </w:p>
                </w:sdtContent>
              </w:sdt>
              <w:sdt>
                <w:sdtPr>
                  <w:rPr>
                    <w:rFonts w:asciiTheme="majorBidi" w:hAnsiTheme="majorBidi" w:cstheme="majorBidi"/>
                    <w:sz w:val="22"/>
                    <w:szCs w:val="22"/>
                    <w:lang w:bidi="ar-SY"/>
                  </w:rPr>
                  <w:id w:val="-1477453341"/>
                  <w:placeholder>
                    <w:docPart w:val="E832C04C6A334CCEB10C635AB0A2F57F"/>
                  </w:placeholder>
                  <w15:repeatingSectionItem/>
                </w:sdtPr>
                <w:sdtEndPr/>
                <w:sdtContent>
                  <w:p w:rsidRPr="00DD1FE9" w:rsidR="00C75A1D" w:rsidP="00C75A1D" w:rsidRDefault="00C75A1D" w14:paraId="749513B9"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Ghinwa El Ahmad, Security Associate, national of Syria;</w:t>
                    </w:r>
                  </w:p>
                </w:sdtConten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EndPr>
              <w:rPr>
                <w:rFonts w:ascii="Times New Roman" w:hAnsi="Times New Roman" w:cs="Traditional Arabic"/>
                <w:sz w:val="20"/>
                <w:szCs w:val="20"/>
              </w:rPr>
            </w:sdtEnd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1D636894">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بسام دياب، معاون في قسم الاتصالات والاعلام، من الجنسية السورية/الفلسطينية،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34751041">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باسل فلوح، معاون في قسم السلامة، من الجنسية السورية،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2B2A4DC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لورا سليمان، مسؤولة مساعدة في قسم الحماية، من الجنسية السورية،</w:t>
                    </w:r>
                  </w:p>
                </w:sdtContent>
              </w:sdt>
              <w:sdt>
                <w:sdtPr>
                  <w:rPr>
                    <w:rFonts w:ascii="Simplified Arabic" w:hAnsi="Simplified Arabic" w:cs="Simplified Arabic"/>
                    <w:sz w:val="22"/>
                    <w:szCs w:val="22"/>
                    <w:rtl/>
                    <w:lang w:bidi="ar-SY"/>
                  </w:rPr>
                  <w:id w:val="-430275036"/>
                  <w:placeholder>
                    <w:docPart w:val="E2E09C77A48E4D49B58A6C31214D47C6"/>
                  </w:placeholder>
                  <w15:repeatingSectionItem/>
                </w:sdtPr>
                <w:sdtEndPr/>
                <w:sdtContent>
                  <w:p w:rsidRPr="00C75A1D" w:rsidR="00C75A1D" w:rsidP="00C75A1D" w:rsidRDefault="00C75A1D" w14:paraId="1DBE4921" w14:textId="10F69074">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علاء العباس، كبير المساعدين في قسم السلامة، من الجنسية السورية،</w:t>
                    </w:r>
                  </w:p>
                </w:sdtContent>
              </w:sdt>
              <w:sdt>
                <w:sdtPr>
                  <w:rPr>
                    <w:rFonts w:ascii="Simplified Arabic" w:hAnsi="Simplified Arabic" w:cs="Simplified Arabic"/>
                    <w:sz w:val="22"/>
                    <w:szCs w:val="22"/>
                    <w:rtl/>
                    <w:lang w:bidi="ar-SY"/>
                  </w:rPr>
                  <w:id w:val="-103113471"/>
                  <w:placeholder>
                    <w:docPart w:val="E69F40C225CF46B38E853AF70B166EA1"/>
                  </w:placeholder>
                  <w15:repeatingSectionItem/>
                </w:sdtPr>
                <w:sdtEndPr/>
                <w:sdtContent>
                  <w:p w:rsidRPr="00C75A1D" w:rsidR="00C75A1D" w:rsidP="00C75A1D" w:rsidRDefault="00C75A1D" w14:paraId="28083A47" w14:textId="5E107EB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محمد هاني شحرور، كبير المعاونين في قسم السلامة، من الجنسية السورية،</w:t>
                    </w:r>
                  </w:p>
                </w:sdtContent>
              </w:sdt>
              <w:sdt>
                <w:sdtPr>
                  <w:rPr>
                    <w:rFonts w:ascii="Simplified Arabic" w:hAnsi="Simplified Arabic" w:cs="Simplified Arabic"/>
                    <w:sz w:val="22"/>
                    <w:szCs w:val="22"/>
                    <w:rtl/>
                    <w:lang w:bidi="ar-SY"/>
                  </w:rPr>
                  <w:id w:val="1963911309"/>
                  <w:placeholder>
                    <w:docPart w:val="1DEA1B47153F44EF88423CC6FFF1F853"/>
                  </w:placeholder>
                  <w15:repeatingSectionItem/>
                </w:sdtPr>
                <w:sdtEndPr/>
                <w:sdtContent>
                  <w:p w:rsidRPr="00C75A1D" w:rsidR="00C75A1D" w:rsidP="00C75A1D" w:rsidRDefault="00C75A1D" w14:paraId="5EB06D9D" w14:textId="39DA24BF">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غنوة الاحمد، معاونة في قسم السلامة، من الجنسية السورية،</w:t>
                    </w:r>
                  </w:p>
                </w:sdtContent>
              </w:sdt>
              <w:sdt>
                <w:sdtPr>
                  <w:rPr>
                    <w:rFonts w:ascii="Simplified Arabic" w:hAnsi="Simplified Arabic" w:cs="Simplified Arabic"/>
                    <w:sz w:val="22"/>
                    <w:szCs w:val="22"/>
                    <w:rtl/>
                    <w:lang w:bidi="ar-SY"/>
                  </w:rPr>
                  <w:id w:val="-1715497304"/>
                  <w:placeholder>
                    <w:docPart w:val="D4EA7BF9782A491A8227A605BB31BC75"/>
                  </w:placeholder>
                  <w15:repeatingSectionItem/>
                </w:sdtPr>
                <w:sdtEndPr/>
                <w:sdtContent>
                  <w:p w:rsidRPr="00C75A1D" w:rsidR="00C75A1D" w:rsidP="00C75A1D" w:rsidRDefault="00C75A1D" w14:paraId="316A063D" w14:textId="00C08D4E">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مانوش قره يعقوبيان، مساعدة في القسم الميداني، من الجنسية السورية،</w:t>
                    </w:r>
                  </w:p>
                </w:sdtContent>
              </w:sdt>
              <w:sdt/>
              <w:sdt/>
              <w:sdt/>
              <w:sdt/>
              <w:sdt/>
              <w:sdt/>
              <w:sdt/>
              <w:p w:rsidRPr="00B121A5" w:rsidR="0027560D" w:rsidP="00B121A5" w:rsidRDefault="00505098" w14:paraId="0002F4DC" w14:textId="6E664EC7"/>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8F5F71" w:rsidR="00323EB3" w:rsidP="00323EB3" w:rsidRDefault="00323EB3" w14:paraId="0CA75BCB" w14:textId="3D3387F3">
            <w:pPr>
              <w:bidi w:val="0"/>
              <w:spacing w:line="276" w:lineRule="auto"/>
              <w:jc w:val="lowKashida"/>
              <w:rPr>
                <w:rFonts w:ascii="Simplified Arabic" w:hAnsi="Simplified Arabic" w:cs="Simplified Arabic"/>
                <w:sz w:val="22"/>
                <w:szCs w:val="22"/>
                <w:rtl/>
                <w:lang w:bidi="ar-SY"/>
              </w:rPr>
            </w:pPr>
            <w:r w:rsidRPr="008F5F71">
              <w:rPr>
                <w:rFonts w:ascii="Simplified Arabic" w:hAnsi="Simplified Arabic" w:cs="Simplified Arabic"/>
                <w:sz w:val="22"/>
                <w:szCs w:val="22"/>
                <w:lang w:bidi="ar-SY"/>
              </w:rPr>
              <w:lastRenderedPageBreak/>
              <w:t xml:space="preserve">The team will depart and return back in white Toyota Land Cruiser vehicles holding plate numbers </w:t>
            </w:r>
            <w:sdt>
              <w:sdtPr>
                <w:rPr>
                  <w:rFonts w:ascii="Simplified Arabic" w:hAnsi="Simplified Arabic" w:cs="Simplified Arabic"/>
                  <w:sz w:val="22"/>
                  <w:szCs w:val="22"/>
                  <w:lang w:bidi="ar-SY"/>
                </w:rPr>
                <w:alias w:val="VehicleNumberNVV_EN"/>
                <w:tag w:val="VehicleNumberNVV_EN"/>
                <w:id w:val="-1296213280"/>
                <w:placeholder>
                  <w:docPart w:val="9F177C9F3BFB4E64A40BB267CCDD09B1"/>
                </w:placeholder>
                <w:showingPlcHdr/>
              </w:sdtPr>
              <w:sdtEndPr/>
              <w:sdtContent>
                <w:r w:rsidRPr="008F5F71">
                  <w:rPr>
                    <w:rFonts w:ascii="Simplified Arabic" w:hAnsi="Simplified Arabic" w:cs="Simplified Arabic"/>
                    <w:sz w:val="22"/>
                    <w:szCs w:val="22"/>
                    <w:lang w:bidi="ar-SY"/>
                  </w:rPr>
                  <w:t>(2428, 2479)</w:t>
                </w:r>
              </w:sdtContent>
            </w:sdt>
            <w:r w:rsidRPr="008F5F71">
              <w:rPr>
                <w:rFonts w:ascii="Simplified Arabic" w:hAnsi="Simplified Arabic" w:cs="Simplified Arabic"/>
                <w:sz w:val="22"/>
                <w:szCs w:val="22"/>
                <w:lang w:bidi="ar-SY"/>
              </w:rPr>
              <w:t xml:space="preserve"> with the drivers </w:t>
            </w:r>
            <w:sdt>
              <w:sdtPr>
                <w:rPr>
                  <w:rFonts w:ascii="Simplified Arabic" w:hAnsi="Simplified Arabic" w:cs="Simplified Arabic"/>
                  <w:sz w:val="22"/>
                  <w:szCs w:val="22"/>
                  <w:lang w:bidi="ar-SY"/>
                </w:rPr>
                <w:alias w:val="DriversDetailNVV_EN"/>
                <w:tag w:val="DriversDetailNVV_EN"/>
                <w:id w:val="1850218214"/>
                <w:placeholder>
                  <w:docPart w:val="9F177C9F3BFB4E64A40BB267CCDD09B1"/>
                </w:placeholder>
                <w:showingPlcHdr/>
              </w:sdtPr>
              <w:sdtEndPr/>
              <w:sdtContent>
                <w:r w:rsidRPr="008F5F71" w:rsidR="005207B9">
                  <w:rPr>
                    <w:rFonts w:ascii="Simplified Arabic" w:hAnsi="Simplified Arabic" w:cs="Simplified Arabic"/>
                    <w:sz w:val="22"/>
                    <w:szCs w:val="22"/>
                    <w:lang w:bidi="ar-SY"/>
                  </w:rPr>
                  <w:t>Antoun Midiaty national of Syria and Abd Ul Azeem Assad national of Syria/Palestine</w:t>
                </w:r>
              </w:sdtContent>
            </w:sdt>
            <w:r w:rsidRPr="008F5F71">
              <w:rPr>
                <w:rFonts w:ascii="Simplified Arabic" w:hAnsi="Simplified Arabic" w:cs="Simplified Arabic"/>
                <w:sz w:val="22"/>
                <w:szCs w:val="22"/>
                <w:lang w:bidi="ar-SY"/>
              </w:rPr>
              <w:t>.</w:t>
            </w:r>
          </w:p>
          <w:p w:rsidRPr="008F5F71" w:rsidR="00323EB3" w:rsidP="00323EB3" w:rsidRDefault="00323EB3" w14:paraId="33DC07EA" w14:textId="77777777">
            <w:pPr>
              <w:bidi w:val="0"/>
              <w:spacing w:line="276" w:lineRule="auto"/>
              <w:jc w:val="lowKashida"/>
              <w:rPr>
                <w:rFonts w:ascii="Simplified Arabic" w:hAnsi="Simplified Arabic" w:cs="Simplified Arabic"/>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(2428، 2479)</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عبد العظيم أسعد  من الجنسية السورية/الفلسطينية و السائق أنطون مدياتي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30 June 2021</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4CB1D0D6">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30 حزيران 2021</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5E23A" w14:textId="77777777" w:rsidR="00505098" w:rsidRDefault="00505098">
      <w:r>
        <w:separator/>
      </w:r>
    </w:p>
  </w:endnote>
  <w:endnote w:type="continuationSeparator" w:id="0">
    <w:p w14:paraId="6F62028C" w14:textId="77777777" w:rsidR="00505098" w:rsidRDefault="00505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81BEF" w14:textId="77777777" w:rsidR="00505098" w:rsidRDefault="00505098">
      <w:r>
        <w:separator/>
      </w:r>
    </w:p>
  </w:footnote>
  <w:footnote w:type="continuationSeparator" w:id="0">
    <w:p w14:paraId="716C1B11" w14:textId="77777777" w:rsidR="00505098" w:rsidRDefault="00505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646EA267">
              <wp:simplePos x="0" y="0"/>
              <wp:positionH relativeFrom="column">
                <wp:posOffset>-731418</wp:posOffset>
              </wp:positionH>
              <wp:positionV relativeFrom="paragraph">
                <wp:posOffset>-457199</wp:posOffset>
              </wp:positionV>
              <wp:extent cx="7140575" cy="1534112"/>
              <wp:effectExtent l="0" t="0" r="3175" b="9525"/>
              <wp:wrapNone/>
              <wp:docPr id="7" name="Group 7"/>
              <wp:cNvGraphicFramePr/>
              <a:graphic xmlns:a="http://schemas.openxmlformats.org/drawingml/2006/main">
                <a:graphicData uri="http://schemas.microsoft.com/office/word/2010/wordprocessingGroup">
                  <wpg:wgp>
                    <wpg:cNvGrpSpPr/>
                    <wpg:grpSpPr>
                      <a:xfrm>
                        <a:off x="0" y="0"/>
                        <a:ext cx="7140575" cy="1534112"/>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D11B46E" id="Group 7" o:spid="_x0000_s1029" style="position:absolute;left:0;text-align:left;margin-left:-57.6pt;margin-top:-36pt;width:562.25pt;height:120.8pt;z-index:251663360;mso-height-relative:margin"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296"/>
    <w:rsid w:val="000053EA"/>
    <w:rsid w:val="00015FF7"/>
    <w:rsid w:val="00034B58"/>
    <w:rsid w:val="000402B5"/>
    <w:rsid w:val="000507EA"/>
    <w:rsid w:val="00061543"/>
    <w:rsid w:val="00086D3D"/>
    <w:rsid w:val="00092CD6"/>
    <w:rsid w:val="00097C2C"/>
    <w:rsid w:val="000A037F"/>
    <w:rsid w:val="000A0A82"/>
    <w:rsid w:val="000A7B8D"/>
    <w:rsid w:val="00102338"/>
    <w:rsid w:val="00106801"/>
    <w:rsid w:val="00112A76"/>
    <w:rsid w:val="001364BE"/>
    <w:rsid w:val="001563DC"/>
    <w:rsid w:val="0016044F"/>
    <w:rsid w:val="00161216"/>
    <w:rsid w:val="0016469C"/>
    <w:rsid w:val="001767C2"/>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569CA"/>
    <w:rsid w:val="00260C82"/>
    <w:rsid w:val="0027560D"/>
    <w:rsid w:val="002831ED"/>
    <w:rsid w:val="002915D6"/>
    <w:rsid w:val="002930F9"/>
    <w:rsid w:val="002B1F73"/>
    <w:rsid w:val="002F46B8"/>
    <w:rsid w:val="00310D24"/>
    <w:rsid w:val="00313709"/>
    <w:rsid w:val="003155D2"/>
    <w:rsid w:val="00323EB3"/>
    <w:rsid w:val="003429F0"/>
    <w:rsid w:val="00357C0B"/>
    <w:rsid w:val="00360DD6"/>
    <w:rsid w:val="00370D44"/>
    <w:rsid w:val="00373D0A"/>
    <w:rsid w:val="003C3332"/>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5098"/>
    <w:rsid w:val="00507389"/>
    <w:rsid w:val="00517444"/>
    <w:rsid w:val="005207B9"/>
    <w:rsid w:val="00520B40"/>
    <w:rsid w:val="005217C5"/>
    <w:rsid w:val="005278E6"/>
    <w:rsid w:val="00527E20"/>
    <w:rsid w:val="0053458C"/>
    <w:rsid w:val="00556DF6"/>
    <w:rsid w:val="00564F37"/>
    <w:rsid w:val="00566070"/>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241"/>
    <w:rsid w:val="00617F9E"/>
    <w:rsid w:val="006437E0"/>
    <w:rsid w:val="00650F19"/>
    <w:rsid w:val="0065581E"/>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A3358"/>
    <w:rsid w:val="007C3F50"/>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E437F"/>
    <w:rsid w:val="008F2B35"/>
    <w:rsid w:val="008F5F71"/>
    <w:rsid w:val="0090327A"/>
    <w:rsid w:val="00905F89"/>
    <w:rsid w:val="00951692"/>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63BC6"/>
    <w:rsid w:val="00A83D81"/>
    <w:rsid w:val="00AE08F4"/>
    <w:rsid w:val="00B121A5"/>
    <w:rsid w:val="00B15DE5"/>
    <w:rsid w:val="00B203EB"/>
    <w:rsid w:val="00B3169C"/>
    <w:rsid w:val="00B33CA7"/>
    <w:rsid w:val="00B3753A"/>
    <w:rsid w:val="00B40A6D"/>
    <w:rsid w:val="00B525F3"/>
    <w:rsid w:val="00B573CE"/>
    <w:rsid w:val="00B62D3F"/>
    <w:rsid w:val="00B64972"/>
    <w:rsid w:val="00B66933"/>
    <w:rsid w:val="00B84212"/>
    <w:rsid w:val="00B91043"/>
    <w:rsid w:val="00BA2370"/>
    <w:rsid w:val="00BB7845"/>
    <w:rsid w:val="00BC11CA"/>
    <w:rsid w:val="00BC57CB"/>
    <w:rsid w:val="00BC5C3D"/>
    <w:rsid w:val="00BD0ADC"/>
    <w:rsid w:val="00BD4DAF"/>
    <w:rsid w:val="00BF30E8"/>
    <w:rsid w:val="00BF61E9"/>
    <w:rsid w:val="00BF7C13"/>
    <w:rsid w:val="00C01AA0"/>
    <w:rsid w:val="00C04B4D"/>
    <w:rsid w:val="00C11307"/>
    <w:rsid w:val="00C33974"/>
    <w:rsid w:val="00C40856"/>
    <w:rsid w:val="00C635CE"/>
    <w:rsid w:val="00C66E2A"/>
    <w:rsid w:val="00C7134C"/>
    <w:rsid w:val="00C75A1D"/>
    <w:rsid w:val="00CC2E94"/>
    <w:rsid w:val="00D04BA9"/>
    <w:rsid w:val="00D11EDF"/>
    <w:rsid w:val="00D244DE"/>
    <w:rsid w:val="00D335A6"/>
    <w:rsid w:val="00D36DFD"/>
    <w:rsid w:val="00D46273"/>
    <w:rsid w:val="00D54461"/>
    <w:rsid w:val="00D670F5"/>
    <w:rsid w:val="00D70583"/>
    <w:rsid w:val="00D730FB"/>
    <w:rsid w:val="00D912AD"/>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A76A76" w:rsidP="00A76A76">
          <w:pPr>
            <w:pStyle w:val="BB98F2C91D8146F09D6C40D88CABC22E6"/>
          </w:pPr>
          <w:r w:rsidRPr="00DD1FE9">
            <w:rPr>
              <w:rFonts w:asciiTheme="majorBidi" w:hAnsiTheme="majorBidi" w:cstheme="majorBidi"/>
              <w:sz w:val="22"/>
              <w:szCs w:val="22"/>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A76A76" w:rsidP="00A76A76">
          <w:pPr>
            <w:pStyle w:val="FED88A57384B469F9CF7D4B1F2A4AA051"/>
          </w:pPr>
          <w:r w:rsidRPr="00DD1FE9">
            <w:rPr>
              <w:rFonts w:asciiTheme="majorBidi" w:hAnsiTheme="majorBidi" w:cstheme="majorBidi"/>
              <w:sz w:val="22"/>
              <w:szCs w:val="22"/>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A76A76" w:rsidP="00A76A76">
          <w:pPr>
            <w:pStyle w:val="9F177C9F3BFB4E64A40BB267CCDD09B11"/>
          </w:pPr>
          <w:r w:rsidRPr="00DD1FE9">
            <w:rPr>
              <w:rFonts w:asciiTheme="majorBidi" w:hAnsiTheme="majorBidi" w:cstheme="majorBidi"/>
              <w:sz w:val="22"/>
              <w:szCs w:val="22"/>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A76A76" w:rsidP="00A76A76">
          <w:pPr>
            <w:pStyle w:val="C9C63B1F3DC549639264DA518C9BE91F1"/>
          </w:pPr>
          <w:r w:rsidRPr="009870A9">
            <w:rPr>
              <w:rFonts w:ascii="Simplified Arabic" w:hAnsi="Simplified Arabic" w:cs="Simplified Arabic"/>
              <w:sz w:val="22"/>
              <w:szCs w:val="22"/>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A76A76" w:rsidP="00A76A76">
          <w:pPr>
            <w:pStyle w:val="B6E31B5F4CC940B8AB6381CF3E0DA7E41"/>
          </w:pPr>
          <w:r w:rsidRPr="00DD1FE9">
            <w:rPr>
              <w:rFonts w:asciiTheme="majorBidi" w:hAnsiTheme="majorBidi" w:cstheme="majorBidi"/>
              <w:sz w:val="22"/>
              <w:szCs w:val="22"/>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A76A76" w:rsidP="00A76A76">
          <w:pPr>
            <w:pStyle w:val="55FA144F44964105B34E115066EF3A221"/>
          </w:pPr>
          <w:r w:rsidRPr="00617F9E">
            <w:rPr>
              <w:rFonts w:ascii="Simplified Arabic" w:hAnsi="Simplified Arabic" w:cs="Simplified Arabic"/>
              <w:sz w:val="22"/>
              <w:szCs w:val="22"/>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A76A76" w:rsidP="00A76A76">
          <w:pPr>
            <w:pStyle w:val="3B8A5BF4FE0347F6BD32495D2D5A93AF1"/>
          </w:pPr>
          <w:r w:rsidRPr="00DD1FE9">
            <w:rPr>
              <w:rFonts w:asciiTheme="majorBidi" w:hAnsiTheme="majorBidi" w:cstheme="majorBidi"/>
              <w:sz w:val="22"/>
              <w:szCs w:val="22"/>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A76A76" w:rsidP="00A76A76">
          <w:pPr>
            <w:pStyle w:val="4893222889734D3CBD57BCC788B3BBE71"/>
          </w:pPr>
          <w:r w:rsidRPr="00DD1FE9">
            <w:rPr>
              <w:rFonts w:asciiTheme="majorBidi" w:hAnsiTheme="majorBidi" w:cstheme="majorBidi"/>
              <w:sz w:val="22"/>
              <w:szCs w:val="22"/>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A76A76"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A76A76"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A76A76"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A76A76"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A76A76"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A76A76"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A76A76"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A76A76"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2FD3793A-1F52-44FF-8FBD-DE4904E329D0}"/>
      </w:docPartPr>
      <w:docPartBody>
        <w:p w:rsidR="003168B2" w:rsidRDefault="00A76A76">
          <w:r w:rsidRPr="00E67A9B">
            <w:rPr>
              <w:rStyle w:val="PlaceholderText"/>
            </w:rPr>
            <w:t>Click or tap here to enter text.</w:t>
          </w:r>
        </w:p>
      </w:docPartBody>
    </w:docPart>
    <w:docPart>
      <w:docPartPr>
        <w:name w:val="B1735BE3527446708590401D31608386"/>
        <w:category>
          <w:name w:val="General"/>
          <w:gallery w:val="placeholder"/>
        </w:category>
        <w:types>
          <w:type w:val="bbPlcHdr"/>
        </w:types>
        <w:behaviors>
          <w:behavior w:val="content"/>
        </w:behaviors>
        <w:guid w:val="{1EC58931-325F-4751-80DB-EA5286D924FF}"/>
      </w:docPartPr>
      <w:docPartBody>
        <w:p w:rsidR="003168B2" w:rsidRDefault="00A76A76" w:rsidP="00A76A76">
          <w:pPr>
            <w:pStyle w:val="B1735BE3527446708590401D31608386"/>
          </w:pPr>
          <w:r w:rsidRPr="00FB0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168B2"/>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A76"/>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668A"/>
    <w:rsid w:val="00DF7EDE"/>
    <w:rsid w:val="00E13CAF"/>
    <w:rsid w:val="00E35AB2"/>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A76"/>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 w:type="paragraph" w:customStyle="1" w:styleId="BB98F2C91D8146F09D6C40D88CABC22E6">
    <w:name w:val="BB98F2C91D8146F09D6C40D88CABC22E6"/>
    <w:rsid w:val="00A76A76"/>
    <w:pPr>
      <w:bidi/>
      <w:spacing w:after="0" w:line="240" w:lineRule="auto"/>
    </w:pPr>
    <w:rPr>
      <w:rFonts w:ascii="Times New Roman" w:eastAsia="Times New Roman" w:hAnsi="Times New Roman" w:cs="Traditional Arabic"/>
      <w:sz w:val="20"/>
      <w:szCs w:val="20"/>
    </w:rPr>
  </w:style>
  <w:style w:type="paragraph" w:customStyle="1" w:styleId="3B8A5BF4FE0347F6BD32495D2D5A93AF1">
    <w:name w:val="3B8A5BF4FE0347F6BD32495D2D5A93AF1"/>
    <w:rsid w:val="00A76A76"/>
    <w:pPr>
      <w:bidi/>
      <w:spacing w:after="0" w:line="240" w:lineRule="auto"/>
    </w:pPr>
    <w:rPr>
      <w:rFonts w:ascii="Times New Roman" w:eastAsia="Times New Roman" w:hAnsi="Times New Roman" w:cs="Traditional Arabic"/>
      <w:sz w:val="20"/>
      <w:szCs w:val="20"/>
    </w:rPr>
  </w:style>
  <w:style w:type="paragraph" w:customStyle="1" w:styleId="4893222889734D3CBD57BCC788B3BBE71">
    <w:name w:val="4893222889734D3CBD57BCC788B3BBE71"/>
    <w:rsid w:val="00A76A76"/>
    <w:pPr>
      <w:bidi/>
      <w:spacing w:after="0" w:line="240" w:lineRule="auto"/>
    </w:pPr>
    <w:rPr>
      <w:rFonts w:ascii="Times New Roman" w:eastAsia="Times New Roman" w:hAnsi="Times New Roman" w:cs="Traditional Arabic"/>
      <w:sz w:val="20"/>
      <w:szCs w:val="20"/>
    </w:rPr>
  </w:style>
  <w:style w:type="paragraph" w:customStyle="1" w:styleId="55FA144F44964105B34E115066EF3A221">
    <w:name w:val="55FA144F44964105B34E115066EF3A221"/>
    <w:rsid w:val="00A76A76"/>
    <w:pPr>
      <w:bidi/>
      <w:spacing w:after="0" w:line="240" w:lineRule="auto"/>
    </w:pPr>
    <w:rPr>
      <w:rFonts w:ascii="Times New Roman" w:eastAsia="Times New Roman" w:hAnsi="Times New Roman" w:cs="Traditional Arabic"/>
      <w:sz w:val="20"/>
      <w:szCs w:val="20"/>
    </w:rPr>
  </w:style>
  <w:style w:type="paragraph" w:customStyle="1" w:styleId="B6E31B5F4CC940B8AB6381CF3E0DA7E41">
    <w:name w:val="B6E31B5F4CC940B8AB6381CF3E0DA7E41"/>
    <w:rsid w:val="00A76A76"/>
    <w:pPr>
      <w:bidi/>
      <w:spacing w:after="0" w:line="240" w:lineRule="auto"/>
    </w:pPr>
    <w:rPr>
      <w:rFonts w:ascii="Times New Roman" w:eastAsia="Times New Roman" w:hAnsi="Times New Roman" w:cs="Traditional Arabic"/>
      <w:sz w:val="20"/>
      <w:szCs w:val="20"/>
    </w:rPr>
  </w:style>
  <w:style w:type="paragraph" w:customStyle="1" w:styleId="9F177C9F3BFB4E64A40BB267CCDD09B11">
    <w:name w:val="9F177C9F3BFB4E64A40BB267CCDD09B11"/>
    <w:rsid w:val="00A76A76"/>
    <w:pPr>
      <w:bidi/>
      <w:spacing w:after="0" w:line="240" w:lineRule="auto"/>
    </w:pPr>
    <w:rPr>
      <w:rFonts w:ascii="Times New Roman" w:eastAsia="Times New Roman" w:hAnsi="Times New Roman" w:cs="Traditional Arabic"/>
      <w:sz w:val="20"/>
      <w:szCs w:val="20"/>
    </w:rPr>
  </w:style>
  <w:style w:type="paragraph" w:customStyle="1" w:styleId="C9C63B1F3DC549639264DA518C9BE91F1">
    <w:name w:val="C9C63B1F3DC549639264DA518C9BE91F1"/>
    <w:rsid w:val="00A76A76"/>
    <w:pPr>
      <w:bidi/>
      <w:spacing w:after="0" w:line="240" w:lineRule="auto"/>
    </w:pPr>
    <w:rPr>
      <w:rFonts w:ascii="Times New Roman" w:eastAsia="Times New Roman" w:hAnsi="Times New Roman" w:cs="Traditional Arabic"/>
      <w:sz w:val="20"/>
      <w:szCs w:val="20"/>
    </w:rPr>
  </w:style>
  <w:style w:type="paragraph" w:customStyle="1" w:styleId="FED88A57384B469F9CF7D4B1F2A4AA051">
    <w:name w:val="FED88A57384B469F9CF7D4B1F2A4AA051"/>
    <w:rsid w:val="00A76A76"/>
    <w:pPr>
      <w:bidi/>
      <w:spacing w:after="0" w:line="240" w:lineRule="auto"/>
    </w:pPr>
    <w:rPr>
      <w:rFonts w:ascii="Times New Roman" w:eastAsia="Times New Roman" w:hAnsi="Times New Roman" w:cs="Traditional Arabic"/>
      <w:sz w:val="20"/>
      <w:szCs w:val="20"/>
    </w:rPr>
  </w:style>
  <w:style w:type="paragraph" w:customStyle="1" w:styleId="A59337BCDBC54BBD85D3A66B12EBE072">
    <w:name w:val="A59337BCDBC54BBD85D3A66B12EBE072"/>
    <w:rsid w:val="00A76A76"/>
  </w:style>
  <w:style w:type="paragraph" w:customStyle="1" w:styleId="B1735BE3527446708590401D31608386">
    <w:name w:val="B1735BE3527446708590401D31608386"/>
    <w:rsid w:val="00A76A76"/>
  </w:style>
  <w:style w:type="paragraph" w:customStyle="1" w:styleId="12C6B6CE287445D18A805782C9DE9422">
    <w:name w:val="12C6B6CE287445D18A805782C9DE9422"/>
    <w:rsid w:val="00A76A76"/>
  </w:style>
  <w:style w:type="paragraph" w:customStyle="1" w:styleId="419C7CE8AB4C41B1B611E98649F998E6">
    <w:name w:val="419C7CE8AB4C41B1B611E98649F998E6"/>
    <w:rsid w:val="00A76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Template>
  <TotalTime>419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138</cp:revision>
  <cp:lastPrinted>2018-08-01T10:35:00Z</cp:lastPrinted>
  <dcterms:created xsi:type="dcterms:W3CDTF">2020-02-05T11:31:00Z</dcterms:created>
  <dcterms:modified xsi:type="dcterms:W3CDTF">2021-07-06T11:18:00Z</dcterms:modified>
  <cp:category>Letter</cp:category>
</cp:coreProperties>
</file>