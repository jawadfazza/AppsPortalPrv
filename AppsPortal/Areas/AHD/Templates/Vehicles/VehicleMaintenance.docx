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7627C" w14:textId="7A8C5EFC" w:rsidR="00B46951" w:rsidRDefault="00B46951" w:rsidP="004E4E0E">
      <w:pPr>
        <w:bidi w:val="0"/>
        <w:spacing w:line="276" w:lineRule="auto"/>
        <w:rPr>
          <w:rFonts w:asciiTheme="majorBidi" w:hAnsiTheme="majorBidi" w:cstheme="majorBidi"/>
          <w:sz w:val="22"/>
          <w:szCs w:val="22"/>
          <w:lang w:bidi="ar-SY"/>
        </w:rPr>
      </w:pPr>
    </w:p>
    <w:p w14:paraId="7624F2F6" w14:textId="77777777" w:rsidR="004E4E0E" w:rsidRDefault="004E4E0E" w:rsidP="004E4E0E">
      <w:pPr>
        <w:bidi w:val="0"/>
        <w:spacing w:line="276" w:lineRule="auto"/>
        <w:rPr>
          <w:rFonts w:asciiTheme="majorBidi" w:hAnsiTheme="majorBidi" w:cstheme="majorBidi"/>
          <w:sz w:val="4"/>
          <w:szCs w:val="4"/>
          <w:rtl/>
        </w:rPr>
      </w:pPr>
    </w:p>
    <w:p w14:paraId="03B41552" w14:textId="2EA2AA1B" w:rsidR="004E4E0E" w:rsidRDefault="004E4E0E" w:rsidP="004E4E0E">
      <w:pPr>
        <w:bidi w:val="0"/>
        <w:spacing w:line="276" w:lineRule="auto"/>
        <w:ind w:left="-2520"/>
        <w:rPr>
          <w:rFonts w:asciiTheme="majorBidi" w:hAnsiTheme="majorBidi" w:cstheme="majorBidi"/>
          <w:sz w:val="4"/>
          <w:szCs w:val="4"/>
          <w:rtl/>
        </w:rPr>
      </w:pPr>
    </w:p>
    <w:p w14:paraId="316493F1" w14:textId="77777777" w:rsidR="004E4E0E" w:rsidRPr="0064402D" w:rsidRDefault="004E4E0E" w:rsidP="004E4E0E">
      <w:pPr>
        <w:bidi w:val="0"/>
        <w:spacing w:line="276" w:lineRule="auto"/>
        <w:ind w:left="-2520"/>
        <w:rPr>
          <w:rFonts w:asciiTheme="majorBidi" w:hAnsiTheme="majorBidi" w:cstheme="majorBidi"/>
          <w:sz w:val="4"/>
          <w:szCs w:val="4"/>
        </w:rPr>
      </w:pPr>
    </w:p>
    <w:p w14:paraId="3663A4BA" w14:textId="77777777" w:rsidR="00674E90" w:rsidRPr="002E3A6C" w:rsidRDefault="00674E90" w:rsidP="00674E90">
      <w:pPr>
        <w:bidi w:val="0"/>
        <w:spacing w:line="276" w:lineRule="auto"/>
        <w:rPr>
          <w:rFonts w:asciiTheme="majorBidi" w:hAnsiTheme="majorBidi" w:cstheme="majorBidi"/>
          <w:sz w:val="2"/>
          <w:szCs w:val="2"/>
        </w:rPr>
      </w:pPr>
    </w:p>
    <w:tbl>
      <w:tblPr>
        <w:tblW w:w="9864" w:type="dxa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4"/>
      </w:tblGrid>
      <w:tr w:rsidR="00AD0E71" w:rsidRPr="00BB1FD5" w14:paraId="75215E62" w14:textId="77777777" w:rsidTr="00C801F5">
        <w:trPr>
          <w:trHeight w:val="2098"/>
          <w:jc w:val="center"/>
        </w:trPr>
        <w:tc>
          <w:tcPr>
            <w:tcW w:w="9864" w:type="dxa"/>
            <w:shd w:val="clear" w:color="auto" w:fill="auto"/>
          </w:tcPr>
          <w:p w14:paraId="1AADD592" w14:textId="506CAAC3" w:rsidR="005E7438" w:rsidRPr="00C82B18" w:rsidRDefault="005E7438" w:rsidP="00C801F5">
            <w:pPr>
              <w:tabs>
                <w:tab w:val="right" w:pos="9478"/>
              </w:tabs>
              <w:rPr>
                <w:sz w:val="28"/>
                <w:szCs w:val="28"/>
                <w:rtl/>
                <w:lang w:bidi="ar-SY"/>
              </w:rPr>
            </w:pPr>
            <w:r w:rsidRPr="00C82B18">
              <w:rPr>
                <w:rFonts w:hint="cs"/>
                <w:sz w:val="28"/>
                <w:szCs w:val="28"/>
                <w:rtl/>
                <w:lang w:bidi="ar-SY"/>
              </w:rPr>
              <w:t>الرقـم</w:t>
            </w:r>
            <w:r w:rsidRPr="00A50665">
              <w:rPr>
                <w:rFonts w:hint="cs"/>
                <w:sz w:val="28"/>
                <w:szCs w:val="28"/>
                <w:rtl/>
                <w:lang w:bidi="ar-SY"/>
              </w:rPr>
              <w:t>:</w:t>
            </w:r>
            <w:r w:rsidR="00105840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  <w:lang w:bidi="ar-SY"/>
                </w:rPr>
                <w:alias w:val="RequestNumber"/>
                <w:tag w:val="RequestNumber"/>
                <w:id w:val="-1174027226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487BF9" w:rsidRPr="00DF28F1">
                  <w:rPr>
                    <w:sz w:val="24"/>
                    <w:szCs w:val="24"/>
                    <w:lang w:bidi="ar-SY"/>
                  </w:rPr>
                  <w:t>Click or tap here to enter text.</w:t>
                </w:r>
              </w:sdtContent>
            </w:sdt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sdt>
              <w:sdtPr>
                <w:rPr>
                  <w:rFonts w:hint="cs"/>
                  <w:sz w:val="28"/>
                  <w:szCs w:val="28"/>
                  <w:rtl/>
                  <w:lang w:bidi="ar-SY"/>
                </w:rPr>
                <w:alias w:val="_RequestDate"/>
                <w:tag w:val="_RequestDate"/>
                <w:id w:val="151396268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487BF9" w:rsidRPr="00DF28F1">
                  <w:rPr>
                    <w:sz w:val="24"/>
                    <w:szCs w:val="24"/>
                    <w:lang w:bidi="ar-SY"/>
                  </w:rPr>
                  <w:t>Click or tap here to enter text.</w:t>
                </w:r>
              </w:sdtContent>
            </w:sdt>
          </w:p>
          <w:p w14:paraId="500330FB" w14:textId="77777777" w:rsidR="005E7438" w:rsidRPr="00C82B18" w:rsidRDefault="005E7438" w:rsidP="005E7438">
            <w:pPr>
              <w:tabs>
                <w:tab w:val="right" w:pos="8309"/>
              </w:tabs>
              <w:rPr>
                <w:sz w:val="28"/>
                <w:szCs w:val="28"/>
                <w:rtl/>
                <w:lang w:bidi="ar-SY"/>
              </w:rPr>
            </w:pPr>
          </w:p>
          <w:p w14:paraId="257AF64F" w14:textId="77777777" w:rsidR="005E7438" w:rsidRPr="00C82B18" w:rsidRDefault="005E7438" w:rsidP="005E7438">
            <w:pPr>
              <w:jc w:val="both"/>
              <w:rPr>
                <w:b/>
                <w:bCs/>
                <w:sz w:val="28"/>
                <w:szCs w:val="28"/>
                <w:lang w:bidi="ar-SY"/>
              </w:rPr>
            </w:pPr>
            <w:r w:rsidRPr="00C82B18">
              <w:rPr>
                <w:b/>
                <w:bCs/>
                <w:sz w:val="28"/>
                <w:szCs w:val="28"/>
                <w:rtl/>
                <w:lang w:bidi="ar-SY"/>
              </w:rPr>
              <w:t xml:space="preserve"> يهــدي مكتب المفوضية السامية للأمم المتحدة لشؤون اللاجئين في الجمهورية العربية السورية أطيب تحياته إلى وزارة </w:t>
            </w:r>
            <w:r w:rsidRPr="00C82B18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ال</w:t>
            </w:r>
            <w:r w:rsidRPr="00C82B18">
              <w:rPr>
                <w:b/>
                <w:bCs/>
                <w:sz w:val="28"/>
                <w:szCs w:val="28"/>
                <w:rtl/>
                <w:lang w:bidi="ar-SY"/>
              </w:rPr>
              <w:t>خارجيـة</w:t>
            </w:r>
            <w:r w:rsidRPr="00C82B18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 xml:space="preserve"> والمغتربين في</w:t>
            </w:r>
            <w:r w:rsidRPr="00C82B18">
              <w:rPr>
                <w:b/>
                <w:bCs/>
                <w:sz w:val="28"/>
                <w:szCs w:val="28"/>
                <w:rtl/>
                <w:lang w:bidi="ar-SY"/>
              </w:rPr>
              <w:t xml:space="preserve"> الجمهورية العربية السـوريــة</w:t>
            </w:r>
            <w:r w:rsidRPr="00C82B18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.</w:t>
            </w:r>
          </w:p>
          <w:p w14:paraId="79480877" w14:textId="77777777" w:rsidR="005E7438" w:rsidRPr="00C82B18" w:rsidRDefault="005E7438" w:rsidP="005E7438">
            <w:pPr>
              <w:jc w:val="both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  <w:p w14:paraId="5B79C047" w14:textId="2A52E3A9" w:rsidR="005E7438" w:rsidRPr="00C82B18" w:rsidRDefault="005E7438" w:rsidP="005E7438">
            <w:pPr>
              <w:jc w:val="both"/>
              <w:rPr>
                <w:sz w:val="28"/>
                <w:szCs w:val="28"/>
                <w:lang w:bidi="ar-SY"/>
              </w:rPr>
            </w:pPr>
            <w:r w:rsidRPr="00C82B18">
              <w:rPr>
                <w:sz w:val="28"/>
                <w:szCs w:val="28"/>
                <w:rtl/>
                <w:lang w:bidi="ar-SY"/>
              </w:rPr>
              <w:t>ويتشرف برجائها التوسط لدى مديرية النقل بدمشق لت</w:t>
            </w:r>
            <w:r w:rsidRPr="00C82B18">
              <w:rPr>
                <w:rFonts w:hint="cs"/>
                <w:sz w:val="28"/>
                <w:szCs w:val="28"/>
                <w:rtl/>
                <w:lang w:bidi="ar-SY"/>
              </w:rPr>
              <w:t>جديد رخصة سير المركبة التالية</w:t>
            </w:r>
            <w:r w:rsidRPr="00C82B18">
              <w:rPr>
                <w:sz w:val="28"/>
                <w:szCs w:val="28"/>
                <w:rtl/>
                <w:lang w:bidi="ar-SY"/>
              </w:rPr>
              <w:t xml:space="preserve"> والعائدة </w:t>
            </w:r>
            <w:r w:rsidR="00C801F5" w:rsidRPr="00C82B18">
              <w:rPr>
                <w:rFonts w:hint="cs"/>
                <w:sz w:val="28"/>
                <w:szCs w:val="28"/>
                <w:rtl/>
                <w:lang w:bidi="ar-SY"/>
              </w:rPr>
              <w:t>للاستعمال</w:t>
            </w:r>
            <w:r w:rsidRPr="00C82B18">
              <w:rPr>
                <w:sz w:val="28"/>
                <w:szCs w:val="28"/>
                <w:rtl/>
                <w:lang w:bidi="ar-SY"/>
              </w:rPr>
              <w:t xml:space="preserve"> </w:t>
            </w:r>
            <w:r w:rsidRPr="00C82B18">
              <w:rPr>
                <w:rFonts w:hint="cs"/>
                <w:sz w:val="28"/>
                <w:szCs w:val="28"/>
                <w:rtl/>
                <w:lang w:bidi="ar-SY"/>
              </w:rPr>
              <w:t>الرسمي:</w:t>
            </w:r>
          </w:p>
          <w:p w14:paraId="68D25828" w14:textId="77777777" w:rsidR="005E7438" w:rsidRPr="00C82B18" w:rsidRDefault="005E7438" w:rsidP="005E7438">
            <w:pPr>
              <w:jc w:val="both"/>
              <w:rPr>
                <w:sz w:val="28"/>
                <w:szCs w:val="28"/>
                <w:rtl/>
                <w:lang w:bidi="ar-SY"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257"/>
              <w:gridCol w:w="2910"/>
              <w:gridCol w:w="2358"/>
            </w:tblGrid>
            <w:tr w:rsidR="005E7438" w:rsidRPr="00C82B18" w14:paraId="2A6E9EBB" w14:textId="77777777" w:rsidTr="000051BC">
              <w:tc>
                <w:tcPr>
                  <w:tcW w:w="3257" w:type="dxa"/>
                  <w:shd w:val="clear" w:color="auto" w:fill="auto"/>
                </w:tcPr>
                <w:p w14:paraId="688CD3BD" w14:textId="3E484FFE" w:rsidR="005E7438" w:rsidRPr="00C82B18" w:rsidRDefault="005E7438" w:rsidP="005E7438">
                  <w:pPr>
                    <w:jc w:val="both"/>
                    <w:rPr>
                      <w:sz w:val="28"/>
                      <w:szCs w:val="28"/>
                      <w:rtl/>
                      <w:lang w:bidi="ar-SY"/>
                    </w:rPr>
                  </w:pPr>
                  <w:r w:rsidRPr="00C82B18">
                    <w:rPr>
                      <w:sz w:val="28"/>
                      <w:szCs w:val="28"/>
                      <w:rtl/>
                      <w:lang w:bidi="ar-SY"/>
                    </w:rPr>
                    <w:t>النوع:</w:t>
                  </w:r>
                  <w:r w:rsidRPr="00C82B18">
                    <w:rPr>
                      <w:rFonts w:hint="cs"/>
                      <w:sz w:val="28"/>
                      <w:szCs w:val="28"/>
                      <w:rtl/>
                      <w:lang w:bidi="ar-SY"/>
                    </w:rPr>
                    <w:t xml:space="preserve"> </w:t>
                  </w:r>
                  <w:sdt>
                    <w:sdtPr>
                      <w:rPr>
                        <w:rFonts w:hint="cs"/>
                        <w:sz w:val="28"/>
                        <w:szCs w:val="28"/>
                        <w:rtl/>
                        <w:lang w:bidi="ar-SY"/>
                      </w:rPr>
                      <w:alias w:val="_vehicleType"/>
                      <w:tag w:val="_vehicleType"/>
                      <w:id w:val="-949925361"/>
                      <w:placeholder>
                        <w:docPart w:val="DefaultPlaceholder_-1854013440"/>
                      </w:placeholder>
                      <w:showingPlcHdr/>
                    </w:sdtPr>
                    <w:sdtEndPr/>
                    <w:sdtContent>
                      <w:r w:rsidR="006C37E1" w:rsidRPr="007F2D17">
                        <w:rPr>
                          <w:sz w:val="22"/>
                          <w:szCs w:val="22"/>
                          <w:lang w:bidi="ar-SY"/>
                        </w:rPr>
                        <w:t>Click or tap here to enter text.</w:t>
                      </w:r>
                    </w:sdtContent>
                  </w:sdt>
                </w:p>
              </w:tc>
              <w:tc>
                <w:tcPr>
                  <w:tcW w:w="2910" w:type="dxa"/>
                  <w:shd w:val="clear" w:color="auto" w:fill="auto"/>
                </w:tcPr>
                <w:p w14:paraId="7DA3F85C" w14:textId="2E95D370" w:rsidR="005E7438" w:rsidRPr="00C82B18" w:rsidRDefault="005E7438" w:rsidP="005E7438">
                  <w:pPr>
                    <w:jc w:val="both"/>
                    <w:rPr>
                      <w:sz w:val="28"/>
                      <w:szCs w:val="28"/>
                    </w:rPr>
                  </w:pPr>
                  <w:r w:rsidRPr="00C82B18">
                    <w:rPr>
                      <w:sz w:val="28"/>
                      <w:szCs w:val="28"/>
                      <w:rtl/>
                      <w:lang w:bidi="ar-SY"/>
                    </w:rPr>
                    <w:t>الطراز:</w:t>
                  </w:r>
                  <w:r w:rsidRPr="00C82B18">
                    <w:rPr>
                      <w:rFonts w:hint="cs"/>
                      <w:sz w:val="28"/>
                      <w:szCs w:val="28"/>
                      <w:rtl/>
                      <w:lang w:bidi="ar-SY"/>
                    </w:rPr>
                    <w:t xml:space="preserve"> </w:t>
                  </w:r>
                  <w:sdt>
                    <w:sdtPr>
                      <w:rPr>
                        <w:rFonts w:hint="cs"/>
                        <w:sz w:val="28"/>
                        <w:szCs w:val="28"/>
                        <w:rtl/>
                        <w:lang w:bidi="ar-SY"/>
                      </w:rPr>
                      <w:alias w:val="_vehicleModel"/>
                      <w:tag w:val="_vehicleModel"/>
                      <w:id w:val="1822079918"/>
                      <w:placeholder>
                        <w:docPart w:val="DefaultPlaceholder_-1854013440"/>
                      </w:placeholder>
                      <w:showingPlcHdr/>
                    </w:sdtPr>
                    <w:sdtEndPr/>
                    <w:sdtContent>
                      <w:r w:rsidR="006C37E1" w:rsidRPr="007F2D17">
                        <w:rPr>
                          <w:sz w:val="22"/>
                          <w:szCs w:val="22"/>
                          <w:lang w:bidi="ar-SY"/>
                        </w:rPr>
                        <w:t>Click or tap here to enter text.</w:t>
                      </w:r>
                    </w:sdtContent>
                  </w:sdt>
                </w:p>
              </w:tc>
              <w:tc>
                <w:tcPr>
                  <w:tcW w:w="2358" w:type="dxa"/>
                  <w:shd w:val="clear" w:color="auto" w:fill="auto"/>
                </w:tcPr>
                <w:p w14:paraId="167BE78C" w14:textId="7A05BE55" w:rsidR="005E7438" w:rsidRPr="00C82B18" w:rsidRDefault="005E7438" w:rsidP="005E7438">
                  <w:pPr>
                    <w:jc w:val="both"/>
                    <w:rPr>
                      <w:sz w:val="28"/>
                      <w:szCs w:val="28"/>
                      <w:rtl/>
                      <w:lang w:bidi="ar-SY"/>
                    </w:rPr>
                  </w:pPr>
                  <w:r w:rsidRPr="00C82B18">
                    <w:rPr>
                      <w:sz w:val="28"/>
                      <w:szCs w:val="28"/>
                      <w:rtl/>
                      <w:lang w:bidi="ar-SY"/>
                    </w:rPr>
                    <w:t>اللون:</w:t>
                  </w:r>
                  <w:r w:rsidRPr="00C82B18">
                    <w:rPr>
                      <w:rFonts w:hint="cs"/>
                      <w:sz w:val="28"/>
                      <w:szCs w:val="28"/>
                      <w:rtl/>
                      <w:lang w:bidi="ar-SY"/>
                    </w:rPr>
                    <w:t xml:space="preserve"> </w:t>
                  </w:r>
                  <w:sdt>
                    <w:sdtPr>
                      <w:rPr>
                        <w:rFonts w:hint="cs"/>
                        <w:sz w:val="28"/>
                        <w:szCs w:val="28"/>
                        <w:rtl/>
                        <w:lang w:bidi="ar-SY"/>
                      </w:rPr>
                      <w:alias w:val="_vehicleColor"/>
                      <w:tag w:val="_vehicleColor"/>
                      <w:id w:val="-857651677"/>
                      <w:placeholder>
                        <w:docPart w:val="DefaultPlaceholder_-1854013440"/>
                      </w:placeholder>
                      <w:showingPlcHdr/>
                    </w:sdtPr>
                    <w:sdtEndPr/>
                    <w:sdtContent>
                      <w:r w:rsidR="006C37E1" w:rsidRPr="007F2D17">
                        <w:rPr>
                          <w:sz w:val="22"/>
                          <w:szCs w:val="22"/>
                          <w:lang w:bidi="ar-SY"/>
                        </w:rPr>
                        <w:t>Click or tap here to enter text.</w:t>
                      </w:r>
                    </w:sdtContent>
                  </w:sdt>
                </w:p>
              </w:tc>
            </w:tr>
            <w:tr w:rsidR="005E7438" w:rsidRPr="00C82B18" w14:paraId="6979F8F4" w14:textId="77777777" w:rsidTr="000051BC">
              <w:tc>
                <w:tcPr>
                  <w:tcW w:w="3257" w:type="dxa"/>
                  <w:shd w:val="clear" w:color="auto" w:fill="auto"/>
                </w:tcPr>
                <w:p w14:paraId="70CC409A" w14:textId="510CB9C7" w:rsidR="005E7438" w:rsidRPr="00C82B18" w:rsidRDefault="005E7438" w:rsidP="005E7438">
                  <w:pPr>
                    <w:jc w:val="both"/>
                    <w:rPr>
                      <w:sz w:val="28"/>
                      <w:szCs w:val="28"/>
                      <w:lang w:bidi="ar-SY"/>
                    </w:rPr>
                  </w:pPr>
                  <w:r w:rsidRPr="00C82B18">
                    <w:rPr>
                      <w:sz w:val="28"/>
                      <w:szCs w:val="28"/>
                      <w:rtl/>
                      <w:lang w:bidi="ar-SY"/>
                    </w:rPr>
                    <w:t>سنة الصن</w:t>
                  </w:r>
                  <w:r w:rsidRPr="00C82B18">
                    <w:rPr>
                      <w:rFonts w:hint="cs"/>
                      <w:sz w:val="28"/>
                      <w:szCs w:val="28"/>
                      <w:rtl/>
                      <w:lang w:bidi="ar-SY"/>
                    </w:rPr>
                    <w:t>ع: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SY"/>
                    </w:rPr>
                    <w:t xml:space="preserve"> </w:t>
                  </w:r>
                  <w:sdt>
                    <w:sdtPr>
                      <w:rPr>
                        <w:rFonts w:hint="cs"/>
                        <w:sz w:val="28"/>
                        <w:szCs w:val="28"/>
                        <w:rtl/>
                        <w:lang w:bidi="ar-SY"/>
                      </w:rPr>
                      <w:alias w:val="_YearOfProducation"/>
                      <w:tag w:val="_YearOfProducation"/>
                      <w:id w:val="-1296911354"/>
                      <w:placeholder>
                        <w:docPart w:val="DefaultPlaceholder_-1854013440"/>
                      </w:placeholder>
                      <w:showingPlcHdr/>
                    </w:sdtPr>
                    <w:sdtEndPr/>
                    <w:sdtContent>
                      <w:r w:rsidR="006C37E1" w:rsidRPr="007F2D17">
                        <w:rPr>
                          <w:sz w:val="22"/>
                          <w:szCs w:val="22"/>
                          <w:lang w:bidi="ar-SY"/>
                        </w:rPr>
                        <w:t>Click or tap here to enter text.</w:t>
                      </w:r>
                    </w:sdtContent>
                  </w:sdt>
                </w:p>
              </w:tc>
              <w:tc>
                <w:tcPr>
                  <w:tcW w:w="5268" w:type="dxa"/>
                  <w:gridSpan w:val="2"/>
                  <w:shd w:val="clear" w:color="auto" w:fill="auto"/>
                </w:tcPr>
                <w:p w14:paraId="66D73786" w14:textId="268AC80C" w:rsidR="005E7438" w:rsidRPr="001C2E33" w:rsidRDefault="005E7438" w:rsidP="005E7438">
                  <w:pPr>
                    <w:jc w:val="both"/>
                    <w:rPr>
                      <w:sz w:val="28"/>
                      <w:szCs w:val="28"/>
                      <w:rtl/>
                      <w:lang w:bidi="ar-SY"/>
                    </w:rPr>
                  </w:pPr>
                  <w:r w:rsidRPr="00C82B18">
                    <w:rPr>
                      <w:sz w:val="28"/>
                      <w:szCs w:val="28"/>
                      <w:rtl/>
                      <w:lang w:bidi="ar-SY"/>
                    </w:rPr>
                    <w:t>رقم الهيك</w:t>
                  </w:r>
                  <w:r w:rsidRPr="00C82B18">
                    <w:rPr>
                      <w:rFonts w:hint="cs"/>
                      <w:sz w:val="28"/>
                      <w:szCs w:val="28"/>
                      <w:rtl/>
                      <w:lang w:bidi="ar-SY"/>
                    </w:rPr>
                    <w:t xml:space="preserve">ل: </w:t>
                  </w:r>
                  <w:sdt>
                    <w:sdtPr>
                      <w:rPr>
                        <w:rFonts w:hint="cs"/>
                        <w:sz w:val="28"/>
                        <w:szCs w:val="28"/>
                        <w:rtl/>
                        <w:lang w:bidi="ar-SY"/>
                      </w:rPr>
                      <w:alias w:val="_ChassisNumber"/>
                      <w:tag w:val="_ChassisNumber"/>
                      <w:id w:val="85355285"/>
                      <w:placeholder>
                        <w:docPart w:val="DefaultPlaceholder_-1854013440"/>
                      </w:placeholder>
                      <w:showingPlcHdr/>
                    </w:sdtPr>
                    <w:sdtEndPr/>
                    <w:sdtContent>
                      <w:r w:rsidR="006C37E1" w:rsidRPr="007F2D17">
                        <w:rPr>
                          <w:lang w:bidi="ar-SY"/>
                        </w:rPr>
                        <w:t>Click or tap here to enter text.</w:t>
                      </w:r>
                    </w:sdtContent>
                  </w:sdt>
                </w:p>
              </w:tc>
            </w:tr>
            <w:tr w:rsidR="005E7438" w:rsidRPr="00C82B18" w14:paraId="00063CF9" w14:textId="77777777" w:rsidTr="000051BC">
              <w:tc>
                <w:tcPr>
                  <w:tcW w:w="3257" w:type="dxa"/>
                  <w:shd w:val="clear" w:color="auto" w:fill="auto"/>
                </w:tcPr>
                <w:p w14:paraId="07508A5A" w14:textId="7DFC1355" w:rsidR="005E7438" w:rsidRPr="00C82B18" w:rsidRDefault="005E7438" w:rsidP="005E7438">
                  <w:pPr>
                    <w:jc w:val="both"/>
                    <w:rPr>
                      <w:sz w:val="28"/>
                      <w:szCs w:val="28"/>
                      <w:lang w:bidi="ar-SY"/>
                    </w:rPr>
                  </w:pPr>
                  <w:r w:rsidRPr="00C82B18">
                    <w:rPr>
                      <w:sz w:val="28"/>
                      <w:szCs w:val="28"/>
                      <w:rtl/>
                      <w:lang w:bidi="ar-SY"/>
                    </w:rPr>
                    <w:t>رقم اللوحة: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SY"/>
                    </w:rPr>
                    <w:t xml:space="preserve"> </w:t>
                  </w:r>
                  <w:sdt>
                    <w:sdtPr>
                      <w:rPr>
                        <w:rFonts w:hint="cs"/>
                        <w:sz w:val="28"/>
                        <w:szCs w:val="28"/>
                        <w:rtl/>
                        <w:lang w:bidi="ar-SY"/>
                      </w:rPr>
                      <w:alias w:val="_PlateNumber"/>
                      <w:tag w:val="_PlateNumber"/>
                      <w:id w:val="-70358367"/>
                      <w:placeholder>
                        <w:docPart w:val="DefaultPlaceholder_-1854013440"/>
                      </w:placeholder>
                      <w:showingPlcHdr/>
                    </w:sdtPr>
                    <w:sdtEndPr/>
                    <w:sdtContent>
                      <w:r w:rsidR="00ED3A21" w:rsidRPr="007F2D17">
                        <w:rPr>
                          <w:sz w:val="22"/>
                          <w:szCs w:val="22"/>
                          <w:lang w:bidi="ar-SY"/>
                        </w:rPr>
                        <w:t>Click or tap here to enter text.</w:t>
                      </w:r>
                    </w:sdtContent>
                  </w:sdt>
                </w:p>
              </w:tc>
              <w:tc>
                <w:tcPr>
                  <w:tcW w:w="5268" w:type="dxa"/>
                  <w:gridSpan w:val="2"/>
                  <w:shd w:val="clear" w:color="auto" w:fill="auto"/>
                </w:tcPr>
                <w:p w14:paraId="37D84CC7" w14:textId="0A445436" w:rsidR="005E7438" w:rsidRPr="00C82B18" w:rsidRDefault="005E7438" w:rsidP="005E7438">
                  <w:pPr>
                    <w:jc w:val="both"/>
                    <w:rPr>
                      <w:sz w:val="28"/>
                      <w:szCs w:val="28"/>
                      <w:rtl/>
                      <w:lang w:bidi="ar-SY"/>
                    </w:rPr>
                  </w:pPr>
                  <w:r w:rsidRPr="00C82B18">
                    <w:rPr>
                      <w:sz w:val="28"/>
                      <w:szCs w:val="28"/>
                      <w:rtl/>
                      <w:lang w:bidi="ar-SY"/>
                    </w:rPr>
                    <w:t>رقم المحرك:</w:t>
                  </w:r>
                  <w:r w:rsidRPr="00C82B18">
                    <w:rPr>
                      <w:rFonts w:hint="cs"/>
                      <w:sz w:val="28"/>
                      <w:szCs w:val="28"/>
                      <w:rtl/>
                      <w:lang w:bidi="ar-SY"/>
                    </w:rPr>
                    <w:t xml:space="preserve"> </w:t>
                  </w:r>
                  <w:sdt>
                    <w:sdtPr>
                      <w:rPr>
                        <w:rFonts w:hint="cs"/>
                        <w:sz w:val="28"/>
                        <w:szCs w:val="28"/>
                        <w:rtl/>
                        <w:lang w:bidi="ar-SY"/>
                      </w:rPr>
                      <w:alias w:val="_EngineNumber"/>
                      <w:tag w:val="_EngineNumber"/>
                      <w:id w:val="119276099"/>
                      <w:placeholder>
                        <w:docPart w:val="DefaultPlaceholder_-1854013440"/>
                      </w:placeholder>
                      <w:showingPlcHdr/>
                    </w:sdtPr>
                    <w:sdtEndPr/>
                    <w:sdtContent>
                      <w:r w:rsidR="00ED3A21" w:rsidRPr="007F2D17">
                        <w:rPr>
                          <w:sz w:val="22"/>
                          <w:szCs w:val="22"/>
                          <w:lang w:bidi="ar-SY"/>
                        </w:rPr>
                        <w:t>Click or tap here to enter text.</w:t>
                      </w:r>
                    </w:sdtContent>
                  </w:sdt>
                </w:p>
              </w:tc>
            </w:tr>
            <w:tr w:rsidR="005E7438" w:rsidRPr="00C82B18" w14:paraId="4A66A7DD" w14:textId="77777777" w:rsidTr="000051BC">
              <w:tc>
                <w:tcPr>
                  <w:tcW w:w="8525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A5DC54C" w14:textId="4855A0B7" w:rsidR="005E7438" w:rsidRPr="001C2E33" w:rsidRDefault="005E7438" w:rsidP="005E7438">
                  <w:pPr>
                    <w:jc w:val="both"/>
                    <w:rPr>
                      <w:sz w:val="28"/>
                      <w:szCs w:val="28"/>
                      <w:lang w:bidi="ar-SY"/>
                    </w:rPr>
                  </w:pPr>
                  <w:r w:rsidRPr="00C82B18">
                    <w:rPr>
                      <w:sz w:val="28"/>
                      <w:szCs w:val="28"/>
                      <w:rtl/>
                      <w:lang w:bidi="ar-SY"/>
                    </w:rPr>
                    <w:t xml:space="preserve">تاريخ </w:t>
                  </w:r>
                  <w:r w:rsidRPr="008B5EC8">
                    <w:rPr>
                      <w:sz w:val="28"/>
                      <w:szCs w:val="28"/>
                      <w:rtl/>
                      <w:lang w:bidi="ar-SY"/>
                    </w:rPr>
                    <w:t>أخر تجدي</w:t>
                  </w:r>
                  <w:r w:rsidRPr="008B5EC8">
                    <w:rPr>
                      <w:rFonts w:hint="cs"/>
                      <w:sz w:val="28"/>
                      <w:szCs w:val="28"/>
                      <w:rtl/>
                      <w:lang w:bidi="ar-SY"/>
                    </w:rPr>
                    <w:t xml:space="preserve">د: </w:t>
                  </w:r>
                  <w:sdt>
                    <w:sdtPr>
                      <w:rPr>
                        <w:rFonts w:hint="cs"/>
                        <w:sz w:val="28"/>
                        <w:szCs w:val="28"/>
                        <w:rtl/>
                        <w:lang w:bidi="ar-SY"/>
                      </w:rPr>
                      <w:alias w:val="_LastRenewalDate"/>
                      <w:tag w:val="_LastRenewalDate"/>
                      <w:id w:val="1885292051"/>
                      <w:placeholder>
                        <w:docPart w:val="DefaultPlaceholder_-1854013440"/>
                      </w:placeholder>
                      <w:showingPlcHdr/>
                    </w:sdtPr>
                    <w:sdtEndPr/>
                    <w:sdtContent>
                      <w:bookmarkStart w:id="0" w:name="_GoBack"/>
                      <w:r w:rsidR="00ED3A21" w:rsidRPr="007F2D17">
                        <w:rPr>
                          <w:sz w:val="22"/>
                          <w:szCs w:val="22"/>
                          <w:lang w:bidi="ar-SY"/>
                        </w:rPr>
                        <w:t>Click or tap here to enter text.</w:t>
                      </w:r>
                      <w:bookmarkEnd w:id="0"/>
                    </w:sdtContent>
                  </w:sdt>
                </w:p>
              </w:tc>
            </w:tr>
            <w:tr w:rsidR="005E7438" w:rsidRPr="00C82B18" w14:paraId="182966E4" w14:textId="77777777" w:rsidTr="000051BC">
              <w:tc>
                <w:tcPr>
                  <w:tcW w:w="8525" w:type="dxa"/>
                  <w:gridSpan w:val="3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5F4293B5" w14:textId="77777777" w:rsidR="005E7438" w:rsidRPr="00C82B18" w:rsidRDefault="005E7438" w:rsidP="005E7438">
                  <w:pPr>
                    <w:jc w:val="both"/>
                    <w:rPr>
                      <w:sz w:val="28"/>
                      <w:szCs w:val="28"/>
                      <w:rtl/>
                      <w:lang w:bidi="ar-SY"/>
                    </w:rPr>
                  </w:pPr>
                  <w:r w:rsidRPr="00C82B18">
                    <w:rPr>
                      <w:sz w:val="28"/>
                      <w:szCs w:val="28"/>
                      <w:rtl/>
                      <w:lang w:bidi="ar-SY"/>
                    </w:rPr>
                    <w:t>كما يتشرف بطلب براءة ذمة فيما يخص المخالفات المرورية للمركبة المذكورة أعلاه.</w:t>
                  </w:r>
                </w:p>
              </w:tc>
            </w:tr>
          </w:tbl>
          <w:p w14:paraId="075CEE08" w14:textId="77777777" w:rsidR="005E7438" w:rsidRPr="00C82B18" w:rsidRDefault="005E7438" w:rsidP="005E7438">
            <w:pPr>
              <w:ind w:firstLine="720"/>
              <w:jc w:val="both"/>
              <w:rPr>
                <w:sz w:val="28"/>
                <w:szCs w:val="28"/>
                <w:rtl/>
                <w:lang w:bidi="ar-SY"/>
              </w:rPr>
            </w:pPr>
          </w:p>
          <w:p w14:paraId="159E4DF5" w14:textId="1F77F5F1" w:rsidR="00AD0E71" w:rsidRPr="00BB1FD5" w:rsidRDefault="005E7438" w:rsidP="005E7438">
            <w:pPr>
              <w:jc w:val="lowKashida"/>
              <w:rPr>
                <w:rFonts w:ascii="Simplified Arabic" w:hAnsi="Simplified Arabic" w:cs="Simplified Arabic"/>
                <w:sz w:val="22"/>
                <w:szCs w:val="22"/>
                <w:rtl/>
                <w:lang w:bidi="ar-SY"/>
              </w:rPr>
            </w:pPr>
            <w:r w:rsidRPr="00C82B18">
              <w:rPr>
                <w:rFonts w:hint="cs"/>
                <w:sz w:val="28"/>
                <w:szCs w:val="28"/>
                <w:rtl/>
                <w:lang w:bidi="ar-SY"/>
              </w:rPr>
              <w:t>المرفقات:</w:t>
            </w:r>
            <w:r w:rsidRPr="00C82B18">
              <w:rPr>
                <w:sz w:val="28"/>
                <w:szCs w:val="28"/>
                <w:rtl/>
                <w:lang w:bidi="ar-SY"/>
              </w:rPr>
              <w:t xml:space="preserve"> نسخة عن رخصة السير</w:t>
            </w:r>
          </w:p>
        </w:tc>
      </w:tr>
      <w:tr w:rsidR="005E7438" w:rsidRPr="00BB1FD5" w14:paraId="6B518402" w14:textId="77777777" w:rsidTr="00C801F5">
        <w:trPr>
          <w:trHeight w:val="2098"/>
          <w:jc w:val="center"/>
        </w:trPr>
        <w:tc>
          <w:tcPr>
            <w:tcW w:w="9864" w:type="dxa"/>
            <w:shd w:val="clear" w:color="auto" w:fill="auto"/>
          </w:tcPr>
          <w:p w14:paraId="64BC40CA" w14:textId="77777777" w:rsidR="005E7438" w:rsidRPr="00C82B18" w:rsidRDefault="005E7438" w:rsidP="00C801F5">
            <w:pPr>
              <w:spacing w:before="240"/>
              <w:ind w:left="357"/>
              <w:jc w:val="both"/>
              <w:rPr>
                <w:sz w:val="28"/>
                <w:szCs w:val="28"/>
                <w:rtl/>
                <w:lang w:bidi="ar-SY"/>
              </w:rPr>
            </w:pPr>
            <w:r w:rsidRPr="00C82B18">
              <w:rPr>
                <w:sz w:val="28"/>
                <w:szCs w:val="28"/>
                <w:rtl/>
                <w:lang w:bidi="ar-SY"/>
              </w:rPr>
              <w:t>الجمه</w:t>
            </w:r>
            <w:r>
              <w:rPr>
                <w:sz w:val="28"/>
                <w:szCs w:val="28"/>
                <w:rtl/>
                <w:lang w:bidi="ar-SY"/>
              </w:rPr>
              <w:t>ورية العربية السورية</w:t>
            </w:r>
            <w:r>
              <w:rPr>
                <w:sz w:val="28"/>
                <w:szCs w:val="28"/>
                <w:rtl/>
                <w:lang w:bidi="ar-SY"/>
              </w:rPr>
              <w:tab/>
            </w:r>
            <w:r>
              <w:rPr>
                <w:sz w:val="28"/>
                <w:szCs w:val="28"/>
                <w:rtl/>
                <w:lang w:bidi="ar-SY"/>
              </w:rPr>
              <w:tab/>
            </w:r>
            <w:r>
              <w:rPr>
                <w:sz w:val="28"/>
                <w:szCs w:val="28"/>
                <w:rtl/>
                <w:lang w:bidi="ar-SY"/>
              </w:rPr>
              <w:tab/>
            </w:r>
            <w:r>
              <w:rPr>
                <w:sz w:val="28"/>
                <w:szCs w:val="28"/>
                <w:rtl/>
                <w:lang w:bidi="ar-SY"/>
              </w:rPr>
              <w:tab/>
            </w:r>
            <w:r>
              <w:rPr>
                <w:sz w:val="28"/>
                <w:szCs w:val="28"/>
                <w:rtl/>
                <w:lang w:bidi="ar-SY"/>
              </w:rPr>
              <w:tab/>
              <w:t>الرقم: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  <w:r w:rsidRPr="00C82B18">
              <w:rPr>
                <w:rFonts w:hint="cs"/>
                <w:sz w:val="28"/>
                <w:szCs w:val="28"/>
                <w:rtl/>
                <w:lang w:bidi="ar-SY"/>
              </w:rPr>
              <w:t>(</w:t>
            </w:r>
            <w:r w:rsidRPr="00C82B18">
              <w:rPr>
                <w:sz w:val="28"/>
                <w:szCs w:val="28"/>
                <w:lang w:bidi="ar-SY"/>
              </w:rPr>
              <w:t xml:space="preserve">   </w:t>
            </w:r>
            <w:r w:rsidRPr="00C82B18">
              <w:rPr>
                <w:sz w:val="28"/>
                <w:szCs w:val="28"/>
                <w:rtl/>
                <w:lang w:bidi="ar-SY"/>
              </w:rPr>
              <w:t>/</w:t>
            </w:r>
            <w:r w:rsidRPr="00C82B18">
              <w:rPr>
                <w:sz w:val="28"/>
                <w:szCs w:val="28"/>
                <w:lang w:bidi="ar-SY"/>
              </w:rPr>
              <w:t xml:space="preserve">     </w:t>
            </w:r>
            <w:r w:rsidRPr="00C82B18">
              <w:rPr>
                <w:sz w:val="28"/>
                <w:szCs w:val="28"/>
                <w:rtl/>
                <w:lang w:bidi="ar-SY"/>
              </w:rPr>
              <w:t>/       )</w:t>
            </w:r>
          </w:p>
          <w:p w14:paraId="250E62E5" w14:textId="77777777" w:rsidR="005E7438" w:rsidRPr="00C82B18" w:rsidRDefault="005E7438" w:rsidP="005E7438">
            <w:pPr>
              <w:ind w:left="360"/>
              <w:jc w:val="both"/>
              <w:rPr>
                <w:sz w:val="28"/>
                <w:szCs w:val="28"/>
                <w:rtl/>
                <w:lang w:bidi="ar-SY"/>
              </w:rPr>
            </w:pPr>
            <w:r w:rsidRPr="00C82B18">
              <w:rPr>
                <w:sz w:val="28"/>
                <w:szCs w:val="28"/>
                <w:rtl/>
                <w:lang w:bidi="ar-SY"/>
              </w:rPr>
              <w:t>وزارة الخارجي</w:t>
            </w:r>
            <w:r w:rsidRPr="00C82B18">
              <w:rPr>
                <w:rFonts w:hint="cs"/>
                <w:sz w:val="28"/>
                <w:szCs w:val="28"/>
                <w:rtl/>
                <w:lang w:bidi="ar-SY"/>
              </w:rPr>
              <w:t xml:space="preserve">ة والمغتربين          </w:t>
            </w: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rFonts w:hint="cs"/>
                <w:sz w:val="28"/>
                <w:szCs w:val="28"/>
                <w:rtl/>
                <w:lang w:bidi="ar-SY"/>
              </w:rPr>
              <w:t>التاريخ: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(</w:t>
            </w:r>
            <w:r w:rsidRPr="00C82B18">
              <w:rPr>
                <w:rFonts w:hint="cs"/>
                <w:sz w:val="28"/>
                <w:szCs w:val="28"/>
                <w:rtl/>
                <w:lang w:bidi="ar-SY"/>
              </w:rPr>
              <w:t xml:space="preserve">  </w:t>
            </w:r>
            <w:r w:rsidRPr="00C82B18">
              <w:rPr>
                <w:sz w:val="28"/>
                <w:szCs w:val="28"/>
                <w:rtl/>
                <w:lang w:bidi="ar-SY"/>
              </w:rPr>
              <w:t xml:space="preserve"> </w:t>
            </w:r>
            <w:r w:rsidRPr="00C82B18">
              <w:rPr>
                <w:sz w:val="28"/>
                <w:szCs w:val="28"/>
                <w:lang w:bidi="ar-SY"/>
              </w:rPr>
              <w:t>/</w:t>
            </w:r>
            <w:r w:rsidRPr="00C82B18">
              <w:rPr>
                <w:sz w:val="28"/>
                <w:szCs w:val="28"/>
                <w:rtl/>
                <w:lang w:bidi="ar-SY"/>
              </w:rPr>
              <w:t xml:space="preserve">      /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 </w:t>
            </w:r>
            <w:r w:rsidRPr="00C82B18">
              <w:rPr>
                <w:sz w:val="28"/>
                <w:szCs w:val="28"/>
                <w:lang w:bidi="ar-SY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)</w:t>
            </w:r>
          </w:p>
          <w:p w14:paraId="33F4B90B" w14:textId="77777777" w:rsidR="005E7438" w:rsidRPr="00C82B18" w:rsidRDefault="005E7438" w:rsidP="005E7438">
            <w:pPr>
              <w:ind w:left="360"/>
              <w:jc w:val="both"/>
              <w:rPr>
                <w:sz w:val="28"/>
                <w:szCs w:val="28"/>
                <w:rtl/>
                <w:lang w:bidi="ar-SY"/>
              </w:rPr>
            </w:pPr>
            <w:r w:rsidRPr="00C82B18">
              <w:rPr>
                <w:rFonts w:hint="cs"/>
                <w:sz w:val="28"/>
                <w:szCs w:val="28"/>
                <w:rtl/>
                <w:lang w:bidi="ar-SY"/>
              </w:rPr>
              <w:t xml:space="preserve">       </w:t>
            </w:r>
            <w:r w:rsidRPr="00C82B18">
              <w:rPr>
                <w:sz w:val="28"/>
                <w:szCs w:val="28"/>
                <w:rtl/>
                <w:lang w:bidi="ar-SY"/>
              </w:rPr>
              <w:t>إدارة المراسم</w:t>
            </w:r>
          </w:p>
          <w:p w14:paraId="4E6BAA45" w14:textId="77777777" w:rsidR="005E7438" w:rsidRPr="00C82B18" w:rsidRDefault="005E7438" w:rsidP="005E7438">
            <w:pPr>
              <w:ind w:left="360"/>
              <w:jc w:val="both"/>
              <w:rPr>
                <w:sz w:val="28"/>
                <w:szCs w:val="28"/>
                <w:rtl/>
                <w:lang w:bidi="ar-SY"/>
              </w:rPr>
            </w:pP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</w:r>
          </w:p>
          <w:p w14:paraId="136FF9A7" w14:textId="77777777" w:rsidR="005E7438" w:rsidRPr="00C82B18" w:rsidRDefault="005E7438" w:rsidP="005E7438">
            <w:pPr>
              <w:ind w:left="360"/>
              <w:jc w:val="both"/>
              <w:rPr>
                <w:sz w:val="28"/>
                <w:szCs w:val="28"/>
                <w:rtl/>
                <w:lang w:bidi="ar-SY"/>
              </w:rPr>
            </w:pPr>
          </w:p>
          <w:p w14:paraId="49C93450" w14:textId="77777777" w:rsidR="005E7438" w:rsidRPr="00C82B18" w:rsidRDefault="005E7438" w:rsidP="005E7438">
            <w:pPr>
              <w:ind w:left="360"/>
              <w:jc w:val="both"/>
              <w:rPr>
                <w:sz w:val="28"/>
                <w:szCs w:val="28"/>
                <w:rtl/>
                <w:lang w:bidi="ar-SY"/>
              </w:rPr>
            </w:pP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rFonts w:hint="cs"/>
                <w:sz w:val="28"/>
                <w:szCs w:val="28"/>
                <w:rtl/>
                <w:lang w:bidi="ar-SY"/>
              </w:rPr>
              <w:t xml:space="preserve">     إلى:</w:t>
            </w:r>
            <w:r w:rsidRPr="00C82B18">
              <w:rPr>
                <w:sz w:val="28"/>
                <w:szCs w:val="28"/>
                <w:rtl/>
                <w:lang w:bidi="ar-SY"/>
              </w:rPr>
              <w:t xml:space="preserve"> وزارة النقــل / مديرية النقـل بدمشـق</w:t>
            </w: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  <w:t xml:space="preserve"> </w:t>
            </w:r>
          </w:p>
          <w:p w14:paraId="46E8C731" w14:textId="77777777" w:rsidR="005E7438" w:rsidRPr="00C82B18" w:rsidRDefault="005E7438" w:rsidP="005E7438">
            <w:pPr>
              <w:ind w:left="360"/>
              <w:jc w:val="both"/>
              <w:rPr>
                <w:sz w:val="28"/>
                <w:szCs w:val="28"/>
                <w:rtl/>
                <w:lang w:bidi="ar-SY"/>
              </w:rPr>
            </w:pPr>
            <w:r w:rsidRPr="00C82B18">
              <w:rPr>
                <w:sz w:val="28"/>
                <w:szCs w:val="28"/>
                <w:rtl/>
                <w:lang w:bidi="ar-SY"/>
              </w:rPr>
              <w:tab/>
              <w:t>يرجى إجراء مايلزم أصولاً وفق ماورد بالمذكرة أعلاه، بعد التأكد من سلامة الوضع الجمركي وإعلامنا،</w:t>
            </w:r>
            <w:r w:rsidRPr="00C82B18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  <w:r w:rsidRPr="00C82B18">
              <w:rPr>
                <w:sz w:val="28"/>
                <w:szCs w:val="28"/>
                <w:rtl/>
                <w:lang w:bidi="ar-SY"/>
              </w:rPr>
              <w:t>علماً أن المركبة المذكورة أعلاه بريئة الذمة فيما يخص المخالفات المرورية.</w:t>
            </w:r>
          </w:p>
          <w:p w14:paraId="6B2E6C61" w14:textId="77777777" w:rsidR="005E7438" w:rsidRPr="00C82B18" w:rsidRDefault="005E7438" w:rsidP="005E7438">
            <w:pPr>
              <w:ind w:left="360"/>
              <w:jc w:val="both"/>
              <w:rPr>
                <w:sz w:val="28"/>
                <w:szCs w:val="28"/>
                <w:rtl/>
                <w:lang w:bidi="ar-SY"/>
              </w:rPr>
            </w:pP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  <w:t>شــاكرين تعاونكم</w:t>
            </w:r>
          </w:p>
          <w:p w14:paraId="6F00AD50" w14:textId="77777777" w:rsidR="005E7438" w:rsidRPr="00C82B18" w:rsidRDefault="005E7438" w:rsidP="005E7438">
            <w:pPr>
              <w:ind w:left="360"/>
              <w:jc w:val="both"/>
              <w:rPr>
                <w:sz w:val="28"/>
                <w:szCs w:val="28"/>
                <w:rtl/>
                <w:lang w:bidi="ar-SY"/>
              </w:rPr>
            </w:pP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</w:r>
            <w:r w:rsidRPr="00C82B18">
              <w:rPr>
                <w:sz w:val="28"/>
                <w:szCs w:val="28"/>
                <w:rtl/>
                <w:lang w:bidi="ar-SY"/>
              </w:rPr>
              <w:tab/>
              <w:t>ع/</w:t>
            </w:r>
            <w:r w:rsidRPr="00C82B18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  <w:r w:rsidRPr="00C82B18">
              <w:rPr>
                <w:sz w:val="28"/>
                <w:szCs w:val="28"/>
                <w:rtl/>
                <w:lang w:bidi="ar-SY"/>
              </w:rPr>
              <w:t>وزير الخارجيــة</w:t>
            </w:r>
            <w:r w:rsidRPr="00C82B18">
              <w:rPr>
                <w:rFonts w:hint="cs"/>
                <w:sz w:val="28"/>
                <w:szCs w:val="28"/>
                <w:rtl/>
                <w:lang w:bidi="ar-SY"/>
              </w:rPr>
              <w:t xml:space="preserve"> والمغتربين</w:t>
            </w:r>
          </w:p>
          <w:p w14:paraId="48F49DAB" w14:textId="6933010D" w:rsidR="005E7438" w:rsidRPr="005E7438" w:rsidRDefault="005E7438" w:rsidP="005E7438">
            <w:pPr>
              <w:tabs>
                <w:tab w:val="right" w:pos="8309"/>
              </w:tabs>
              <w:rPr>
                <w:sz w:val="28"/>
                <w:szCs w:val="28"/>
                <w:rtl/>
                <w:lang w:bidi="ar-SY"/>
              </w:rPr>
            </w:pPr>
          </w:p>
        </w:tc>
      </w:tr>
      <w:tr w:rsidR="005E7438" w:rsidRPr="00BB1FD5" w14:paraId="166A63D3" w14:textId="77777777" w:rsidTr="00C801F5">
        <w:trPr>
          <w:trHeight w:val="832"/>
          <w:jc w:val="center"/>
        </w:trPr>
        <w:tc>
          <w:tcPr>
            <w:tcW w:w="9864" w:type="dxa"/>
            <w:shd w:val="clear" w:color="auto" w:fill="auto"/>
          </w:tcPr>
          <w:p w14:paraId="5C7BDA16" w14:textId="6D3752F9" w:rsidR="005E7438" w:rsidRPr="005E7438" w:rsidRDefault="00C801F5" w:rsidP="00C801F5">
            <w:pPr>
              <w:jc w:val="both"/>
              <w:rPr>
                <w:sz w:val="28"/>
                <w:szCs w:val="28"/>
                <w:rtl/>
                <w:lang w:bidi="ar-SY"/>
              </w:rPr>
            </w:pPr>
            <w:r w:rsidRPr="00C82B18">
              <w:rPr>
                <w:rFonts w:hint="cs"/>
                <w:sz w:val="28"/>
                <w:szCs w:val="28"/>
                <w:rtl/>
                <w:lang w:bidi="ar-SY"/>
              </w:rPr>
              <w:t>ملاحظة</w:t>
            </w:r>
            <w:r w:rsidR="005E7438" w:rsidRPr="00C82B18">
              <w:rPr>
                <w:sz w:val="28"/>
                <w:szCs w:val="28"/>
                <w:rtl/>
                <w:lang w:bidi="ar-SY"/>
              </w:rPr>
              <w:t xml:space="preserve">: تعتبر هذه الوثيقة لاغية بعد </w:t>
            </w:r>
            <w:r w:rsidRPr="00C82B18">
              <w:rPr>
                <w:rFonts w:hint="cs"/>
                <w:sz w:val="28"/>
                <w:szCs w:val="28"/>
                <w:rtl/>
                <w:lang w:bidi="ar-SY"/>
              </w:rPr>
              <w:t>انقضاء</w:t>
            </w:r>
            <w:r w:rsidR="005E7438" w:rsidRPr="00C82B18">
              <w:rPr>
                <w:sz w:val="28"/>
                <w:szCs w:val="28"/>
                <w:rtl/>
                <w:lang w:bidi="ar-SY"/>
              </w:rPr>
              <w:t xml:space="preserve"> ثلاثة أشهر من تاريخ صدورها عن وزارة الخارجية</w:t>
            </w:r>
            <w:r w:rsidR="005E7438" w:rsidRPr="00C82B18">
              <w:rPr>
                <w:rFonts w:hint="cs"/>
                <w:sz w:val="28"/>
                <w:szCs w:val="28"/>
                <w:rtl/>
                <w:lang w:bidi="ar-SY"/>
              </w:rPr>
              <w:t xml:space="preserve"> والمغتربين</w:t>
            </w:r>
            <w:r w:rsidR="005E7438" w:rsidRPr="00C82B18">
              <w:rPr>
                <w:sz w:val="28"/>
                <w:szCs w:val="28"/>
                <w:rtl/>
                <w:lang w:bidi="ar-SY"/>
              </w:rPr>
              <w:t>.</w:t>
            </w:r>
          </w:p>
        </w:tc>
      </w:tr>
    </w:tbl>
    <w:p w14:paraId="34822429" w14:textId="71D7383A" w:rsidR="00674E90" w:rsidRPr="005E7438" w:rsidRDefault="00674E90" w:rsidP="00BB1FD5">
      <w:pPr>
        <w:rPr>
          <w:rFonts w:eastAsiaTheme="minorHAnsi"/>
          <w:rtl/>
        </w:rPr>
      </w:pPr>
    </w:p>
    <w:p w14:paraId="57EC3433" w14:textId="77777777" w:rsidR="00AD0E71" w:rsidRPr="00BB1FD5" w:rsidRDefault="00AD0E71" w:rsidP="00BB1FD5">
      <w:pPr>
        <w:rPr>
          <w:rFonts w:eastAsiaTheme="minorHAnsi"/>
        </w:rPr>
      </w:pPr>
    </w:p>
    <w:sectPr w:rsidR="00AD0E71" w:rsidRPr="00BB1FD5" w:rsidSect="00B46951">
      <w:headerReference w:type="default" r:id="rId11"/>
      <w:headerReference w:type="first" r:id="rId12"/>
      <w:pgSz w:w="11907" w:h="16840" w:code="9"/>
      <w:pgMar w:top="2707" w:right="3600" w:bottom="288" w:left="3600" w:header="720" w:footer="67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3F19B" w14:textId="77777777" w:rsidR="006A6DD7" w:rsidRDefault="006A6DD7">
      <w:r>
        <w:separator/>
      </w:r>
    </w:p>
  </w:endnote>
  <w:endnote w:type="continuationSeparator" w:id="0">
    <w:p w14:paraId="608F3A87" w14:textId="77777777" w:rsidR="006A6DD7" w:rsidRDefault="006A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F7A9D" w14:textId="77777777" w:rsidR="006A6DD7" w:rsidRDefault="006A6DD7">
      <w:r>
        <w:separator/>
      </w:r>
    </w:p>
  </w:footnote>
  <w:footnote w:type="continuationSeparator" w:id="0">
    <w:p w14:paraId="1C4B1239" w14:textId="77777777" w:rsidR="006A6DD7" w:rsidRDefault="006A6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C93AC" w14:textId="4257AA48" w:rsidR="00674E90" w:rsidRDefault="00674E90">
    <w:pPr>
      <w:pStyle w:val="Header"/>
    </w:pPr>
    <w:r>
      <w:rPr>
        <w:rFonts w:ascii="Arial" w:hAnsi="Arial" w:cs="Arial"/>
        <w:noProof/>
        <w:sz w:val="18"/>
        <w:szCs w:val="18"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82C67B8" wp14:editId="79EF0776">
              <wp:simplePos x="0" y="0"/>
              <wp:positionH relativeFrom="column">
                <wp:posOffset>-2419350</wp:posOffset>
              </wp:positionH>
              <wp:positionV relativeFrom="paragraph">
                <wp:posOffset>-361950</wp:posOffset>
              </wp:positionV>
              <wp:extent cx="7140575" cy="1642745"/>
              <wp:effectExtent l="0" t="0" r="3175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0575" cy="1642745"/>
                        <a:chOff x="0" y="0"/>
                        <a:chExt cx="7140575" cy="1642745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260" cy="10845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191000" y="895350"/>
                          <a:ext cx="2949575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A5EE3" w14:textId="77777777" w:rsidR="00674E90" w:rsidRPr="000A037F" w:rsidRDefault="00674E90" w:rsidP="00674E90">
                            <w:pPr>
                              <w:ind w:right="-57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0A037F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المفوضية السامية للأمم المتحدة لشؤون اللاجئين </w:t>
                            </w:r>
                          </w:p>
                          <w:p w14:paraId="62C70580" w14:textId="77777777" w:rsidR="00674E90" w:rsidRPr="005B4CB9" w:rsidRDefault="00674E90" w:rsidP="00674E90">
                            <w:pPr>
                              <w:ind w:right="-57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A037F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مكتب ممثل البعثة في سوريا</w:t>
                            </w:r>
                          </w:p>
                          <w:p w14:paraId="082AF3F1" w14:textId="77777777" w:rsidR="00674E90" w:rsidRDefault="00674E90" w:rsidP="00674E90">
                            <w:pPr>
                              <w:ind w:left="1440"/>
                              <w:rPr>
                                <w:sz w:val="16"/>
                                <w:szCs w:val="16"/>
                                <w:lang w:bidi="ar-SY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P.</w:t>
                            </w:r>
                            <w:proofErr w:type="gramStart"/>
                            <w:r w:rsidRPr="000A037F">
                              <w:rPr>
                                <w:sz w:val="16"/>
                                <w:szCs w:val="16"/>
                                <w:lang w:bidi="ar-SY"/>
                              </w:rPr>
                              <w:t>O.Box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  <w:lang w:bidi="ar-SY"/>
                              </w:rPr>
                              <w:t>:</w:t>
                            </w:r>
                            <w:r w:rsidRPr="000A037F">
                              <w:rPr>
                                <w:sz w:val="16"/>
                                <w:szCs w:val="16"/>
                                <w:lang w:bidi="ar-SY"/>
                              </w:rPr>
                              <w:t xml:space="preserve"> 30891</w:t>
                            </w:r>
                            <w:r>
                              <w:rPr>
                                <w:sz w:val="16"/>
                                <w:szCs w:val="16"/>
                                <w:lang w:bidi="ar-SY"/>
                              </w:rPr>
                              <w:t xml:space="preserve">          Tel:    21812000</w:t>
                            </w:r>
                          </w:p>
                          <w:p w14:paraId="72DD225D" w14:textId="77777777" w:rsidR="00674E90" w:rsidRPr="000A037F" w:rsidRDefault="00674E90" w:rsidP="00674E90">
                            <w:pPr>
                              <w:ind w:left="720" w:firstLine="720"/>
                              <w:rPr>
                                <w:sz w:val="16"/>
                                <w:szCs w:val="16"/>
                                <w:lang w:bidi="ar-SY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SY"/>
                              </w:rPr>
                              <w:t xml:space="preserve">         Damascus – Syria        Fax:  2158831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2C67B8" id="Group 2" o:spid="_x0000_s1026" style="position:absolute;left:0;text-align:left;margin-left:-190.5pt;margin-top:-28.5pt;width:562.25pt;height:129.35pt;z-index:251661312" coordsize="71405,16427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width:38582;height:10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41910;top:8953;width:29495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<v:textbox>
                  <w:txbxContent>
                    <w:p w14:paraId="436A5EE3" w14:textId="77777777" w:rsidR="00674E90" w:rsidRPr="000A037F" w:rsidRDefault="00674E90" w:rsidP="00674E90">
                      <w:pPr>
                        <w:ind w:right="-57"/>
                        <w:rPr>
                          <w:rFonts w:ascii="Simplified Arabic" w:hAnsi="Simplified Arabic" w:cs="Simplified Arabic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 w:rsidRPr="000A037F">
                        <w:rPr>
                          <w:rFonts w:ascii="Simplified Arabic" w:hAnsi="Simplified Arabic" w:cs="Simplified Arabic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المفوضية السامية للأمم المتحدة لشؤون اللاجئين </w:t>
                      </w:r>
                    </w:p>
                    <w:p w14:paraId="62C70580" w14:textId="77777777" w:rsidR="00674E90" w:rsidRPr="005B4CB9" w:rsidRDefault="00674E90" w:rsidP="00674E90">
                      <w:pPr>
                        <w:ind w:right="-57"/>
                        <w:rPr>
                          <w:rFonts w:ascii="Simplified Arabic" w:hAnsi="Simplified Arabic" w:cs="Simplified Arabic"/>
                          <w:b/>
                          <w:bCs/>
                          <w:sz w:val="18"/>
                          <w:szCs w:val="18"/>
                        </w:rPr>
                      </w:pPr>
                      <w:r w:rsidRPr="000A037F">
                        <w:rPr>
                          <w:rFonts w:ascii="Simplified Arabic" w:hAnsi="Simplified Arabic" w:cs="Simplified Arabic"/>
                          <w:b/>
                          <w:bCs/>
                          <w:sz w:val="18"/>
                          <w:szCs w:val="18"/>
                          <w:rtl/>
                        </w:rPr>
                        <w:t>مكتب ممثل البعثة في سوريا</w:t>
                      </w:r>
                    </w:p>
                    <w:p w14:paraId="082AF3F1" w14:textId="77777777" w:rsidR="00674E90" w:rsidRDefault="00674E90" w:rsidP="00674E90">
                      <w:pPr>
                        <w:ind w:left="1440"/>
                        <w:rPr>
                          <w:sz w:val="16"/>
                          <w:szCs w:val="16"/>
                          <w:lang w:bidi="ar-SY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P.</w:t>
                      </w:r>
                      <w:proofErr w:type="gramStart"/>
                      <w:r w:rsidRPr="000A037F">
                        <w:rPr>
                          <w:sz w:val="16"/>
                          <w:szCs w:val="16"/>
                          <w:lang w:bidi="ar-SY"/>
                        </w:rPr>
                        <w:t>O.Box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  <w:lang w:bidi="ar-SY"/>
                        </w:rPr>
                        <w:t>:</w:t>
                      </w:r>
                      <w:r w:rsidRPr="000A037F">
                        <w:rPr>
                          <w:sz w:val="16"/>
                          <w:szCs w:val="16"/>
                          <w:lang w:bidi="ar-SY"/>
                        </w:rPr>
                        <w:t xml:space="preserve"> 30891</w:t>
                      </w:r>
                      <w:r>
                        <w:rPr>
                          <w:sz w:val="16"/>
                          <w:szCs w:val="16"/>
                          <w:lang w:bidi="ar-SY"/>
                        </w:rPr>
                        <w:t xml:space="preserve">          Tel:    21812000</w:t>
                      </w:r>
                    </w:p>
                    <w:p w14:paraId="72DD225D" w14:textId="77777777" w:rsidR="00674E90" w:rsidRPr="000A037F" w:rsidRDefault="00674E90" w:rsidP="00674E90">
                      <w:pPr>
                        <w:ind w:left="720" w:firstLine="720"/>
                        <w:rPr>
                          <w:sz w:val="16"/>
                          <w:szCs w:val="16"/>
                          <w:lang w:bidi="ar-SY"/>
                        </w:rPr>
                      </w:pPr>
                      <w:r>
                        <w:rPr>
                          <w:sz w:val="16"/>
                          <w:szCs w:val="16"/>
                          <w:lang w:bidi="ar-SY"/>
                        </w:rPr>
                        <w:t xml:space="preserve">         Damascus – Syria        Fax:  2158831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BB342" w14:textId="4E601A2B" w:rsidR="00EB0BC1" w:rsidRDefault="00741AB6">
    <w:pPr>
      <w:pStyle w:val="Header"/>
    </w:pPr>
    <w:r>
      <w:rPr>
        <w:rFonts w:ascii="Arial" w:hAnsi="Arial" w:cs="Arial"/>
        <w:noProof/>
        <w:sz w:val="18"/>
        <w:szCs w:val="18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D8D55C" wp14:editId="21CEDA36">
              <wp:simplePos x="0" y="0"/>
              <wp:positionH relativeFrom="column">
                <wp:posOffset>-2181225</wp:posOffset>
              </wp:positionH>
              <wp:positionV relativeFrom="paragraph">
                <wp:posOffset>-486410</wp:posOffset>
              </wp:positionV>
              <wp:extent cx="7140575" cy="1642745"/>
              <wp:effectExtent l="0" t="0" r="3175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0575" cy="1642745"/>
                        <a:chOff x="0" y="0"/>
                        <a:chExt cx="7140575" cy="1642745"/>
                      </a:xfrm>
                    </wpg:grpSpPr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260" cy="10845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191000" y="895350"/>
                          <a:ext cx="2949575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93B2A" w14:textId="77777777" w:rsidR="00741AB6" w:rsidRPr="000A037F" w:rsidRDefault="00741AB6" w:rsidP="00741AB6">
                            <w:pPr>
                              <w:ind w:right="-57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0A037F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المفوضية السامية للأمم المتحدة لشؤون اللاجئين </w:t>
                            </w:r>
                          </w:p>
                          <w:p w14:paraId="08DF78D4" w14:textId="77777777" w:rsidR="00741AB6" w:rsidRPr="005B4CB9" w:rsidRDefault="00741AB6" w:rsidP="00741AB6">
                            <w:pPr>
                              <w:ind w:right="-57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A037F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مكتب ممثل البعثة في سوريا</w:t>
                            </w:r>
                          </w:p>
                          <w:p w14:paraId="002B03D5" w14:textId="77777777" w:rsidR="00741AB6" w:rsidRDefault="00741AB6" w:rsidP="00741AB6">
                            <w:pPr>
                              <w:ind w:left="1440"/>
                              <w:rPr>
                                <w:sz w:val="16"/>
                                <w:szCs w:val="16"/>
                                <w:lang w:bidi="ar-SY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P.</w:t>
                            </w:r>
                            <w:proofErr w:type="gramStart"/>
                            <w:r w:rsidRPr="000A037F">
                              <w:rPr>
                                <w:sz w:val="16"/>
                                <w:szCs w:val="16"/>
                                <w:lang w:bidi="ar-SY"/>
                              </w:rPr>
                              <w:t>O.Box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  <w:lang w:bidi="ar-SY"/>
                              </w:rPr>
                              <w:t>:</w:t>
                            </w:r>
                            <w:r w:rsidRPr="000A037F">
                              <w:rPr>
                                <w:sz w:val="16"/>
                                <w:szCs w:val="16"/>
                                <w:lang w:bidi="ar-SY"/>
                              </w:rPr>
                              <w:t xml:space="preserve"> 30891</w:t>
                            </w:r>
                            <w:r>
                              <w:rPr>
                                <w:sz w:val="16"/>
                                <w:szCs w:val="16"/>
                                <w:lang w:bidi="ar-SY"/>
                              </w:rPr>
                              <w:t xml:space="preserve">          Tel:    21812000</w:t>
                            </w:r>
                          </w:p>
                          <w:p w14:paraId="0D3EB94E" w14:textId="77777777" w:rsidR="00741AB6" w:rsidRPr="000A037F" w:rsidRDefault="00741AB6" w:rsidP="00741AB6">
                            <w:pPr>
                              <w:ind w:left="720" w:firstLine="720"/>
                              <w:rPr>
                                <w:sz w:val="16"/>
                                <w:szCs w:val="16"/>
                                <w:lang w:bidi="ar-SY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SY"/>
                              </w:rPr>
                              <w:t xml:space="preserve">         Damascus – Syria        Fax:  2158831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D8D55C" id="Group 6" o:spid="_x0000_s1029" style="position:absolute;left:0;text-align:left;margin-left:-171.75pt;margin-top:-38.3pt;width:562.25pt;height:129.35pt;z-index:251659264" coordsize="71405,16427" o:gfxdata="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30" type="#_x0000_t75" style="position:absolute;width:38582;height:10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41910;top:8953;width:29495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1F793B2A" w14:textId="77777777" w:rsidR="00741AB6" w:rsidRPr="000A037F" w:rsidRDefault="00741AB6" w:rsidP="00741AB6">
                      <w:pPr>
                        <w:ind w:right="-57"/>
                        <w:rPr>
                          <w:rFonts w:ascii="Simplified Arabic" w:hAnsi="Simplified Arabic" w:cs="Simplified Arabic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 w:rsidRPr="000A037F">
                        <w:rPr>
                          <w:rFonts w:ascii="Simplified Arabic" w:hAnsi="Simplified Arabic" w:cs="Simplified Arabic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المفوضية السامية للأمم المتحدة لشؤون اللاجئين </w:t>
                      </w:r>
                    </w:p>
                    <w:p w14:paraId="08DF78D4" w14:textId="77777777" w:rsidR="00741AB6" w:rsidRPr="005B4CB9" w:rsidRDefault="00741AB6" w:rsidP="00741AB6">
                      <w:pPr>
                        <w:ind w:right="-57"/>
                        <w:rPr>
                          <w:rFonts w:ascii="Simplified Arabic" w:hAnsi="Simplified Arabic" w:cs="Simplified Arabic"/>
                          <w:b/>
                          <w:bCs/>
                          <w:sz w:val="18"/>
                          <w:szCs w:val="18"/>
                        </w:rPr>
                      </w:pPr>
                      <w:r w:rsidRPr="000A037F">
                        <w:rPr>
                          <w:rFonts w:ascii="Simplified Arabic" w:hAnsi="Simplified Arabic" w:cs="Simplified Arabic"/>
                          <w:b/>
                          <w:bCs/>
                          <w:sz w:val="18"/>
                          <w:szCs w:val="18"/>
                          <w:rtl/>
                        </w:rPr>
                        <w:t>مكتب ممثل البعثة في سوريا</w:t>
                      </w:r>
                    </w:p>
                    <w:p w14:paraId="002B03D5" w14:textId="77777777" w:rsidR="00741AB6" w:rsidRDefault="00741AB6" w:rsidP="00741AB6">
                      <w:pPr>
                        <w:ind w:left="1440"/>
                        <w:rPr>
                          <w:sz w:val="16"/>
                          <w:szCs w:val="16"/>
                          <w:lang w:bidi="ar-SY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P.</w:t>
                      </w:r>
                      <w:proofErr w:type="gramStart"/>
                      <w:r w:rsidRPr="000A037F">
                        <w:rPr>
                          <w:sz w:val="16"/>
                          <w:szCs w:val="16"/>
                          <w:lang w:bidi="ar-SY"/>
                        </w:rPr>
                        <w:t>O.Box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  <w:lang w:bidi="ar-SY"/>
                        </w:rPr>
                        <w:t>:</w:t>
                      </w:r>
                      <w:r w:rsidRPr="000A037F">
                        <w:rPr>
                          <w:sz w:val="16"/>
                          <w:szCs w:val="16"/>
                          <w:lang w:bidi="ar-SY"/>
                        </w:rPr>
                        <w:t xml:space="preserve"> 30891</w:t>
                      </w:r>
                      <w:r>
                        <w:rPr>
                          <w:sz w:val="16"/>
                          <w:szCs w:val="16"/>
                          <w:lang w:bidi="ar-SY"/>
                        </w:rPr>
                        <w:t xml:space="preserve">          Tel:    21812000</w:t>
                      </w:r>
                    </w:p>
                    <w:p w14:paraId="0D3EB94E" w14:textId="77777777" w:rsidR="00741AB6" w:rsidRPr="000A037F" w:rsidRDefault="00741AB6" w:rsidP="00741AB6">
                      <w:pPr>
                        <w:ind w:left="720" w:firstLine="720"/>
                        <w:rPr>
                          <w:sz w:val="16"/>
                          <w:szCs w:val="16"/>
                          <w:lang w:bidi="ar-SY"/>
                        </w:rPr>
                      </w:pPr>
                      <w:r>
                        <w:rPr>
                          <w:sz w:val="16"/>
                          <w:szCs w:val="16"/>
                          <w:lang w:bidi="ar-SY"/>
                        </w:rPr>
                        <w:t xml:space="preserve">         Damascus – Syria        Fax:  2158831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C70"/>
    <w:multiLevelType w:val="hybridMultilevel"/>
    <w:tmpl w:val="71BE1B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53DB"/>
    <w:multiLevelType w:val="hybridMultilevel"/>
    <w:tmpl w:val="60F4D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23046"/>
    <w:multiLevelType w:val="hybridMultilevel"/>
    <w:tmpl w:val="3114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027FA"/>
    <w:multiLevelType w:val="hybridMultilevel"/>
    <w:tmpl w:val="58BA4BA4"/>
    <w:lvl w:ilvl="0" w:tplc="3B549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B3001"/>
    <w:multiLevelType w:val="hybridMultilevel"/>
    <w:tmpl w:val="195422C8"/>
    <w:lvl w:ilvl="0" w:tplc="8A8460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A7644"/>
    <w:multiLevelType w:val="hybridMultilevel"/>
    <w:tmpl w:val="E4AEA8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2296A"/>
    <w:multiLevelType w:val="hybridMultilevel"/>
    <w:tmpl w:val="8D300650"/>
    <w:lvl w:ilvl="0" w:tplc="71D8CD6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60055"/>
    <w:multiLevelType w:val="hybridMultilevel"/>
    <w:tmpl w:val="9F1ED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varDateString" w:val="30 July 2018"/>
    <w:docVar w:name="docvarDocType" w:val="Letter"/>
    <w:docVar w:name="docvarFileCode" w:val="n"/>
    <w:docVar w:name="docvarRecipient" w:val="n"/>
    <w:docVar w:name="docvarSubject" w:val="Re:  Project Title: “Enhancing Protection and Resilience of Syrians with emphasis on Community Centers&quot;"/>
    <w:docVar w:name="docvarYourCode" w:val="n"/>
  </w:docVars>
  <w:rsids>
    <w:rsidRoot w:val="00605846"/>
    <w:rsid w:val="000053EA"/>
    <w:rsid w:val="00006561"/>
    <w:rsid w:val="00006B02"/>
    <w:rsid w:val="00007ADB"/>
    <w:rsid w:val="000129CC"/>
    <w:rsid w:val="000136E2"/>
    <w:rsid w:val="000242A8"/>
    <w:rsid w:val="000507EA"/>
    <w:rsid w:val="000622F0"/>
    <w:rsid w:val="00072D36"/>
    <w:rsid w:val="00077340"/>
    <w:rsid w:val="00083A7A"/>
    <w:rsid w:val="00086D3D"/>
    <w:rsid w:val="00097C2C"/>
    <w:rsid w:val="000A037F"/>
    <w:rsid w:val="000A64D2"/>
    <w:rsid w:val="000B45A7"/>
    <w:rsid w:val="000C3BCD"/>
    <w:rsid w:val="000D15B9"/>
    <w:rsid w:val="000F0241"/>
    <w:rsid w:val="00105840"/>
    <w:rsid w:val="00112A1B"/>
    <w:rsid w:val="00112A76"/>
    <w:rsid w:val="001364BE"/>
    <w:rsid w:val="00151680"/>
    <w:rsid w:val="001563DC"/>
    <w:rsid w:val="00161216"/>
    <w:rsid w:val="0017742C"/>
    <w:rsid w:val="00192D44"/>
    <w:rsid w:val="00195049"/>
    <w:rsid w:val="001A06C0"/>
    <w:rsid w:val="001A0A2B"/>
    <w:rsid w:val="001B2C02"/>
    <w:rsid w:val="001C2E33"/>
    <w:rsid w:val="001F2756"/>
    <w:rsid w:val="00237BC6"/>
    <w:rsid w:val="0024465E"/>
    <w:rsid w:val="002518D1"/>
    <w:rsid w:val="002617A2"/>
    <w:rsid w:val="00270878"/>
    <w:rsid w:val="0028128A"/>
    <w:rsid w:val="00291318"/>
    <w:rsid w:val="0029170F"/>
    <w:rsid w:val="00293CD3"/>
    <w:rsid w:val="002A710A"/>
    <w:rsid w:val="002A7882"/>
    <w:rsid w:val="002B026C"/>
    <w:rsid w:val="002C4D08"/>
    <w:rsid w:val="002D60BD"/>
    <w:rsid w:val="002E3A6C"/>
    <w:rsid w:val="002E4FD8"/>
    <w:rsid w:val="002F46B8"/>
    <w:rsid w:val="00313709"/>
    <w:rsid w:val="00326C5C"/>
    <w:rsid w:val="003318C8"/>
    <w:rsid w:val="00336BF5"/>
    <w:rsid w:val="0034233A"/>
    <w:rsid w:val="0035798F"/>
    <w:rsid w:val="00360DD6"/>
    <w:rsid w:val="00361F27"/>
    <w:rsid w:val="0038385E"/>
    <w:rsid w:val="003A6581"/>
    <w:rsid w:val="003D7DC1"/>
    <w:rsid w:val="003F1FAF"/>
    <w:rsid w:val="00407F44"/>
    <w:rsid w:val="00434903"/>
    <w:rsid w:val="00453CBF"/>
    <w:rsid w:val="00461190"/>
    <w:rsid w:val="0046486F"/>
    <w:rsid w:val="004661FE"/>
    <w:rsid w:val="00483CD4"/>
    <w:rsid w:val="00487BF9"/>
    <w:rsid w:val="00497310"/>
    <w:rsid w:val="004C70EB"/>
    <w:rsid w:val="004E410B"/>
    <w:rsid w:val="004E4E0E"/>
    <w:rsid w:val="005004EA"/>
    <w:rsid w:val="00512892"/>
    <w:rsid w:val="00517444"/>
    <w:rsid w:val="005217C5"/>
    <w:rsid w:val="00527E20"/>
    <w:rsid w:val="0053458C"/>
    <w:rsid w:val="005555B5"/>
    <w:rsid w:val="00556DF6"/>
    <w:rsid w:val="0056242D"/>
    <w:rsid w:val="00566C29"/>
    <w:rsid w:val="00570D15"/>
    <w:rsid w:val="00575770"/>
    <w:rsid w:val="00577D8F"/>
    <w:rsid w:val="005850A7"/>
    <w:rsid w:val="005930E3"/>
    <w:rsid w:val="005A7B6F"/>
    <w:rsid w:val="005B4CB9"/>
    <w:rsid w:val="005C6679"/>
    <w:rsid w:val="005D1170"/>
    <w:rsid w:val="005D212D"/>
    <w:rsid w:val="005D2281"/>
    <w:rsid w:val="005D37B3"/>
    <w:rsid w:val="005D6F05"/>
    <w:rsid w:val="005E2118"/>
    <w:rsid w:val="005E7438"/>
    <w:rsid w:val="005F40E0"/>
    <w:rsid w:val="00605846"/>
    <w:rsid w:val="00613D4C"/>
    <w:rsid w:val="006253E9"/>
    <w:rsid w:val="00627F06"/>
    <w:rsid w:val="006437E0"/>
    <w:rsid w:val="0064402D"/>
    <w:rsid w:val="00644575"/>
    <w:rsid w:val="00645071"/>
    <w:rsid w:val="00650F19"/>
    <w:rsid w:val="00656EC8"/>
    <w:rsid w:val="00674E90"/>
    <w:rsid w:val="00685AB5"/>
    <w:rsid w:val="00697B43"/>
    <w:rsid w:val="006A0CD5"/>
    <w:rsid w:val="006A1147"/>
    <w:rsid w:val="006A1FFF"/>
    <w:rsid w:val="006A235E"/>
    <w:rsid w:val="006A6DD7"/>
    <w:rsid w:val="006B0714"/>
    <w:rsid w:val="006C37E1"/>
    <w:rsid w:val="006D1AF2"/>
    <w:rsid w:val="0072600F"/>
    <w:rsid w:val="00735140"/>
    <w:rsid w:val="007370A1"/>
    <w:rsid w:val="00741AB6"/>
    <w:rsid w:val="00741C6C"/>
    <w:rsid w:val="0075213C"/>
    <w:rsid w:val="00764AAB"/>
    <w:rsid w:val="00791A45"/>
    <w:rsid w:val="00796F5F"/>
    <w:rsid w:val="007D248B"/>
    <w:rsid w:val="007E28F5"/>
    <w:rsid w:val="007F2D17"/>
    <w:rsid w:val="008032CD"/>
    <w:rsid w:val="00803A25"/>
    <w:rsid w:val="008150B2"/>
    <w:rsid w:val="00837D2E"/>
    <w:rsid w:val="00843C4E"/>
    <w:rsid w:val="008540E2"/>
    <w:rsid w:val="008731D5"/>
    <w:rsid w:val="00876BBB"/>
    <w:rsid w:val="00883D58"/>
    <w:rsid w:val="0088768A"/>
    <w:rsid w:val="008938A8"/>
    <w:rsid w:val="00894176"/>
    <w:rsid w:val="008A16DA"/>
    <w:rsid w:val="008A2BFD"/>
    <w:rsid w:val="008B5DCD"/>
    <w:rsid w:val="008C4D72"/>
    <w:rsid w:val="008C60AC"/>
    <w:rsid w:val="008D749B"/>
    <w:rsid w:val="008E0787"/>
    <w:rsid w:val="00924F45"/>
    <w:rsid w:val="00930881"/>
    <w:rsid w:val="00953E20"/>
    <w:rsid w:val="00954937"/>
    <w:rsid w:val="009636C2"/>
    <w:rsid w:val="009813EF"/>
    <w:rsid w:val="009858B8"/>
    <w:rsid w:val="00986286"/>
    <w:rsid w:val="009869C3"/>
    <w:rsid w:val="009A1384"/>
    <w:rsid w:val="009A4606"/>
    <w:rsid w:val="009D57B3"/>
    <w:rsid w:val="009D6202"/>
    <w:rsid w:val="009F2875"/>
    <w:rsid w:val="00A03118"/>
    <w:rsid w:val="00A039BE"/>
    <w:rsid w:val="00A24B89"/>
    <w:rsid w:val="00A26EDD"/>
    <w:rsid w:val="00A44442"/>
    <w:rsid w:val="00A55365"/>
    <w:rsid w:val="00A61C72"/>
    <w:rsid w:val="00A83D81"/>
    <w:rsid w:val="00A92129"/>
    <w:rsid w:val="00AA1B39"/>
    <w:rsid w:val="00AB2DF9"/>
    <w:rsid w:val="00AB55CE"/>
    <w:rsid w:val="00AC46B5"/>
    <w:rsid w:val="00AD0E71"/>
    <w:rsid w:val="00AD1AFD"/>
    <w:rsid w:val="00AE5325"/>
    <w:rsid w:val="00AF3DFB"/>
    <w:rsid w:val="00AF4311"/>
    <w:rsid w:val="00B33DD8"/>
    <w:rsid w:val="00B46951"/>
    <w:rsid w:val="00B60483"/>
    <w:rsid w:val="00B63FA4"/>
    <w:rsid w:val="00B64972"/>
    <w:rsid w:val="00B7668A"/>
    <w:rsid w:val="00B84212"/>
    <w:rsid w:val="00B91006"/>
    <w:rsid w:val="00B9203D"/>
    <w:rsid w:val="00B964EC"/>
    <w:rsid w:val="00BB1FD5"/>
    <w:rsid w:val="00BB3997"/>
    <w:rsid w:val="00BB3C20"/>
    <w:rsid w:val="00BB7845"/>
    <w:rsid w:val="00BC1CF4"/>
    <w:rsid w:val="00BC3D09"/>
    <w:rsid w:val="00BC5C3D"/>
    <w:rsid w:val="00BD19E7"/>
    <w:rsid w:val="00C230FD"/>
    <w:rsid w:val="00C342AC"/>
    <w:rsid w:val="00C3501C"/>
    <w:rsid w:val="00C40856"/>
    <w:rsid w:val="00C506D5"/>
    <w:rsid w:val="00C61FBB"/>
    <w:rsid w:val="00C801F5"/>
    <w:rsid w:val="00CB203A"/>
    <w:rsid w:val="00CB2CD2"/>
    <w:rsid w:val="00CB5B87"/>
    <w:rsid w:val="00CF2891"/>
    <w:rsid w:val="00CF7557"/>
    <w:rsid w:val="00D031A3"/>
    <w:rsid w:val="00D04A38"/>
    <w:rsid w:val="00D07234"/>
    <w:rsid w:val="00D11E3F"/>
    <w:rsid w:val="00D11EDF"/>
    <w:rsid w:val="00D12CD8"/>
    <w:rsid w:val="00D25392"/>
    <w:rsid w:val="00D2595C"/>
    <w:rsid w:val="00D273ED"/>
    <w:rsid w:val="00D37941"/>
    <w:rsid w:val="00D54461"/>
    <w:rsid w:val="00D568A6"/>
    <w:rsid w:val="00D670F5"/>
    <w:rsid w:val="00D95546"/>
    <w:rsid w:val="00DA0AC7"/>
    <w:rsid w:val="00DA5F99"/>
    <w:rsid w:val="00DA6884"/>
    <w:rsid w:val="00DD350A"/>
    <w:rsid w:val="00DE461A"/>
    <w:rsid w:val="00DF28F1"/>
    <w:rsid w:val="00E012F9"/>
    <w:rsid w:val="00E2244B"/>
    <w:rsid w:val="00E22A49"/>
    <w:rsid w:val="00E46A54"/>
    <w:rsid w:val="00E6097A"/>
    <w:rsid w:val="00E7611D"/>
    <w:rsid w:val="00E945DF"/>
    <w:rsid w:val="00EA0A29"/>
    <w:rsid w:val="00EB0BC1"/>
    <w:rsid w:val="00EB3FD8"/>
    <w:rsid w:val="00EB6BF8"/>
    <w:rsid w:val="00ED276D"/>
    <w:rsid w:val="00ED3A21"/>
    <w:rsid w:val="00EF1CA1"/>
    <w:rsid w:val="00F023C8"/>
    <w:rsid w:val="00F12E33"/>
    <w:rsid w:val="00F13F9B"/>
    <w:rsid w:val="00F15B19"/>
    <w:rsid w:val="00F208EC"/>
    <w:rsid w:val="00F319B8"/>
    <w:rsid w:val="00F33E92"/>
    <w:rsid w:val="00F412E8"/>
    <w:rsid w:val="00F41F67"/>
    <w:rsid w:val="00F53177"/>
    <w:rsid w:val="00F55A2C"/>
    <w:rsid w:val="00F7744C"/>
    <w:rsid w:val="00F80943"/>
    <w:rsid w:val="00F80BFB"/>
    <w:rsid w:val="00FA3A7F"/>
    <w:rsid w:val="00FC4AC2"/>
    <w:rsid w:val="00FC531A"/>
    <w:rsid w:val="00FC6151"/>
    <w:rsid w:val="00FD0F33"/>
    <w:rsid w:val="00FE62C2"/>
    <w:rsid w:val="00FF5D65"/>
    <w:rsid w:val="00FF64F9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CF61FA"/>
  <w15:chartTrackingRefBased/>
  <w15:docId w15:val="{94D306BA-1474-4B1E-8DA8-4A73C5B8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E90"/>
    <w:pPr>
      <w:bidi/>
    </w:pPr>
    <w:rPr>
      <w:rFonts w:cs="Traditional Arabic"/>
    </w:rPr>
  </w:style>
  <w:style w:type="paragraph" w:styleId="Heading1">
    <w:name w:val="heading 1"/>
    <w:basedOn w:val="Normal"/>
    <w:next w:val="Normal"/>
    <w:qFormat/>
    <w:pPr>
      <w:keepNext/>
      <w:ind w:right="-57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c2">
    <w:name w:val="c2"/>
    <w:basedOn w:val="Normal"/>
    <w:rsid w:val="005A7B6F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0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0E0"/>
    <w:rPr>
      <w:rFonts w:ascii="Segoe UI" w:hAnsi="Segoe UI" w:cs="Segoe UI"/>
      <w:sz w:val="18"/>
      <w:szCs w:val="18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A2BFD"/>
    <w:rPr>
      <w:lang w:val="en-GB"/>
    </w:rPr>
  </w:style>
  <w:style w:type="paragraph" w:styleId="NoSpacing">
    <w:name w:val="No Spacing"/>
    <w:uiPriority w:val="1"/>
    <w:qFormat/>
    <w:rsid w:val="008A2BFD"/>
    <w:rPr>
      <w:rFonts w:ascii="Calibri" w:eastAsia="Calibri" w:hAnsi="Calibri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55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3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5365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365"/>
    <w:rPr>
      <w:b/>
      <w:bCs/>
      <w:lang w:val="en-GB"/>
    </w:rPr>
  </w:style>
  <w:style w:type="paragraph" w:styleId="Revision">
    <w:name w:val="Revision"/>
    <w:hidden/>
    <w:uiPriority w:val="99"/>
    <w:semiHidden/>
    <w:rsid w:val="00A55365"/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A037F"/>
    <w:rPr>
      <w:lang w:val="en-GB"/>
    </w:r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qFormat/>
    <w:rsid w:val="00674E90"/>
    <w:pPr>
      <w:ind w:left="720"/>
      <w:contextualSpacing/>
    </w:p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qFormat/>
    <w:locked/>
    <w:rsid w:val="0064402D"/>
    <w:rPr>
      <w:rFonts w:cs="Traditional Arabic"/>
    </w:rPr>
  </w:style>
  <w:style w:type="character" w:styleId="PlaceholderText">
    <w:name w:val="Placeholder Text"/>
    <w:basedOn w:val="DefaultParagraphFont"/>
    <w:uiPriority w:val="99"/>
    <w:semiHidden/>
    <w:rsid w:val="00487B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unhcr\hcrLet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02CAD-61F0-48CB-96F7-B7C562DFBB26}"/>
      </w:docPartPr>
      <w:docPartBody>
        <w:p w:rsidR="005A3ACE" w:rsidRDefault="00932B19">
          <w:r w:rsidRPr="007D10E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19"/>
    <w:rsid w:val="005A3ACE"/>
    <w:rsid w:val="006B3BC5"/>
    <w:rsid w:val="00932B19"/>
    <w:rsid w:val="00B67A8B"/>
    <w:rsid w:val="00D3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B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4E709C174A7B4D89F11D8F33D973C7" ma:contentTypeVersion="12" ma:contentTypeDescription="Create a new document." ma:contentTypeScope="" ma:versionID="9ae08bf5991a7cbadf4bcd569536a4a5">
  <xsd:schema xmlns:xsd="http://www.w3.org/2001/XMLSchema" xmlns:xs="http://www.w3.org/2001/XMLSchema" xmlns:p="http://schemas.microsoft.com/office/2006/metadata/properties" xmlns:ns2="26d3e0ae-c8ce-4368-94e7-25f8ef4c3864" xmlns:ns3="4f5a6c62-02da-4933-ba38-ae1bf67edf19" targetNamespace="http://schemas.microsoft.com/office/2006/metadata/properties" ma:root="true" ma:fieldsID="c8497e45222722a60f04d0fb47a8ab00" ns2:_="" ns3:_="">
    <xsd:import namespace="26d3e0ae-c8ce-4368-94e7-25f8ef4c3864"/>
    <xsd:import namespace="4f5a6c62-02da-4933-ba38-ae1bf67edf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3e0ae-c8ce-4368-94e7-25f8ef4c38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a6c62-02da-4933-ba38-ae1bf67ed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5F410-A9BB-4163-BAE9-EE0E153497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12CBFB-76D0-4ED5-942E-6E5BB5674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6A0028-F095-42DB-AED2-36208A59B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3e0ae-c8ce-4368-94e7-25f8ef4c3864"/>
    <ds:schemaRef ds:uri="4f5a6c62-02da-4933-ba38-ae1bf67edf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B1EC61-04A2-4ABA-A8E5-119FED500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hcrLett.dot</Template>
  <TotalTime>53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Re:  Project Title: “Enhancing Protection and Resilience of Syrians with emphasis on Community Centers"</vt:lpstr>
    </vt:vector>
  </TitlesOfParts>
  <Company>UNHCR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Re:  Project Title: “Enhancing Protection and Resilience of Syrians with emphasis on Community Centers"</dc:title>
  <dc:subject>Re:  Project Title: “Enhancing Protection and Resilience of Syrians with emphasis on Community Centers"</dc:subject>
  <dc:creator>Inge Zondag</dc:creator>
  <cp:keywords>n n</cp:keywords>
  <dc:description/>
  <cp:lastModifiedBy>Mahmoud Maksoud</cp:lastModifiedBy>
  <cp:revision>11</cp:revision>
  <cp:lastPrinted>2020-05-31T06:49:00Z</cp:lastPrinted>
  <dcterms:created xsi:type="dcterms:W3CDTF">2020-10-13T21:03:00Z</dcterms:created>
  <dcterms:modified xsi:type="dcterms:W3CDTF">2020-10-14T23:24:00Z</dcterms:modified>
  <cp:category>Letter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0x010100544E709C174A7B4D89F11D8F33D973C7</vt:lpwstr>
  </property>
</Properties>
</file>