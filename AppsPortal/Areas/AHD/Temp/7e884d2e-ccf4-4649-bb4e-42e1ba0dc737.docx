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D37B3" w:rsidR="00645071" w:rsidP="00B46951" w:rsidRDefault="00645071" w14:paraId="17EA1AA1" w14:textId="77777777">
      <w:pPr>
        <w:bidi w:val="0"/>
        <w:spacing w:line="276" w:lineRule="auto"/>
        <w:ind w:left="-2520"/>
        <w:rPr>
          <w:rFonts w:asciiTheme="majorBidi" w:hAnsiTheme="majorBidi" w:cstheme="majorBidi"/>
          <w:sz w:val="22"/>
          <w:szCs w:val="22"/>
          <w:rtl/>
          <w:lang w:bidi="ar-SY"/>
        </w:rPr>
      </w:pPr>
    </w:p>
    <w:p w:rsidR="008A42C3" w:rsidP="008A42C3" w:rsidRDefault="00674E90" w14:paraId="72776E79" w14:textId="77777777">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612983240"/>
          <w:placeholder>
            <w:docPart w:val="603DC90E24D949CFBEA8F954D6884F8D"/>
          </w:placeholder>
          <w:showingPlcHdr/>
        </w:sdtPr>
        <w:sdtEndPr/>
        <w:sdtContent>
          <w:r w:rsidRPr="00D94D79" w:rsidR="007D632E">
            <w:rPr>
              <w:rFonts w:cs="Times New Roman"/>
              <w:sz w:val="22"/>
              <w:szCs w:val="22"/>
              <w:lang w:bidi="ar-SY"/>
            </w:rPr>
            <w:t>121345</w:t>
          </w:r>
        </w:sdtContent>
      </w:sdt>
    </w:p>
    <w:p w:rsidRPr="008A42C3" w:rsidR="008A42C3" w:rsidP="008A42C3" w:rsidRDefault="008A42C3" w14:paraId="56B03BF8" w14:textId="0B5FBA36">
      <w:pPr>
        <w:bidi w:val="0"/>
        <w:spacing w:line="276" w:lineRule="auto"/>
        <w:ind w:left="-2520"/>
        <w:rPr>
          <w:rFonts w:asciiTheme="majorBidi" w:hAnsiTheme="majorBidi" w:cstheme="majorBidi"/>
          <w:sz w:val="22"/>
          <w:szCs w:val="22"/>
        </w:rPr>
      </w:pPr>
      <w:r>
        <w:rPr>
          <w:rFonts w:cs="Times New Roman"/>
          <w:sz w:val="22"/>
          <w:szCs w:val="22"/>
        </w:rPr>
        <w:t xml:space="preserve">Damascus, </w:t>
      </w:r>
      <w:sdt>
        <w:sdtPr>
          <w:rPr>
            <w:rFonts w:cs="Times New Roman"/>
            <w:sz w:val="22"/>
            <w:szCs w:val="22"/>
          </w:rPr>
          <w:alias w:val="_enSentDate"/>
          <w:tag w:val="_enSentDate"/>
          <w:id w:val="-1581594010"/>
          <w:placeholder>
            <w:docPart w:val="FEAEB6D62127498DA4F94516F3329E0E"/>
          </w:placeholder>
          <w:showingPlcHdr/>
        </w:sdtPr>
        <w:sdtContent>
          <w:r w:rsidRPr="00D94D79">
            <w:rPr>
              <w:rFonts w:cs="Times New Roman"/>
              <w:sz w:val="22"/>
              <w:szCs w:val="22"/>
            </w:rPr>
            <w:t>31/10/2020</w:t>
          </w:r>
        </w:sdtContent>
      </w:sdt>
    </w:p>
    <w:p w:rsidR="00BB1FD5" w:rsidP="00BB1FD5" w:rsidRDefault="00BB1FD5" w14:paraId="1059EE5B" w14:textId="09132B60">
      <w:pPr>
        <w:bidi w:val="0"/>
        <w:spacing w:line="276" w:lineRule="auto"/>
        <w:ind w:left="-2520"/>
        <w:rPr>
          <w:rFonts w:asciiTheme="majorBidi" w:hAnsiTheme="majorBidi" w:cstheme="majorBidi"/>
          <w:sz w:val="22"/>
          <w:szCs w:val="22"/>
        </w:rPr>
      </w:pPr>
    </w:p>
    <w:p w:rsidRPr="0064402D" w:rsidR="00B46951" w:rsidP="00B46951" w:rsidRDefault="00B46951" w14:paraId="72D7627C" w14:textId="77777777">
      <w:pPr>
        <w:bidi w:val="0"/>
        <w:spacing w:line="276" w:lineRule="auto"/>
        <w:ind w:left="-2520"/>
        <w:rPr>
          <w:rFonts w:asciiTheme="majorBidi" w:hAnsiTheme="majorBidi" w:cstheme="majorBidi"/>
          <w:sz w:val="4"/>
          <w:szCs w:val="4"/>
        </w:rPr>
      </w:pPr>
      <w:bookmarkStart w:name="_GoBack" w:id="0"/>
      <w:bookmarkEnd w:id="0"/>
    </w:p>
    <w:p w:rsidRPr="002E3A6C" w:rsidR="00674E90" w:rsidP="00674E90" w:rsidRDefault="00674E90" w14:paraId="3663A4BA" w14:textId="77777777">
      <w:pPr>
        <w:bidi w:val="0"/>
        <w:spacing w:line="276" w:lineRule="auto"/>
        <w:rPr>
          <w:rFonts w:asciiTheme="majorBidi" w:hAnsiTheme="majorBidi" w:cstheme="majorBidi"/>
          <w:sz w:val="2"/>
          <w:szCs w:val="2"/>
        </w:rPr>
      </w:pPr>
    </w:p>
    <w:tbl>
      <w:tblPr>
        <w:tblW w:w="9751" w:type="dxa"/>
        <w:jc w:val="center"/>
        <w:tblLook w:val="01E0" w:firstRow="1" w:lastRow="1" w:firstColumn="1" w:lastColumn="1" w:noHBand="0" w:noVBand="0"/>
      </w:tblPr>
      <w:tblGrid>
        <w:gridCol w:w="4989"/>
        <w:gridCol w:w="4762"/>
      </w:tblGrid>
      <w:tr w:rsidRPr="00BB1FD5" w:rsidR="00BB1FD5" w:rsidTr="00ED4A6F" w14:paraId="75215E62" w14:textId="77777777">
        <w:trPr>
          <w:trHeight w:val="2098"/>
          <w:jc w:val="center"/>
        </w:trPr>
        <w:tc>
          <w:tcPr>
            <w:tcW w:w="4989" w:type="dxa"/>
            <w:shd w:val="clear" w:color="auto" w:fill="auto"/>
          </w:tcPr>
          <w:p w:rsidRPr="00BB1FD5" w:rsidR="00BB1FD5" w:rsidP="00CA5657" w:rsidRDefault="00BB1FD5" w14:paraId="74A5BF06" w14:textId="77777777">
            <w:pPr>
              <w:bidi w:val="0"/>
              <w:spacing w:line="276" w:lineRule="auto"/>
              <w:jc w:val="both"/>
              <w:textAlignment w:val="top"/>
              <w:rPr>
                <w:rFonts w:cs="Times New Roman"/>
                <w:sz w:val="22"/>
                <w:szCs w:val="22"/>
                <w:lang w:bidi="ar-SY"/>
              </w:rPr>
            </w:pPr>
            <w:r w:rsidRPr="00BB1FD5">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rsidRPr="00BB1FD5" w:rsidR="00BB1FD5" w:rsidP="00CA5657" w:rsidRDefault="00BB1FD5" w14:paraId="159E4DF5" w14:textId="77777777">
            <w:pPr>
              <w:jc w:val="lowKashida"/>
              <w:rPr>
                <w:rFonts w:ascii="Simplified Arabic" w:hAnsi="Simplified Arabic" w:cs="Simplified Arabic"/>
                <w:sz w:val="22"/>
                <w:szCs w:val="22"/>
                <w:rtl/>
                <w:lang w:bidi="ar-SY"/>
              </w:rPr>
            </w:pPr>
            <w:r w:rsidRPr="00BB1FD5">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 إدارة المنظمات الدولية والمؤتمرات الموقرة - في الجمهورية العربية السورية.</w:t>
            </w:r>
          </w:p>
        </w:tc>
      </w:tr>
      <w:tr w:rsidRPr="00BB1FD5" w:rsidR="00BB1FD5" w:rsidTr="00ED4A6F" w14:paraId="227C7BE0" w14:textId="77777777">
        <w:trPr>
          <w:trHeight w:val="4592"/>
          <w:jc w:val="center"/>
        </w:trPr>
        <w:tc>
          <w:tcPr>
            <w:tcW w:w="4989" w:type="dxa"/>
            <w:shd w:val="clear" w:color="auto" w:fill="auto"/>
          </w:tcPr>
          <w:p w:rsidRPr="00F8599B" w:rsidR="00F8599B" w:rsidP="00F8599B" w:rsidRDefault="00F8599B" w14:paraId="72FF1C5F" w14:textId="53CC9B02">
            <w:pPr>
              <w:bidi w:val="0"/>
              <w:spacing w:after="120" w:line="276" w:lineRule="auto"/>
              <w:jc w:val="both"/>
              <w:textAlignment w:val="top"/>
              <w:rPr>
                <w:rFonts w:cs="Times New Roman"/>
                <w:sz w:val="22"/>
                <w:szCs w:val="22"/>
                <w:lang w:bidi="ar-SY"/>
              </w:rPr>
            </w:pPr>
            <w:r w:rsidRPr="00F8599B">
              <w:rPr>
                <w:rFonts w:cs="Times New Roman"/>
                <w:sz w:val="22"/>
                <w:szCs w:val="22"/>
                <w:lang w:bidi="ar-SY"/>
              </w:rPr>
              <w:t>The Office has the honor to kindly request the esteemed Ministry to renew the residency for courtesy for</w:t>
            </w:r>
            <w:r w:rsidR="00831ACF">
              <w:rPr>
                <w:rFonts w:hint="cs" w:cs="Times New Roman"/>
                <w:sz w:val="22"/>
                <w:szCs w:val="22"/>
                <w:rtl/>
                <w:lang w:bidi="ar-SY"/>
              </w:rPr>
              <w:t xml:space="preserve"> </w:t>
            </w:r>
            <w:sdt>
              <w:sdtPr>
                <w:rPr>
                  <w:rFonts w:hint="cs" w:cs="Times New Roman"/>
                  <w:sz w:val="22"/>
                  <w:szCs w:val="22"/>
                  <w:lang w:bidi="ar-SY"/>
                </w:rPr>
                <w:alias w:val="_enstaffname"/>
                <w:tag w:val="_enstaffname"/>
                <w:id w:val="2029677681"/>
                <w:placeholder>
                  <w:docPart w:val="1FA63B45ECFD4DC3B240C36E3D71AD4A"/>
                </w:placeholder>
                <w:showingPlcHdr/>
              </w:sdtPr>
              <w:sdtEndPr/>
              <w:sdtContent>
                <w:r w:rsidRPr="00D94D79" w:rsidR="00831ACF">
                  <w:rPr>
                    <w:rFonts w:cs="Times New Roman"/>
                    <w:sz w:val="22"/>
                    <w:szCs w:val="22"/>
                    <w:lang w:bidi="ar-SY"/>
                  </w:rPr>
                  <w:t>Ms. Florence Aikins</w:t>
                </w:r>
              </w:sdtContent>
            </w:sdt>
            <w:r w:rsidR="00D3447C">
              <w:rPr>
                <w:rFonts w:cs="Times New Roman"/>
                <w:sz w:val="22"/>
                <w:szCs w:val="22"/>
                <w:lang w:bidi="ar-SY"/>
              </w:rPr>
              <w:t xml:space="preserve"> </w:t>
            </w:r>
            <w:r w:rsidRPr="00F8599B">
              <w:rPr>
                <w:rFonts w:cs="Times New Roman"/>
                <w:sz w:val="22"/>
                <w:szCs w:val="22"/>
                <w:lang w:bidi="ar-SY"/>
              </w:rPr>
              <w:t>with multiple entries requested in order to facilitate</w:t>
            </w:r>
            <w:r w:rsidR="00831ACF">
              <w:rPr>
                <w:rFonts w:cs="Times New Roman"/>
                <w:sz w:val="22"/>
                <w:szCs w:val="22"/>
                <w:lang w:bidi="ar-SY"/>
              </w:rPr>
              <w:t xml:space="preserve"> </w:t>
            </w:r>
            <w:sdt>
              <w:sdtPr>
                <w:rPr>
                  <w:rFonts w:cs="Times New Roman"/>
                  <w:sz w:val="22"/>
                  <w:szCs w:val="22"/>
                  <w:lang w:bidi="ar-SY"/>
                </w:rPr>
                <w:alias w:val="enHerBack"/>
                <w:tag w:val="enHerBack"/>
                <w:id w:val="-1448312739"/>
                <w:placeholder>
                  <w:docPart w:val="6B6D58E6F54348EEB9C72D88929DF096"/>
                </w:placeholder>
                <w:showingPlcHdr/>
              </w:sdtPr>
              <w:sdtEndPr/>
              <w:sdtContent>
                <w:r w:rsidRPr="00D94D79" w:rsidR="00831ACF">
                  <w:rPr>
                    <w:rFonts w:cs="Times New Roman"/>
                    <w:sz w:val="22"/>
                    <w:szCs w:val="22"/>
                    <w:lang w:bidi="ar-SY"/>
                  </w:rPr>
                  <w:t>her</w:t>
                </w:r>
              </w:sdtContent>
            </w:sdt>
            <w:r w:rsidRPr="00F8599B">
              <w:rPr>
                <w:rFonts w:cs="Times New Roman"/>
                <w:sz w:val="22"/>
                <w:szCs w:val="22"/>
                <w:lang w:bidi="ar-SY"/>
              </w:rPr>
              <w:t xml:space="preserve"> travel back and forth to the country</w:t>
            </w:r>
            <w:r w:rsidRPr="00F8599B">
              <w:rPr>
                <w:rFonts w:cs="Times New Roman"/>
                <w:sz w:val="22"/>
                <w:szCs w:val="22"/>
                <w:rtl/>
                <w:lang w:bidi="ar-SY"/>
              </w:rPr>
              <w:t>.</w:t>
            </w:r>
          </w:p>
          <w:p w:rsidRPr="00F8599B" w:rsidR="00F8599B" w:rsidP="00F8599B" w:rsidRDefault="00F8599B" w14:paraId="3FF05A41" w14:textId="1D6ACE4B">
            <w:pPr>
              <w:bidi w:val="0"/>
              <w:spacing w:after="120" w:line="276" w:lineRule="auto"/>
              <w:jc w:val="both"/>
              <w:textAlignment w:val="top"/>
              <w:rPr>
                <w:rFonts w:cs="Times New Roman"/>
                <w:sz w:val="22"/>
                <w:szCs w:val="22"/>
                <w:lang w:bidi="ar-SY"/>
              </w:rPr>
            </w:pPr>
            <w:r w:rsidRPr="00F8599B">
              <w:rPr>
                <w:rFonts w:cs="Times New Roman"/>
                <w:sz w:val="22"/>
                <w:szCs w:val="22"/>
                <w:lang w:bidi="ar-SY"/>
              </w:rPr>
              <w:t>Nationality:</w:t>
            </w:r>
            <w:r w:rsidR="00D3447C">
              <w:rPr>
                <w:rFonts w:hint="cs" w:cs="Times New Roman"/>
                <w:sz w:val="22"/>
                <w:szCs w:val="22"/>
                <w:rtl/>
                <w:lang w:bidi="ar-SY"/>
              </w:rPr>
              <w:t xml:space="preserve"> </w:t>
            </w:r>
            <w:sdt>
              <w:sdtPr>
                <w:rPr>
                  <w:rFonts w:cs="Times New Roman"/>
                  <w:sz w:val="22"/>
                  <w:szCs w:val="22"/>
                  <w:lang w:bidi="ar-SY"/>
                </w:rPr>
                <w:alias w:val="EnNationality"/>
                <w:tag w:val="EnNationality"/>
                <w:id w:val="-1872373505"/>
                <w:placeholder>
                  <w:docPart w:val="F078591E3D9C41458B1B4C1117E4708F"/>
                </w:placeholder>
                <w:showingPlcHdr/>
              </w:sdtPr>
              <w:sdtEndPr/>
              <w:sdtContent>
                <w:r w:rsidRPr="00D94D79" w:rsidR="00831ACF">
                  <w:rPr>
                    <w:rFonts w:cs="Times New Roman"/>
                    <w:sz w:val="22"/>
                    <w:szCs w:val="22"/>
                    <w:lang w:bidi="ar-SY"/>
                  </w:rPr>
                  <w:t>Liberian</w:t>
                </w:r>
              </w:sdtContent>
            </w:sdt>
            <w:r w:rsidRPr="00F8599B">
              <w:rPr>
                <w:rFonts w:cs="Times New Roman"/>
                <w:sz w:val="22"/>
                <w:szCs w:val="22"/>
                <w:rtl/>
                <w:lang w:bidi="ar-SY"/>
              </w:rPr>
              <w:t>.</w:t>
            </w:r>
          </w:p>
          <w:p w:rsidRPr="00F8599B" w:rsidR="00F8599B" w:rsidP="00F8599B" w:rsidRDefault="00F8599B" w14:paraId="02C33F44" w14:textId="239EA88F">
            <w:pPr>
              <w:bidi w:val="0"/>
              <w:spacing w:after="120" w:line="276" w:lineRule="auto"/>
              <w:jc w:val="both"/>
              <w:textAlignment w:val="top"/>
              <w:rPr>
                <w:rFonts w:cs="Times New Roman"/>
                <w:sz w:val="22"/>
                <w:szCs w:val="22"/>
                <w:lang w:bidi="ar-SY"/>
              </w:rPr>
            </w:pPr>
            <w:r w:rsidRPr="00F8599B">
              <w:rPr>
                <w:rFonts w:cs="Times New Roman"/>
                <w:sz w:val="22"/>
                <w:szCs w:val="22"/>
                <w:lang w:bidi="ar-SY"/>
              </w:rPr>
              <w:t>Holder of UNLP number /</w:t>
            </w:r>
            <w:sdt>
              <w:sdtPr>
                <w:rPr>
                  <w:rFonts w:cs="Times New Roman"/>
                  <w:sz w:val="22"/>
                  <w:szCs w:val="22"/>
                  <w:lang w:bidi="ar-SY"/>
                </w:rPr>
                <w:alias w:val="EnPassportNumber"/>
                <w:tag w:val="EnPassportNumber"/>
                <w:id w:val="-1340307769"/>
                <w:placeholder>
                  <w:docPart w:val="647C90D044E8401D820D21415CF12872"/>
                </w:placeholder>
                <w:showingPlcHdr/>
              </w:sdtPr>
              <w:sdtEndPr/>
              <w:sdtContent>
                <w:r w:rsidRPr="00D94D79" w:rsidR="00831ACF">
                  <w:rPr>
                    <w:rFonts w:cs="Times New Roman"/>
                    <w:sz w:val="22"/>
                    <w:szCs w:val="22"/>
                    <w:lang w:bidi="ar-SY"/>
                  </w:rPr>
                  <w:t/>
                </w:r>
              </w:sdtContent>
            </w:sdt>
            <w:r w:rsidRPr="00F8599B">
              <w:rPr>
                <w:rFonts w:cs="Times New Roman"/>
                <w:sz w:val="22"/>
                <w:szCs w:val="22"/>
                <w:lang w:bidi="ar-SY"/>
              </w:rPr>
              <w:t>/, valid until</w:t>
            </w:r>
            <w:r w:rsidR="00831ACF">
              <w:rPr>
                <w:rFonts w:cs="Times New Roman"/>
                <w:sz w:val="22"/>
                <w:szCs w:val="22"/>
                <w:lang w:bidi="ar-SY"/>
              </w:rPr>
              <w:t xml:space="preserve"> </w:t>
            </w:r>
            <w:sdt>
              <w:sdtPr>
                <w:rPr>
                  <w:rFonts w:cs="Times New Roman"/>
                  <w:sz w:val="22"/>
                  <w:szCs w:val="22"/>
                  <w:lang w:bidi="ar-SY"/>
                </w:rPr>
                <w:alias w:val="EnPassportValid"/>
                <w:tag w:val="EnPassportValid"/>
                <w:id w:val="1098368173"/>
                <w:placeholder>
                  <w:docPart w:val="13682393D6EE4615B70E4F97D8FD0641"/>
                </w:placeholder>
                <w:showingPlcHdr/>
              </w:sdtPr>
              <w:sdtEndPr/>
              <w:sdtContent>
                <w:r w:rsidRPr="00D94D79" w:rsidR="00831ACF">
                  <w:rPr>
                    <w:rFonts w:cs="Times New Roman"/>
                    <w:sz w:val="22"/>
                    <w:szCs w:val="22"/>
                    <w:lang w:bidi="ar-SY"/>
                  </w:rPr>
                  <w:t>08 August 2023</w:t>
                </w:r>
              </w:sdtContent>
            </w:sdt>
            <w:r w:rsidRPr="00F8599B">
              <w:rPr>
                <w:rFonts w:cs="Times New Roman"/>
                <w:sz w:val="22"/>
                <w:szCs w:val="22"/>
                <w:rtl/>
                <w:lang w:bidi="ar-SY"/>
              </w:rPr>
              <w:t>.</w:t>
            </w:r>
          </w:p>
          <w:p w:rsidRPr="00F8599B" w:rsidR="00F8599B" w:rsidP="00F8599B" w:rsidRDefault="00F8599B" w14:paraId="175ECA67" w14:textId="01E42470">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Works as: </w:t>
            </w:r>
            <w:sdt>
              <w:sdtPr>
                <w:rPr>
                  <w:rFonts w:cs="Times New Roman"/>
                  <w:sz w:val="22"/>
                  <w:szCs w:val="22"/>
                  <w:lang w:bidi="ar-SY"/>
                </w:rPr>
                <w:alias w:val="_enJob"/>
                <w:tag w:val="_enJob"/>
                <w:id w:val="418760874"/>
                <w:placeholder>
                  <w:docPart w:val="AA806A41B4EF4A15988900C5CB0CA04A"/>
                </w:placeholder>
                <w:showingPlcHdr/>
              </w:sdtPr>
              <w:sdtEndPr/>
              <w:sdtContent>
                <w:r w:rsidRPr="00D94D79" w:rsidR="00831ACF">
                  <w:rPr>
                    <w:rFonts w:cs="Times New Roman"/>
                    <w:sz w:val="22"/>
                    <w:szCs w:val="22"/>
                    <w:lang w:bidi="ar-SY"/>
                  </w:rPr>
                  <w:t>Project Control Officer</w:t>
                </w:r>
              </w:sdtContent>
            </w:sdt>
            <w:r w:rsidRPr="00F8599B">
              <w:rPr>
                <w:rFonts w:cs="Times New Roman"/>
                <w:sz w:val="22"/>
                <w:szCs w:val="22"/>
                <w:lang w:bidi="ar-SY"/>
              </w:rPr>
              <w:t>at UNHCR's Office in</w:t>
            </w:r>
            <w:r w:rsidR="00831ACF">
              <w:rPr>
                <w:rFonts w:cs="Times New Roman"/>
                <w:sz w:val="22"/>
                <w:szCs w:val="22"/>
                <w:lang w:bidi="ar-SY"/>
              </w:rPr>
              <w:t xml:space="preserve"> </w:t>
            </w:r>
            <w:sdt>
              <w:sdtPr>
                <w:rPr>
                  <w:rFonts w:cs="Times New Roman"/>
                  <w:sz w:val="22"/>
                  <w:szCs w:val="22"/>
                  <w:lang w:bidi="ar-SY"/>
                </w:rPr>
                <w:alias w:val="_enoffice"/>
                <w:tag w:val="_enoffice"/>
                <w:id w:val="-164162717"/>
                <w:placeholder>
                  <w:docPart w:val="AA5B07F306144589BE73417CEA868343"/>
                </w:placeholder>
                <w:showingPlcHdr/>
              </w:sdtPr>
              <w:sdtEndPr/>
              <w:sdtContent>
                <w:r w:rsidRPr="00D94D79" w:rsidR="00831ACF">
                  <w:rPr>
                    <w:rFonts w:cs="Times New Roman"/>
                    <w:sz w:val="22"/>
                    <w:szCs w:val="22"/>
                    <w:lang w:bidi="ar-SY"/>
                  </w:rPr>
                  <w:t>Qamishli</w:t>
                </w:r>
              </w:sdtContent>
            </w:sdt>
            <w:r w:rsidRPr="00F8599B">
              <w:rPr>
                <w:rFonts w:cs="Times New Roman"/>
                <w:sz w:val="22"/>
                <w:szCs w:val="22"/>
                <w:rtl/>
                <w:lang w:bidi="ar-SY"/>
              </w:rPr>
              <w:t>.</w:t>
            </w:r>
          </w:p>
          <w:p w:rsidRPr="00BB1FD5" w:rsidR="00BB1FD5" w:rsidP="00F8599B" w:rsidRDefault="00F8599B" w14:paraId="765C3CA4" w14:textId="3A7A8E40">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Duration of the contract: From </w:t>
            </w:r>
            <w:sdt>
              <w:sdtPr>
                <w:rPr>
                  <w:rFonts w:cs="Times New Roman"/>
                  <w:sz w:val="22"/>
                  <w:szCs w:val="22"/>
                  <w:lang w:bidi="ar-SY"/>
                </w:rPr>
                <w:alias w:val="_enStartContract"/>
                <w:tag w:val="_enStartContract"/>
                <w:id w:val="-1154368120"/>
                <w:placeholder>
                  <w:docPart w:val="43EACE71DD0E4847BAB692D94ADBB447"/>
                </w:placeholder>
                <w:showingPlcHdr/>
              </w:sdtPr>
              <w:sdtEndPr/>
              <w:sdtContent>
                <w:r w:rsidRPr="00D94D79" w:rsidR="00742307">
                  <w:rPr>
                    <w:rFonts w:cs="Times New Roman"/>
                    <w:sz w:val="22"/>
                    <w:szCs w:val="22"/>
                    <w:lang w:bidi="ar-SY"/>
                  </w:rPr>
                  <w:t>Click or tap here to enter text.</w:t>
                </w:r>
              </w:sdtContent>
            </w:sdt>
            <w:r w:rsidRPr="00F8599B">
              <w:rPr>
                <w:rFonts w:cs="Times New Roman"/>
                <w:sz w:val="22"/>
                <w:szCs w:val="22"/>
                <w:lang w:bidi="ar-SY"/>
              </w:rPr>
              <w:t xml:space="preserve"> </w:t>
            </w:r>
            <w:r w:rsidR="00B43374">
              <w:rPr>
                <w:rFonts w:cs="Times New Roman"/>
                <w:sz w:val="22"/>
                <w:szCs w:val="22"/>
                <w:lang w:bidi="ar-SY"/>
              </w:rPr>
              <w:t>t</w:t>
            </w:r>
            <w:r w:rsidRPr="00F8599B">
              <w:rPr>
                <w:rFonts w:cs="Times New Roman"/>
                <w:sz w:val="22"/>
                <w:szCs w:val="22"/>
                <w:lang w:bidi="ar-SY"/>
              </w:rPr>
              <w:t>o</w:t>
            </w:r>
            <w:r w:rsidR="00742307">
              <w:rPr>
                <w:rFonts w:cs="Times New Roman"/>
                <w:sz w:val="22"/>
                <w:szCs w:val="22"/>
                <w:lang w:bidi="ar-SY"/>
              </w:rPr>
              <w:t xml:space="preserve"> </w:t>
            </w:r>
            <w:sdt>
              <w:sdtPr>
                <w:rPr>
                  <w:rFonts w:cs="Times New Roman"/>
                  <w:sz w:val="22"/>
                  <w:szCs w:val="22"/>
                  <w:lang w:bidi="ar-SY"/>
                </w:rPr>
                <w:alias w:val="_enEndContract"/>
                <w:tag w:val="_enEndContract"/>
                <w:id w:val="-723219513"/>
                <w:placeholder>
                  <w:docPart w:val="F80A54BAEED04DD19EAE37BA77CFE214"/>
                </w:placeholder>
                <w:showingPlcHdr/>
              </w:sdtPr>
              <w:sdtEndPr/>
              <w:sdtContent>
                <w:r w:rsidRPr="00D94D79" w:rsidR="00742307">
                  <w:rPr>
                    <w:rFonts w:cs="Times New Roman"/>
                    <w:sz w:val="22"/>
                    <w:szCs w:val="22"/>
                    <w:lang w:bidi="ar-SY"/>
                  </w:rPr>
                  <w:t>18 February 2021</w:t>
                </w:r>
              </w:sdtContent>
            </w:sdt>
            <w:r w:rsidRPr="00F8599B">
              <w:rPr>
                <w:rFonts w:cs="Times New Roman"/>
                <w:sz w:val="22"/>
                <w:szCs w:val="22"/>
                <w:lang w:bidi="ar-SY"/>
              </w:rPr>
              <w:t xml:space="preserve">, noting that </w:t>
            </w:r>
            <w:sdt>
              <w:sdtPr>
                <w:rPr>
                  <w:rFonts w:cs="Times New Roman"/>
                  <w:sz w:val="22"/>
                  <w:szCs w:val="22"/>
                  <w:lang w:bidi="ar-SY"/>
                </w:rPr>
                <w:alias w:val="_enHisHerStaff"/>
                <w:tag w:val="_enHisHerStaff"/>
                <w:id w:val="-903219537"/>
                <w:placeholder>
                  <w:docPart w:val="8ACED956B44A4B9BB8681C45BD3A41BC"/>
                </w:placeholder>
                <w:showingPlcHdr/>
              </w:sdtPr>
              <w:sdtEndPr/>
              <w:sdtContent>
                <w:r w:rsidRPr="00D94D79" w:rsidR="00742307">
                  <w:rPr>
                    <w:rFonts w:cs="Times New Roman"/>
                    <w:sz w:val="22"/>
                    <w:szCs w:val="22"/>
                    <w:lang w:bidi="ar-SY"/>
                  </w:rPr>
                  <w:t>her</w:t>
                </w:r>
              </w:sdtContent>
            </w:sdt>
            <w:r w:rsidR="00B43374">
              <w:rPr>
                <w:rFonts w:cs="Times New Roman"/>
                <w:sz w:val="22"/>
                <w:szCs w:val="22"/>
                <w:lang w:bidi="ar-SY"/>
              </w:rPr>
              <w:t xml:space="preserve"> </w:t>
            </w:r>
            <w:r w:rsidRPr="00F8599B">
              <w:rPr>
                <w:rFonts w:cs="Times New Roman"/>
                <w:sz w:val="22"/>
                <w:szCs w:val="22"/>
                <w:lang w:bidi="ar-SY"/>
              </w:rPr>
              <w:t>current residency will expire on</w:t>
            </w:r>
            <w:r w:rsidR="00B43374">
              <w:rPr>
                <w:rFonts w:cs="Times New Roman"/>
                <w:sz w:val="22"/>
                <w:szCs w:val="22"/>
                <w:lang w:bidi="ar-SY"/>
              </w:rPr>
              <w:t xml:space="preserve"> </w:t>
            </w:r>
            <w:sdt>
              <w:sdtPr>
                <w:rPr>
                  <w:rFonts w:cs="Times New Roman"/>
                  <w:sz w:val="22"/>
                  <w:szCs w:val="22"/>
                  <w:lang w:bidi="ar-SY"/>
                </w:rPr>
                <w:alias w:val="_enVisaExpiryDate"/>
                <w:tag w:val="_enVisaExpiryDate"/>
                <w:id w:val="-1286278364"/>
                <w:placeholder>
                  <w:docPart w:val="3579E8FB8F6B47759935D7E619B142EB"/>
                </w:placeholder>
                <w:showingPlcHdr/>
              </w:sdtPr>
              <w:sdtEndPr/>
              <w:sdtContent>
                <w:r w:rsidRPr="00D94D79" w:rsidR="00742307">
                  <w:rPr>
                    <w:rFonts w:cs="Times New Roman"/>
                    <w:sz w:val="22"/>
                    <w:szCs w:val="22"/>
                    <w:lang w:bidi="ar-SY"/>
                  </w:rPr>
                  <w:t>Click or tap here to enter text.</w:t>
                </w:r>
              </w:sdtContent>
            </w:sdt>
            <w:r w:rsidRPr="00F8599B">
              <w:rPr>
                <w:rFonts w:cs="Times New Roman"/>
                <w:sz w:val="22"/>
                <w:szCs w:val="22"/>
                <w:lang w:bidi="ar-SY"/>
              </w:rPr>
              <w:t>.</w:t>
            </w:r>
          </w:p>
        </w:tc>
        <w:tc>
          <w:tcPr>
            <w:tcW w:w="4762" w:type="dxa"/>
            <w:shd w:val="clear" w:color="auto" w:fill="auto"/>
          </w:tcPr>
          <w:p w:rsidRPr="00D8247C" w:rsidR="00D8247C" w:rsidP="00F8599B" w:rsidRDefault="00D8247C" w14:paraId="77FB2B17" w14:textId="648EBA7F">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 xml:space="preserve">يتشرف مكتب المفوضية بالطلب من الوزارة الموقرة التفضل بتجديد سمة الإقامة متعددة السفرات للمجاملة </w:t>
            </w:r>
            <w:r w:rsidR="008A62D2">
              <w:rPr>
                <w:rFonts w:ascii="Simplified Arabic" w:hAnsi="Simplified Arabic" w:cs="Simplified Arabic"/>
                <w:sz w:val="22"/>
                <w:szCs w:val="22"/>
              </w:rPr>
              <w:t xml:space="preserve"> </w:t>
            </w:r>
            <w:r w:rsidR="00E31530">
              <w:rPr>
                <w:rFonts w:ascii="Simplified Arabic" w:hAnsi="Simplified Arabic" w:cs="Simplified Arabic"/>
                <w:sz w:val="22"/>
                <w:szCs w:val="22"/>
              </w:rPr>
              <w:t xml:space="preserve"> </w:t>
            </w:r>
            <w:sdt>
              <w:sdtPr>
                <w:rPr>
                  <w:rFonts w:ascii="Simplified Arabic" w:hAnsi="Simplified Arabic" w:cs="Simplified Arabic"/>
                  <w:sz w:val="22"/>
                  <w:szCs w:val="22"/>
                  <w:rtl/>
                </w:rPr>
                <w:alias w:val="ArStaffName"/>
                <w:tag w:val="ArStaffName"/>
                <w:id w:val="883596274"/>
                <w:placeholder>
                  <w:docPart w:val="DD25D5A57E4E4D5EA437F08A0BA152BF"/>
                </w:placeholder>
                <w:showingPlcHdr/>
              </w:sdtPr>
              <w:sdtEndPr/>
              <w:sdtContent>
                <w:r w:rsidRPr="00D94D79" w:rsidR="008A62D2">
                  <w:rPr>
                    <w:rFonts w:ascii="Simplified Arabic" w:hAnsi="Simplified Arabic" w:cs="Simplified Arabic"/>
                    <w:sz w:val="22"/>
                    <w:szCs w:val="22"/>
                  </w:rPr>
                  <w:t>للسيدة فلورنس ايفوا أيكنز</w:t>
                </w:r>
              </w:sdtContent>
            </w:sdt>
            <w:r w:rsidR="008A4922">
              <w:rPr>
                <w:rFonts w:hint="cs" w:ascii="Simplified Arabic" w:hAnsi="Simplified Arabic" w:cs="Simplified Arabic"/>
                <w:sz w:val="22"/>
                <w:szCs w:val="22"/>
                <w:rtl/>
              </w:rPr>
              <w:t xml:space="preserve"> </w:t>
            </w:r>
            <w:r w:rsidRPr="00D8247C">
              <w:rPr>
                <w:rFonts w:ascii="Simplified Arabic" w:hAnsi="Simplified Arabic" w:cs="Simplified Arabic"/>
                <w:sz w:val="22"/>
                <w:szCs w:val="22"/>
                <w:rtl/>
              </w:rPr>
              <w:t xml:space="preserve">وذلك تسهيلاً </w:t>
            </w:r>
            <w:sdt>
              <w:sdtPr>
                <w:rPr>
                  <w:rFonts w:ascii="Simplified Arabic" w:hAnsi="Simplified Arabic" w:cs="Simplified Arabic"/>
                  <w:sz w:val="22"/>
                  <w:szCs w:val="22"/>
                  <w:rtl/>
                </w:rPr>
                <w:alias w:val="Artravel"/>
                <w:tag w:val="Artravel"/>
                <w:id w:val="-816640445"/>
                <w:placeholder>
                  <w:docPart w:val="B03C05775F364C3C85E95C3AB18ADF3A"/>
                </w:placeholder>
                <w:showingPlcHdr/>
              </w:sdtPr>
              <w:sdtEndPr/>
              <w:sdtContent>
                <w:r w:rsidRPr="00D94D79" w:rsidR="008A62D2">
                  <w:rPr>
                    <w:rFonts w:ascii="Simplified Arabic" w:hAnsi="Simplified Arabic" w:cs="Simplified Arabic"/>
                    <w:sz w:val="22"/>
                    <w:szCs w:val="22"/>
                  </w:rPr>
                  <w:t>لسفرها </w:t>
                </w:r>
              </w:sdtContent>
            </w:sdt>
            <w:r w:rsidR="00D3447C">
              <w:rPr>
                <w:rFonts w:ascii="Simplified Arabic" w:hAnsi="Simplified Arabic" w:cs="Simplified Arabic"/>
                <w:sz w:val="22"/>
                <w:szCs w:val="22"/>
              </w:rPr>
              <w:t xml:space="preserve"> </w:t>
            </w:r>
            <w:r w:rsidR="009848B7">
              <w:rPr>
                <w:rFonts w:hint="cs" w:ascii="Simplified Arabic" w:hAnsi="Simplified Arabic" w:cs="Simplified Arabic"/>
                <w:sz w:val="22"/>
                <w:szCs w:val="22"/>
                <w:rtl/>
              </w:rPr>
              <w:t xml:space="preserve"> </w:t>
            </w:r>
            <w:r w:rsidRPr="00D8247C">
              <w:rPr>
                <w:rFonts w:ascii="Simplified Arabic" w:hAnsi="Simplified Arabic" w:cs="Simplified Arabic"/>
                <w:sz w:val="22"/>
                <w:szCs w:val="22"/>
                <w:rtl/>
              </w:rPr>
              <w:t>من وإلى القطر.</w:t>
            </w:r>
          </w:p>
          <w:p w:rsidRPr="00D8247C" w:rsidR="00D8247C" w:rsidP="00F8599B" w:rsidRDefault="00D8247C" w14:paraId="79B1153A" w14:textId="3061008E">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الجنسية:</w:t>
            </w:r>
            <w:r w:rsidR="00D3447C">
              <w:rPr>
                <w:rFonts w:hint="cs" w:ascii="Simplified Arabic" w:hAnsi="Simplified Arabic" w:cs="Simplified Arabic"/>
                <w:sz w:val="22"/>
                <w:szCs w:val="22"/>
                <w:rtl/>
              </w:rPr>
              <w:t xml:space="preserve"> </w:t>
            </w:r>
            <w:sdt>
              <w:sdtPr>
                <w:rPr>
                  <w:rFonts w:ascii="Simplified Arabic" w:hAnsi="Simplified Arabic" w:cs="Simplified Arabic"/>
                  <w:sz w:val="22"/>
                  <w:szCs w:val="22"/>
                  <w:rtl/>
                </w:rPr>
                <w:alias w:val="ArNationality"/>
                <w:tag w:val="ArNationality"/>
                <w:id w:val="-1012146094"/>
                <w:placeholder>
                  <w:docPart w:val="FEBFF6EF90FA4092B96D35237A37DB19"/>
                </w:placeholder>
                <w:showingPlcHdr/>
              </w:sdtPr>
              <w:sdtEndPr/>
              <w:sdtContent>
                <w:r w:rsidRPr="00D94D79" w:rsidR="008A62D2">
                  <w:rPr>
                    <w:rFonts w:ascii="Simplified Arabic" w:hAnsi="Simplified Arabic" w:cs="Simplified Arabic"/>
                    <w:sz w:val="22"/>
                    <w:szCs w:val="22"/>
                  </w:rPr>
                  <w:t>ليبيرية</w:t>
                </w:r>
              </w:sdtContent>
            </w:sdt>
            <w:r w:rsidRPr="00D8247C">
              <w:rPr>
                <w:rFonts w:ascii="Simplified Arabic" w:hAnsi="Simplified Arabic" w:cs="Simplified Arabic"/>
                <w:sz w:val="22"/>
                <w:szCs w:val="22"/>
                <w:rtl/>
              </w:rPr>
              <w:t>.</w:t>
            </w:r>
          </w:p>
          <w:p w:rsidRPr="00D8247C" w:rsidR="00D8247C" w:rsidP="00F8599B" w:rsidRDefault="00D8247C" w14:paraId="19884649" w14:textId="18EBAE5D">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تحمل جواز سفر أمم متحدة رقم/</w:t>
            </w:r>
            <w:sdt>
              <w:sdtPr>
                <w:rPr>
                  <w:rFonts w:ascii="Simplified Arabic" w:hAnsi="Simplified Arabic" w:cs="Simplified Arabic"/>
                  <w:sz w:val="22"/>
                  <w:szCs w:val="22"/>
                  <w:rtl/>
                </w:rPr>
                <w:alias w:val="ArPassportNumber"/>
                <w:tag w:val="ArPassportNumber"/>
                <w:id w:val="-1735151376"/>
                <w:placeholder>
                  <w:docPart w:val="3B7CA41A3C5642C485194065F7036B75"/>
                </w:placeholder>
                <w:showingPlcHdr/>
              </w:sdtPr>
              <w:sdtEndPr/>
              <w:sdtContent>
                <w:r w:rsidRPr="00D94D79" w:rsidR="008A62D2">
                  <w:rPr>
                    <w:rFonts w:ascii="Simplified Arabic" w:hAnsi="Simplified Arabic" w:cs="Simplified Arabic"/>
                    <w:sz w:val="22"/>
                    <w:szCs w:val="22"/>
                  </w:rPr>
                  <w:t/>
                </w:r>
              </w:sdtContent>
            </w:sdt>
            <w:r w:rsidRPr="00D8247C">
              <w:rPr>
                <w:rFonts w:ascii="Simplified Arabic" w:hAnsi="Simplified Arabic" w:cs="Simplified Arabic"/>
                <w:sz w:val="22"/>
                <w:szCs w:val="22"/>
                <w:rtl/>
              </w:rPr>
              <w:t xml:space="preserve">/صالح </w:t>
            </w:r>
            <w:r w:rsidR="00D3447C">
              <w:rPr>
                <w:rFonts w:hint="cs" w:ascii="Simplified Arabic" w:hAnsi="Simplified Arabic" w:cs="Simplified Arabic"/>
                <w:sz w:val="22"/>
                <w:szCs w:val="22"/>
                <w:rtl/>
              </w:rPr>
              <w:t>لغاية</w:t>
            </w:r>
            <w:r w:rsidR="00953454">
              <w:rPr>
                <w:rFonts w:hint="cs" w:ascii="Simplified Arabic" w:hAnsi="Simplified Arabic" w:cs="Simplified Arabic"/>
                <w:sz w:val="22"/>
                <w:szCs w:val="22"/>
                <w:rtl/>
              </w:rPr>
              <w:t xml:space="preserve"> </w:t>
            </w:r>
            <w:sdt>
              <w:sdtPr>
                <w:rPr>
                  <w:rFonts w:ascii="Simplified Arabic" w:hAnsi="Simplified Arabic" w:cs="Simplified Arabic"/>
                  <w:sz w:val="22"/>
                  <w:szCs w:val="22"/>
                  <w:rtl/>
                </w:rPr>
                <w:alias w:val="ArPassportValid"/>
                <w:tag w:val="ArPassportValid"/>
                <w:id w:val="-1250194737"/>
                <w:placeholder>
                  <w:docPart w:val="A21BB47DD5844D67A5C4A9E53B9F81E8"/>
                </w:placeholder>
                <w:showingPlcHdr/>
              </w:sdtPr>
              <w:sdtEndPr/>
              <w:sdtContent>
                <w:r w:rsidRPr="00D94D79" w:rsidR="008A62D2">
                  <w:rPr>
                    <w:rFonts w:ascii="Simplified Arabic" w:hAnsi="Simplified Arabic" w:cs="Simplified Arabic"/>
                    <w:sz w:val="22"/>
                    <w:szCs w:val="22"/>
                  </w:rPr>
                  <w:t>2023 آب‎ 08</w:t>
                </w:r>
              </w:sdtContent>
            </w:sdt>
            <w:r w:rsidRPr="00D8247C">
              <w:rPr>
                <w:rFonts w:ascii="Simplified Arabic" w:hAnsi="Simplified Arabic" w:cs="Simplified Arabic"/>
                <w:sz w:val="22"/>
                <w:szCs w:val="22"/>
                <w:rtl/>
              </w:rPr>
              <w:t>.</w:t>
            </w:r>
          </w:p>
          <w:p w:rsidRPr="00D8247C" w:rsidR="00D8247C" w:rsidP="00F8599B" w:rsidRDefault="0077366A" w14:paraId="1BFD2DDF" w14:textId="6F9F8E64">
            <w:pPr>
              <w:spacing w:after="120"/>
              <w:jc w:val="both"/>
              <w:rPr>
                <w:rFonts w:ascii="Simplified Arabic" w:hAnsi="Simplified Arabic" w:cs="Simplified Arabic"/>
                <w:sz w:val="22"/>
                <w:szCs w:val="22"/>
                <w:rtl/>
              </w:rPr>
            </w:pPr>
            <w:r>
              <w:rPr>
                <w:rFonts w:ascii="Simplified Arabic" w:hAnsi="Simplified Arabic" w:cs="Simplified Arabic"/>
                <w:sz w:val="22"/>
                <w:szCs w:val="22"/>
              </w:rPr>
              <w:t xml:space="preserve"> </w:t>
            </w:r>
            <w:sdt>
              <w:sdtPr>
                <w:rPr>
                  <w:rFonts w:ascii="Simplified Arabic" w:hAnsi="Simplified Arabic" w:cs="Simplified Arabic"/>
                  <w:sz w:val="22"/>
                  <w:szCs w:val="22"/>
                  <w:rtl/>
                </w:rPr>
                <w:alias w:val="Arworkslike"/>
                <w:tag w:val="Arworkslike"/>
                <w:id w:val="231124854"/>
                <w:placeholder>
                  <w:docPart w:val="04C12886AEE841F881C8D5537C69220B"/>
                </w:placeholder>
                <w:showingPlcHdr/>
              </w:sdtPr>
              <w:sdtEndPr/>
              <w:sdtContent>
                <w:r w:rsidRPr="00D94D79">
                  <w:rPr>
                    <w:rFonts w:ascii="Simplified Arabic" w:hAnsi="Simplified Arabic" w:cs="Simplified Arabic"/>
                    <w:sz w:val="22"/>
                    <w:szCs w:val="22"/>
                  </w:rPr>
                  <w:t>تعمل</w:t>
                </w:r>
              </w:sdtContent>
            </w:sdt>
            <w:r w:rsidRPr="00D8247C" w:rsidR="00D8247C">
              <w:rPr>
                <w:rFonts w:ascii="Simplified Arabic" w:hAnsi="Simplified Arabic" w:cs="Simplified Arabic"/>
                <w:sz w:val="22"/>
                <w:szCs w:val="22"/>
                <w:rtl/>
              </w:rPr>
              <w:t xml:space="preserve">بصفة: </w:t>
            </w:r>
            <w:sdt>
              <w:sdtPr>
                <w:rPr>
                  <w:rFonts w:ascii="Simplified Arabic" w:hAnsi="Simplified Arabic" w:cs="Simplified Arabic"/>
                  <w:sz w:val="22"/>
                  <w:szCs w:val="22"/>
                  <w:rtl/>
                </w:rPr>
                <w:alias w:val="ArJobName"/>
                <w:tag w:val="ArJobName"/>
                <w:id w:val="-420721671"/>
                <w:placeholder>
                  <w:docPart w:val="601E5DDD04E94696976DC30320508633"/>
                </w:placeholder>
                <w:showingPlcHdr/>
              </w:sdtPr>
              <w:sdtEndPr/>
              <w:sdtContent>
                <w:r w:rsidRPr="00D94D79">
                  <w:rPr>
                    <w:rFonts w:ascii="Simplified Arabic" w:hAnsi="Simplified Arabic" w:cs="Simplified Arabic"/>
                    <w:sz w:val="22"/>
                    <w:szCs w:val="22"/>
                  </w:rPr>
                  <w:t>مسؤول في قسم مراقبة المشاريع</w:t>
                </w:r>
              </w:sdtContent>
            </w:sdt>
            <w:r>
              <w:rPr>
                <w:rFonts w:hint="cs" w:ascii="Simplified Arabic" w:hAnsi="Simplified Arabic" w:cs="Simplified Arabic"/>
                <w:sz w:val="22"/>
                <w:szCs w:val="22"/>
                <w:rtl/>
              </w:rPr>
              <w:t xml:space="preserve"> </w:t>
            </w:r>
            <w:sdt>
              <w:sdtPr>
                <w:rPr>
                  <w:rFonts w:ascii="Simplified Arabic" w:hAnsi="Simplified Arabic" w:cs="Simplified Arabic"/>
                  <w:sz w:val="22"/>
                  <w:szCs w:val="22"/>
                  <w:rtl/>
                </w:rPr>
                <w:alias w:val="ArDeptName"/>
                <w:tag w:val="ArDeptName"/>
                <w:id w:val="-1089846146"/>
                <w:placeholder>
                  <w:docPart w:val="817D05D8AEBB48529E588FC8358026B1"/>
                </w:placeholder>
                <w:showingPlcHdr/>
              </w:sdtPr>
              <w:sdtEndPr/>
              <w:sdtContent>
                <w:r w:rsidRPr="00D94D79">
                  <w:rPr>
                    <w:rFonts w:ascii="Simplified Arabic" w:hAnsi="Simplified Arabic" w:cs="Simplified Arabic"/>
                    <w:sz w:val="22"/>
                    <w:szCs w:val="22"/>
                  </w:rPr>
                  <w:t>غير ذلك</w:t>
                </w:r>
              </w:sdtContent>
            </w:sdt>
            <w:r>
              <w:rPr>
                <w:rFonts w:hint="cs" w:ascii="Simplified Arabic" w:hAnsi="Simplified Arabic" w:cs="Simplified Arabic"/>
                <w:sz w:val="22"/>
                <w:szCs w:val="22"/>
                <w:rtl/>
              </w:rPr>
              <w:t xml:space="preserve"> </w:t>
            </w:r>
            <w:r w:rsidRPr="00D8247C" w:rsidR="00D8247C">
              <w:rPr>
                <w:rFonts w:ascii="Simplified Arabic" w:hAnsi="Simplified Arabic" w:cs="Simplified Arabic"/>
                <w:sz w:val="22"/>
                <w:szCs w:val="22"/>
                <w:rtl/>
              </w:rPr>
              <w:t xml:space="preserve">لدى مكتب المفوضية </w:t>
            </w:r>
            <w:r w:rsidR="00720B4D">
              <w:rPr>
                <w:rFonts w:hint="cs" w:ascii="Simplified Arabic" w:hAnsi="Simplified Arabic" w:cs="Simplified Arabic"/>
                <w:sz w:val="22"/>
                <w:szCs w:val="22"/>
                <w:rtl/>
              </w:rPr>
              <w:t xml:space="preserve">في </w:t>
            </w:r>
            <w:sdt>
              <w:sdtPr>
                <w:rPr>
                  <w:rFonts w:ascii="Simplified Arabic" w:hAnsi="Simplified Arabic" w:cs="Simplified Arabic"/>
                  <w:sz w:val="22"/>
                  <w:szCs w:val="22"/>
                  <w:rtl/>
                </w:rPr>
                <w:alias w:val="ArOffice"/>
                <w:tag w:val="ArOffice"/>
                <w:id w:val="-1330049708"/>
                <w:placeholder>
                  <w:docPart w:val="8237D2DF472E4A42890E13B03ECEA2A4"/>
                </w:placeholder>
                <w:showingPlcHdr/>
              </w:sdtPr>
              <w:sdtEndPr/>
              <w:sdtContent>
                <w:r w:rsidRPr="00D94D79">
                  <w:rPr>
                    <w:rFonts w:ascii="Simplified Arabic" w:hAnsi="Simplified Arabic" w:cs="Simplified Arabic"/>
                    <w:sz w:val="22"/>
                    <w:szCs w:val="22"/>
                  </w:rPr>
                  <w:t>القامشلي</w:t>
                </w:r>
              </w:sdtContent>
            </w:sdt>
            <w:r w:rsidRPr="00D8247C" w:rsidR="00D8247C">
              <w:rPr>
                <w:rFonts w:ascii="Simplified Arabic" w:hAnsi="Simplified Arabic" w:cs="Simplified Arabic"/>
                <w:sz w:val="22"/>
                <w:szCs w:val="22"/>
                <w:rtl/>
              </w:rPr>
              <w:t>.</w:t>
            </w:r>
          </w:p>
          <w:p w:rsidRPr="00BB1FD5" w:rsidR="00BB1FD5" w:rsidP="00F8599B" w:rsidRDefault="00D8247C" w14:paraId="612D50AA" w14:textId="7E9E64BF">
            <w:pPr>
              <w:spacing w:after="120"/>
              <w:jc w:val="both"/>
              <w:rPr>
                <w:rFonts w:ascii="Simplified Arabic" w:hAnsi="Simplified Arabic" w:cs="Simplified Arabic"/>
                <w:sz w:val="22"/>
                <w:szCs w:val="22"/>
              </w:rPr>
            </w:pPr>
            <w:r w:rsidRPr="00D8247C">
              <w:rPr>
                <w:rFonts w:ascii="Simplified Arabic" w:hAnsi="Simplified Arabic" w:cs="Simplified Arabic"/>
                <w:sz w:val="22"/>
                <w:szCs w:val="22"/>
                <w:rtl/>
              </w:rPr>
              <w:t xml:space="preserve">مدة العقد: من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contractstartdate"/>
                <w:tag w:val="_arcontractstartdate"/>
                <w:id w:val="1377516623"/>
                <w:placeholder>
                  <w:docPart w:val="222EDF98D4F94CEEA975DA99CA06AA2E"/>
                </w:placeholder>
                <w:showingPlcHdr/>
              </w:sdtPr>
              <w:sdtEndPr/>
              <w:sdtContent>
                <w:r w:rsidRPr="001D1972" w:rsidR="00A532E0">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 xml:space="preserve">ولغاية </w:t>
            </w:r>
            <w:sdt>
              <w:sdtPr>
                <w:rPr>
                  <w:rFonts w:ascii="Simplified Arabic" w:hAnsi="Simplified Arabic" w:cs="Simplified Arabic"/>
                  <w:sz w:val="22"/>
                  <w:szCs w:val="22"/>
                  <w:rtl/>
                </w:rPr>
                <w:alias w:val="_arcontractenddate"/>
                <w:tag w:val="_arcontractenddate"/>
                <w:id w:val="-1749339443"/>
                <w:placeholder>
                  <w:docPart w:val="773BCE723A5E4D18833726B41315550F"/>
                </w:placeholder>
                <w:showingPlcHdr/>
              </w:sdtPr>
              <w:sdtEndPr/>
              <w:sdtContent>
                <w:r w:rsidRPr="00D94D79" w:rsidR="0077366A">
                  <w:rPr>
                    <w:rFonts w:ascii="Simplified Arabic" w:hAnsi="Simplified Arabic" w:cs="Simplified Arabic"/>
                    <w:sz w:val="22"/>
                    <w:szCs w:val="22"/>
                  </w:rPr>
                  <w:t>2021 شباط‎ 18</w:t>
                </w:r>
              </w:sdtContent>
            </w:sdt>
            <w:r w:rsidRPr="00D8247C">
              <w:rPr>
                <w:rFonts w:ascii="Simplified Arabic" w:hAnsi="Simplified Arabic" w:cs="Simplified Arabic"/>
                <w:sz w:val="22"/>
                <w:szCs w:val="22"/>
                <w:rtl/>
              </w:rPr>
              <w:t>، مع العلم أن</w:t>
            </w:r>
            <w:r w:rsidR="00510C73">
              <w:rPr>
                <w:rFonts w:hint="cs" w:ascii="Simplified Arabic" w:hAnsi="Simplified Arabic" w:cs="Simplified Arabic"/>
                <w:sz w:val="22"/>
                <w:szCs w:val="22"/>
                <w:rtl/>
              </w:rPr>
              <w:t xml:space="preserve">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Resendcy"/>
                <w:tag w:val="_arResendcy"/>
                <w:id w:val="-1857260119"/>
                <w:placeholder>
                  <w:docPart w:val="F71799D0983C4026A0415D9660EE44F4"/>
                </w:placeholder>
                <w:showingPlcHdr/>
              </w:sdtPr>
              <w:sdtEndPr/>
              <w:sdtContent>
                <w:r w:rsidRPr="00D94D79" w:rsidR="0077366A">
                  <w:rPr>
                    <w:rFonts w:ascii="Simplified Arabic" w:hAnsi="Simplified Arabic" w:cs="Simplified Arabic"/>
                    <w:sz w:val="22"/>
                    <w:szCs w:val="22"/>
                  </w:rPr>
                  <w:t>إقامتها</w:t>
                </w:r>
              </w:sdtContent>
            </w:sdt>
            <w:r w:rsidRPr="00D8247C">
              <w:rPr>
                <w:rFonts w:ascii="Simplified Arabic" w:hAnsi="Simplified Arabic" w:cs="Simplified Arabic"/>
                <w:sz w:val="22"/>
                <w:szCs w:val="22"/>
                <w:rtl/>
              </w:rPr>
              <w:t>الحالية تنتهي بتاريخ</w:t>
            </w:r>
            <w:r w:rsidR="009C407E">
              <w:rPr>
                <w:rFonts w:hint="cs" w:ascii="Simplified Arabic" w:hAnsi="Simplified Arabic" w:cs="Simplified Arabic"/>
                <w:sz w:val="22"/>
                <w:szCs w:val="22"/>
                <w:rtl/>
              </w:rPr>
              <w:t xml:space="preserve">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ResedencyEndDate"/>
                <w:tag w:val="_ARResedencyEndDate"/>
                <w:id w:val="583418695"/>
                <w:placeholder>
                  <w:docPart w:val="03EBBAE90B2148BE811702DE59748835"/>
                </w:placeholder>
                <w:showingPlcHdr/>
              </w:sdtPr>
              <w:sdtEndPr/>
              <w:sdtContent>
                <w:r w:rsidRPr="00D94D79" w:rsidR="0077366A">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w:t>
            </w:r>
          </w:p>
        </w:tc>
      </w:tr>
      <w:tr w:rsidRPr="00BB1FD5" w:rsidR="00BB1FD5" w:rsidTr="00ED4A6F" w14:paraId="201B3749" w14:textId="77777777">
        <w:trPr>
          <w:trHeight w:val="2211"/>
          <w:jc w:val="center"/>
        </w:trPr>
        <w:tc>
          <w:tcPr>
            <w:tcW w:w="4989" w:type="dxa"/>
            <w:shd w:val="clear" w:color="auto" w:fill="auto"/>
          </w:tcPr>
          <w:p w:rsidRPr="00BB1FD5" w:rsidR="00BB1FD5" w:rsidP="00CA5657" w:rsidRDefault="00BB1FD5" w14:paraId="1CA90C5B" w14:textId="77777777">
            <w:pPr>
              <w:bidi w:val="0"/>
              <w:spacing w:line="276" w:lineRule="auto"/>
              <w:jc w:val="lowKashida"/>
              <w:textAlignment w:val="top"/>
              <w:rPr>
                <w:rFonts w:cs="Times New Roman"/>
                <w:sz w:val="22"/>
                <w:szCs w:val="22"/>
                <w:lang w:bidi="ar-SY"/>
              </w:rPr>
            </w:pPr>
            <w:r w:rsidRPr="00BB1FD5">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rsidRPr="00BB1FD5" w:rsidR="00BB1FD5" w:rsidP="00CA5657" w:rsidRDefault="00BB1FD5" w14:paraId="1C4BB995"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tc>
      </w:tr>
      <w:tr w:rsidRPr="00BB1FD5" w:rsidR="00BB1FD5" w:rsidTr="00ED4A6F" w14:paraId="0BA5443C" w14:textId="77777777">
        <w:trPr>
          <w:trHeight w:val="624"/>
          <w:jc w:val="center"/>
        </w:trPr>
        <w:tc>
          <w:tcPr>
            <w:tcW w:w="4989" w:type="dxa"/>
            <w:shd w:val="clear" w:color="auto" w:fill="auto"/>
          </w:tcPr>
          <w:p w:rsidRPr="00BB1FD5" w:rsidR="00BB1FD5" w:rsidP="00CA5657" w:rsidRDefault="00BB1FD5" w14:paraId="4F24C129" w14:textId="7777777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hint="cs" w:cs="Times New Roman"/>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rsidRPr="00BB1FD5" w:rsidR="00BB1FD5" w:rsidP="00CA5657" w:rsidRDefault="00BB1FD5" w14:paraId="50133356"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hint="cs" w:ascii="Simplified Arabic" w:hAnsi="Simplified Arabic" w:cs="Simplified Arabic"/>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Pr="00BB1FD5" w:rsidR="00F87BC9" w:rsidTr="00ED4A6F" w14:paraId="6F9BA3E1" w14:textId="77777777">
        <w:trPr>
          <w:jc w:val="center"/>
        </w:trPr>
        <w:tc>
          <w:tcPr>
            <w:tcW w:w="4989" w:type="dxa"/>
            <w:shd w:val="clear" w:color="auto" w:fill="auto"/>
          </w:tcPr>
          <w:p w:rsidR="00F87BC9" w:rsidP="00F87BC9" w:rsidRDefault="00F87BC9" w14:paraId="6B4559B3" w14:textId="3AD3FA6F">
            <w:pPr>
              <w:bidi w:val="0"/>
              <w:spacing w:line="276" w:lineRule="auto"/>
              <w:jc w:val="both"/>
              <w:rPr>
                <w:rFonts w:cs="Times New Roman"/>
                <w:sz w:val="22"/>
                <w:szCs w:val="22"/>
              </w:rPr>
            </w:pPr>
          </w:p>
          <w:p w:rsidRPr="008A42C3" w:rsidR="008A42C3" w:rsidP="008A42C3" w:rsidRDefault="008A42C3" w14:paraId="713B4000" w14:textId="77777777">
            <w:pPr>
              <w:bidi w:val="0"/>
              <w:spacing w:line="276" w:lineRule="auto"/>
              <w:jc w:val="both"/>
              <w:rPr>
                <w:rFonts w:cs="Times New Roman"/>
                <w:sz w:val="22"/>
                <w:szCs w:val="22"/>
              </w:rPr>
            </w:pPr>
          </w:p>
          <w:p w:rsidRPr="008A42C3" w:rsidR="00F87BC9" w:rsidP="00F87BC9" w:rsidRDefault="00F87BC9" w14:paraId="5E8F156C" w14:textId="77777777">
            <w:pPr>
              <w:bidi w:val="0"/>
              <w:spacing w:line="276" w:lineRule="auto"/>
              <w:jc w:val="both"/>
              <w:rPr>
                <w:rFonts w:cs="Times New Roman"/>
                <w:sz w:val="22"/>
                <w:szCs w:val="22"/>
              </w:rPr>
            </w:pPr>
          </w:p>
          <w:p w:rsidRPr="008A42C3" w:rsidR="008A42C3" w:rsidP="008A42C3" w:rsidRDefault="008A42C3" w14:paraId="53EBCF8C" w14:textId="77777777">
            <w:pPr>
              <w:bidi w:val="0"/>
              <w:spacing w:before="40" w:line="276" w:lineRule="auto"/>
              <w:jc w:val="both"/>
              <w:textAlignment w:val="top"/>
              <w:rPr>
                <w:rFonts w:cs="Times New Roman"/>
                <w:sz w:val="22"/>
                <w:szCs w:val="22"/>
              </w:rPr>
            </w:pPr>
            <w:r w:rsidRPr="008A42C3">
              <w:rPr>
                <w:rFonts w:cs="Times New Roman"/>
                <w:sz w:val="22"/>
                <w:szCs w:val="22"/>
              </w:rPr>
              <w:t>Ministry of Foreign Affairs and Expatriates</w:t>
            </w:r>
          </w:p>
          <w:p w:rsidRPr="00BB1FD5" w:rsidR="00F87BC9" w:rsidP="008A42C3" w:rsidRDefault="008A42C3" w14:paraId="33070595" w14:textId="18861D48">
            <w:pPr>
              <w:bidi w:val="0"/>
              <w:spacing w:line="276" w:lineRule="auto"/>
              <w:jc w:val="both"/>
              <w:rPr>
                <w:rFonts w:cs="Times New Roman"/>
                <w:sz w:val="22"/>
                <w:szCs w:val="22"/>
              </w:rPr>
            </w:pPr>
            <w:r w:rsidRPr="008A42C3">
              <w:rPr>
                <w:rFonts w:cs="Times New Roman"/>
                <w:sz w:val="22"/>
                <w:szCs w:val="22"/>
              </w:rPr>
              <w:t>International Organizations and Conferences</w:t>
            </w:r>
          </w:p>
        </w:tc>
        <w:tc>
          <w:tcPr>
            <w:tcW w:w="4762" w:type="dxa"/>
            <w:shd w:val="clear" w:color="auto" w:fill="auto"/>
          </w:tcPr>
          <w:p w:rsidR="00F87BC9" w:rsidP="008A42C3" w:rsidRDefault="00F87BC9" w14:paraId="6045EE1C" w14:textId="02DB740E">
            <w:pPr>
              <w:jc w:val="lowKashida"/>
              <w:rPr>
                <w:rFonts w:ascii="Simplified Arabic" w:hAnsi="Simplified Arabic" w:cs="Simplified Arabic"/>
                <w:sz w:val="22"/>
                <w:szCs w:val="22"/>
                <w:lang w:bidi="ar-SY"/>
              </w:rPr>
            </w:pPr>
          </w:p>
          <w:p w:rsidR="008A42C3" w:rsidP="008A42C3" w:rsidRDefault="008A42C3" w14:paraId="37FFFEF3" w14:textId="77777777">
            <w:pPr>
              <w:jc w:val="lowKashida"/>
              <w:rPr>
                <w:rFonts w:ascii="Simplified Arabic" w:hAnsi="Simplified Arabic" w:cs="Simplified Arabic"/>
                <w:sz w:val="22"/>
                <w:szCs w:val="22"/>
                <w:lang w:bidi="ar-SY"/>
              </w:rPr>
            </w:pPr>
          </w:p>
          <w:p w:rsidRPr="008A42C3" w:rsidR="008A42C3" w:rsidP="008A42C3" w:rsidRDefault="008A42C3" w14:paraId="1488EA40" w14:textId="77777777">
            <w:pPr>
              <w:rPr>
                <w:rFonts w:ascii="Simplified Arabic" w:hAnsi="Simplified Arabic" w:cs="Simplified Arabic"/>
                <w:sz w:val="22"/>
                <w:szCs w:val="22"/>
                <w:lang w:bidi="ar-SY"/>
              </w:rPr>
            </w:pPr>
            <w:r w:rsidRPr="008A42C3">
              <w:rPr>
                <w:rFonts w:ascii="Simplified Arabic" w:hAnsi="Simplified Arabic" w:cs="Simplified Arabic"/>
                <w:sz w:val="22"/>
                <w:szCs w:val="22"/>
                <w:rtl/>
                <w:lang w:bidi="ar-SY"/>
              </w:rPr>
              <w:t>وزارة الخارجية والمغتربين</w:t>
            </w:r>
          </w:p>
          <w:p w:rsidRPr="00BB1FD5" w:rsidR="00F87BC9" w:rsidP="008A42C3" w:rsidRDefault="008A42C3" w14:paraId="1973193B" w14:textId="638F46BB">
            <w:pPr>
              <w:rPr>
                <w:rFonts w:cs="Times New Roman"/>
                <w:sz w:val="22"/>
                <w:szCs w:val="22"/>
                <w:lang w:bidi="ar-SY"/>
              </w:rPr>
            </w:pPr>
            <w:r w:rsidRPr="008A42C3">
              <w:rPr>
                <w:rFonts w:ascii="Simplified Arabic" w:hAnsi="Simplified Arabic" w:cs="Simplified Arabic"/>
                <w:sz w:val="22"/>
                <w:szCs w:val="22"/>
                <w:rtl/>
                <w:lang w:bidi="ar-SY"/>
              </w:rPr>
              <w:t>إدارة المنظمات الدولية والمؤتمرات</w:t>
            </w:r>
          </w:p>
        </w:tc>
      </w:tr>
    </w:tbl>
    <w:p w:rsidRPr="00BB1FD5" w:rsidR="00674E90" w:rsidP="00BB1FD5" w:rsidRDefault="00674E90" w14:paraId="34822429" w14:textId="77777777">
      <w:pPr>
        <w:rPr>
          <w:rFonts w:eastAsiaTheme="minorHAnsi"/>
        </w:rPr>
      </w:pPr>
    </w:p>
    <w:sectPr w:rsidRPr="00BB1FD5" w:rsidR="00674E90"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1F675" w14:textId="77777777" w:rsidR="001739C0" w:rsidRDefault="001739C0">
      <w:r>
        <w:separator/>
      </w:r>
    </w:p>
  </w:endnote>
  <w:endnote w:type="continuationSeparator" w:id="0">
    <w:p w14:paraId="479BEB36" w14:textId="77777777" w:rsidR="001739C0" w:rsidRDefault="0017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D5190" w14:textId="77777777" w:rsidR="001739C0" w:rsidRDefault="001739C0">
      <w:r>
        <w:separator/>
      </w:r>
    </w:p>
  </w:footnote>
  <w:footnote w:type="continuationSeparator" w:id="0">
    <w:p w14:paraId="47AF1061" w14:textId="77777777" w:rsidR="001739C0" w:rsidRDefault="0017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r w:rsidRPr="000A037F">
                              <w:rPr>
                                <w:sz w:val="16"/>
                                <w:szCs w:val="16"/>
                                <w:lang w:bidi="ar-SY"/>
                              </w:rPr>
                              <w:t>O.Box</w:t>
                            </w:r>
                            <w:proofErr w:type="spell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r w:rsidRPr="000A037F">
                              <w:rPr>
                                <w:sz w:val="16"/>
                                <w:szCs w:val="16"/>
                                <w:lang w:bidi="ar-SY"/>
                              </w:rPr>
                              <w:t>O.Box</w:t>
                            </w:r>
                            <w:proofErr w:type="spell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2A44"/>
    <w:rsid w:val="000053EA"/>
    <w:rsid w:val="000129CC"/>
    <w:rsid w:val="000136E2"/>
    <w:rsid w:val="000242A8"/>
    <w:rsid w:val="00033391"/>
    <w:rsid w:val="00042DA6"/>
    <w:rsid w:val="000507EA"/>
    <w:rsid w:val="000722A2"/>
    <w:rsid w:val="00072D36"/>
    <w:rsid w:val="00075999"/>
    <w:rsid w:val="00077340"/>
    <w:rsid w:val="00086D3D"/>
    <w:rsid w:val="00097C2C"/>
    <w:rsid w:val="000A037F"/>
    <w:rsid w:val="000A1380"/>
    <w:rsid w:val="000A4CC9"/>
    <w:rsid w:val="000B21D1"/>
    <w:rsid w:val="000B45A7"/>
    <w:rsid w:val="000F46D7"/>
    <w:rsid w:val="00112A76"/>
    <w:rsid w:val="0012044C"/>
    <w:rsid w:val="00125761"/>
    <w:rsid w:val="001364BE"/>
    <w:rsid w:val="00136F13"/>
    <w:rsid w:val="00146942"/>
    <w:rsid w:val="001563DC"/>
    <w:rsid w:val="00161216"/>
    <w:rsid w:val="001739C0"/>
    <w:rsid w:val="0017742C"/>
    <w:rsid w:val="00185208"/>
    <w:rsid w:val="00190DFF"/>
    <w:rsid w:val="00192D44"/>
    <w:rsid w:val="001946DA"/>
    <w:rsid w:val="001A0A2B"/>
    <w:rsid w:val="001A42B8"/>
    <w:rsid w:val="001B2C02"/>
    <w:rsid w:val="001D1972"/>
    <w:rsid w:val="001E1E9C"/>
    <w:rsid w:val="001E3E7B"/>
    <w:rsid w:val="001F2756"/>
    <w:rsid w:val="00210BCA"/>
    <w:rsid w:val="00237BC6"/>
    <w:rsid w:val="0024465E"/>
    <w:rsid w:val="002518D1"/>
    <w:rsid w:val="002617A2"/>
    <w:rsid w:val="00270878"/>
    <w:rsid w:val="002801D9"/>
    <w:rsid w:val="00291318"/>
    <w:rsid w:val="00293CD3"/>
    <w:rsid w:val="002A4AE6"/>
    <w:rsid w:val="002B026C"/>
    <w:rsid w:val="002E1DE6"/>
    <w:rsid w:val="002E2670"/>
    <w:rsid w:val="002E3A6C"/>
    <w:rsid w:val="002E4FD8"/>
    <w:rsid w:val="002F46B8"/>
    <w:rsid w:val="002F7AC4"/>
    <w:rsid w:val="003004A5"/>
    <w:rsid w:val="00313709"/>
    <w:rsid w:val="00324004"/>
    <w:rsid w:val="003318C8"/>
    <w:rsid w:val="00332F60"/>
    <w:rsid w:val="00336BF5"/>
    <w:rsid w:val="0034233A"/>
    <w:rsid w:val="003445B8"/>
    <w:rsid w:val="00356E06"/>
    <w:rsid w:val="00360DD6"/>
    <w:rsid w:val="00361F27"/>
    <w:rsid w:val="003B6BA8"/>
    <w:rsid w:val="003C18FB"/>
    <w:rsid w:val="003C47AC"/>
    <w:rsid w:val="003E44C3"/>
    <w:rsid w:val="003F1FAF"/>
    <w:rsid w:val="00407F44"/>
    <w:rsid w:val="00440173"/>
    <w:rsid w:val="004661FE"/>
    <w:rsid w:val="00473D18"/>
    <w:rsid w:val="00483CD4"/>
    <w:rsid w:val="00495415"/>
    <w:rsid w:val="0049769B"/>
    <w:rsid w:val="004A7550"/>
    <w:rsid w:val="004D5298"/>
    <w:rsid w:val="004D567A"/>
    <w:rsid w:val="004E410B"/>
    <w:rsid w:val="004F0FD8"/>
    <w:rsid w:val="005004EA"/>
    <w:rsid w:val="00504E59"/>
    <w:rsid w:val="00510C73"/>
    <w:rsid w:val="00512892"/>
    <w:rsid w:val="00517444"/>
    <w:rsid w:val="005217C5"/>
    <w:rsid w:val="00527E20"/>
    <w:rsid w:val="0053458C"/>
    <w:rsid w:val="005451FD"/>
    <w:rsid w:val="00556DF6"/>
    <w:rsid w:val="0056242D"/>
    <w:rsid w:val="00566C29"/>
    <w:rsid w:val="00570D15"/>
    <w:rsid w:val="00571619"/>
    <w:rsid w:val="005850A7"/>
    <w:rsid w:val="005A70E5"/>
    <w:rsid w:val="005A7B6F"/>
    <w:rsid w:val="005B4CB9"/>
    <w:rsid w:val="005C6679"/>
    <w:rsid w:val="005D0662"/>
    <w:rsid w:val="005D212D"/>
    <w:rsid w:val="005D2281"/>
    <w:rsid w:val="005D37B3"/>
    <w:rsid w:val="005E48CB"/>
    <w:rsid w:val="005F40E0"/>
    <w:rsid w:val="00605846"/>
    <w:rsid w:val="006108D7"/>
    <w:rsid w:val="006253E9"/>
    <w:rsid w:val="00627F06"/>
    <w:rsid w:val="00636990"/>
    <w:rsid w:val="006437E0"/>
    <w:rsid w:val="0064402D"/>
    <w:rsid w:val="00645071"/>
    <w:rsid w:val="00650F19"/>
    <w:rsid w:val="006558A6"/>
    <w:rsid w:val="0065642A"/>
    <w:rsid w:val="00656EC8"/>
    <w:rsid w:val="00674E90"/>
    <w:rsid w:val="006A0CD5"/>
    <w:rsid w:val="006A1147"/>
    <w:rsid w:val="006A1FFF"/>
    <w:rsid w:val="006A620C"/>
    <w:rsid w:val="006A6B51"/>
    <w:rsid w:val="006B0714"/>
    <w:rsid w:val="006C73DE"/>
    <w:rsid w:val="00711B2F"/>
    <w:rsid w:val="00720B4D"/>
    <w:rsid w:val="0072600F"/>
    <w:rsid w:val="00733332"/>
    <w:rsid w:val="00735140"/>
    <w:rsid w:val="00741AB6"/>
    <w:rsid w:val="00742307"/>
    <w:rsid w:val="0075213C"/>
    <w:rsid w:val="00756694"/>
    <w:rsid w:val="00764AAB"/>
    <w:rsid w:val="0077366A"/>
    <w:rsid w:val="00791A45"/>
    <w:rsid w:val="00793301"/>
    <w:rsid w:val="00796F5F"/>
    <w:rsid w:val="007A07E9"/>
    <w:rsid w:val="007A4A0B"/>
    <w:rsid w:val="007C7178"/>
    <w:rsid w:val="007D248B"/>
    <w:rsid w:val="007D30BD"/>
    <w:rsid w:val="007D632E"/>
    <w:rsid w:val="007E254E"/>
    <w:rsid w:val="007E28F5"/>
    <w:rsid w:val="008032CD"/>
    <w:rsid w:val="00803A25"/>
    <w:rsid w:val="008150B2"/>
    <w:rsid w:val="008173E8"/>
    <w:rsid w:val="0082739F"/>
    <w:rsid w:val="00831ACF"/>
    <w:rsid w:val="008333BE"/>
    <w:rsid w:val="00837D2E"/>
    <w:rsid w:val="00843C4E"/>
    <w:rsid w:val="00853C48"/>
    <w:rsid w:val="00876BBB"/>
    <w:rsid w:val="00876E93"/>
    <w:rsid w:val="0088135A"/>
    <w:rsid w:val="00883D58"/>
    <w:rsid w:val="0088768A"/>
    <w:rsid w:val="008938A8"/>
    <w:rsid w:val="008A16DA"/>
    <w:rsid w:val="008A2BFD"/>
    <w:rsid w:val="008A42C3"/>
    <w:rsid w:val="008A4922"/>
    <w:rsid w:val="008A62D2"/>
    <w:rsid w:val="008C4D72"/>
    <w:rsid w:val="008C60AC"/>
    <w:rsid w:val="008C620B"/>
    <w:rsid w:val="008D07F2"/>
    <w:rsid w:val="008D0E88"/>
    <w:rsid w:val="008F1948"/>
    <w:rsid w:val="00903870"/>
    <w:rsid w:val="00930881"/>
    <w:rsid w:val="00950935"/>
    <w:rsid w:val="00953454"/>
    <w:rsid w:val="00953E20"/>
    <w:rsid w:val="00954937"/>
    <w:rsid w:val="009636C2"/>
    <w:rsid w:val="009848B7"/>
    <w:rsid w:val="00986286"/>
    <w:rsid w:val="009A1384"/>
    <w:rsid w:val="009C407E"/>
    <w:rsid w:val="009C4E4C"/>
    <w:rsid w:val="009C5916"/>
    <w:rsid w:val="00A039BE"/>
    <w:rsid w:val="00A101F5"/>
    <w:rsid w:val="00A23705"/>
    <w:rsid w:val="00A24B89"/>
    <w:rsid w:val="00A26EDD"/>
    <w:rsid w:val="00A33B56"/>
    <w:rsid w:val="00A44442"/>
    <w:rsid w:val="00A50C01"/>
    <w:rsid w:val="00A532B2"/>
    <w:rsid w:val="00A532E0"/>
    <w:rsid w:val="00A55365"/>
    <w:rsid w:val="00A60AC7"/>
    <w:rsid w:val="00A83D81"/>
    <w:rsid w:val="00A92129"/>
    <w:rsid w:val="00AB3E38"/>
    <w:rsid w:val="00AB55CE"/>
    <w:rsid w:val="00AF4311"/>
    <w:rsid w:val="00B20A6B"/>
    <w:rsid w:val="00B225C0"/>
    <w:rsid w:val="00B24AE6"/>
    <w:rsid w:val="00B43374"/>
    <w:rsid w:val="00B43830"/>
    <w:rsid w:val="00B4439C"/>
    <w:rsid w:val="00B46951"/>
    <w:rsid w:val="00B4736B"/>
    <w:rsid w:val="00B57D98"/>
    <w:rsid w:val="00B64972"/>
    <w:rsid w:val="00B7668A"/>
    <w:rsid w:val="00B84212"/>
    <w:rsid w:val="00B85F39"/>
    <w:rsid w:val="00BB1FD5"/>
    <w:rsid w:val="00BB3997"/>
    <w:rsid w:val="00BB7845"/>
    <w:rsid w:val="00BC3E7E"/>
    <w:rsid w:val="00BC5C3D"/>
    <w:rsid w:val="00BD19E7"/>
    <w:rsid w:val="00BF1854"/>
    <w:rsid w:val="00C05E13"/>
    <w:rsid w:val="00C12B60"/>
    <w:rsid w:val="00C1663E"/>
    <w:rsid w:val="00C167FC"/>
    <w:rsid w:val="00C230FD"/>
    <w:rsid w:val="00C40856"/>
    <w:rsid w:val="00C57F81"/>
    <w:rsid w:val="00C61FBB"/>
    <w:rsid w:val="00C64A47"/>
    <w:rsid w:val="00C77286"/>
    <w:rsid w:val="00C86290"/>
    <w:rsid w:val="00CA11A3"/>
    <w:rsid w:val="00CB203A"/>
    <w:rsid w:val="00CB2CD2"/>
    <w:rsid w:val="00CB5B87"/>
    <w:rsid w:val="00CC3BD1"/>
    <w:rsid w:val="00CF198A"/>
    <w:rsid w:val="00CF2891"/>
    <w:rsid w:val="00D11EDF"/>
    <w:rsid w:val="00D25392"/>
    <w:rsid w:val="00D34043"/>
    <w:rsid w:val="00D342CE"/>
    <w:rsid w:val="00D3447C"/>
    <w:rsid w:val="00D37941"/>
    <w:rsid w:val="00D41278"/>
    <w:rsid w:val="00D42613"/>
    <w:rsid w:val="00D450C2"/>
    <w:rsid w:val="00D53835"/>
    <w:rsid w:val="00D54461"/>
    <w:rsid w:val="00D670F5"/>
    <w:rsid w:val="00D8247C"/>
    <w:rsid w:val="00D94D79"/>
    <w:rsid w:val="00D95546"/>
    <w:rsid w:val="00DA0AC7"/>
    <w:rsid w:val="00DA420E"/>
    <w:rsid w:val="00DA5F99"/>
    <w:rsid w:val="00DA6884"/>
    <w:rsid w:val="00DC79BB"/>
    <w:rsid w:val="00E2244B"/>
    <w:rsid w:val="00E22A49"/>
    <w:rsid w:val="00E31530"/>
    <w:rsid w:val="00E46A54"/>
    <w:rsid w:val="00E6097A"/>
    <w:rsid w:val="00E70D01"/>
    <w:rsid w:val="00E7611D"/>
    <w:rsid w:val="00E87B66"/>
    <w:rsid w:val="00E96145"/>
    <w:rsid w:val="00EA23B7"/>
    <w:rsid w:val="00EA7E4B"/>
    <w:rsid w:val="00EB0BC1"/>
    <w:rsid w:val="00EB3FD8"/>
    <w:rsid w:val="00EB6BF8"/>
    <w:rsid w:val="00ED3949"/>
    <w:rsid w:val="00ED4A6F"/>
    <w:rsid w:val="00EE5A02"/>
    <w:rsid w:val="00EF3F8E"/>
    <w:rsid w:val="00EF75FA"/>
    <w:rsid w:val="00F023C8"/>
    <w:rsid w:val="00F053ED"/>
    <w:rsid w:val="00F12E33"/>
    <w:rsid w:val="00F13F9B"/>
    <w:rsid w:val="00F208EC"/>
    <w:rsid w:val="00F319B8"/>
    <w:rsid w:val="00F33E92"/>
    <w:rsid w:val="00F41F67"/>
    <w:rsid w:val="00F74558"/>
    <w:rsid w:val="00F7744C"/>
    <w:rsid w:val="00F80943"/>
    <w:rsid w:val="00F80BFB"/>
    <w:rsid w:val="00F8599B"/>
    <w:rsid w:val="00F87BC9"/>
    <w:rsid w:val="00FA3A7F"/>
    <w:rsid w:val="00FC4AC2"/>
    <w:rsid w:val="00FC531A"/>
    <w:rsid w:val="00FC6151"/>
    <w:rsid w:val="00FD3865"/>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7D6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0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3DC90E24D949CFBEA8F954D6884F8D"/>
        <w:category>
          <w:name w:val="General"/>
          <w:gallery w:val="placeholder"/>
        </w:category>
        <w:types>
          <w:type w:val="bbPlcHdr"/>
        </w:types>
        <w:behaviors>
          <w:behavior w:val="content"/>
        </w:behaviors>
        <w:guid w:val="{DD725971-4C45-49F1-BEC6-FC2E1040EA5E}"/>
      </w:docPartPr>
      <w:docPartBody>
        <w:p w:rsidR="007D2E27" w:rsidRDefault="001F2CB9" w:rsidP="001F2CB9">
          <w:pPr>
            <w:pStyle w:val="603DC90E24D949CFBEA8F954D6884F8D"/>
          </w:pPr>
          <w:r w:rsidRPr="00D94D79">
            <w:rPr>
              <w:rFonts w:cs="Times New Roman"/>
              <w:sz w:val="22"/>
              <w:szCs w:val="22"/>
              <w:lang w:bidi="ar-SY"/>
            </w:rPr>
            <w:t>Click or tap here to enter text.</w:t>
          </w:r>
        </w:p>
      </w:docPartBody>
    </w:docPart>
    <w:docPart>
      <w:docPartPr>
        <w:name w:val="1FA63B45ECFD4DC3B240C36E3D71AD4A"/>
        <w:category>
          <w:name w:val="General"/>
          <w:gallery w:val="placeholder"/>
        </w:category>
        <w:types>
          <w:type w:val="bbPlcHdr"/>
        </w:types>
        <w:behaviors>
          <w:behavior w:val="content"/>
        </w:behaviors>
        <w:guid w:val="{B95F06C0-2A18-491E-8E2C-D797F0C7A7EB}"/>
      </w:docPartPr>
      <w:docPartBody>
        <w:p w:rsidR="007D2E27" w:rsidRDefault="001F2CB9" w:rsidP="001F2CB9">
          <w:pPr>
            <w:pStyle w:val="1FA63B45ECFD4DC3B240C36E3D71AD4A"/>
          </w:pPr>
          <w:r w:rsidRPr="00D94D79">
            <w:rPr>
              <w:rFonts w:cs="Times New Roman"/>
              <w:sz w:val="22"/>
              <w:szCs w:val="22"/>
              <w:lang w:bidi="ar-SY"/>
            </w:rPr>
            <w:t>Click or tap here to enter text.</w:t>
          </w:r>
        </w:p>
      </w:docPartBody>
    </w:docPart>
    <w:docPart>
      <w:docPartPr>
        <w:name w:val="6B6D58E6F54348EEB9C72D88929DF096"/>
        <w:category>
          <w:name w:val="General"/>
          <w:gallery w:val="placeholder"/>
        </w:category>
        <w:types>
          <w:type w:val="bbPlcHdr"/>
        </w:types>
        <w:behaviors>
          <w:behavior w:val="content"/>
        </w:behaviors>
        <w:guid w:val="{43B5D11C-2E73-4A24-9765-0A7779C9C9D8}"/>
      </w:docPartPr>
      <w:docPartBody>
        <w:p w:rsidR="007D2E27" w:rsidRDefault="001F2CB9" w:rsidP="001F2CB9">
          <w:pPr>
            <w:pStyle w:val="6B6D58E6F54348EEB9C72D88929DF096"/>
          </w:pPr>
          <w:r w:rsidRPr="00D94D79">
            <w:rPr>
              <w:rFonts w:cs="Times New Roman"/>
              <w:sz w:val="22"/>
              <w:szCs w:val="22"/>
              <w:lang w:bidi="ar-SY"/>
            </w:rPr>
            <w:t>Click or tap here to enter text.</w:t>
          </w:r>
        </w:p>
      </w:docPartBody>
    </w:docPart>
    <w:docPart>
      <w:docPartPr>
        <w:name w:val="F078591E3D9C41458B1B4C1117E4708F"/>
        <w:category>
          <w:name w:val="General"/>
          <w:gallery w:val="placeholder"/>
        </w:category>
        <w:types>
          <w:type w:val="bbPlcHdr"/>
        </w:types>
        <w:behaviors>
          <w:behavior w:val="content"/>
        </w:behaviors>
        <w:guid w:val="{53246C49-E3C4-4E1A-8C40-04FABE7D1A1C}"/>
      </w:docPartPr>
      <w:docPartBody>
        <w:p w:rsidR="007D2E27" w:rsidRDefault="001F2CB9" w:rsidP="001F2CB9">
          <w:pPr>
            <w:pStyle w:val="F078591E3D9C41458B1B4C1117E4708F"/>
          </w:pPr>
          <w:r w:rsidRPr="00D94D79">
            <w:rPr>
              <w:rFonts w:cs="Times New Roman"/>
              <w:sz w:val="22"/>
              <w:szCs w:val="22"/>
              <w:lang w:bidi="ar-SY"/>
            </w:rPr>
            <w:t>Click or tap here to enter text.</w:t>
          </w:r>
        </w:p>
      </w:docPartBody>
    </w:docPart>
    <w:docPart>
      <w:docPartPr>
        <w:name w:val="647C90D044E8401D820D21415CF12872"/>
        <w:category>
          <w:name w:val="General"/>
          <w:gallery w:val="placeholder"/>
        </w:category>
        <w:types>
          <w:type w:val="bbPlcHdr"/>
        </w:types>
        <w:behaviors>
          <w:behavior w:val="content"/>
        </w:behaviors>
        <w:guid w:val="{0BDE2748-2390-449C-9FF1-E8E0267CF341}"/>
      </w:docPartPr>
      <w:docPartBody>
        <w:p w:rsidR="007D2E27" w:rsidRDefault="001F2CB9" w:rsidP="001F2CB9">
          <w:pPr>
            <w:pStyle w:val="647C90D044E8401D820D21415CF12872"/>
          </w:pPr>
          <w:r w:rsidRPr="00D94D79">
            <w:rPr>
              <w:rFonts w:cs="Times New Roman"/>
              <w:sz w:val="22"/>
              <w:szCs w:val="22"/>
              <w:lang w:bidi="ar-SY"/>
            </w:rPr>
            <w:t>Click or tap here to enter text.</w:t>
          </w:r>
        </w:p>
      </w:docPartBody>
    </w:docPart>
    <w:docPart>
      <w:docPartPr>
        <w:name w:val="13682393D6EE4615B70E4F97D8FD0641"/>
        <w:category>
          <w:name w:val="General"/>
          <w:gallery w:val="placeholder"/>
        </w:category>
        <w:types>
          <w:type w:val="bbPlcHdr"/>
        </w:types>
        <w:behaviors>
          <w:behavior w:val="content"/>
        </w:behaviors>
        <w:guid w:val="{E4CA29C4-3065-4316-A776-EAE2BAF7DAEA}"/>
      </w:docPartPr>
      <w:docPartBody>
        <w:p w:rsidR="007D2E27" w:rsidRDefault="001F2CB9" w:rsidP="001F2CB9">
          <w:pPr>
            <w:pStyle w:val="13682393D6EE4615B70E4F97D8FD0641"/>
          </w:pPr>
          <w:r w:rsidRPr="00D94D79">
            <w:rPr>
              <w:rFonts w:cs="Times New Roman"/>
              <w:sz w:val="22"/>
              <w:szCs w:val="22"/>
              <w:lang w:bidi="ar-SY"/>
            </w:rPr>
            <w:t>Click or tap here to enter text.</w:t>
          </w:r>
        </w:p>
      </w:docPartBody>
    </w:docPart>
    <w:docPart>
      <w:docPartPr>
        <w:name w:val="AA806A41B4EF4A15988900C5CB0CA04A"/>
        <w:category>
          <w:name w:val="General"/>
          <w:gallery w:val="placeholder"/>
        </w:category>
        <w:types>
          <w:type w:val="bbPlcHdr"/>
        </w:types>
        <w:behaviors>
          <w:behavior w:val="content"/>
        </w:behaviors>
        <w:guid w:val="{8619B0A5-A5B5-42FD-A51F-96FAA75F4021}"/>
      </w:docPartPr>
      <w:docPartBody>
        <w:p w:rsidR="007D2E27" w:rsidRDefault="001F2CB9" w:rsidP="001F2CB9">
          <w:pPr>
            <w:pStyle w:val="AA806A41B4EF4A15988900C5CB0CA04A"/>
          </w:pPr>
          <w:r w:rsidRPr="00D94D79">
            <w:rPr>
              <w:rFonts w:cs="Times New Roman"/>
              <w:sz w:val="22"/>
              <w:szCs w:val="22"/>
              <w:lang w:bidi="ar-SY"/>
            </w:rPr>
            <w:t>Click or tap here to enter text.</w:t>
          </w:r>
        </w:p>
      </w:docPartBody>
    </w:docPart>
    <w:docPart>
      <w:docPartPr>
        <w:name w:val="AA5B07F306144589BE73417CEA868343"/>
        <w:category>
          <w:name w:val="General"/>
          <w:gallery w:val="placeholder"/>
        </w:category>
        <w:types>
          <w:type w:val="bbPlcHdr"/>
        </w:types>
        <w:behaviors>
          <w:behavior w:val="content"/>
        </w:behaviors>
        <w:guid w:val="{96B0C50B-5FF9-41B3-920C-959DA9ED16C3}"/>
      </w:docPartPr>
      <w:docPartBody>
        <w:p w:rsidR="007D2E27" w:rsidRDefault="001F2CB9" w:rsidP="001F2CB9">
          <w:pPr>
            <w:pStyle w:val="AA5B07F306144589BE73417CEA868343"/>
          </w:pPr>
          <w:r w:rsidRPr="00D94D79">
            <w:rPr>
              <w:rFonts w:cs="Times New Roman"/>
              <w:sz w:val="22"/>
              <w:szCs w:val="22"/>
              <w:lang w:bidi="ar-SY"/>
            </w:rPr>
            <w:t>Click or tap here to enter text.</w:t>
          </w:r>
        </w:p>
      </w:docPartBody>
    </w:docPart>
    <w:docPart>
      <w:docPartPr>
        <w:name w:val="43EACE71DD0E4847BAB692D94ADBB447"/>
        <w:category>
          <w:name w:val="General"/>
          <w:gallery w:val="placeholder"/>
        </w:category>
        <w:types>
          <w:type w:val="bbPlcHdr"/>
        </w:types>
        <w:behaviors>
          <w:behavior w:val="content"/>
        </w:behaviors>
        <w:guid w:val="{C261AA6B-4AD8-46D6-9F46-5D5D081AEFB5}"/>
      </w:docPartPr>
      <w:docPartBody>
        <w:p w:rsidR="007D2E27" w:rsidRDefault="001F2CB9" w:rsidP="001F2CB9">
          <w:pPr>
            <w:pStyle w:val="43EACE71DD0E4847BAB692D94ADBB447"/>
          </w:pPr>
          <w:r w:rsidRPr="00D94D79">
            <w:rPr>
              <w:rFonts w:cs="Times New Roman"/>
              <w:sz w:val="22"/>
              <w:szCs w:val="22"/>
              <w:lang w:bidi="ar-SY"/>
            </w:rPr>
            <w:t>Click or tap here to enter text.</w:t>
          </w:r>
        </w:p>
      </w:docPartBody>
    </w:docPart>
    <w:docPart>
      <w:docPartPr>
        <w:name w:val="F80A54BAEED04DD19EAE37BA77CFE214"/>
        <w:category>
          <w:name w:val="General"/>
          <w:gallery w:val="placeholder"/>
        </w:category>
        <w:types>
          <w:type w:val="bbPlcHdr"/>
        </w:types>
        <w:behaviors>
          <w:behavior w:val="content"/>
        </w:behaviors>
        <w:guid w:val="{5E7CF57A-D558-47D6-AED4-360E3ED4D503}"/>
      </w:docPartPr>
      <w:docPartBody>
        <w:p w:rsidR="007D2E27" w:rsidRDefault="001F2CB9" w:rsidP="001F2CB9">
          <w:pPr>
            <w:pStyle w:val="F80A54BAEED04DD19EAE37BA77CFE214"/>
          </w:pPr>
          <w:r w:rsidRPr="00D94D79">
            <w:rPr>
              <w:rFonts w:cs="Times New Roman"/>
              <w:sz w:val="22"/>
              <w:szCs w:val="22"/>
              <w:lang w:bidi="ar-SY"/>
            </w:rPr>
            <w:t>Click or tap here to enter text.</w:t>
          </w:r>
        </w:p>
      </w:docPartBody>
    </w:docPart>
    <w:docPart>
      <w:docPartPr>
        <w:name w:val="8ACED956B44A4B9BB8681C45BD3A41BC"/>
        <w:category>
          <w:name w:val="General"/>
          <w:gallery w:val="placeholder"/>
        </w:category>
        <w:types>
          <w:type w:val="bbPlcHdr"/>
        </w:types>
        <w:behaviors>
          <w:behavior w:val="content"/>
        </w:behaviors>
        <w:guid w:val="{8D8A8339-623C-4F13-BF34-49F697177F2E}"/>
      </w:docPartPr>
      <w:docPartBody>
        <w:p w:rsidR="007D2E27" w:rsidRDefault="001F2CB9" w:rsidP="001F2CB9">
          <w:pPr>
            <w:pStyle w:val="8ACED956B44A4B9BB8681C45BD3A41BC"/>
          </w:pPr>
          <w:r w:rsidRPr="00D94D79">
            <w:rPr>
              <w:rFonts w:cs="Times New Roman"/>
              <w:sz w:val="22"/>
              <w:szCs w:val="22"/>
              <w:lang w:bidi="ar-SY"/>
            </w:rPr>
            <w:t>Click or tap here to enter text.</w:t>
          </w:r>
        </w:p>
      </w:docPartBody>
    </w:docPart>
    <w:docPart>
      <w:docPartPr>
        <w:name w:val="3579E8FB8F6B47759935D7E619B142EB"/>
        <w:category>
          <w:name w:val="General"/>
          <w:gallery w:val="placeholder"/>
        </w:category>
        <w:types>
          <w:type w:val="bbPlcHdr"/>
        </w:types>
        <w:behaviors>
          <w:behavior w:val="content"/>
        </w:behaviors>
        <w:guid w:val="{11F23BBE-37D8-4A56-805C-92215EB34C73}"/>
      </w:docPartPr>
      <w:docPartBody>
        <w:p w:rsidR="007D2E27" w:rsidRDefault="001F2CB9" w:rsidP="001F2CB9">
          <w:pPr>
            <w:pStyle w:val="3579E8FB8F6B47759935D7E619B142EB"/>
          </w:pPr>
          <w:r w:rsidRPr="00D94D79">
            <w:rPr>
              <w:rFonts w:cs="Times New Roman"/>
              <w:sz w:val="22"/>
              <w:szCs w:val="22"/>
              <w:lang w:bidi="ar-SY"/>
            </w:rPr>
            <w:t>Click or tap here to enter text.</w:t>
          </w:r>
        </w:p>
      </w:docPartBody>
    </w:docPart>
    <w:docPart>
      <w:docPartPr>
        <w:name w:val="DD25D5A57E4E4D5EA437F08A0BA152BF"/>
        <w:category>
          <w:name w:val="General"/>
          <w:gallery w:val="placeholder"/>
        </w:category>
        <w:types>
          <w:type w:val="bbPlcHdr"/>
        </w:types>
        <w:behaviors>
          <w:behavior w:val="content"/>
        </w:behaviors>
        <w:guid w:val="{A831100A-65F0-4AB5-AB11-DB1900836219}"/>
      </w:docPartPr>
      <w:docPartBody>
        <w:p w:rsidR="007D2E27" w:rsidRDefault="001F2CB9" w:rsidP="001F2CB9">
          <w:pPr>
            <w:pStyle w:val="DD25D5A57E4E4D5EA437F08A0BA152BF"/>
          </w:pPr>
          <w:r w:rsidRPr="00D94D79">
            <w:rPr>
              <w:rFonts w:ascii="Simplified Arabic" w:hAnsi="Simplified Arabic" w:cs="Simplified Arabic"/>
              <w:sz w:val="22"/>
              <w:szCs w:val="22"/>
            </w:rPr>
            <w:t>Click or tap here to enter text.</w:t>
          </w:r>
        </w:p>
      </w:docPartBody>
    </w:docPart>
    <w:docPart>
      <w:docPartPr>
        <w:name w:val="B03C05775F364C3C85E95C3AB18ADF3A"/>
        <w:category>
          <w:name w:val="General"/>
          <w:gallery w:val="placeholder"/>
        </w:category>
        <w:types>
          <w:type w:val="bbPlcHdr"/>
        </w:types>
        <w:behaviors>
          <w:behavior w:val="content"/>
        </w:behaviors>
        <w:guid w:val="{F9AD73C7-F5C0-4983-8FF9-4734EFE67D87}"/>
      </w:docPartPr>
      <w:docPartBody>
        <w:p w:rsidR="007D2E27" w:rsidRDefault="001F2CB9" w:rsidP="001F2CB9">
          <w:pPr>
            <w:pStyle w:val="B03C05775F364C3C85E95C3AB18ADF3A"/>
          </w:pPr>
          <w:r w:rsidRPr="00D94D79">
            <w:rPr>
              <w:rFonts w:ascii="Simplified Arabic" w:hAnsi="Simplified Arabic" w:cs="Simplified Arabic"/>
              <w:sz w:val="22"/>
              <w:szCs w:val="22"/>
            </w:rPr>
            <w:t>Click or tap here to enter text.</w:t>
          </w:r>
        </w:p>
      </w:docPartBody>
    </w:docPart>
    <w:docPart>
      <w:docPartPr>
        <w:name w:val="FEBFF6EF90FA4092B96D35237A37DB19"/>
        <w:category>
          <w:name w:val="General"/>
          <w:gallery w:val="placeholder"/>
        </w:category>
        <w:types>
          <w:type w:val="bbPlcHdr"/>
        </w:types>
        <w:behaviors>
          <w:behavior w:val="content"/>
        </w:behaviors>
        <w:guid w:val="{16319326-2102-4206-A397-160D26E35BC2}"/>
      </w:docPartPr>
      <w:docPartBody>
        <w:p w:rsidR="007D2E27" w:rsidRDefault="001F2CB9" w:rsidP="001F2CB9">
          <w:pPr>
            <w:pStyle w:val="FEBFF6EF90FA4092B96D35237A37DB19"/>
          </w:pPr>
          <w:r w:rsidRPr="00D94D79">
            <w:rPr>
              <w:rFonts w:ascii="Simplified Arabic" w:hAnsi="Simplified Arabic" w:cs="Simplified Arabic"/>
              <w:sz w:val="22"/>
              <w:szCs w:val="22"/>
            </w:rPr>
            <w:t>Click or tap here to enter text.</w:t>
          </w:r>
        </w:p>
      </w:docPartBody>
    </w:docPart>
    <w:docPart>
      <w:docPartPr>
        <w:name w:val="3B7CA41A3C5642C485194065F7036B75"/>
        <w:category>
          <w:name w:val="General"/>
          <w:gallery w:val="placeholder"/>
        </w:category>
        <w:types>
          <w:type w:val="bbPlcHdr"/>
        </w:types>
        <w:behaviors>
          <w:behavior w:val="content"/>
        </w:behaviors>
        <w:guid w:val="{E59581D8-9684-4D7A-9EF0-41410377762D}"/>
      </w:docPartPr>
      <w:docPartBody>
        <w:p w:rsidR="007D2E27" w:rsidRDefault="001F2CB9" w:rsidP="001F2CB9">
          <w:pPr>
            <w:pStyle w:val="3B7CA41A3C5642C485194065F7036B75"/>
          </w:pPr>
          <w:r w:rsidRPr="00D94D79">
            <w:rPr>
              <w:rFonts w:ascii="Simplified Arabic" w:hAnsi="Simplified Arabic" w:cs="Simplified Arabic"/>
              <w:sz w:val="22"/>
              <w:szCs w:val="22"/>
            </w:rPr>
            <w:t>Click or tap here to enter text.</w:t>
          </w:r>
        </w:p>
      </w:docPartBody>
    </w:docPart>
    <w:docPart>
      <w:docPartPr>
        <w:name w:val="A21BB47DD5844D67A5C4A9E53B9F81E8"/>
        <w:category>
          <w:name w:val="General"/>
          <w:gallery w:val="placeholder"/>
        </w:category>
        <w:types>
          <w:type w:val="bbPlcHdr"/>
        </w:types>
        <w:behaviors>
          <w:behavior w:val="content"/>
        </w:behaviors>
        <w:guid w:val="{C83C8228-3AD9-4363-9F9B-70C729F0822B}"/>
      </w:docPartPr>
      <w:docPartBody>
        <w:p w:rsidR="007D2E27" w:rsidRDefault="001F2CB9" w:rsidP="001F2CB9">
          <w:pPr>
            <w:pStyle w:val="A21BB47DD5844D67A5C4A9E53B9F81E8"/>
          </w:pPr>
          <w:r w:rsidRPr="00D94D79">
            <w:rPr>
              <w:rFonts w:ascii="Simplified Arabic" w:hAnsi="Simplified Arabic" w:cs="Simplified Arabic"/>
              <w:sz w:val="22"/>
              <w:szCs w:val="22"/>
            </w:rPr>
            <w:t>Click or tap here to enter text.</w:t>
          </w:r>
        </w:p>
      </w:docPartBody>
    </w:docPart>
    <w:docPart>
      <w:docPartPr>
        <w:name w:val="04C12886AEE841F881C8D5537C69220B"/>
        <w:category>
          <w:name w:val="General"/>
          <w:gallery w:val="placeholder"/>
        </w:category>
        <w:types>
          <w:type w:val="bbPlcHdr"/>
        </w:types>
        <w:behaviors>
          <w:behavior w:val="content"/>
        </w:behaviors>
        <w:guid w:val="{4D7F2218-FDE2-424A-AA86-16C00198BF8B}"/>
      </w:docPartPr>
      <w:docPartBody>
        <w:p w:rsidR="007D2E27" w:rsidRDefault="001F2CB9" w:rsidP="001F2CB9">
          <w:pPr>
            <w:pStyle w:val="04C12886AEE841F881C8D5537C69220B"/>
          </w:pPr>
          <w:r w:rsidRPr="00D94D79">
            <w:rPr>
              <w:rFonts w:ascii="Simplified Arabic" w:hAnsi="Simplified Arabic" w:cs="Simplified Arabic"/>
              <w:sz w:val="22"/>
              <w:szCs w:val="22"/>
            </w:rPr>
            <w:t>Click or tap here to enter text.</w:t>
          </w:r>
        </w:p>
      </w:docPartBody>
    </w:docPart>
    <w:docPart>
      <w:docPartPr>
        <w:name w:val="601E5DDD04E94696976DC30320508633"/>
        <w:category>
          <w:name w:val="General"/>
          <w:gallery w:val="placeholder"/>
        </w:category>
        <w:types>
          <w:type w:val="bbPlcHdr"/>
        </w:types>
        <w:behaviors>
          <w:behavior w:val="content"/>
        </w:behaviors>
        <w:guid w:val="{221AA09E-A89F-42DF-9068-8BAE3BB1317A}"/>
      </w:docPartPr>
      <w:docPartBody>
        <w:p w:rsidR="007D2E27" w:rsidRDefault="001F2CB9" w:rsidP="001F2CB9">
          <w:pPr>
            <w:pStyle w:val="601E5DDD04E94696976DC30320508633"/>
          </w:pPr>
          <w:r w:rsidRPr="00D94D79">
            <w:rPr>
              <w:rFonts w:ascii="Simplified Arabic" w:hAnsi="Simplified Arabic" w:cs="Simplified Arabic"/>
              <w:sz w:val="22"/>
              <w:szCs w:val="22"/>
            </w:rPr>
            <w:t>Click or tap here to enter text.</w:t>
          </w:r>
        </w:p>
      </w:docPartBody>
    </w:docPart>
    <w:docPart>
      <w:docPartPr>
        <w:name w:val="817D05D8AEBB48529E588FC8358026B1"/>
        <w:category>
          <w:name w:val="General"/>
          <w:gallery w:val="placeholder"/>
        </w:category>
        <w:types>
          <w:type w:val="bbPlcHdr"/>
        </w:types>
        <w:behaviors>
          <w:behavior w:val="content"/>
        </w:behaviors>
        <w:guid w:val="{ED9D6936-903B-446F-949B-3BF7CF9A3585}"/>
      </w:docPartPr>
      <w:docPartBody>
        <w:p w:rsidR="007D2E27" w:rsidRDefault="001F2CB9" w:rsidP="001F2CB9">
          <w:pPr>
            <w:pStyle w:val="817D05D8AEBB48529E588FC8358026B1"/>
          </w:pPr>
          <w:r w:rsidRPr="00D94D79">
            <w:rPr>
              <w:rFonts w:ascii="Simplified Arabic" w:hAnsi="Simplified Arabic" w:cs="Simplified Arabic"/>
              <w:sz w:val="22"/>
              <w:szCs w:val="22"/>
            </w:rPr>
            <w:t>Click or tap here to enter text.</w:t>
          </w:r>
        </w:p>
      </w:docPartBody>
    </w:docPart>
    <w:docPart>
      <w:docPartPr>
        <w:name w:val="8237D2DF472E4A42890E13B03ECEA2A4"/>
        <w:category>
          <w:name w:val="General"/>
          <w:gallery w:val="placeholder"/>
        </w:category>
        <w:types>
          <w:type w:val="bbPlcHdr"/>
        </w:types>
        <w:behaviors>
          <w:behavior w:val="content"/>
        </w:behaviors>
        <w:guid w:val="{1087E50D-C6B5-47B0-BD59-FE79FB0204DF}"/>
      </w:docPartPr>
      <w:docPartBody>
        <w:p w:rsidR="007D2E27" w:rsidRDefault="001F2CB9" w:rsidP="001F2CB9">
          <w:pPr>
            <w:pStyle w:val="8237D2DF472E4A42890E13B03ECEA2A4"/>
          </w:pPr>
          <w:r w:rsidRPr="00D94D79">
            <w:rPr>
              <w:rFonts w:ascii="Simplified Arabic" w:hAnsi="Simplified Arabic" w:cs="Simplified Arabic"/>
              <w:sz w:val="22"/>
              <w:szCs w:val="22"/>
            </w:rPr>
            <w:t>Click or tap here to enter text.</w:t>
          </w:r>
        </w:p>
      </w:docPartBody>
    </w:docPart>
    <w:docPart>
      <w:docPartPr>
        <w:name w:val="222EDF98D4F94CEEA975DA99CA06AA2E"/>
        <w:category>
          <w:name w:val="General"/>
          <w:gallery w:val="placeholder"/>
        </w:category>
        <w:types>
          <w:type w:val="bbPlcHdr"/>
        </w:types>
        <w:behaviors>
          <w:behavior w:val="content"/>
        </w:behaviors>
        <w:guid w:val="{EF72745A-24B5-4ADF-B649-5E9396E4937B}"/>
      </w:docPartPr>
      <w:docPartBody>
        <w:p w:rsidR="007D2E27" w:rsidRDefault="001F2CB9" w:rsidP="001F2CB9">
          <w:pPr>
            <w:pStyle w:val="222EDF98D4F94CEEA975DA99CA06AA2E"/>
          </w:pPr>
          <w:r w:rsidRPr="001D1972">
            <w:rPr>
              <w:rFonts w:ascii="Simplified Arabic" w:hAnsi="Simplified Arabic" w:cs="Simplified Arabic"/>
              <w:sz w:val="22"/>
              <w:szCs w:val="22"/>
            </w:rPr>
            <w:t>Click or tap here to enter text.</w:t>
          </w:r>
        </w:p>
      </w:docPartBody>
    </w:docPart>
    <w:docPart>
      <w:docPartPr>
        <w:name w:val="773BCE723A5E4D18833726B41315550F"/>
        <w:category>
          <w:name w:val="General"/>
          <w:gallery w:val="placeholder"/>
        </w:category>
        <w:types>
          <w:type w:val="bbPlcHdr"/>
        </w:types>
        <w:behaviors>
          <w:behavior w:val="content"/>
        </w:behaviors>
        <w:guid w:val="{13A556DC-B40A-408D-9099-EDDCA9C26FD4}"/>
      </w:docPartPr>
      <w:docPartBody>
        <w:p w:rsidR="007D2E27" w:rsidRDefault="001F2CB9" w:rsidP="001F2CB9">
          <w:pPr>
            <w:pStyle w:val="773BCE723A5E4D18833726B41315550F"/>
          </w:pPr>
          <w:r w:rsidRPr="00D94D79">
            <w:rPr>
              <w:rFonts w:ascii="Simplified Arabic" w:hAnsi="Simplified Arabic" w:cs="Simplified Arabic"/>
              <w:sz w:val="22"/>
              <w:szCs w:val="22"/>
            </w:rPr>
            <w:t>Click or tap here to enter text.</w:t>
          </w:r>
        </w:p>
      </w:docPartBody>
    </w:docPart>
    <w:docPart>
      <w:docPartPr>
        <w:name w:val="F71799D0983C4026A0415D9660EE44F4"/>
        <w:category>
          <w:name w:val="General"/>
          <w:gallery w:val="placeholder"/>
        </w:category>
        <w:types>
          <w:type w:val="bbPlcHdr"/>
        </w:types>
        <w:behaviors>
          <w:behavior w:val="content"/>
        </w:behaviors>
        <w:guid w:val="{484A2671-F463-4E62-AF56-0EF1CF3DA05B}"/>
      </w:docPartPr>
      <w:docPartBody>
        <w:p w:rsidR="007D2E27" w:rsidRDefault="001F2CB9" w:rsidP="001F2CB9">
          <w:pPr>
            <w:pStyle w:val="F71799D0983C4026A0415D9660EE44F4"/>
          </w:pPr>
          <w:r w:rsidRPr="00D94D79">
            <w:rPr>
              <w:rFonts w:ascii="Simplified Arabic" w:hAnsi="Simplified Arabic" w:cs="Simplified Arabic"/>
              <w:sz w:val="22"/>
              <w:szCs w:val="22"/>
            </w:rPr>
            <w:t>Click or tap here to enter text.</w:t>
          </w:r>
        </w:p>
      </w:docPartBody>
    </w:docPart>
    <w:docPart>
      <w:docPartPr>
        <w:name w:val="03EBBAE90B2148BE811702DE59748835"/>
        <w:category>
          <w:name w:val="General"/>
          <w:gallery w:val="placeholder"/>
        </w:category>
        <w:types>
          <w:type w:val="bbPlcHdr"/>
        </w:types>
        <w:behaviors>
          <w:behavior w:val="content"/>
        </w:behaviors>
        <w:guid w:val="{FE858D7C-09A3-4100-8351-B5FDF44E2942}"/>
      </w:docPartPr>
      <w:docPartBody>
        <w:p w:rsidR="007D2E27" w:rsidRDefault="001F2CB9" w:rsidP="001F2CB9">
          <w:pPr>
            <w:pStyle w:val="03EBBAE90B2148BE811702DE59748835"/>
          </w:pPr>
          <w:r w:rsidRPr="00D94D79">
            <w:rPr>
              <w:rFonts w:ascii="Simplified Arabic" w:hAnsi="Simplified Arabic" w:cs="Simplified Arabic"/>
              <w:sz w:val="22"/>
              <w:szCs w:val="22"/>
            </w:rPr>
            <w:t>Click or tap here to enter text.</w:t>
          </w:r>
        </w:p>
      </w:docPartBody>
    </w:docPart>
    <w:docPart>
      <w:docPartPr>
        <w:name w:val="FEAEB6D62127498DA4F94516F3329E0E"/>
        <w:category>
          <w:name w:val="General"/>
          <w:gallery w:val="placeholder"/>
        </w:category>
        <w:types>
          <w:type w:val="bbPlcHdr"/>
        </w:types>
        <w:behaviors>
          <w:behavior w:val="content"/>
        </w:behaviors>
        <w:guid w:val="{67ED9841-F370-4076-97C8-205E51B7F246}"/>
      </w:docPartPr>
      <w:docPartBody>
        <w:p w:rsidR="00000000" w:rsidRDefault="00932F8C" w:rsidP="00932F8C">
          <w:pPr>
            <w:pStyle w:val="FEAEB6D62127498DA4F94516F3329E0E"/>
          </w:pPr>
          <w:r w:rsidRPr="00D94D79">
            <w:rPr>
              <w:rFonts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37"/>
    <w:rsid w:val="00121D37"/>
    <w:rsid w:val="00176D83"/>
    <w:rsid w:val="001F2CB9"/>
    <w:rsid w:val="002126D9"/>
    <w:rsid w:val="0028243C"/>
    <w:rsid w:val="002A6EDA"/>
    <w:rsid w:val="004106DC"/>
    <w:rsid w:val="007D2E27"/>
    <w:rsid w:val="00932F8C"/>
    <w:rsid w:val="00A7250F"/>
    <w:rsid w:val="00CB55D5"/>
    <w:rsid w:val="00F17D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CB9"/>
    <w:rPr>
      <w:color w:val="808080"/>
    </w:rPr>
  </w:style>
  <w:style w:type="paragraph" w:customStyle="1" w:styleId="2F425103C7D44ED1983A848ECB9D8410">
    <w:name w:val="2F425103C7D44ED1983A848ECB9D8410"/>
    <w:rsid w:val="001F2CB9"/>
  </w:style>
  <w:style w:type="paragraph" w:customStyle="1" w:styleId="60487125D5D34785A0EA4BD376C65569">
    <w:name w:val="60487125D5D34785A0EA4BD376C65569"/>
    <w:rsid w:val="001F2CB9"/>
  </w:style>
  <w:style w:type="paragraph" w:customStyle="1" w:styleId="603DC90E24D949CFBEA8F954D6884F8D">
    <w:name w:val="603DC90E24D949CFBEA8F954D6884F8D"/>
    <w:rsid w:val="001F2CB9"/>
    <w:pPr>
      <w:bidi/>
      <w:spacing w:after="0" w:line="240" w:lineRule="auto"/>
    </w:pPr>
    <w:rPr>
      <w:rFonts w:ascii="Times New Roman" w:eastAsia="Times New Roman" w:hAnsi="Times New Roman" w:cs="Traditional Arabic"/>
      <w:sz w:val="20"/>
      <w:szCs w:val="20"/>
    </w:rPr>
  </w:style>
  <w:style w:type="paragraph" w:customStyle="1" w:styleId="1FA63B45ECFD4DC3B240C36E3D71AD4A">
    <w:name w:val="1FA63B45ECFD4DC3B240C36E3D71AD4A"/>
    <w:rsid w:val="001F2CB9"/>
    <w:pPr>
      <w:bidi/>
      <w:spacing w:after="0" w:line="240" w:lineRule="auto"/>
    </w:pPr>
    <w:rPr>
      <w:rFonts w:ascii="Times New Roman" w:eastAsia="Times New Roman" w:hAnsi="Times New Roman" w:cs="Traditional Arabic"/>
      <w:sz w:val="20"/>
      <w:szCs w:val="20"/>
    </w:rPr>
  </w:style>
  <w:style w:type="paragraph" w:customStyle="1" w:styleId="6B6D58E6F54348EEB9C72D88929DF096">
    <w:name w:val="6B6D58E6F54348EEB9C72D88929DF096"/>
    <w:rsid w:val="001F2CB9"/>
    <w:pPr>
      <w:bidi/>
      <w:spacing w:after="0" w:line="240" w:lineRule="auto"/>
    </w:pPr>
    <w:rPr>
      <w:rFonts w:ascii="Times New Roman" w:eastAsia="Times New Roman" w:hAnsi="Times New Roman" w:cs="Traditional Arabic"/>
      <w:sz w:val="20"/>
      <w:szCs w:val="20"/>
    </w:rPr>
  </w:style>
  <w:style w:type="paragraph" w:customStyle="1" w:styleId="F078591E3D9C41458B1B4C1117E4708F">
    <w:name w:val="F078591E3D9C41458B1B4C1117E4708F"/>
    <w:rsid w:val="001F2CB9"/>
    <w:pPr>
      <w:bidi/>
      <w:spacing w:after="0" w:line="240" w:lineRule="auto"/>
    </w:pPr>
    <w:rPr>
      <w:rFonts w:ascii="Times New Roman" w:eastAsia="Times New Roman" w:hAnsi="Times New Roman" w:cs="Traditional Arabic"/>
      <w:sz w:val="20"/>
      <w:szCs w:val="20"/>
    </w:rPr>
  </w:style>
  <w:style w:type="paragraph" w:customStyle="1" w:styleId="647C90D044E8401D820D21415CF12872">
    <w:name w:val="647C90D044E8401D820D21415CF12872"/>
    <w:rsid w:val="001F2CB9"/>
    <w:pPr>
      <w:bidi/>
      <w:spacing w:after="0" w:line="240" w:lineRule="auto"/>
    </w:pPr>
    <w:rPr>
      <w:rFonts w:ascii="Times New Roman" w:eastAsia="Times New Roman" w:hAnsi="Times New Roman" w:cs="Traditional Arabic"/>
      <w:sz w:val="20"/>
      <w:szCs w:val="20"/>
    </w:rPr>
  </w:style>
  <w:style w:type="paragraph" w:customStyle="1" w:styleId="13682393D6EE4615B70E4F97D8FD0641">
    <w:name w:val="13682393D6EE4615B70E4F97D8FD0641"/>
    <w:rsid w:val="001F2CB9"/>
    <w:pPr>
      <w:bidi/>
      <w:spacing w:after="0" w:line="240" w:lineRule="auto"/>
    </w:pPr>
    <w:rPr>
      <w:rFonts w:ascii="Times New Roman" w:eastAsia="Times New Roman" w:hAnsi="Times New Roman" w:cs="Traditional Arabic"/>
      <w:sz w:val="20"/>
      <w:szCs w:val="20"/>
    </w:rPr>
  </w:style>
  <w:style w:type="paragraph" w:customStyle="1" w:styleId="AA806A41B4EF4A15988900C5CB0CA04A">
    <w:name w:val="AA806A41B4EF4A15988900C5CB0CA04A"/>
    <w:rsid w:val="001F2CB9"/>
    <w:pPr>
      <w:bidi/>
      <w:spacing w:after="0" w:line="240" w:lineRule="auto"/>
    </w:pPr>
    <w:rPr>
      <w:rFonts w:ascii="Times New Roman" w:eastAsia="Times New Roman" w:hAnsi="Times New Roman" w:cs="Traditional Arabic"/>
      <w:sz w:val="20"/>
      <w:szCs w:val="20"/>
    </w:rPr>
  </w:style>
  <w:style w:type="paragraph" w:customStyle="1" w:styleId="AA5B07F306144589BE73417CEA868343">
    <w:name w:val="AA5B07F306144589BE73417CEA868343"/>
    <w:rsid w:val="001F2CB9"/>
    <w:pPr>
      <w:bidi/>
      <w:spacing w:after="0" w:line="240" w:lineRule="auto"/>
    </w:pPr>
    <w:rPr>
      <w:rFonts w:ascii="Times New Roman" w:eastAsia="Times New Roman" w:hAnsi="Times New Roman" w:cs="Traditional Arabic"/>
      <w:sz w:val="20"/>
      <w:szCs w:val="20"/>
    </w:rPr>
  </w:style>
  <w:style w:type="paragraph" w:customStyle="1" w:styleId="43EACE71DD0E4847BAB692D94ADBB447">
    <w:name w:val="43EACE71DD0E4847BAB692D94ADBB447"/>
    <w:rsid w:val="001F2CB9"/>
    <w:pPr>
      <w:bidi/>
      <w:spacing w:after="0" w:line="240" w:lineRule="auto"/>
    </w:pPr>
    <w:rPr>
      <w:rFonts w:ascii="Times New Roman" w:eastAsia="Times New Roman" w:hAnsi="Times New Roman" w:cs="Traditional Arabic"/>
      <w:sz w:val="20"/>
      <w:szCs w:val="20"/>
    </w:rPr>
  </w:style>
  <w:style w:type="paragraph" w:customStyle="1" w:styleId="F80A54BAEED04DD19EAE37BA77CFE214">
    <w:name w:val="F80A54BAEED04DD19EAE37BA77CFE214"/>
    <w:rsid w:val="001F2CB9"/>
    <w:pPr>
      <w:bidi/>
      <w:spacing w:after="0" w:line="240" w:lineRule="auto"/>
    </w:pPr>
    <w:rPr>
      <w:rFonts w:ascii="Times New Roman" w:eastAsia="Times New Roman" w:hAnsi="Times New Roman" w:cs="Traditional Arabic"/>
      <w:sz w:val="20"/>
      <w:szCs w:val="20"/>
    </w:rPr>
  </w:style>
  <w:style w:type="paragraph" w:customStyle="1" w:styleId="8ACED956B44A4B9BB8681C45BD3A41BC">
    <w:name w:val="8ACED956B44A4B9BB8681C45BD3A41BC"/>
    <w:rsid w:val="001F2CB9"/>
    <w:pPr>
      <w:bidi/>
      <w:spacing w:after="0" w:line="240" w:lineRule="auto"/>
    </w:pPr>
    <w:rPr>
      <w:rFonts w:ascii="Times New Roman" w:eastAsia="Times New Roman" w:hAnsi="Times New Roman" w:cs="Traditional Arabic"/>
      <w:sz w:val="20"/>
      <w:szCs w:val="20"/>
    </w:rPr>
  </w:style>
  <w:style w:type="paragraph" w:customStyle="1" w:styleId="3579E8FB8F6B47759935D7E619B142EB">
    <w:name w:val="3579E8FB8F6B47759935D7E619B142EB"/>
    <w:rsid w:val="001F2CB9"/>
    <w:pPr>
      <w:bidi/>
      <w:spacing w:after="0" w:line="240" w:lineRule="auto"/>
    </w:pPr>
    <w:rPr>
      <w:rFonts w:ascii="Times New Roman" w:eastAsia="Times New Roman" w:hAnsi="Times New Roman" w:cs="Traditional Arabic"/>
      <w:sz w:val="20"/>
      <w:szCs w:val="20"/>
    </w:rPr>
  </w:style>
  <w:style w:type="paragraph" w:customStyle="1" w:styleId="DD25D5A57E4E4D5EA437F08A0BA152BF">
    <w:name w:val="DD25D5A57E4E4D5EA437F08A0BA152BF"/>
    <w:rsid w:val="001F2CB9"/>
    <w:pPr>
      <w:bidi/>
      <w:spacing w:after="0" w:line="240" w:lineRule="auto"/>
    </w:pPr>
    <w:rPr>
      <w:rFonts w:ascii="Times New Roman" w:eastAsia="Times New Roman" w:hAnsi="Times New Roman" w:cs="Traditional Arabic"/>
      <w:sz w:val="20"/>
      <w:szCs w:val="20"/>
    </w:rPr>
  </w:style>
  <w:style w:type="paragraph" w:customStyle="1" w:styleId="B03C05775F364C3C85E95C3AB18ADF3A">
    <w:name w:val="B03C05775F364C3C85E95C3AB18ADF3A"/>
    <w:rsid w:val="001F2CB9"/>
    <w:pPr>
      <w:bidi/>
      <w:spacing w:after="0" w:line="240" w:lineRule="auto"/>
    </w:pPr>
    <w:rPr>
      <w:rFonts w:ascii="Times New Roman" w:eastAsia="Times New Roman" w:hAnsi="Times New Roman" w:cs="Traditional Arabic"/>
      <w:sz w:val="20"/>
      <w:szCs w:val="20"/>
    </w:rPr>
  </w:style>
  <w:style w:type="paragraph" w:customStyle="1" w:styleId="FEBFF6EF90FA4092B96D35237A37DB19">
    <w:name w:val="FEBFF6EF90FA4092B96D35237A37DB19"/>
    <w:rsid w:val="001F2CB9"/>
    <w:pPr>
      <w:bidi/>
      <w:spacing w:after="0" w:line="240" w:lineRule="auto"/>
    </w:pPr>
    <w:rPr>
      <w:rFonts w:ascii="Times New Roman" w:eastAsia="Times New Roman" w:hAnsi="Times New Roman" w:cs="Traditional Arabic"/>
      <w:sz w:val="20"/>
      <w:szCs w:val="20"/>
    </w:rPr>
  </w:style>
  <w:style w:type="paragraph" w:customStyle="1" w:styleId="3B7CA41A3C5642C485194065F7036B75">
    <w:name w:val="3B7CA41A3C5642C485194065F7036B75"/>
    <w:rsid w:val="001F2CB9"/>
    <w:pPr>
      <w:bidi/>
      <w:spacing w:after="0" w:line="240" w:lineRule="auto"/>
    </w:pPr>
    <w:rPr>
      <w:rFonts w:ascii="Times New Roman" w:eastAsia="Times New Roman" w:hAnsi="Times New Roman" w:cs="Traditional Arabic"/>
      <w:sz w:val="20"/>
      <w:szCs w:val="20"/>
    </w:rPr>
  </w:style>
  <w:style w:type="paragraph" w:customStyle="1" w:styleId="A21BB47DD5844D67A5C4A9E53B9F81E8">
    <w:name w:val="A21BB47DD5844D67A5C4A9E53B9F81E8"/>
    <w:rsid w:val="001F2CB9"/>
    <w:pPr>
      <w:bidi/>
      <w:spacing w:after="0" w:line="240" w:lineRule="auto"/>
    </w:pPr>
    <w:rPr>
      <w:rFonts w:ascii="Times New Roman" w:eastAsia="Times New Roman" w:hAnsi="Times New Roman" w:cs="Traditional Arabic"/>
      <w:sz w:val="20"/>
      <w:szCs w:val="20"/>
    </w:rPr>
  </w:style>
  <w:style w:type="paragraph" w:customStyle="1" w:styleId="04C12886AEE841F881C8D5537C69220B">
    <w:name w:val="04C12886AEE841F881C8D5537C69220B"/>
    <w:rsid w:val="001F2CB9"/>
    <w:pPr>
      <w:bidi/>
      <w:spacing w:after="0" w:line="240" w:lineRule="auto"/>
    </w:pPr>
    <w:rPr>
      <w:rFonts w:ascii="Times New Roman" w:eastAsia="Times New Roman" w:hAnsi="Times New Roman" w:cs="Traditional Arabic"/>
      <w:sz w:val="20"/>
      <w:szCs w:val="20"/>
    </w:rPr>
  </w:style>
  <w:style w:type="paragraph" w:customStyle="1" w:styleId="601E5DDD04E94696976DC30320508633">
    <w:name w:val="601E5DDD04E94696976DC30320508633"/>
    <w:rsid w:val="001F2CB9"/>
    <w:pPr>
      <w:bidi/>
      <w:spacing w:after="0" w:line="240" w:lineRule="auto"/>
    </w:pPr>
    <w:rPr>
      <w:rFonts w:ascii="Times New Roman" w:eastAsia="Times New Roman" w:hAnsi="Times New Roman" w:cs="Traditional Arabic"/>
      <w:sz w:val="20"/>
      <w:szCs w:val="20"/>
    </w:rPr>
  </w:style>
  <w:style w:type="paragraph" w:customStyle="1" w:styleId="817D05D8AEBB48529E588FC8358026B1">
    <w:name w:val="817D05D8AEBB48529E588FC8358026B1"/>
    <w:rsid w:val="001F2CB9"/>
    <w:pPr>
      <w:bidi/>
      <w:spacing w:after="0" w:line="240" w:lineRule="auto"/>
    </w:pPr>
    <w:rPr>
      <w:rFonts w:ascii="Times New Roman" w:eastAsia="Times New Roman" w:hAnsi="Times New Roman" w:cs="Traditional Arabic"/>
      <w:sz w:val="20"/>
      <w:szCs w:val="20"/>
    </w:rPr>
  </w:style>
  <w:style w:type="paragraph" w:customStyle="1" w:styleId="8237D2DF472E4A42890E13B03ECEA2A4">
    <w:name w:val="8237D2DF472E4A42890E13B03ECEA2A4"/>
    <w:rsid w:val="001F2CB9"/>
    <w:pPr>
      <w:bidi/>
      <w:spacing w:after="0" w:line="240" w:lineRule="auto"/>
    </w:pPr>
    <w:rPr>
      <w:rFonts w:ascii="Times New Roman" w:eastAsia="Times New Roman" w:hAnsi="Times New Roman" w:cs="Traditional Arabic"/>
      <w:sz w:val="20"/>
      <w:szCs w:val="20"/>
    </w:rPr>
  </w:style>
  <w:style w:type="paragraph" w:customStyle="1" w:styleId="222EDF98D4F94CEEA975DA99CA06AA2E">
    <w:name w:val="222EDF98D4F94CEEA975DA99CA06AA2E"/>
    <w:rsid w:val="001F2CB9"/>
    <w:pPr>
      <w:bidi/>
      <w:spacing w:after="0" w:line="240" w:lineRule="auto"/>
    </w:pPr>
    <w:rPr>
      <w:rFonts w:ascii="Times New Roman" w:eastAsia="Times New Roman" w:hAnsi="Times New Roman" w:cs="Traditional Arabic"/>
      <w:sz w:val="20"/>
      <w:szCs w:val="20"/>
    </w:rPr>
  </w:style>
  <w:style w:type="paragraph" w:customStyle="1" w:styleId="773BCE723A5E4D18833726B41315550F">
    <w:name w:val="773BCE723A5E4D18833726B41315550F"/>
    <w:rsid w:val="001F2CB9"/>
    <w:pPr>
      <w:bidi/>
      <w:spacing w:after="0" w:line="240" w:lineRule="auto"/>
    </w:pPr>
    <w:rPr>
      <w:rFonts w:ascii="Times New Roman" w:eastAsia="Times New Roman" w:hAnsi="Times New Roman" w:cs="Traditional Arabic"/>
      <w:sz w:val="20"/>
      <w:szCs w:val="20"/>
    </w:rPr>
  </w:style>
  <w:style w:type="paragraph" w:customStyle="1" w:styleId="F71799D0983C4026A0415D9660EE44F4">
    <w:name w:val="F71799D0983C4026A0415D9660EE44F4"/>
    <w:rsid w:val="001F2CB9"/>
    <w:pPr>
      <w:bidi/>
      <w:spacing w:after="0" w:line="240" w:lineRule="auto"/>
    </w:pPr>
    <w:rPr>
      <w:rFonts w:ascii="Times New Roman" w:eastAsia="Times New Roman" w:hAnsi="Times New Roman" w:cs="Traditional Arabic"/>
      <w:sz w:val="20"/>
      <w:szCs w:val="20"/>
    </w:rPr>
  </w:style>
  <w:style w:type="paragraph" w:customStyle="1" w:styleId="03EBBAE90B2148BE811702DE59748835">
    <w:name w:val="03EBBAE90B2148BE811702DE59748835"/>
    <w:rsid w:val="001F2CB9"/>
    <w:pPr>
      <w:bidi/>
      <w:spacing w:after="0" w:line="240" w:lineRule="auto"/>
    </w:pPr>
    <w:rPr>
      <w:rFonts w:ascii="Times New Roman" w:eastAsia="Times New Roman" w:hAnsi="Times New Roman" w:cs="Traditional Arabic"/>
      <w:sz w:val="20"/>
      <w:szCs w:val="20"/>
    </w:rPr>
  </w:style>
  <w:style w:type="paragraph" w:customStyle="1" w:styleId="CE4056066F374DA0A9C3AECB1289DFE8">
    <w:name w:val="CE4056066F374DA0A9C3AECB1289DFE8"/>
    <w:rsid w:val="001F2CB9"/>
    <w:pPr>
      <w:bidi/>
      <w:spacing w:after="0" w:line="240" w:lineRule="auto"/>
    </w:pPr>
    <w:rPr>
      <w:rFonts w:ascii="Times New Roman" w:eastAsia="Times New Roman" w:hAnsi="Times New Roman" w:cs="Traditional Arabic"/>
      <w:sz w:val="20"/>
      <w:szCs w:val="20"/>
    </w:rPr>
  </w:style>
  <w:style w:type="paragraph" w:customStyle="1" w:styleId="8539942004F44E369226DB487E05E564">
    <w:name w:val="8539942004F44E369226DB487E05E564"/>
    <w:rsid w:val="001F2CB9"/>
    <w:pPr>
      <w:bidi/>
      <w:spacing w:after="0" w:line="240" w:lineRule="auto"/>
    </w:pPr>
    <w:rPr>
      <w:rFonts w:ascii="Times New Roman" w:eastAsia="Times New Roman" w:hAnsi="Times New Roman" w:cs="Traditional Arabic"/>
      <w:sz w:val="20"/>
      <w:szCs w:val="20"/>
    </w:rPr>
  </w:style>
  <w:style w:type="paragraph" w:customStyle="1" w:styleId="FEAEB6D62127498DA4F94516F3329E0E">
    <w:name w:val="FEAEB6D62127498DA4F94516F3329E0E"/>
    <w:rsid w:val="00932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70772-D9C6-42BA-819B-2E4F3B9F0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8B91991D-6137-451A-8859-68DD2FC1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122</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54</cp:revision>
  <cp:lastPrinted>2020-07-19T06:38:00Z</cp:lastPrinted>
  <dcterms:created xsi:type="dcterms:W3CDTF">2020-10-13T11:31:00Z</dcterms:created>
  <dcterms:modified xsi:type="dcterms:W3CDTF">2020-12-14T11:02:00Z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