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3E48C" w14:textId="111CDE13" w:rsidR="00674E90" w:rsidRPr="00DD1FE9" w:rsidRDefault="00674E90" w:rsidP="00D36DFD">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00507389" w:rsidRPr="00DD1FE9">
            <w:rPr>
              <w:rFonts w:asciiTheme="majorBidi" w:hAnsiTheme="majorBidi" w:cstheme="majorBidi"/>
              <w:sz w:val="22"/>
              <w:szCs w:val="22"/>
              <w:lang w:bidi="ar-SY"/>
            </w:rPr>
            <w:t>Click or tap here to enter text.</w:t>
          </w:r>
        </w:sdtContent>
      </w:sdt>
    </w:p>
    <w:p w14:paraId="3663A4BA" w14:textId="2B19DBCB" w:rsidR="00674E90" w:rsidRPr="00655B00" w:rsidRDefault="00E16095" w:rsidP="00674E90">
      <w:pPr>
        <w:bidi w:val="0"/>
        <w:spacing w:line="276" w:lineRule="auto"/>
        <w:rPr>
          <w:rFonts w:asciiTheme="majorBidi" w:hAnsiTheme="majorBidi" w:cstheme="majorBidi"/>
          <w:sz w:val="22"/>
          <w:szCs w:val="22"/>
        </w:rPr>
      </w:pPr>
      <w:sdt>
        <w:sdtPr>
          <w:rPr>
            <w:rFonts w:ascii="Simplified Arabic" w:hAnsi="Simplified Arabic" w:cs="Simplified Arabic"/>
            <w:sz w:val="22"/>
            <w:szCs w:val="22"/>
            <w:lang w:bidi="ar-SY"/>
          </w:rPr>
          <w:alias w:val="NoteVerbaleDate_EN"/>
          <w:tag w:val="NoteVerbaleDate_EN"/>
          <w:id w:val="329251936"/>
          <w:placeholder>
            <w:docPart w:val="B1735BE3527446708590401D31608386"/>
          </w:placeholder>
          <w:showingPlcHdr/>
        </w:sdtPr>
        <w:sdtEndPr/>
        <w:sdtContent>
          <w:r w:rsidR="00B121A5" w:rsidRPr="007A3358">
            <w:rPr>
              <w:rFonts w:asciiTheme="majorBidi" w:hAnsiTheme="majorBidi" w:cstheme="majorBidi"/>
              <w:sz w:val="22"/>
              <w:szCs w:val="22"/>
              <w:lang w:bidi="ar-SY"/>
            </w:rPr>
            <w:t>Click or tap here to enter text.</w:t>
          </w:r>
        </w:sdtContent>
      </w:sdt>
      <w:r w:rsidR="00B121A5">
        <w:rPr>
          <w:rFonts w:ascii="Simplified Arabic" w:hAnsi="Simplified Arabic" w:cs="Simplified Arabic"/>
          <w:sz w:val="22"/>
          <w:szCs w:val="22"/>
          <w:lang w:bidi="ar-SY"/>
        </w:rPr>
        <w:br/>
      </w: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00373D0A" w:rsidRPr="00655B00" w14:paraId="33A0AACB" w14:textId="77777777" w:rsidTr="00323EB3">
        <w:trPr>
          <w:trHeight w:val="1425"/>
        </w:trPr>
        <w:tc>
          <w:tcPr>
            <w:tcW w:w="5257" w:type="dxa"/>
            <w:shd w:val="clear" w:color="auto" w:fill="auto"/>
          </w:tcPr>
          <w:p w14:paraId="5F28096B" w14:textId="77777777" w:rsidR="00373D0A" w:rsidRDefault="00373D0A" w:rsidP="00FE67BB">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14:paraId="51B4E904" w14:textId="2822EE98" w:rsidR="00FE67BB" w:rsidRPr="00DD1FE9" w:rsidRDefault="00FE67BB" w:rsidP="00FE67BB">
            <w:pPr>
              <w:bidi w:val="0"/>
              <w:spacing w:line="276" w:lineRule="auto"/>
              <w:jc w:val="lowKashida"/>
              <w:rPr>
                <w:rFonts w:asciiTheme="majorBidi" w:hAnsiTheme="majorBidi" w:cstheme="majorBidi"/>
                <w:sz w:val="22"/>
                <w:szCs w:val="22"/>
                <w:lang w:bidi="ar-SY"/>
              </w:rPr>
            </w:pPr>
          </w:p>
        </w:tc>
        <w:tc>
          <w:tcPr>
            <w:tcW w:w="5040" w:type="dxa"/>
            <w:shd w:val="clear" w:color="auto" w:fill="auto"/>
          </w:tcPr>
          <w:p w14:paraId="1D2871C1" w14:textId="6B82ED95" w:rsidR="00373D0A" w:rsidRPr="00655B00" w:rsidRDefault="00373D0A" w:rsidP="00FE67BB">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ascii="Simplified Arabic" w:hAnsi="Simplified Arabic" w:cs="Simplified Arabic" w:hint="cs"/>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00951692" w:rsidRPr="009A03BE">
              <w:rPr>
                <w:rFonts w:ascii="Simplified Arabic" w:hAnsi="Simplified Arabic" w:cs="Simplified Arabic" w:hint="cs"/>
                <w:sz w:val="22"/>
                <w:szCs w:val="22"/>
                <w:rtl/>
                <w:lang w:bidi="ar-SY"/>
              </w:rPr>
              <w:t>- وزارة</w:t>
            </w:r>
            <w:r w:rsidRPr="009A03BE">
              <w:rPr>
                <w:rFonts w:ascii="Simplified Arabic" w:hAnsi="Simplified Arabic" w:cs="Simplified Arabic"/>
                <w:sz w:val="22"/>
                <w:szCs w:val="22"/>
                <w:rtl/>
                <w:lang w:bidi="ar-SY"/>
              </w:rPr>
              <w:t xml:space="preserve"> الخارجية والمغتربين الموقرة</w:t>
            </w:r>
            <w:r w:rsidRPr="009A03BE">
              <w:rPr>
                <w:rFonts w:ascii="Simplified Arabic" w:hAnsi="Simplified Arabic" w:cs="Simplified Arabic" w:hint="cs"/>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ascii="Simplified Arabic" w:hAnsi="Simplified Arabic" w:cs="Simplified Arabic" w:hint="cs"/>
                <w:sz w:val="22"/>
                <w:szCs w:val="22"/>
                <w:rtl/>
                <w:lang w:bidi="ar-SY"/>
              </w:rPr>
              <w:t>.</w:t>
            </w:r>
          </w:p>
        </w:tc>
      </w:tr>
      <w:tr w:rsidR="00FE67BB" w:rsidRPr="00655B00" w14:paraId="273AD6E4" w14:textId="77777777" w:rsidTr="00323EB3">
        <w:trPr>
          <w:trHeight w:val="70"/>
        </w:trPr>
        <w:tc>
          <w:tcPr>
            <w:tcW w:w="5257" w:type="dxa"/>
            <w:shd w:val="clear" w:color="auto" w:fill="auto"/>
          </w:tcPr>
          <w:p w14:paraId="0D0958BD" w14:textId="77777777" w:rsidR="00FE67BB" w:rsidRPr="00DD1FE9" w:rsidRDefault="00FE67BB" w:rsidP="00FE67BB">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Click or tap here to enter text.</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Click or tap here to enter text.</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 </w:t>
                </w:r>
              </w:sdtContent>
            </w:sdt>
            <w:r w:rsidRPr="00DD1FE9">
              <w:rPr>
                <w:rFonts w:asciiTheme="majorBidi" w:hAnsiTheme="majorBidi" w:cstheme="majorBidi"/>
                <w:sz w:val="22"/>
                <w:szCs w:val="22"/>
                <w:lang w:bidi="ar-SY"/>
              </w:rPr>
              <w:t>.</w:t>
            </w:r>
          </w:p>
          <w:p w14:paraId="3B43CDA8" w14:textId="77777777" w:rsidR="00FE67BB" w:rsidRPr="00FE67BB" w:rsidRDefault="00FE67BB" w:rsidP="00FE67BB">
            <w:pPr>
              <w:bidi w:val="0"/>
              <w:spacing w:line="360" w:lineRule="auto"/>
              <w:rPr>
                <w:rFonts w:asciiTheme="majorBidi" w:hAnsiTheme="majorBidi" w:cstheme="majorBidi"/>
                <w:sz w:val="22"/>
                <w:szCs w:val="22"/>
                <w:lang w:bidi="ar-SY"/>
              </w:rPr>
            </w:pPr>
          </w:p>
        </w:tc>
        <w:tc>
          <w:tcPr>
            <w:tcW w:w="5040" w:type="dxa"/>
            <w:shd w:val="clear" w:color="auto" w:fill="auto"/>
          </w:tcPr>
          <w:p w14:paraId="46CBDE1E" w14:textId="3C3A0EAA" w:rsidR="00FE67BB" w:rsidRPr="00617F9E" w:rsidRDefault="00FE67BB" w:rsidP="00566070">
            <w:pPr>
              <w:spacing w:line="276" w:lineRule="auto"/>
              <w:jc w:val="both"/>
              <w:rPr>
                <w:rFonts w:ascii="Simplified Arabic" w:hAnsi="Simplified Arabic" w:cs="Simplified Arabic"/>
                <w:sz w:val="22"/>
                <w:szCs w:val="22"/>
                <w:lang w:bidi="ar-SY"/>
              </w:rPr>
            </w:pPr>
            <w:r w:rsidRPr="00617F9E">
              <w:rPr>
                <w:rFonts w:ascii="Simplified Arabic" w:hAnsi="Simplified Arabic" w:cs="Simplified Arabic" w:hint="cs"/>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ascii="Simplified Arabic" w:hAnsi="Simplified Arabic" w:cs="Simplified Arabic" w:hint="cs"/>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ascii="Simplified Arabic" w:hAnsi="Simplified Arabic" w:cs="Simplified Arabic" w:hint="cs"/>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Click or tap here to enter text.</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005207B9" w:rsidRPr="00617F9E">
                  <w:rPr>
                    <w:rFonts w:ascii="Simplified Arabic" w:hAnsi="Simplified Arabic" w:cs="Simplified Arabic"/>
                    <w:sz w:val="22"/>
                    <w:szCs w:val="22"/>
                    <w:lang w:bidi="ar-SY"/>
                  </w:rPr>
                  <w:t>Click or tap here to enter text.</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hint="cs"/>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w:t>
                </w:r>
              </w:sdtContent>
            </w:sdt>
            <w:r w:rsidRPr="00617F9E">
              <w:rPr>
                <w:rFonts w:ascii="Simplified Arabic" w:hAnsi="Simplified Arabic" w:cs="Simplified Arabic"/>
                <w:sz w:val="22"/>
                <w:szCs w:val="22"/>
                <w:lang w:bidi="ar-SY"/>
              </w:rPr>
              <w:t>.</w:t>
            </w:r>
          </w:p>
          <w:p w14:paraId="333584F7" w14:textId="77777777" w:rsidR="00FE67BB" w:rsidRPr="00655B00" w:rsidRDefault="00FE67BB" w:rsidP="00FE67BB">
            <w:pPr>
              <w:spacing w:line="276" w:lineRule="auto"/>
              <w:jc w:val="lowKashida"/>
              <w:rPr>
                <w:rFonts w:ascii="Simplified Arabic" w:hAnsi="Simplified Arabic" w:cs="Simplified Arabic"/>
                <w:sz w:val="22"/>
                <w:szCs w:val="22"/>
                <w:rtl/>
                <w:lang w:bidi="ar-SY"/>
              </w:rPr>
            </w:pPr>
          </w:p>
        </w:tc>
      </w:tr>
      <w:tr w:rsidR="00FE67BB" w:rsidRPr="00655B00" w14:paraId="17DF53CE" w14:textId="77777777" w:rsidTr="00323EB3">
        <w:trPr>
          <w:trHeight w:val="70"/>
        </w:trPr>
        <w:tc>
          <w:tcPr>
            <w:tcW w:w="5257" w:type="dxa"/>
            <w:shd w:val="clear" w:color="auto" w:fill="auto"/>
          </w:tcPr>
          <w:p w14:paraId="3E76728D" w14:textId="77777777" w:rsidR="00FE67BB" w:rsidRDefault="00FE67BB" w:rsidP="00566070">
            <w:pPr>
              <w:bidi w:val="0"/>
              <w:spacing w:line="276" w:lineRule="auto"/>
              <w:jc w:val="both"/>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Click or tap here to enter text.</w:t>
                </w:r>
              </w:sdtContent>
            </w:sdt>
            <w:r w:rsidRPr="00DD1FE9">
              <w:rPr>
                <w:rFonts w:asciiTheme="majorBidi" w:hAnsiTheme="majorBidi" w:cstheme="majorBidi"/>
                <w:sz w:val="22"/>
                <w:szCs w:val="22"/>
                <w:lang w:bidi="ar-SY"/>
              </w:rPr>
              <w:t>.</w:t>
            </w:r>
          </w:p>
          <w:p w14:paraId="0C444E86" w14:textId="1DFE43A9" w:rsidR="00FE67BB" w:rsidRPr="00FE67BB" w:rsidRDefault="00FE67BB" w:rsidP="00FE67BB">
            <w:pPr>
              <w:bidi w:val="0"/>
              <w:spacing w:line="276" w:lineRule="auto"/>
              <w:rPr>
                <w:rFonts w:asciiTheme="majorBidi" w:hAnsiTheme="majorBidi" w:cstheme="majorBidi"/>
                <w:sz w:val="22"/>
                <w:szCs w:val="22"/>
                <w:lang w:bidi="ar-SY"/>
              </w:rPr>
            </w:pPr>
          </w:p>
        </w:tc>
        <w:tc>
          <w:tcPr>
            <w:tcW w:w="5040" w:type="dxa"/>
            <w:shd w:val="clear" w:color="auto" w:fill="auto"/>
          </w:tcPr>
          <w:p w14:paraId="0AC66D37" w14:textId="7D9A2544" w:rsidR="00FE67BB" w:rsidRDefault="00FE67BB" w:rsidP="00566070">
            <w:pPr>
              <w:spacing w:line="276" w:lineRule="auto"/>
              <w:jc w:val="both"/>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w:t>
            </w:r>
            <w:r w:rsidR="003C3332" w:rsidRPr="00655B00">
              <w:rPr>
                <w:rFonts w:ascii="Simplified Arabic" w:hAnsi="Simplified Arabic" w:cs="Simplified Arabic" w:hint="cs"/>
                <w:sz w:val="22"/>
                <w:szCs w:val="22"/>
                <w:rtl/>
                <w:lang w:bidi="ar-SY"/>
              </w:rPr>
              <w:t>هذه الزيارة</w:t>
            </w:r>
            <w:r w:rsidRPr="00655B00">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w:t>
                </w:r>
              </w:sdtContent>
            </w:sdt>
          </w:p>
          <w:p w14:paraId="33853216" w14:textId="3BE99358" w:rsidR="00EB776C" w:rsidRPr="00655B00" w:rsidRDefault="00EB776C" w:rsidP="00FE67BB">
            <w:pPr>
              <w:spacing w:line="276" w:lineRule="auto"/>
              <w:jc w:val="lowKashida"/>
              <w:rPr>
                <w:rFonts w:ascii="Simplified Arabic" w:hAnsi="Simplified Arabic" w:cs="Simplified Arabic"/>
                <w:sz w:val="22"/>
                <w:szCs w:val="22"/>
                <w:rtl/>
                <w:lang w:bidi="ar-SY"/>
              </w:rPr>
            </w:pPr>
          </w:p>
        </w:tc>
      </w:tr>
      <w:tr w:rsidR="00FE67BB" w:rsidRPr="00655B00" w14:paraId="7B2CC8F4" w14:textId="77777777" w:rsidTr="00323EB3">
        <w:trPr>
          <w:trHeight w:val="70"/>
        </w:trPr>
        <w:tc>
          <w:tcPr>
            <w:tcW w:w="5257" w:type="dxa"/>
            <w:shd w:val="clear" w:color="auto" w:fill="auto"/>
          </w:tcPr>
          <w:p w14:paraId="15F2A029" w14:textId="22EF4EEF" w:rsidR="00FE67BB" w:rsidRPr="00FE67BB" w:rsidRDefault="00FE67BB" w:rsidP="002569CA">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visit will be conducted in coordination with </w:t>
            </w:r>
            <w:sdt>
              <w:sdtPr>
                <w:rPr>
                  <w:rFonts w:asciiTheme="majorBidi" w:hAnsiTheme="majorBidi" w:cstheme="majorBidi"/>
                  <w:sz w:val="22"/>
                  <w:szCs w:val="22"/>
                  <w:lang w:bidi="ar-SY"/>
                </w:rPr>
                <w:alias w:val="Organization_EN"/>
                <w:tag w:val="Organization_EN"/>
                <w:id w:val="1184934490"/>
                <w:placeholder>
                  <w:docPart w:val="DefaultPlaceholder_-1854013440"/>
                </w:placeholder>
                <w:showingPlcHdr/>
              </w:sdtPr>
              <w:sdtEndPr/>
              <w:sdtContent>
                <w:r w:rsidR="008F5F71" w:rsidRPr="008F5F71">
                  <w:rPr>
                    <w:rFonts w:asciiTheme="majorBidi" w:hAnsiTheme="majorBidi" w:cstheme="majorBidi"/>
                    <w:sz w:val="22"/>
                    <w:szCs w:val="22"/>
                    <w:lang w:bidi="ar-SY"/>
                  </w:rPr>
                  <w:t>Click or tap here to enter text.</w:t>
                </w:r>
              </w:sdtContent>
            </w:sdt>
            <w:r w:rsidR="002569CA">
              <w:rPr>
                <w:rFonts w:asciiTheme="majorBidi" w:hAnsiTheme="majorBidi" w:cstheme="majorBidi"/>
                <w:sz w:val="22"/>
                <w:szCs w:val="22"/>
                <w:lang w:bidi="ar-SY"/>
              </w:rPr>
              <w:t xml:space="preserve"> </w:t>
            </w:r>
            <w:r w:rsidRPr="00DD1FE9">
              <w:rPr>
                <w:rFonts w:asciiTheme="majorBidi" w:hAnsiTheme="majorBidi" w:cstheme="majorBidi"/>
                <w:sz w:val="22"/>
                <w:szCs w:val="22"/>
                <w:lang w:bidi="ar-SY"/>
              </w:rPr>
              <w:t xml:space="preserve">and </w:t>
            </w:r>
            <w:sdt>
              <w:sdtPr>
                <w:rPr>
                  <w:rFonts w:asciiTheme="majorBidi" w:hAnsiTheme="majorBidi" w:cstheme="majorBidi"/>
                  <w:sz w:val="22"/>
                  <w:szCs w:val="22"/>
                  <w:lang w:bidi="ar-SY"/>
                </w:rPr>
                <w:alias w:val="Governorate_EN"/>
                <w:tag w:val="Governorate_EN"/>
                <w:id w:val="-1731297149"/>
                <w:placeholder>
                  <w:docPart w:val="DefaultPlaceholder_-1854013440"/>
                </w:placeholder>
                <w:showingPlcHdr/>
              </w:sdtPr>
              <w:sdtEndPr/>
              <w:sdtContent>
                <w:r w:rsidR="008F5F71" w:rsidRPr="008F5F71">
                  <w:rPr>
                    <w:rFonts w:asciiTheme="majorBidi" w:hAnsiTheme="majorBidi" w:cstheme="majorBidi"/>
                    <w:sz w:val="22"/>
                    <w:szCs w:val="22"/>
                    <w:lang w:bidi="ar-SY"/>
                  </w:rPr>
                  <w:t>Click or tap here to enter text.</w:t>
                </w:r>
              </w:sdtContent>
            </w:sdt>
            <w:r w:rsidRPr="00DD1FE9">
              <w:rPr>
                <w:rFonts w:asciiTheme="majorBidi" w:hAnsiTheme="majorBidi" w:cstheme="majorBidi"/>
                <w:sz w:val="22"/>
                <w:szCs w:val="22"/>
                <w:lang w:bidi="ar-SY"/>
              </w:rPr>
              <w:t xml:space="preserve"> Governorate.</w:t>
            </w:r>
          </w:p>
        </w:tc>
        <w:tc>
          <w:tcPr>
            <w:tcW w:w="5040" w:type="dxa"/>
            <w:shd w:val="clear" w:color="auto" w:fill="auto"/>
          </w:tcPr>
          <w:p w14:paraId="0C5D0DCA" w14:textId="5173FDAC" w:rsidR="00FE67BB" w:rsidRDefault="00FE67BB" w:rsidP="00FE67BB">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 xml:space="preserve">ستتم هذه الزيارة بالتنسيق مع كل من </w:t>
            </w:r>
            <w:sdt>
              <w:sdtPr>
                <w:rPr>
                  <w:rFonts w:ascii="Simplified Arabic" w:hAnsi="Simplified Arabic" w:cs="Simplified Arabic"/>
                  <w:sz w:val="22"/>
                  <w:szCs w:val="22"/>
                  <w:rtl/>
                  <w:lang w:bidi="ar-SY"/>
                </w:rPr>
                <w:alias w:val="Organization_AR"/>
                <w:tag w:val="Organization_AR"/>
                <w:id w:val="1079257876"/>
                <w:placeholder>
                  <w:docPart w:val="DefaultPlaceholder_-1854013440"/>
                </w:placeholder>
                <w:showingPlcHdr/>
              </w:sdtPr>
              <w:sdtEndPr/>
              <w:sdtContent>
                <w:r w:rsidR="00951692" w:rsidRPr="008F5F71">
                  <w:rPr>
                    <w:rFonts w:ascii="Simplified Arabic" w:hAnsi="Simplified Arabic" w:cs="Simplified Arabic"/>
                    <w:sz w:val="22"/>
                    <w:szCs w:val="22"/>
                    <w:lang w:bidi="ar-SY"/>
                  </w:rPr>
                  <w:t>Click or tap here to enter text.</w:t>
                </w:r>
              </w:sdtContent>
            </w:sdt>
            <w:r>
              <w:rPr>
                <w:rFonts w:ascii="Simplified Arabic" w:hAnsi="Simplified Arabic" w:cs="Simplified Arabic"/>
                <w:sz w:val="22"/>
                <w:szCs w:val="22"/>
                <w:rtl/>
                <w:lang w:bidi="ar-SY"/>
              </w:rPr>
              <w:br/>
            </w:r>
            <w:r w:rsidR="003C3332">
              <w:rPr>
                <w:rFonts w:ascii="Simplified Arabic" w:hAnsi="Simplified Arabic" w:cs="Simplified Arabic" w:hint="cs"/>
                <w:sz w:val="22"/>
                <w:szCs w:val="22"/>
                <w:rtl/>
                <w:lang w:bidi="ar-SY"/>
              </w:rPr>
              <w:t>ومحافظة</w:t>
            </w:r>
            <w:r>
              <w:rPr>
                <w:rFonts w:ascii="Simplified Arabic" w:hAnsi="Simplified Arabic" w:cs="Simplified Arabic" w:hint="cs"/>
                <w:sz w:val="22"/>
                <w:szCs w:val="22"/>
                <w:rtl/>
                <w:lang w:bidi="ar-SY"/>
              </w:rPr>
              <w:t xml:space="preserve"> </w:t>
            </w:r>
            <w:sdt>
              <w:sdtPr>
                <w:rPr>
                  <w:rFonts w:ascii="Simplified Arabic" w:hAnsi="Simplified Arabic" w:cs="Simplified Arabic" w:hint="cs"/>
                  <w:sz w:val="22"/>
                  <w:szCs w:val="22"/>
                  <w:rtl/>
                  <w:lang w:bidi="ar-SY"/>
                </w:rPr>
                <w:alias w:val="Governorate_AR"/>
                <w:tag w:val="Governorate_AR"/>
                <w:id w:val="553593353"/>
                <w:placeholder>
                  <w:docPart w:val="DefaultPlaceholder_-1854013440"/>
                </w:placeholder>
                <w:showingPlcHdr/>
              </w:sdtPr>
              <w:sdtEndPr/>
              <w:sdtContent>
                <w:r w:rsidR="00951692" w:rsidRPr="008F5F71">
                  <w:rPr>
                    <w:rFonts w:ascii="Simplified Arabic" w:hAnsi="Simplified Arabic" w:cs="Simplified Arabic"/>
                    <w:sz w:val="22"/>
                    <w:szCs w:val="22"/>
                    <w:lang w:bidi="ar-SY"/>
                  </w:rPr>
                  <w:t>Click or tap here to enter text.</w:t>
                </w:r>
              </w:sdtContent>
            </w:sdt>
            <w:r w:rsidR="00092CD6">
              <w:rPr>
                <w:rFonts w:ascii="Simplified Arabic" w:hAnsi="Simplified Arabic" w:cs="Simplified Arabic" w:hint="cs"/>
                <w:sz w:val="22"/>
                <w:szCs w:val="22"/>
                <w:rtl/>
                <w:lang w:bidi="ar-SY"/>
              </w:rPr>
              <w:t>.</w:t>
            </w:r>
          </w:p>
          <w:p w14:paraId="17F7094F" w14:textId="611561FD" w:rsidR="00FE67BB" w:rsidRPr="00655B00" w:rsidRDefault="00FE67BB" w:rsidP="00FE67BB">
            <w:pPr>
              <w:spacing w:line="276" w:lineRule="auto"/>
              <w:jc w:val="lowKashida"/>
              <w:rPr>
                <w:rFonts w:ascii="Simplified Arabic" w:hAnsi="Simplified Arabic" w:cs="Simplified Arabic"/>
                <w:sz w:val="22"/>
                <w:szCs w:val="22"/>
                <w:rtl/>
                <w:lang w:bidi="ar-SY"/>
              </w:rPr>
            </w:pPr>
          </w:p>
        </w:tc>
      </w:tr>
      <w:tr w:rsidR="00FE67BB" w:rsidRPr="00655B00" w14:paraId="5EA193CA" w14:textId="77777777" w:rsidTr="00323EB3">
        <w:trPr>
          <w:trHeight w:val="70"/>
        </w:trPr>
        <w:tc>
          <w:tcPr>
            <w:tcW w:w="5257" w:type="dxa"/>
            <w:shd w:val="clear" w:color="auto" w:fill="auto"/>
          </w:tcPr>
          <w:p w14:paraId="365FF736" w14:textId="790442C4" w:rsidR="00FE67BB" w:rsidRPr="00FE67BB" w:rsidRDefault="00FE67BB" w:rsidP="00FE67BB">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14:paraId="1A9B9B4D" w14:textId="0B5CC5BD" w:rsidR="00FE67BB" w:rsidRPr="00FE67BB" w:rsidRDefault="00FE67BB" w:rsidP="00FE67BB">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00C75A1D" w:rsidRPr="008F5F71" w14:paraId="0B3DC8C4" w14:textId="77777777" w:rsidTr="00323EB3">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EndPr>
              <w:rPr>
                <w:rFonts w:ascii="Times New Roman" w:hAnsi="Times New Roman" w:cs="Traditional Arabic"/>
                <w:sz w:val="20"/>
                <w:szCs w:val="20"/>
              </w:rPr>
            </w:sdtEnd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14:paraId="4D215D27" w14:textId="39CE901D"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14:paraId="13FF7983"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14:paraId="4AE54FFC"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14:paraId="5A3A55A1"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14:paraId="0AF3EE96"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14:paraId="4B14B5F3"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477453341"/>
                  <w:placeholder>
                    <w:docPart w:val="E832C04C6A334CCEB10C635AB0A2F57F"/>
                  </w:placeholder>
                  <w15:repeatingSectionItem/>
                </w:sdtPr>
                <w:sdtEndPr/>
                <w:sdtContent>
                  <w:p w14:paraId="749513B9"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2115275738"/>
                  <w:placeholder>
                    <w:docPart w:val="04440DC157EF4A488AEB2CB5F07C43C8"/>
                  </w:placeholder>
                  <w15:repeatingSectionItem/>
                </w:sdtPr>
                <w:sdtEndPr/>
                <w:sdtContent>
                  <w:p w14:paraId="1622A85B"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772162823"/>
                  <w:placeholder>
                    <w:docPart w:val="56944B8791234340A0A77AD21A6D208B"/>
                  </w:placeholder>
                  <w15:repeatingSectionItem/>
                </w:sdtPr>
                <w:sdtEndPr/>
                <w:sdtContent>
                  <w:p w14:paraId="4AA1602F" w14:textId="77777777" w:rsidR="00C75A1D" w:rsidRPr="00DD1FE9" w:rsidRDefault="00C75A1D" w:rsidP="00C75A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552699149"/>
                  <w:placeholder>
                    <w:docPart w:val="142496A7384A4E54A82DBC412417A5B8"/>
                  </w:placeholder>
                  <w15:repeatingSectionItem/>
                </w:sdtPr>
                <w:sdtEndPr/>
                <w:sdtContent>
                  <w:p w14:paraId="2BF3BC99" w14:textId="23E3D1BF" w:rsidR="00C75A1D" w:rsidRDefault="00C75A1D" w:rsidP="00C75A1D">
                    <w:pPr>
                      <w:pStyle w:val="ListParagraph"/>
                      <w:numPr>
                        <w:ilvl w:val="0"/>
                        <w:numId w:val="11"/>
                      </w:numPr>
                      <w:bidi w:val="0"/>
                      <w:spacing w:line="360"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201213806"/>
                  <w:placeholder>
                    <w:docPart w:val="11D198FF8BF3444AB34CA7051899B841"/>
                  </w:placeholder>
                  <w15:repeatingSectionItem/>
                </w:sdtPr>
                <w:sdtEndPr/>
                <w:sdtContent>
                  <w:p w14:paraId="019526C8" w14:textId="29FEF815" w:rsidR="0027560D" w:rsidRDefault="0027560D" w:rsidP="00C75A1D">
                    <w:pPr>
                      <w:pStyle w:val="ListParagraph"/>
                      <w:numPr>
                        <w:ilvl w:val="0"/>
                        <w:numId w:val="11"/>
                      </w:numPr>
                      <w:bidi w:val="0"/>
                      <w:spacing w:line="360"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764032917"/>
                  <w:placeholder>
                    <w:docPart w:val="7A02D0F74DFF4F2BB3389C1C3C236814"/>
                  </w:placeholder>
                  <w15:repeatingSectionItem/>
                </w:sdtPr>
                <w:sdtEndPr/>
                <w:sdtContent>
                  <w:p w14:paraId="7D8FDEDF" w14:textId="4C5E57C9" w:rsidR="0027560D" w:rsidRDefault="0027560D" w:rsidP="00C75A1D">
                    <w:pPr>
                      <w:pStyle w:val="ListParagraph"/>
                      <w:numPr>
                        <w:ilvl w:val="0"/>
                        <w:numId w:val="11"/>
                      </w:numPr>
                      <w:bidi w:val="0"/>
                      <w:spacing w:line="360"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330942180"/>
                  <w:placeholder>
                    <w:docPart w:val="976CC175E1024DCE846C83B5A573DA72"/>
                  </w:placeholder>
                  <w15:repeatingSectionItem/>
                </w:sdtPr>
                <w:sdtEndPr/>
                <w:sdtContent>
                  <w:p w14:paraId="74592EC9" w14:textId="262A2C5C" w:rsidR="0027560D" w:rsidRDefault="0027560D" w:rsidP="00C75A1D">
                    <w:pPr>
                      <w:pStyle w:val="ListParagraph"/>
                      <w:numPr>
                        <w:ilvl w:val="0"/>
                        <w:numId w:val="11"/>
                      </w:numPr>
                      <w:bidi w:val="0"/>
                      <w:spacing w:line="360"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Mr. (name), (job description), (nationality)</w:t>
                    </w:r>
                  </w:p>
                </w:sdtContent>
              </w:sdt>
              <w:sdt>
                <w:sdtPr>
                  <w:rPr>
                    <w:rFonts w:asciiTheme="majorBidi" w:hAnsiTheme="majorBidi" w:cstheme="majorBidi"/>
                    <w:sz w:val="22"/>
                    <w:szCs w:val="22"/>
                    <w:lang w:bidi="ar-SY"/>
                  </w:rPr>
                  <w:id w:val="1942330496"/>
                  <w:placeholder>
                    <w:docPart w:val="3A7B49B7FC0747D9AEBD848CAFA50323"/>
                  </w:placeholder>
                  <w15:repeatingSectionItem/>
                </w:sdtPr>
                <w:sdtEndPr/>
                <w:sdtContent>
                  <w:p w14:paraId="39662ADB" w14:textId="58614CA5" w:rsidR="0027560D" w:rsidRPr="00B121A5" w:rsidRDefault="0027560D" w:rsidP="00B121A5">
                    <w:pPr>
                      <w:pStyle w:val="ListParagraph"/>
                      <w:numPr>
                        <w:ilvl w:val="0"/>
                        <w:numId w:val="11"/>
                      </w:numPr>
                      <w:bidi w:val="0"/>
                      <w:spacing w:line="360"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Mr. (name), (job description), (nationality)</w:t>
                    </w:r>
                  </w:p>
                </w:sdtContent>
              </w:sdt>
            </w:sdtContent>
          </w:sdt>
          <w:p w14:paraId="1DE3228E" w14:textId="77777777" w:rsidR="00C75A1D" w:rsidRPr="00DD1FE9" w:rsidRDefault="00C75A1D" w:rsidP="00323EB3">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EndPr>
              <w:rPr>
                <w:rFonts w:ascii="Times New Roman" w:hAnsi="Times New Roman" w:cs="Traditional Arabic"/>
                <w:sz w:val="20"/>
                <w:szCs w:val="20"/>
              </w:rPr>
            </w:sdtEnd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14:paraId="09E69240" w14:textId="1D636894"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14:paraId="6D85576C" w14:textId="34751041"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14:paraId="2F77B096" w14:textId="2B2A4DC7"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14:paraId="1DBE4921" w14:textId="10F69074"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14:paraId="28083A47" w14:textId="5E107EB7"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14:paraId="5EB06D9D" w14:textId="39DA24BF"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715497304"/>
                  <w:placeholder>
                    <w:docPart w:val="D4EA7BF9782A491A8227A605BB31BC75"/>
                  </w:placeholder>
                  <w15:repeatingSectionItem/>
                </w:sdtPr>
                <w:sdtEndPr/>
                <w:sdtContent>
                  <w:p w14:paraId="316A063D" w14:textId="00C08D4E"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788480215"/>
                  <w:placeholder>
                    <w:docPart w:val="BE560A2E98824FF999AD3BE7D311208A"/>
                  </w:placeholder>
                  <w15:repeatingSectionItem/>
                </w:sdtPr>
                <w:sdtEndPr/>
                <w:sdtContent>
                  <w:p w14:paraId="4B7E22B5" w14:textId="75F99B9C"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952012678"/>
                  <w:placeholder>
                    <w:docPart w:val="64D03F5FCB3F4EA29BD56BA5A620D165"/>
                  </w:placeholder>
                  <w15:repeatingSectionItem/>
                </w:sdtPr>
                <w:sdtEndPr/>
                <w:sdtContent>
                  <w:p w14:paraId="41065DB5" w14:textId="03D3AB4F" w:rsidR="00C75A1D" w:rsidRPr="00C75A1D" w:rsidRDefault="00C75A1D" w:rsidP="00C75A1D">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114981505"/>
                  <w:placeholder>
                    <w:docPart w:val="71431BF1481C4C0F9FD934E2E1527998"/>
                  </w:placeholder>
                  <w15:repeatingSectionItem/>
                </w:sdtPr>
                <w:sdtEndPr/>
                <w:sdtContent>
                  <w:p w14:paraId="2C45CE6F" w14:textId="6A5FA979" w:rsidR="00C75A1D" w:rsidRDefault="00C75A1D" w:rsidP="00C75A1D">
                    <w:pPr>
                      <w:pStyle w:val="ListParagraph"/>
                      <w:numPr>
                        <w:ilvl w:val="0"/>
                        <w:numId w:val="10"/>
                      </w:numPr>
                      <w:rPr>
                        <w:rFonts w:ascii="Simplified Arabic" w:hAnsi="Simplified Arabic" w:cs="Simplified Arabic"/>
                        <w:sz w:val="22"/>
                        <w:szCs w:val="22"/>
                        <w:rtl/>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695745158"/>
                  <w:placeholder>
                    <w:docPart w:val="8F4251008CBA47B884112E7A182981A6"/>
                  </w:placeholder>
                  <w15:repeatingSectionItem/>
                </w:sdtPr>
                <w:sdtEndPr/>
                <w:sdtContent>
                  <w:p w14:paraId="3B0FC0D9" w14:textId="72F57480" w:rsidR="0027560D" w:rsidRDefault="0027560D" w:rsidP="00C75A1D">
                    <w:pPr>
                      <w:pStyle w:val="ListParagraph"/>
                      <w:numPr>
                        <w:ilvl w:val="0"/>
                        <w:numId w:val="10"/>
                      </w:numPr>
                      <w:rPr>
                        <w:rFonts w:ascii="Simplified Arabic" w:hAnsi="Simplified Arabic" w:cs="Simplified Arabic"/>
                        <w:sz w:val="22"/>
                        <w:szCs w:val="22"/>
                        <w:rtl/>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852091153"/>
                  <w:placeholder>
                    <w:docPart w:val="BBA4823BE16F4E17932037FB650C8BDB"/>
                  </w:placeholder>
                  <w15:repeatingSectionItem/>
                </w:sdtPr>
                <w:sdtEndPr/>
                <w:sdtContent>
                  <w:p w14:paraId="59A9AE2E" w14:textId="4D8341C5" w:rsidR="0027560D" w:rsidRDefault="0027560D" w:rsidP="00C75A1D">
                    <w:pPr>
                      <w:pStyle w:val="ListParagraph"/>
                      <w:numPr>
                        <w:ilvl w:val="0"/>
                        <w:numId w:val="10"/>
                      </w:numPr>
                      <w:rPr>
                        <w:rFonts w:ascii="Simplified Arabic" w:hAnsi="Simplified Arabic" w:cs="Simplified Arabic"/>
                        <w:sz w:val="22"/>
                        <w:szCs w:val="22"/>
                        <w:rtl/>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101023954"/>
                  <w:placeholder>
                    <w:docPart w:val="7F3348A5232D4993A9D8C60F871CEDAE"/>
                  </w:placeholder>
                  <w15:repeatingSectionItem/>
                </w:sdtPr>
                <w:sdtEndPr/>
                <w:sdtContent>
                  <w:p w14:paraId="06413D20" w14:textId="3F7EF25E" w:rsidR="0027560D" w:rsidRDefault="0027560D" w:rsidP="00C75A1D">
                    <w:pPr>
                      <w:pStyle w:val="ListParagraph"/>
                      <w:numPr>
                        <w:ilvl w:val="0"/>
                        <w:numId w:val="10"/>
                      </w:numPr>
                      <w:rPr>
                        <w:rFonts w:ascii="Simplified Arabic" w:hAnsi="Simplified Arabic" w:cs="Simplified Arabic"/>
                        <w:sz w:val="22"/>
                        <w:szCs w:val="22"/>
                        <w:rtl/>
                        <w:lang w:bidi="ar-SY"/>
                      </w:rPr>
                    </w:pPr>
                    <w:r w:rsidRPr="00C75A1D">
                      <w:rPr>
                        <w:rFonts w:ascii="Simplified Arabic" w:hAnsi="Simplified Arabic" w:cs="Simplified Arabic"/>
                        <w:sz w:val="22"/>
                        <w:szCs w:val="22"/>
                        <w:rtl/>
                        <w:lang w:bidi="ar-SY"/>
                      </w:rPr>
                      <w:t>السيد (الاسم)، (لتوصيف الوظيفي)، (الجنسية)</w:t>
                    </w:r>
                  </w:p>
                </w:sdtContent>
              </w:sdt>
              <w:sdt>
                <w:sdtPr>
                  <w:rPr>
                    <w:rFonts w:ascii="Simplified Arabic" w:hAnsi="Simplified Arabic" w:cs="Simplified Arabic"/>
                    <w:sz w:val="22"/>
                    <w:szCs w:val="22"/>
                    <w:rtl/>
                    <w:lang w:bidi="ar-SY"/>
                  </w:rPr>
                  <w:id w:val="1636748068"/>
                  <w:placeholder>
                    <w:docPart w:val="32AB3876795A471191249F20D3B760D1"/>
                  </w:placeholder>
                  <w15:repeatingSectionItem/>
                </w:sdtPr>
                <w:sdtEndPr/>
                <w:sdtContent>
                  <w:p w14:paraId="49DC5F52" w14:textId="0424C4C9" w:rsidR="0027560D" w:rsidRDefault="0027560D" w:rsidP="00C75A1D">
                    <w:pPr>
                      <w:pStyle w:val="ListParagraph"/>
                      <w:numPr>
                        <w:ilvl w:val="0"/>
                        <w:numId w:val="10"/>
                      </w:numPr>
                      <w:rPr>
                        <w:rFonts w:ascii="Simplified Arabic" w:hAnsi="Simplified Arabic" w:cs="Simplified Arabic"/>
                        <w:sz w:val="22"/>
                        <w:szCs w:val="22"/>
                        <w:rtl/>
                        <w:lang w:bidi="ar-SY"/>
                      </w:rPr>
                    </w:pPr>
                    <w:r w:rsidRPr="00C75A1D">
                      <w:rPr>
                        <w:rFonts w:ascii="Simplified Arabic" w:hAnsi="Simplified Arabic" w:cs="Simplified Arabic"/>
                        <w:sz w:val="22"/>
                        <w:szCs w:val="22"/>
                        <w:rtl/>
                        <w:lang w:bidi="ar-SY"/>
                      </w:rPr>
                      <w:t>السيد (الاسم)، (لتوصيف الوظيفي)، (الجنسية)</w:t>
                    </w:r>
                  </w:p>
                </w:sdtContent>
              </w:sdt>
              <w:p w14:paraId="0002F4DC" w14:textId="6E664EC7" w:rsidR="0027560D" w:rsidRPr="00B121A5" w:rsidRDefault="00E16095" w:rsidP="00B121A5">
                <w:pPr>
                  <w:rPr>
                    <w:rFonts w:ascii="Simplified Arabic" w:hAnsi="Simplified Arabic" w:cs="Simplified Arabic"/>
                    <w:sz w:val="22"/>
                    <w:szCs w:val="22"/>
                    <w:rtl/>
                    <w:lang w:bidi="ar-SY"/>
                  </w:rPr>
                </w:pPr>
              </w:p>
            </w:sdtContent>
          </w:sdt>
          <w:p w14:paraId="2DB170B6" w14:textId="77777777" w:rsidR="00C75A1D" w:rsidRPr="00655B00" w:rsidRDefault="00C75A1D" w:rsidP="00323EB3">
            <w:pPr>
              <w:spacing w:line="276" w:lineRule="auto"/>
              <w:jc w:val="lowKashida"/>
              <w:rPr>
                <w:rFonts w:ascii="Simplified Arabic" w:hAnsi="Simplified Arabic" w:cs="Simplified Arabic"/>
                <w:sz w:val="22"/>
                <w:szCs w:val="22"/>
                <w:rtl/>
                <w:lang w:bidi="ar-SY"/>
              </w:rPr>
            </w:pPr>
          </w:p>
        </w:tc>
      </w:tr>
      <w:tr w:rsidR="00323EB3" w:rsidRPr="00655B00" w14:paraId="76C2BF98" w14:textId="77777777" w:rsidTr="00323EB3">
        <w:trPr>
          <w:trHeight w:val="70"/>
        </w:trPr>
        <w:tc>
          <w:tcPr>
            <w:tcW w:w="5257" w:type="dxa"/>
            <w:shd w:val="clear" w:color="auto" w:fill="auto"/>
          </w:tcPr>
          <w:p w14:paraId="0CA75BCB" w14:textId="3D3387F3" w:rsidR="00323EB3" w:rsidRPr="008F5F71" w:rsidRDefault="00323EB3" w:rsidP="00323EB3">
            <w:pPr>
              <w:bidi w:val="0"/>
              <w:spacing w:line="276" w:lineRule="auto"/>
              <w:jc w:val="lowKashida"/>
              <w:rPr>
                <w:rFonts w:ascii="Simplified Arabic" w:hAnsi="Simplified Arabic" w:cs="Simplified Arabic"/>
                <w:sz w:val="22"/>
                <w:szCs w:val="22"/>
                <w:rtl/>
                <w:lang w:bidi="ar-SY"/>
              </w:rPr>
            </w:pPr>
            <w:r w:rsidRPr="008F5F71">
              <w:rPr>
                <w:rFonts w:ascii="Simplified Arabic" w:hAnsi="Simplified Arabic" w:cs="Simplified Arabic"/>
                <w:sz w:val="22"/>
                <w:szCs w:val="22"/>
                <w:lang w:bidi="ar-SY"/>
              </w:rPr>
              <w:lastRenderedPageBreak/>
              <w:t xml:space="preserve">The team will depart and return back in white Toyota Land Cruiser vehicles holding plate numbers </w:t>
            </w:r>
            <w:sdt>
              <w:sdtPr>
                <w:rPr>
                  <w:rFonts w:ascii="Simplified Arabic" w:hAnsi="Simplified Arabic" w:cs="Simplified Arabic"/>
                  <w:sz w:val="22"/>
                  <w:szCs w:val="22"/>
                  <w:lang w:bidi="ar-SY"/>
                </w:rPr>
                <w:alias w:val="VehicleNumberNVV_EN"/>
                <w:tag w:val="VehicleNumberNVV_EN"/>
                <w:id w:val="-1296213280"/>
                <w:placeholder>
                  <w:docPart w:val="9F177C9F3BFB4E64A40BB267CCDD09B1"/>
                </w:placeholder>
                <w:showingPlcHdr/>
              </w:sdtPr>
              <w:sdtEndPr/>
              <w:sdtContent>
                <w:r w:rsidRPr="008F5F71">
                  <w:rPr>
                    <w:rFonts w:ascii="Simplified Arabic" w:hAnsi="Simplified Arabic" w:cs="Simplified Arabic"/>
                    <w:sz w:val="22"/>
                    <w:szCs w:val="22"/>
                    <w:lang w:bidi="ar-SY"/>
                  </w:rPr>
                  <w:t>Click or tap here to enter text.</w:t>
                </w:r>
              </w:sdtContent>
            </w:sdt>
            <w:r w:rsidRPr="008F5F71">
              <w:rPr>
                <w:rFonts w:ascii="Simplified Arabic" w:hAnsi="Simplified Arabic" w:cs="Simplified Arabic"/>
                <w:sz w:val="22"/>
                <w:szCs w:val="22"/>
                <w:lang w:bidi="ar-SY"/>
              </w:rPr>
              <w:t xml:space="preserve"> with the drivers </w:t>
            </w:r>
            <w:sdt>
              <w:sdtPr>
                <w:rPr>
                  <w:rFonts w:ascii="Simplified Arabic" w:hAnsi="Simplified Arabic" w:cs="Simplified Arabic"/>
                  <w:sz w:val="22"/>
                  <w:szCs w:val="22"/>
                  <w:lang w:bidi="ar-SY"/>
                </w:rPr>
                <w:alias w:val="DriversDetailNVV_EN"/>
                <w:tag w:val="DriversDetailNVV_EN"/>
                <w:id w:val="1850218214"/>
                <w:placeholder>
                  <w:docPart w:val="9F177C9F3BFB4E64A40BB267CCDD09B1"/>
                </w:placeholder>
                <w:showingPlcHdr/>
              </w:sdtPr>
              <w:sdtEndPr/>
              <w:sdtContent>
                <w:r w:rsidR="005207B9" w:rsidRPr="008F5F71">
                  <w:rPr>
                    <w:rFonts w:ascii="Simplified Arabic" w:hAnsi="Simplified Arabic" w:cs="Simplified Arabic"/>
                    <w:sz w:val="22"/>
                    <w:szCs w:val="22"/>
                    <w:lang w:bidi="ar-SY"/>
                  </w:rPr>
                  <w:t>Click or tap here to enter text.</w:t>
                </w:r>
              </w:sdtContent>
            </w:sdt>
            <w:r w:rsidRPr="008F5F71">
              <w:rPr>
                <w:rFonts w:ascii="Simplified Arabic" w:hAnsi="Simplified Arabic" w:cs="Simplified Arabic"/>
                <w:sz w:val="22"/>
                <w:szCs w:val="22"/>
                <w:lang w:bidi="ar-SY"/>
              </w:rPr>
              <w:t>.</w:t>
            </w:r>
          </w:p>
          <w:p w14:paraId="33DC07EA" w14:textId="77777777" w:rsidR="00323EB3" w:rsidRPr="008F5F71" w:rsidRDefault="00323EB3" w:rsidP="00323EB3">
            <w:pPr>
              <w:bidi w:val="0"/>
              <w:spacing w:line="276" w:lineRule="auto"/>
              <w:jc w:val="lowKashida"/>
              <w:rPr>
                <w:rFonts w:ascii="Simplified Arabic" w:hAnsi="Simplified Arabic" w:cs="Simplified Arabic"/>
                <w:sz w:val="22"/>
                <w:szCs w:val="22"/>
                <w:lang w:bidi="ar-SY"/>
              </w:rPr>
            </w:pPr>
          </w:p>
        </w:tc>
        <w:tc>
          <w:tcPr>
            <w:tcW w:w="5040" w:type="dxa"/>
            <w:shd w:val="clear" w:color="auto" w:fill="auto"/>
          </w:tcPr>
          <w:p w14:paraId="7B73C3B2" w14:textId="77777777" w:rsidR="00323EB3" w:rsidRDefault="00323EB3" w:rsidP="00323EB3">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ascii="Simplified Arabic" w:hAnsi="Simplified Arabic" w:cs="Simplified Arabic" w:hint="cs"/>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Click or tap here to enter text.</w:t>
                </w:r>
              </w:sdtContent>
            </w:sdt>
            <w:r>
              <w:rPr>
                <w:rFonts w:ascii="Simplified Arabic" w:hAnsi="Simplified Arabic" w:cs="Simplified Arabic"/>
                <w:sz w:val="22"/>
                <w:szCs w:val="22"/>
                <w:lang w:bidi="ar-SY"/>
              </w:rPr>
              <w:t xml:space="preserve"> </w:t>
            </w:r>
            <w:r>
              <w:rPr>
                <w:rFonts w:ascii="Simplified Arabic" w:hAnsi="Simplified Arabic" w:cs="Simplified Arabic" w:hint="cs"/>
                <w:sz w:val="22"/>
                <w:szCs w:val="22"/>
                <w:rtl/>
                <w:lang w:bidi="ar-SY"/>
              </w:rPr>
              <w:t>مع</w:t>
            </w:r>
            <w:r>
              <w:rPr>
                <w:rFonts w:ascii="Simplified Arabic" w:hAnsi="Simplified Arabic" w:cs="Simplified Arabic"/>
                <w:sz w:val="22"/>
                <w:szCs w:val="22"/>
                <w:lang w:bidi="ar-SY"/>
              </w:rPr>
              <w:t xml:space="preserve"> </w:t>
            </w:r>
            <w:sdt>
              <w:sdtPr>
                <w:rPr>
                  <w:rFonts w:ascii="Simplified Arabic" w:hAnsi="Simplified Arabic" w:cs="Simplified Arabic" w:hint="cs"/>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 </w:t>
                </w:r>
              </w:sdtContent>
            </w:sdt>
            <w:r w:rsidRPr="009A03BE">
              <w:rPr>
                <w:rFonts w:ascii="Simplified Arabic" w:hAnsi="Simplified Arabic" w:cs="Simplified Arabic" w:hint="cs"/>
                <w:sz w:val="22"/>
                <w:szCs w:val="22"/>
                <w:rtl/>
                <w:lang w:bidi="ar-SY"/>
              </w:rPr>
              <w:t xml:space="preserve"> </w:t>
            </w:r>
            <w:r w:rsidRPr="009A03BE">
              <w:rPr>
                <w:rFonts w:ascii="Simplified Arabic" w:hAnsi="Simplified Arabic" w:cs="Simplified Arabic"/>
                <w:sz w:val="22"/>
                <w:szCs w:val="22"/>
                <w:rtl/>
                <w:lang w:bidi="ar-SY"/>
              </w:rPr>
              <w:t>.</w:t>
            </w:r>
          </w:p>
          <w:p w14:paraId="1B285E9F" w14:textId="77777777" w:rsidR="00323EB3" w:rsidRPr="00655B00" w:rsidRDefault="00323EB3" w:rsidP="00323EB3">
            <w:pPr>
              <w:rPr>
                <w:rFonts w:ascii="Simplified Arabic" w:hAnsi="Simplified Arabic" w:cs="Simplified Arabic"/>
                <w:sz w:val="22"/>
                <w:szCs w:val="22"/>
                <w:rtl/>
                <w:lang w:bidi="ar-SY"/>
              </w:rPr>
            </w:pPr>
          </w:p>
        </w:tc>
      </w:tr>
      <w:tr w:rsidR="00323EB3" w:rsidRPr="00655B00" w14:paraId="419D253F" w14:textId="77777777" w:rsidTr="00323EB3">
        <w:trPr>
          <w:trHeight w:val="70"/>
        </w:trPr>
        <w:tc>
          <w:tcPr>
            <w:tcW w:w="5257" w:type="dxa"/>
            <w:shd w:val="clear" w:color="auto" w:fill="auto"/>
          </w:tcPr>
          <w:p w14:paraId="624FFE81" w14:textId="77777777" w:rsidR="00323EB3" w:rsidRPr="00DD1FE9" w:rsidRDefault="00323EB3" w:rsidP="00323EB3">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14:paraId="2A34F16B" w14:textId="77777777" w:rsidR="00323EB3" w:rsidRPr="00DD1FE9" w:rsidRDefault="00323EB3" w:rsidP="00323EB3">
            <w:pPr>
              <w:bidi w:val="0"/>
              <w:spacing w:line="276" w:lineRule="auto"/>
              <w:jc w:val="lowKashida"/>
              <w:rPr>
                <w:rFonts w:asciiTheme="majorBidi" w:hAnsiTheme="majorBidi" w:cstheme="majorBidi"/>
                <w:sz w:val="22"/>
                <w:szCs w:val="22"/>
                <w:lang w:bidi="ar-SY"/>
              </w:rPr>
            </w:pPr>
          </w:p>
        </w:tc>
        <w:tc>
          <w:tcPr>
            <w:tcW w:w="5040" w:type="dxa"/>
            <w:shd w:val="clear" w:color="auto" w:fill="auto"/>
          </w:tcPr>
          <w:p w14:paraId="4C1E4DD8" w14:textId="763B302A" w:rsidR="00323EB3" w:rsidRPr="00323EB3" w:rsidRDefault="00323EB3" w:rsidP="00323EB3">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ascii="Simplified Arabic" w:hAnsi="Simplified Arabic" w:cs="Simplified Arabic" w:hint="cs"/>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00323EB3" w:rsidRPr="00655B00" w14:paraId="1CBAB3AB" w14:textId="77777777" w:rsidTr="00323EB3">
        <w:trPr>
          <w:trHeight w:val="70"/>
        </w:trPr>
        <w:tc>
          <w:tcPr>
            <w:tcW w:w="5257" w:type="dxa"/>
            <w:shd w:val="clear" w:color="auto" w:fill="auto"/>
          </w:tcPr>
          <w:p w14:paraId="32F97D88" w14:textId="77777777" w:rsidR="00323EB3" w:rsidRDefault="00323EB3" w:rsidP="00323EB3">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14:paraId="34D4523D" w14:textId="77777777" w:rsidR="00323EB3" w:rsidRPr="00DD1FE9" w:rsidRDefault="00323EB3" w:rsidP="00323EB3">
            <w:pPr>
              <w:bidi w:val="0"/>
              <w:spacing w:line="276" w:lineRule="auto"/>
              <w:jc w:val="lowKashida"/>
              <w:rPr>
                <w:rFonts w:asciiTheme="majorBidi" w:hAnsiTheme="majorBidi" w:cstheme="majorBidi"/>
                <w:sz w:val="22"/>
                <w:szCs w:val="22"/>
                <w:lang w:bidi="ar-SY"/>
              </w:rPr>
            </w:pPr>
          </w:p>
        </w:tc>
        <w:tc>
          <w:tcPr>
            <w:tcW w:w="5040" w:type="dxa"/>
            <w:shd w:val="clear" w:color="auto" w:fill="auto"/>
          </w:tcPr>
          <w:p w14:paraId="1E03711F" w14:textId="77777777" w:rsidR="00323EB3" w:rsidRPr="00655B00" w:rsidRDefault="00323EB3" w:rsidP="00323EB3">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14:paraId="5063B8F0" w14:textId="77777777" w:rsidR="00323EB3" w:rsidRPr="00323EB3" w:rsidRDefault="00323EB3" w:rsidP="00323EB3">
            <w:pPr>
              <w:spacing w:line="276" w:lineRule="auto"/>
              <w:rPr>
                <w:rFonts w:ascii="Simplified Arabic" w:hAnsi="Simplified Arabic" w:cs="Simplified Arabic"/>
                <w:sz w:val="22"/>
                <w:szCs w:val="22"/>
                <w:rtl/>
                <w:lang w:bidi="ar-SY"/>
              </w:rPr>
            </w:pPr>
          </w:p>
        </w:tc>
      </w:tr>
      <w:tr w:rsidR="00323EB3" w:rsidRPr="00655B00" w14:paraId="3382A3E8" w14:textId="77777777" w:rsidTr="00323EB3">
        <w:trPr>
          <w:trHeight w:val="70"/>
        </w:trPr>
        <w:tc>
          <w:tcPr>
            <w:tcW w:w="5257" w:type="dxa"/>
            <w:shd w:val="clear" w:color="auto" w:fill="auto"/>
          </w:tcPr>
          <w:p w14:paraId="4C9DF92F" w14:textId="77777777" w:rsidR="00323EB3" w:rsidRPr="00DD1FE9" w:rsidRDefault="00323EB3" w:rsidP="00323EB3">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Click or tap here to enter text.</w:t>
                </w:r>
              </w:sdtContent>
            </w:sdt>
          </w:p>
          <w:p w14:paraId="636D709D" w14:textId="77777777" w:rsidR="00323EB3" w:rsidRPr="00DD1FE9" w:rsidRDefault="00323EB3" w:rsidP="00323EB3">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14:paraId="7A29FFBA" w14:textId="7886307E" w:rsidR="00323EB3" w:rsidRPr="00DD1FE9" w:rsidRDefault="00323EB3" w:rsidP="00323EB3">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14:paraId="10FCD5F2" w14:textId="41EF00D3" w:rsidR="00323EB3" w:rsidRPr="00655B00" w:rsidRDefault="00323EB3" w:rsidP="00323EB3">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دمشق</w:t>
            </w:r>
            <w:r w:rsidR="003D7F8C">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ascii="Simplified Arabic" w:hAnsi="Simplified Arabic" w:cs="Simplified Arabic" w:hint="cs"/>
                    <w:sz w:val="22"/>
                    <w:szCs w:val="22"/>
                    <w:rtl/>
                    <w:lang w:bidi="ar-SY"/>
                  </w:rPr>
                  <w:t>.</w:t>
                </w:r>
              </w:sdtContent>
            </w:sdt>
          </w:p>
          <w:p w14:paraId="4EA85A6A" w14:textId="77777777" w:rsidR="00323EB3" w:rsidRPr="00655B00" w:rsidRDefault="00323EB3" w:rsidP="00323EB3">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14:paraId="38446926" w14:textId="2BA16282" w:rsidR="00323EB3" w:rsidRPr="00655B00" w:rsidRDefault="00323EB3" w:rsidP="00323EB3">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14:paraId="34822429" w14:textId="172B2830" w:rsidR="00674E90" w:rsidRPr="00674E90" w:rsidRDefault="00674E90" w:rsidP="00323EB3">
      <w:pPr>
        <w:bidi w:val="0"/>
        <w:rPr>
          <w:rFonts w:eastAsiaTheme="minorHAnsi"/>
        </w:rPr>
      </w:pPr>
    </w:p>
    <w:sectPr w:rsidR="00674E90" w:rsidRP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FBFF6" w14:textId="77777777" w:rsidR="00E16095" w:rsidRDefault="00E16095">
      <w:r>
        <w:separator/>
      </w:r>
    </w:p>
  </w:endnote>
  <w:endnote w:type="continuationSeparator" w:id="0">
    <w:p w14:paraId="06272FD0" w14:textId="77777777" w:rsidR="00E16095" w:rsidRDefault="00E1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2ADE8" w14:textId="77777777" w:rsidR="00E16095" w:rsidRDefault="00E16095">
      <w:r>
        <w:separator/>
      </w:r>
    </w:p>
  </w:footnote>
  <w:footnote w:type="continuationSeparator" w:id="0">
    <w:p w14:paraId="6D1DC9AC" w14:textId="77777777" w:rsidR="00E16095" w:rsidRDefault="00E16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646EA267">
              <wp:simplePos x="0" y="0"/>
              <wp:positionH relativeFrom="column">
                <wp:posOffset>-731418</wp:posOffset>
              </wp:positionH>
              <wp:positionV relativeFrom="paragraph">
                <wp:posOffset>-457199</wp:posOffset>
              </wp:positionV>
              <wp:extent cx="7140575" cy="1534112"/>
              <wp:effectExtent l="0" t="0" r="3175" b="9525"/>
              <wp:wrapNone/>
              <wp:docPr id="7" name="Group 7"/>
              <wp:cNvGraphicFramePr/>
              <a:graphic xmlns:a="http://schemas.openxmlformats.org/drawingml/2006/main">
                <a:graphicData uri="http://schemas.microsoft.com/office/word/2010/wordprocessingGroup">
                  <wpg:wgp>
                    <wpg:cNvGrpSpPr/>
                    <wpg:grpSpPr>
                      <a:xfrm>
                        <a:off x="0" y="0"/>
                        <a:ext cx="7140575" cy="1534112"/>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D11B46E" id="Group 7" o:spid="_x0000_s1029" style="position:absolute;left:0;text-align:left;margin-left:-57.6pt;margin-top:-36pt;width:562.25pt;height:120.8pt;z-index:251663360;mso-height-relative:margin"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296"/>
    <w:rsid w:val="000053EA"/>
    <w:rsid w:val="00015FF7"/>
    <w:rsid w:val="00034B58"/>
    <w:rsid w:val="000402B5"/>
    <w:rsid w:val="000507EA"/>
    <w:rsid w:val="00061543"/>
    <w:rsid w:val="00086D3D"/>
    <w:rsid w:val="00092CD6"/>
    <w:rsid w:val="00097C2C"/>
    <w:rsid w:val="000A037F"/>
    <w:rsid w:val="000A0A82"/>
    <w:rsid w:val="000A7B8D"/>
    <w:rsid w:val="00102338"/>
    <w:rsid w:val="00106801"/>
    <w:rsid w:val="00112A76"/>
    <w:rsid w:val="001364BE"/>
    <w:rsid w:val="001563DC"/>
    <w:rsid w:val="0016044F"/>
    <w:rsid w:val="00161216"/>
    <w:rsid w:val="0016469C"/>
    <w:rsid w:val="001767C2"/>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569CA"/>
    <w:rsid w:val="00260C82"/>
    <w:rsid w:val="0027560D"/>
    <w:rsid w:val="002831ED"/>
    <w:rsid w:val="002915D6"/>
    <w:rsid w:val="002930F9"/>
    <w:rsid w:val="002B1F73"/>
    <w:rsid w:val="002F46B8"/>
    <w:rsid w:val="00310D24"/>
    <w:rsid w:val="00313709"/>
    <w:rsid w:val="003155D2"/>
    <w:rsid w:val="00323EB3"/>
    <w:rsid w:val="003429F0"/>
    <w:rsid w:val="00357C0B"/>
    <w:rsid w:val="00360DD6"/>
    <w:rsid w:val="00370D44"/>
    <w:rsid w:val="00373D0A"/>
    <w:rsid w:val="003C3332"/>
    <w:rsid w:val="003D0D46"/>
    <w:rsid w:val="003D1379"/>
    <w:rsid w:val="003D3DF3"/>
    <w:rsid w:val="003D7F8C"/>
    <w:rsid w:val="003E593C"/>
    <w:rsid w:val="003F1FAF"/>
    <w:rsid w:val="00402A2E"/>
    <w:rsid w:val="00461E64"/>
    <w:rsid w:val="00462932"/>
    <w:rsid w:val="004661FE"/>
    <w:rsid w:val="00473CA8"/>
    <w:rsid w:val="00483FB5"/>
    <w:rsid w:val="0049218A"/>
    <w:rsid w:val="00495376"/>
    <w:rsid w:val="004B60BC"/>
    <w:rsid w:val="004C5052"/>
    <w:rsid w:val="004E4B6E"/>
    <w:rsid w:val="004F21CD"/>
    <w:rsid w:val="00500297"/>
    <w:rsid w:val="00505098"/>
    <w:rsid w:val="00507389"/>
    <w:rsid w:val="00517444"/>
    <w:rsid w:val="005207B9"/>
    <w:rsid w:val="00520B40"/>
    <w:rsid w:val="005217C5"/>
    <w:rsid w:val="00521BB0"/>
    <w:rsid w:val="005278E6"/>
    <w:rsid w:val="00527E20"/>
    <w:rsid w:val="0053458C"/>
    <w:rsid w:val="00556DF6"/>
    <w:rsid w:val="00564F37"/>
    <w:rsid w:val="00566070"/>
    <w:rsid w:val="00566739"/>
    <w:rsid w:val="00570D15"/>
    <w:rsid w:val="00572452"/>
    <w:rsid w:val="005A1375"/>
    <w:rsid w:val="005A7B6F"/>
    <w:rsid w:val="005B4CB9"/>
    <w:rsid w:val="005B641D"/>
    <w:rsid w:val="005C118B"/>
    <w:rsid w:val="005C6300"/>
    <w:rsid w:val="005D2281"/>
    <w:rsid w:val="005E1BB2"/>
    <w:rsid w:val="005F40E0"/>
    <w:rsid w:val="00603CD8"/>
    <w:rsid w:val="00605846"/>
    <w:rsid w:val="0061174D"/>
    <w:rsid w:val="00617241"/>
    <w:rsid w:val="00617F9E"/>
    <w:rsid w:val="006437E0"/>
    <w:rsid w:val="00650F19"/>
    <w:rsid w:val="0065581E"/>
    <w:rsid w:val="00656EC8"/>
    <w:rsid w:val="00667013"/>
    <w:rsid w:val="00674E90"/>
    <w:rsid w:val="006A5BD8"/>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A3358"/>
    <w:rsid w:val="007C3F50"/>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E437F"/>
    <w:rsid w:val="008F2B35"/>
    <w:rsid w:val="008F5F71"/>
    <w:rsid w:val="0090327A"/>
    <w:rsid w:val="00905F89"/>
    <w:rsid w:val="00951692"/>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63BC6"/>
    <w:rsid w:val="00A83D81"/>
    <w:rsid w:val="00AE08F4"/>
    <w:rsid w:val="00B121A5"/>
    <w:rsid w:val="00B15DE5"/>
    <w:rsid w:val="00B203EB"/>
    <w:rsid w:val="00B3169C"/>
    <w:rsid w:val="00B33CA7"/>
    <w:rsid w:val="00B3753A"/>
    <w:rsid w:val="00B40A6D"/>
    <w:rsid w:val="00B525F3"/>
    <w:rsid w:val="00B573CE"/>
    <w:rsid w:val="00B62D3F"/>
    <w:rsid w:val="00B64972"/>
    <w:rsid w:val="00B66933"/>
    <w:rsid w:val="00B84212"/>
    <w:rsid w:val="00B91043"/>
    <w:rsid w:val="00BA2370"/>
    <w:rsid w:val="00BB7845"/>
    <w:rsid w:val="00BC11CA"/>
    <w:rsid w:val="00BC57CB"/>
    <w:rsid w:val="00BC5C3D"/>
    <w:rsid w:val="00BD0ADC"/>
    <w:rsid w:val="00BD4DAF"/>
    <w:rsid w:val="00BF30E8"/>
    <w:rsid w:val="00BF61E9"/>
    <w:rsid w:val="00BF7C13"/>
    <w:rsid w:val="00C01AA0"/>
    <w:rsid w:val="00C04B4D"/>
    <w:rsid w:val="00C11307"/>
    <w:rsid w:val="00C33974"/>
    <w:rsid w:val="00C40856"/>
    <w:rsid w:val="00C635CE"/>
    <w:rsid w:val="00C66E2A"/>
    <w:rsid w:val="00C7134C"/>
    <w:rsid w:val="00C75A1D"/>
    <w:rsid w:val="00CC2E94"/>
    <w:rsid w:val="00D04BA9"/>
    <w:rsid w:val="00D11EDF"/>
    <w:rsid w:val="00D244DE"/>
    <w:rsid w:val="00D335A6"/>
    <w:rsid w:val="00D36DFD"/>
    <w:rsid w:val="00D46273"/>
    <w:rsid w:val="00D54461"/>
    <w:rsid w:val="00D670F5"/>
    <w:rsid w:val="00D70583"/>
    <w:rsid w:val="00D730FB"/>
    <w:rsid w:val="00D912AD"/>
    <w:rsid w:val="00D94D13"/>
    <w:rsid w:val="00DA3A59"/>
    <w:rsid w:val="00DA6884"/>
    <w:rsid w:val="00DB1243"/>
    <w:rsid w:val="00DB50D5"/>
    <w:rsid w:val="00DC7166"/>
    <w:rsid w:val="00DD14FA"/>
    <w:rsid w:val="00DD1FE9"/>
    <w:rsid w:val="00DE1B74"/>
    <w:rsid w:val="00E10825"/>
    <w:rsid w:val="00E1609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A76A76" w:rsidP="00A76A76">
          <w:pPr>
            <w:pStyle w:val="BB98F2C91D8146F09D6C40D88CABC22E6"/>
          </w:pPr>
          <w:r w:rsidRPr="00DD1FE9">
            <w:rPr>
              <w:rFonts w:asciiTheme="majorBidi" w:hAnsiTheme="majorBidi" w:cstheme="majorBidi"/>
              <w:sz w:val="22"/>
              <w:szCs w:val="22"/>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A76A76" w:rsidP="00A76A76">
          <w:pPr>
            <w:pStyle w:val="FED88A57384B469F9CF7D4B1F2A4AA051"/>
          </w:pPr>
          <w:r w:rsidRPr="00DD1FE9">
            <w:rPr>
              <w:rFonts w:asciiTheme="majorBidi" w:hAnsiTheme="majorBidi" w:cstheme="majorBidi"/>
              <w:sz w:val="22"/>
              <w:szCs w:val="22"/>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A76A76" w:rsidP="00A76A76">
          <w:pPr>
            <w:pStyle w:val="9F177C9F3BFB4E64A40BB267CCDD09B11"/>
          </w:pPr>
          <w:r w:rsidRPr="00DD1FE9">
            <w:rPr>
              <w:rFonts w:asciiTheme="majorBidi" w:hAnsiTheme="majorBidi" w:cstheme="majorBidi"/>
              <w:sz w:val="22"/>
              <w:szCs w:val="22"/>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A76A76" w:rsidP="00A76A76">
          <w:pPr>
            <w:pStyle w:val="C9C63B1F3DC549639264DA518C9BE91F1"/>
          </w:pPr>
          <w:r w:rsidRPr="009870A9">
            <w:rPr>
              <w:rFonts w:ascii="Simplified Arabic" w:hAnsi="Simplified Arabic" w:cs="Simplified Arabic"/>
              <w:sz w:val="22"/>
              <w:szCs w:val="22"/>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A76A76" w:rsidP="00A76A76">
          <w:pPr>
            <w:pStyle w:val="B6E31B5F4CC940B8AB6381CF3E0DA7E41"/>
          </w:pPr>
          <w:r w:rsidRPr="00DD1FE9">
            <w:rPr>
              <w:rFonts w:asciiTheme="majorBidi" w:hAnsiTheme="majorBidi" w:cstheme="majorBidi"/>
              <w:sz w:val="22"/>
              <w:szCs w:val="22"/>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A76A76" w:rsidP="00A76A76">
          <w:pPr>
            <w:pStyle w:val="55FA144F44964105B34E115066EF3A221"/>
          </w:pPr>
          <w:r w:rsidRPr="00617F9E">
            <w:rPr>
              <w:rFonts w:ascii="Simplified Arabic" w:hAnsi="Simplified Arabic" w:cs="Simplified Arabic"/>
              <w:sz w:val="22"/>
              <w:szCs w:val="22"/>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A76A76" w:rsidP="00A76A76">
          <w:pPr>
            <w:pStyle w:val="3B8A5BF4FE0347F6BD32495D2D5A93AF1"/>
          </w:pPr>
          <w:r w:rsidRPr="00DD1FE9">
            <w:rPr>
              <w:rFonts w:asciiTheme="majorBidi" w:hAnsiTheme="majorBidi" w:cstheme="majorBidi"/>
              <w:sz w:val="22"/>
              <w:szCs w:val="22"/>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A76A76" w:rsidP="00A76A76">
          <w:pPr>
            <w:pStyle w:val="4893222889734D3CBD57BCC788B3BBE71"/>
          </w:pPr>
          <w:r w:rsidRPr="00DD1FE9">
            <w:rPr>
              <w:rFonts w:asciiTheme="majorBidi" w:hAnsiTheme="majorBidi" w:cstheme="majorBidi"/>
              <w:sz w:val="22"/>
              <w:szCs w:val="22"/>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A76A76"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A76A76"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A76A76"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A76A76"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A76A76"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A76A76"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A76A76"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A76A76"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2FD3793A-1F52-44FF-8FBD-DE4904E329D0}"/>
      </w:docPartPr>
      <w:docPartBody>
        <w:p w:rsidR="003168B2" w:rsidRDefault="00A76A76">
          <w:r w:rsidRPr="00E67A9B">
            <w:rPr>
              <w:rStyle w:val="PlaceholderText"/>
            </w:rPr>
            <w:t>Click or tap here to enter text.</w:t>
          </w:r>
        </w:p>
      </w:docPartBody>
    </w:docPart>
    <w:docPart>
      <w:docPartPr>
        <w:name w:val="B1735BE3527446708590401D31608386"/>
        <w:category>
          <w:name w:val="General"/>
          <w:gallery w:val="placeholder"/>
        </w:category>
        <w:types>
          <w:type w:val="bbPlcHdr"/>
        </w:types>
        <w:behaviors>
          <w:behavior w:val="content"/>
        </w:behaviors>
        <w:guid w:val="{1EC58931-325F-4751-80DB-EA5286D924FF}"/>
      </w:docPartPr>
      <w:docPartBody>
        <w:p w:rsidR="003168B2" w:rsidRDefault="00A76A76" w:rsidP="00A76A76">
          <w:pPr>
            <w:pStyle w:val="B1735BE3527446708590401D31608386"/>
          </w:pPr>
          <w:r w:rsidRPr="00FB0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0195A"/>
    <w:rsid w:val="003168B2"/>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7062A"/>
    <w:rsid w:val="007C72E8"/>
    <w:rsid w:val="00886A75"/>
    <w:rsid w:val="00895A0F"/>
    <w:rsid w:val="00895EC3"/>
    <w:rsid w:val="008F2F34"/>
    <w:rsid w:val="00904229"/>
    <w:rsid w:val="009708AE"/>
    <w:rsid w:val="00976F89"/>
    <w:rsid w:val="009F023C"/>
    <w:rsid w:val="00A24227"/>
    <w:rsid w:val="00A514AC"/>
    <w:rsid w:val="00A76A76"/>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668A"/>
    <w:rsid w:val="00DF7EDE"/>
    <w:rsid w:val="00E13CAF"/>
    <w:rsid w:val="00E35AB2"/>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A76"/>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 w:type="paragraph" w:customStyle="1" w:styleId="BB98F2C91D8146F09D6C40D88CABC22E6">
    <w:name w:val="BB98F2C91D8146F09D6C40D88CABC22E6"/>
    <w:rsid w:val="00A76A76"/>
    <w:pPr>
      <w:bidi/>
      <w:spacing w:after="0" w:line="240" w:lineRule="auto"/>
    </w:pPr>
    <w:rPr>
      <w:rFonts w:ascii="Times New Roman" w:eastAsia="Times New Roman" w:hAnsi="Times New Roman" w:cs="Traditional Arabic"/>
      <w:sz w:val="20"/>
      <w:szCs w:val="20"/>
    </w:rPr>
  </w:style>
  <w:style w:type="paragraph" w:customStyle="1" w:styleId="3B8A5BF4FE0347F6BD32495D2D5A93AF1">
    <w:name w:val="3B8A5BF4FE0347F6BD32495D2D5A93AF1"/>
    <w:rsid w:val="00A76A76"/>
    <w:pPr>
      <w:bidi/>
      <w:spacing w:after="0" w:line="240" w:lineRule="auto"/>
    </w:pPr>
    <w:rPr>
      <w:rFonts w:ascii="Times New Roman" w:eastAsia="Times New Roman" w:hAnsi="Times New Roman" w:cs="Traditional Arabic"/>
      <w:sz w:val="20"/>
      <w:szCs w:val="20"/>
    </w:rPr>
  </w:style>
  <w:style w:type="paragraph" w:customStyle="1" w:styleId="4893222889734D3CBD57BCC788B3BBE71">
    <w:name w:val="4893222889734D3CBD57BCC788B3BBE71"/>
    <w:rsid w:val="00A76A76"/>
    <w:pPr>
      <w:bidi/>
      <w:spacing w:after="0" w:line="240" w:lineRule="auto"/>
    </w:pPr>
    <w:rPr>
      <w:rFonts w:ascii="Times New Roman" w:eastAsia="Times New Roman" w:hAnsi="Times New Roman" w:cs="Traditional Arabic"/>
      <w:sz w:val="20"/>
      <w:szCs w:val="20"/>
    </w:rPr>
  </w:style>
  <w:style w:type="paragraph" w:customStyle="1" w:styleId="55FA144F44964105B34E115066EF3A221">
    <w:name w:val="55FA144F44964105B34E115066EF3A221"/>
    <w:rsid w:val="00A76A76"/>
    <w:pPr>
      <w:bidi/>
      <w:spacing w:after="0" w:line="240" w:lineRule="auto"/>
    </w:pPr>
    <w:rPr>
      <w:rFonts w:ascii="Times New Roman" w:eastAsia="Times New Roman" w:hAnsi="Times New Roman" w:cs="Traditional Arabic"/>
      <w:sz w:val="20"/>
      <w:szCs w:val="20"/>
    </w:rPr>
  </w:style>
  <w:style w:type="paragraph" w:customStyle="1" w:styleId="B6E31B5F4CC940B8AB6381CF3E0DA7E41">
    <w:name w:val="B6E31B5F4CC940B8AB6381CF3E0DA7E41"/>
    <w:rsid w:val="00A76A76"/>
    <w:pPr>
      <w:bidi/>
      <w:spacing w:after="0" w:line="240" w:lineRule="auto"/>
    </w:pPr>
    <w:rPr>
      <w:rFonts w:ascii="Times New Roman" w:eastAsia="Times New Roman" w:hAnsi="Times New Roman" w:cs="Traditional Arabic"/>
      <w:sz w:val="20"/>
      <w:szCs w:val="20"/>
    </w:rPr>
  </w:style>
  <w:style w:type="paragraph" w:customStyle="1" w:styleId="9F177C9F3BFB4E64A40BB267CCDD09B11">
    <w:name w:val="9F177C9F3BFB4E64A40BB267CCDD09B11"/>
    <w:rsid w:val="00A76A76"/>
    <w:pPr>
      <w:bidi/>
      <w:spacing w:after="0" w:line="240" w:lineRule="auto"/>
    </w:pPr>
    <w:rPr>
      <w:rFonts w:ascii="Times New Roman" w:eastAsia="Times New Roman" w:hAnsi="Times New Roman" w:cs="Traditional Arabic"/>
      <w:sz w:val="20"/>
      <w:szCs w:val="20"/>
    </w:rPr>
  </w:style>
  <w:style w:type="paragraph" w:customStyle="1" w:styleId="C9C63B1F3DC549639264DA518C9BE91F1">
    <w:name w:val="C9C63B1F3DC549639264DA518C9BE91F1"/>
    <w:rsid w:val="00A76A76"/>
    <w:pPr>
      <w:bidi/>
      <w:spacing w:after="0" w:line="240" w:lineRule="auto"/>
    </w:pPr>
    <w:rPr>
      <w:rFonts w:ascii="Times New Roman" w:eastAsia="Times New Roman" w:hAnsi="Times New Roman" w:cs="Traditional Arabic"/>
      <w:sz w:val="20"/>
      <w:szCs w:val="20"/>
    </w:rPr>
  </w:style>
  <w:style w:type="paragraph" w:customStyle="1" w:styleId="FED88A57384B469F9CF7D4B1F2A4AA051">
    <w:name w:val="FED88A57384B469F9CF7D4B1F2A4AA051"/>
    <w:rsid w:val="00A76A76"/>
    <w:pPr>
      <w:bidi/>
      <w:spacing w:after="0" w:line="240" w:lineRule="auto"/>
    </w:pPr>
    <w:rPr>
      <w:rFonts w:ascii="Times New Roman" w:eastAsia="Times New Roman" w:hAnsi="Times New Roman" w:cs="Traditional Arabic"/>
      <w:sz w:val="20"/>
      <w:szCs w:val="20"/>
    </w:rPr>
  </w:style>
  <w:style w:type="paragraph" w:customStyle="1" w:styleId="A59337BCDBC54BBD85D3A66B12EBE072">
    <w:name w:val="A59337BCDBC54BBD85D3A66B12EBE072"/>
    <w:rsid w:val="00A76A76"/>
  </w:style>
  <w:style w:type="paragraph" w:customStyle="1" w:styleId="B1735BE3527446708590401D31608386">
    <w:name w:val="B1735BE3527446708590401D31608386"/>
    <w:rsid w:val="00A76A76"/>
  </w:style>
  <w:style w:type="paragraph" w:customStyle="1" w:styleId="12C6B6CE287445D18A805782C9DE9422">
    <w:name w:val="12C6B6CE287445D18A805782C9DE9422"/>
    <w:rsid w:val="00A76A76"/>
  </w:style>
  <w:style w:type="paragraph" w:customStyle="1" w:styleId="419C7CE8AB4C41B1B611E98649F998E6">
    <w:name w:val="419C7CE8AB4C41B1B611E98649F998E6"/>
    <w:rsid w:val="00A76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Template>
  <TotalTime>419</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142</cp:revision>
  <cp:lastPrinted>2018-08-01T10:35:00Z</cp:lastPrinted>
  <dcterms:created xsi:type="dcterms:W3CDTF">2020-02-05T11:31:00Z</dcterms:created>
  <dcterms:modified xsi:type="dcterms:W3CDTF">2021-07-07T12:00:00Z</dcterms:modified>
  <cp:category>Letter</cp:category>
</cp:coreProperties>
</file>