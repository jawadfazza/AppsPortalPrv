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july 26 /2021</w:t>
          </w:r>
        </w:sdtContent>
      </w:sdt>
    </w:p>
    <w:p w:rsidRPr="00655B00" w:rsidR="00674E90" w:rsidP="00674E90" w:rsidRDefault="00674E90" w14:paraId="3663A4BA" w14:textId="77777777">
      <w:pPr>
        <w:bidi w:val="0"/>
        <w:spacing w:line="276" w:lineRule="auto"/>
        <w:rPr>
          <w:rFonts w:asciiTheme="majorBidi" w:hAnsiTheme="majorBidi" w:cstheme="majorBidi"/>
          <w:sz w:val="22"/>
          <w:szCs w:val="22"/>
        </w:rPr>
      </w:pP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5FB7C58F">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وزارة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Al Qutayfah</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26 July 2021</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FE67BB" w:rsidRDefault="00FE67BB" w14:paraId="46CBDE1E" w14:textId="77777777">
            <w:pPr>
              <w:spacing w:line="276" w:lineRule="auto"/>
              <w:jc w:val="lowKashida"/>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القطيفة</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Pr>
                    <w:rFonts w:asciiTheme="majorBidi" w:hAnsiTheme="majorBidi" w:cstheme="majorBidi"/>
                    <w:sz w:val="22"/>
                    <w:szCs w:val="22"/>
                    <w:lang w:bidi="ar-SY"/>
                  </w:rPr>
                  <w:t>ريف دمشق</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26 تموز 2021</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FE67BB" w:rsidRDefault="00FE67BB" w14:paraId="3E76728D" w14:textId="77777777">
            <w:pPr>
              <w:bidi w:val="0"/>
              <w:spacing w:line="276" w:lineRule="auto"/>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follow up on the activities provided in the community center run by SARC under the partnership agreement signed with UNHCR.</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FE67BB" w:rsidRDefault="00FE67BB" w14:paraId="0AC66D37"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هذه  الزيارة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متابعة الانشطة المنفذة في المركز المجتمعي التابع لمنظمة الهلال الاحمر العربي السوري وذلك ضمن اطار الاتفاقية الموقعة مع مكتب مفوضية شؤون اللاجئين.</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DD1FE9" w:rsidR="00FE67BB" w:rsidP="00FE67BB" w:rsidRDefault="00FE67BB" w14:paraId="06617CE5"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visit will be conducted in coordination with SARC</w:t>
            </w:r>
          </w:p>
          <w:p w:rsidRPr="00FE67BB" w:rsidR="00FE67BB" w:rsidP="00FE67BB" w:rsidRDefault="00FE67BB" w14:paraId="15F2A029" w14:textId="749E852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and Rural Damascus Governorate.</w:t>
            </w:r>
          </w:p>
        </w:tc>
        <w:tc>
          <w:tcPr>
            <w:tcW w:w="5040" w:type="dxa"/>
            <w:shd w:val="clear" w:color="auto" w:fill="auto"/>
          </w:tcPr>
          <w:p w:rsidR="00FE67BB" w:rsidP="00FE67BB" w:rsidRDefault="00FE67BB" w14:paraId="0C5D0DCA" w14:textId="77777777">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ستتم هذه الزيارة بالتنسيق مع كل من االهلال الاحمر العربي السوري</w:t>
            </w:r>
            <w:r>
              <w:rPr>
                <w:rFonts w:ascii="Simplified Arabic" w:hAnsi="Simplified Arabic" w:cs="Simplified Arabic"/>
                <w:sz w:val="22"/>
                <w:szCs w:val="22"/>
                <w:rtl/>
                <w:lang w:bidi="ar-SY"/>
              </w:rPr>
              <w:br/>
            </w:r>
            <w:r>
              <w:rPr>
                <w:rFonts w:hint="cs" w:ascii="Simplified Arabic" w:hAnsi="Simplified Arabic" w:cs="Simplified Arabic"/>
                <w:sz w:val="22"/>
                <w:szCs w:val="22"/>
                <w:rtl/>
                <w:lang w:bidi="ar-SY"/>
              </w:rPr>
              <w:t>و محافظة ريف دمشق</w:t>
            </w:r>
            <w:r>
              <w:rPr>
                <w:rFonts w:ascii="Simplified Arabic" w:hAnsi="Simplified Arabic" w:cs="Simplified Arabic"/>
                <w:sz w:val="22"/>
                <w:szCs w:val="22"/>
                <w:lang w:bidi="ar-SY"/>
              </w:rPr>
              <w:t>.</w:t>
            </w:r>
            <w:bookmarkStart w:name="_GoBack" w:id="0"/>
            <w:bookmarkEnd w:id="0"/>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655B00"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MHD Hani Shahrour, Senior Security Associate,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Bassel Fallouh, Security Associate, national of Syria;</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Banan Kiki, Field Associate (Protection),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Ghaida Abou Sikkeh, Senior Protection Assistant, national of Syria;</w:t>
                    </w:r>
                  </w:p>
                </w:sdtContent>
              </w:sdt>
              <w:sdt>
                <w:sdtPr>
                  <w:rPr>
                    <w:rFonts w:asciiTheme="majorBidi" w:hAnsiTheme="majorBidi" w:cstheme="majorBidi"/>
                    <w:sz w:val="22"/>
                    <w:szCs w:val="22"/>
                    <w:lang w:bidi="ar-SY"/>
                  </w:rPr>
                  <w:id w:val="-991563318"/>
                  <w:placeholder>
                    <w:docPart w:val="6FFDB91522A94860B317AE780BFF9858"/>
                  </w:placeholder>
                  <w15:repeatingSectionItem/>
                </w:sdtPr>
                <w:sdtEndPr/>
                <w:sdtContent>
                  <w:p w:rsidRPr="00DD1FE9" w:rsidR="00C75A1D" w:rsidP="00C75A1D" w:rsidRDefault="00C75A1D" w14:paraId="0AF3EE96"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Alaa Al Abbas, Senior Security Assistant, national of Syria;</w:t>
                    </w:r>
                  </w:p>
                </w:sdtContent>
              </w:sdt>
              <w:sdt>
                <w:sdtPr>
                  <w:rPr>
                    <w:rFonts w:asciiTheme="majorBidi" w:hAnsiTheme="majorBidi" w:cstheme="majorBidi"/>
                    <w:sz w:val="22"/>
                    <w:szCs w:val="22"/>
                    <w:lang w:bidi="ar-SY"/>
                  </w:rPr>
                  <w:id w:val="681786481"/>
                  <w:placeholder>
                    <w:docPart w:val="BFF3234BD050438EB749D43A84386C13"/>
                  </w:placeholder>
                  <w15:repeatingSectionItem/>
                </w:sdtPr>
                <w:sdtEndPr/>
                <w:sdtContent>
                  <w:p w:rsidRPr="00DD1FE9" w:rsidR="00C75A1D" w:rsidP="00C75A1D" w:rsidRDefault="00C75A1D" w14:paraId="4B14B5F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Ghinwa El Ahmad, Security Associate, national of Syria;</w:t>
                    </w:r>
                  </w:p>
                </w:sdtContent>
              </w:sdt>
              <w:sdt>
                <w:sdtPr>
                  <w:rPr>
                    <w:rFonts w:asciiTheme="majorBidi" w:hAnsiTheme="majorBidi" w:cstheme="majorBidi"/>
                    <w:sz w:val="22"/>
                    <w:szCs w:val="22"/>
                    <w:lang w:bidi="ar-SY"/>
                  </w:rPr>
                  <w:id w:val="-1477453341"/>
                  <w:placeholder>
                    <w:docPart w:val="E832C04C6A334CCEB10C635AB0A2F57F"/>
                  </w:placeholder>
                  <w15:repeatingSectionItem/>
                </w:sdtPr>
                <w:sdtEndPr/>
                <w:sdtContent>
                  <w:p w:rsidRPr="00DD1FE9" w:rsidR="00C75A1D" w:rsidP="00C75A1D" w:rsidRDefault="00C75A1D" w14:paraId="749513B9"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Ketevan Kamashidze, Protection Officer, national of Georgia;</w:t>
                    </w:r>
                  </w:p>
                </w:sdtContent>
              </w:sdt>
              <w:sdt/>
              <w:sdt/>
              <w:sdt/>
              <w:sdt/>
              <w:sd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2A6DC55A">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هاني شحرور، كبير المعاونين في قسم السلامة، من الجنسية السورية;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باسل فلوح، معاون في قسم السلامة، من الجنسية السورية;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بنان كيكي، معاونة في القسم الميداني (الحماية)، من الجنسية السورية;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rsidRPr="00C75A1D" w:rsidR="00C75A1D" w:rsidP="00C75A1D" w:rsidRDefault="00C75A1D" w14:paraId="1DBE4921"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غيداء ابو سكه، كبيرة المساعدين في قسم الحماية، من الجنسية السورية;</w:t>
                    </w:r>
                  </w:p>
                </w:sdtContent>
              </w:sdt>
              <w:sdt>
                <w:sdtPr>
                  <w:rPr>
                    <w:rFonts w:ascii="Simplified Arabic" w:hAnsi="Simplified Arabic" w:cs="Simplified Arabic"/>
                    <w:sz w:val="22"/>
                    <w:szCs w:val="22"/>
                    <w:rtl/>
                    <w:lang w:bidi="ar-SY"/>
                  </w:rPr>
                  <w:id w:val="-103113471"/>
                  <w:placeholder>
                    <w:docPart w:val="E69F40C225CF46B38E853AF70B166EA1"/>
                  </w:placeholder>
                  <w15:repeatingSectionItem/>
                </w:sdtPr>
                <w:sdtEndPr/>
                <w:sdtContent>
                  <w:p w:rsidRPr="00C75A1D" w:rsidR="00C75A1D" w:rsidP="00C75A1D" w:rsidRDefault="00C75A1D" w14:paraId="28083A47"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علاء العباس، كبير المساعدين في قسم السلامة، من الجنسية السورية;</w:t>
                    </w:r>
                  </w:p>
                </w:sdtContent>
              </w:sdt>
              <w:sdt>
                <w:sdtPr>
                  <w:rPr>
                    <w:rFonts w:ascii="Simplified Arabic" w:hAnsi="Simplified Arabic" w:cs="Simplified Arabic"/>
                    <w:sz w:val="22"/>
                    <w:szCs w:val="22"/>
                    <w:rtl/>
                    <w:lang w:bidi="ar-SY"/>
                  </w:rPr>
                  <w:id w:val="1963911309"/>
                  <w:placeholder>
                    <w:docPart w:val="1DEA1B47153F44EF88423CC6FFF1F853"/>
                  </w:placeholder>
                  <w15:repeatingSectionItem/>
                </w:sdtPr>
                <w:sdtEndPr/>
                <w:sdtContent>
                  <w:p w:rsidRPr="00C75A1D" w:rsidR="00C75A1D" w:rsidP="00C75A1D" w:rsidRDefault="00C75A1D" w14:paraId="5EB06D9D"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غنوة الاحمد، معاونة في قسم السلامة، من الجنسية السورية;</w:t>
                    </w:r>
                  </w:p>
                </w:sdtContent>
              </w:sdt>
              <w:sdt>
                <w:sdtPr>
                  <w:rPr>
                    <w:rFonts w:ascii="Simplified Arabic" w:hAnsi="Simplified Arabic" w:cs="Simplified Arabic"/>
                    <w:sz w:val="22"/>
                    <w:szCs w:val="22"/>
                    <w:rtl/>
                    <w:lang w:bidi="ar-SY"/>
                  </w:rPr>
                  <w:id w:val="-1715497304"/>
                  <w:placeholder>
                    <w:docPart w:val="D4EA7BF9782A491A8227A605BB31BC75"/>
                  </w:placeholder>
                  <w15:repeatingSectionItem/>
                </w:sdtPr>
                <w:sdtEndPr/>
                <w:sdtContent>
                  <w:p w:rsidRPr="00C75A1D" w:rsidR="00C75A1D" w:rsidP="00C75A1D" w:rsidRDefault="00C75A1D" w14:paraId="316A063D"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كيتيفان كاماشيدزه، مسؤولة في قسم الحماية، من الجنسية الالجورجية;</w:t>
                    </w:r>
                  </w:p>
                </w:sdtContent>
              </w:sdt>
              <w:sdt/>
              <w:sdt/>
              <w:sdt/>
              <w:sdt/>
              <w:sdt/>
              <w:sdt/>
              <w:sdt/>
              <w:sdt/>
              <w:sdt/>
              <w:sdt/>
              <w:sdt/>
              <w:sdt/>
              <w:sdt/>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DD1FE9" w:rsidR="00323EB3" w:rsidP="00323EB3" w:rsidRDefault="00323EB3" w14:paraId="0CA75BCB"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lastRenderedPageBreak/>
              <w:t xml:space="preserve">The team will depart and return back in white Toyota Land Cruiser vehicles holding plate numbers </w:t>
            </w:r>
            <w:sdt>
              <w:sdtPr>
                <w:rPr>
                  <w:rFonts w:asciiTheme="majorBidi" w:hAnsiTheme="majorBidi" w:cstheme="majorBidi"/>
                  <w:sz w:val="22"/>
                  <w:szCs w:val="22"/>
                  <w:lang w:bidi="ar-SY"/>
                </w:rPr>
                <w:alias w:val="VehicleNumberNVV_EN"/>
                <w:tag w:val="VehicleNumberNVV_EN"/>
                <w:id w:val="-1296213280"/>
                <w:placeholder>
                  <w:docPart w:val="9F177C9F3BFB4E64A40BB267CCDD09B1"/>
                </w:placeholder>
                <w:showingPlcHdr/>
              </w:sdtPr>
              <w:sdtEndPr/>
              <w:sdtContent>
                <w:r w:rsidRPr="00DD1FE9">
                  <w:rPr>
                    <w:rFonts w:asciiTheme="majorBidi" w:hAnsiTheme="majorBidi" w:cstheme="majorBidi"/>
                    <w:sz w:val="22"/>
                    <w:szCs w:val="22"/>
                    <w:lang w:bidi="ar-SY"/>
                  </w:rPr>
                  <w:t>(2448, 2479)</w:t>
                </w:r>
              </w:sdtContent>
            </w:sdt>
            <w:r w:rsidRPr="00DD1FE9">
              <w:rPr>
                <w:rFonts w:asciiTheme="majorBidi" w:hAnsiTheme="majorBidi" w:cstheme="majorBidi"/>
                <w:sz w:val="22"/>
                <w:szCs w:val="22"/>
                <w:lang w:bidi="ar-SY"/>
              </w:rPr>
              <w:t xml:space="preserve"> with the</w:t>
            </w:r>
            <w:r>
              <w:rPr>
                <w:rFonts w:asciiTheme="majorBidi" w:hAnsiTheme="majorBidi" w:cstheme="majorBidi"/>
                <w:sz w:val="22"/>
                <w:szCs w:val="22"/>
                <w:lang w:bidi="ar-SY"/>
              </w:rPr>
              <w:t xml:space="preserve"> drivers</w:t>
            </w:r>
            <w:r w:rsidRPr="00DD1FE9">
              <w:rPr>
                <w:rFonts w:asciiTheme="majorBidi" w:hAnsiTheme="majorBidi" w:cstheme="majorBidi"/>
                <w:sz w:val="22"/>
                <w:szCs w:val="22"/>
                <w:lang w:bidi="ar-SY"/>
              </w:rPr>
              <w:t xml:space="preserve"> </w:t>
            </w:r>
            <w:sdt>
              <w:sdtPr>
                <w:rPr>
                  <w:rFonts w:asciiTheme="majorBidi" w:hAnsiTheme="majorBidi" w:cstheme="majorBidi"/>
                  <w:sz w:val="22"/>
                  <w:szCs w:val="22"/>
                  <w:lang w:bidi="ar-SY"/>
                </w:rPr>
                <w:alias w:val="DriversDetailNVV_EN"/>
                <w:tag w:val="DriversDetailNVV_EN"/>
                <w:id w:val="1850218214"/>
                <w:placeholder>
                  <w:docPart w:val="9F177C9F3BFB4E64A40BB267CCDD09B1"/>
                </w:placeholder>
                <w:showingPlcHdr/>
              </w:sdtPr>
              <w:sdtEndPr/>
              <w:sdtContent>
                <w:r w:rsidRPr="00DD1FE9">
                  <w:rPr>
                    <w:rFonts w:asciiTheme="majorBidi" w:hAnsiTheme="majorBidi" w:cstheme="majorBidi"/>
                    <w:sz w:val="22"/>
                    <w:szCs w:val="22"/>
                    <w:lang w:bidi="ar-SY"/>
                  </w:rPr>
                  <w:t>Antoun Midiaty national of Syria and Abd Ul Azeem Assad national of Syria/Palestine</w:t>
                </w:r>
              </w:sdtContent>
            </w:sdt>
            <w:r w:rsidRPr="00DD1FE9">
              <w:rPr>
                <w:rFonts w:asciiTheme="majorBidi" w:hAnsiTheme="majorBidi" w:cstheme="majorBidi"/>
                <w:sz w:val="22"/>
                <w:szCs w:val="22"/>
                <w:lang w:bidi="ar-SY"/>
              </w:rPr>
              <w:t>.</w:t>
            </w:r>
          </w:p>
          <w:p w:rsidRPr="00DD1FE9" w:rsidR="00323EB3" w:rsidP="00323EB3" w:rsidRDefault="00323EB3" w14:paraId="33DC07EA"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(2448، 2479)</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عبد العظيم أسعد  من الجنسية الالسورية/الفلسطينية و السائق أنطون مدياتي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30 June 2021</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77777777">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sidRPr="009A03BE">
              <w:rPr>
                <w:rFonts w:ascii="Simplified Arabic" w:hAnsi="Simplified Arabic" w:cs="Simplified Arabic"/>
                <w:sz w:val="22"/>
                <w:szCs w:val="22"/>
                <w:lang w:bidi="ar-SY"/>
              </w:rPr>
              <w:t xml:space="preserve">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30 حزيران 2021</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3C82" w14:textId="77777777" w:rsidR="00F455A4" w:rsidRDefault="00F455A4">
      <w:r>
        <w:separator/>
      </w:r>
    </w:p>
  </w:endnote>
  <w:endnote w:type="continuationSeparator" w:id="0">
    <w:p w14:paraId="289AB90E" w14:textId="77777777" w:rsidR="00F455A4" w:rsidRDefault="00F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18AE" w14:textId="77777777" w:rsidR="00F455A4" w:rsidRDefault="00F455A4">
      <w:r>
        <w:separator/>
      </w:r>
    </w:p>
  </w:footnote>
  <w:footnote w:type="continuationSeparator" w:id="0">
    <w:p w14:paraId="34373701" w14:textId="77777777" w:rsidR="00F455A4" w:rsidRDefault="00F45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79675B18">
              <wp:simplePos x="0" y="0"/>
              <wp:positionH relativeFrom="column">
                <wp:posOffset>-732762</wp:posOffset>
              </wp:positionH>
              <wp:positionV relativeFrom="paragraph">
                <wp:posOffset>-458636</wp:posOffset>
              </wp:positionV>
              <wp:extent cx="7140575" cy="1642745"/>
              <wp:effectExtent l="0" t="0" r="3175" b="0"/>
              <wp:wrapNone/>
              <wp:docPr id="7" name="Group 7"/>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6D11B46E" id="Group 7" o:spid="_x0000_s1029" style="position:absolute;left:0;text-align:left;margin-left:-57.7pt;margin-top:-36.1pt;width:562.25pt;height:129.35pt;z-index:251663360"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5FF7"/>
    <w:rsid w:val="00034B58"/>
    <w:rsid w:val="000402B5"/>
    <w:rsid w:val="000507EA"/>
    <w:rsid w:val="00061543"/>
    <w:rsid w:val="00086D3D"/>
    <w:rsid w:val="00097C2C"/>
    <w:rsid w:val="000A037F"/>
    <w:rsid w:val="000A7B8D"/>
    <w:rsid w:val="00102338"/>
    <w:rsid w:val="00106801"/>
    <w:rsid w:val="00112A76"/>
    <w:rsid w:val="001364BE"/>
    <w:rsid w:val="001563DC"/>
    <w:rsid w:val="0016044F"/>
    <w:rsid w:val="00161216"/>
    <w:rsid w:val="0016469C"/>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60C82"/>
    <w:rsid w:val="0027560D"/>
    <w:rsid w:val="002831ED"/>
    <w:rsid w:val="002915D6"/>
    <w:rsid w:val="002B1F73"/>
    <w:rsid w:val="002F46B8"/>
    <w:rsid w:val="00313709"/>
    <w:rsid w:val="003155D2"/>
    <w:rsid w:val="00323EB3"/>
    <w:rsid w:val="003429F0"/>
    <w:rsid w:val="00357C0B"/>
    <w:rsid w:val="00360DD6"/>
    <w:rsid w:val="00370D44"/>
    <w:rsid w:val="00373D0A"/>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7389"/>
    <w:rsid w:val="00517444"/>
    <w:rsid w:val="00520B40"/>
    <w:rsid w:val="005217C5"/>
    <w:rsid w:val="005278E6"/>
    <w:rsid w:val="00527E20"/>
    <w:rsid w:val="0053458C"/>
    <w:rsid w:val="00556DF6"/>
    <w:rsid w:val="00564F37"/>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F9E"/>
    <w:rsid w:val="006437E0"/>
    <w:rsid w:val="00650F19"/>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F2B35"/>
    <w:rsid w:val="0090327A"/>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83D81"/>
    <w:rsid w:val="00AE08F4"/>
    <w:rsid w:val="00B15DE5"/>
    <w:rsid w:val="00B203EB"/>
    <w:rsid w:val="00B3169C"/>
    <w:rsid w:val="00B33CA7"/>
    <w:rsid w:val="00B525F3"/>
    <w:rsid w:val="00B573CE"/>
    <w:rsid w:val="00B62D3F"/>
    <w:rsid w:val="00B64972"/>
    <w:rsid w:val="00B84212"/>
    <w:rsid w:val="00B91043"/>
    <w:rsid w:val="00BB7845"/>
    <w:rsid w:val="00BC57CB"/>
    <w:rsid w:val="00BC5C3D"/>
    <w:rsid w:val="00BD0ADC"/>
    <w:rsid w:val="00BD4DAF"/>
    <w:rsid w:val="00BF30E8"/>
    <w:rsid w:val="00BF61E9"/>
    <w:rsid w:val="00BF7C13"/>
    <w:rsid w:val="00C01AA0"/>
    <w:rsid w:val="00C04B4D"/>
    <w:rsid w:val="00C11307"/>
    <w:rsid w:val="00C40856"/>
    <w:rsid w:val="00C635CE"/>
    <w:rsid w:val="00C7134C"/>
    <w:rsid w:val="00C75A1D"/>
    <w:rsid w:val="00CC2E94"/>
    <w:rsid w:val="00D04BA9"/>
    <w:rsid w:val="00D11EDF"/>
    <w:rsid w:val="00D244DE"/>
    <w:rsid w:val="00D335A6"/>
    <w:rsid w:val="00D36DFD"/>
    <w:rsid w:val="00D46273"/>
    <w:rsid w:val="00D54461"/>
    <w:rsid w:val="00D670F5"/>
    <w:rsid w:val="00D70583"/>
    <w:rsid w:val="00D730FB"/>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4E513A" w:rsidP="004E513A">
          <w:pPr>
            <w:pStyle w:val="BB98F2C91D8146F09D6C40D88CABC22E5"/>
          </w:pPr>
          <w:r w:rsidRPr="00D36DFD">
            <w:rPr>
              <w:rFonts w:asciiTheme="majorBidi" w:hAnsiTheme="majorBidi" w:cstheme="majorBidi"/>
              <w:sz w:val="23"/>
              <w:szCs w:val="23"/>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2E7313" w:rsidP="002E7313">
          <w:pPr>
            <w:pStyle w:val="FED88A57384B469F9CF7D4B1F2A4AA05"/>
          </w:pPr>
          <w:r w:rsidRPr="009A03BE">
            <w:rPr>
              <w:rFonts w:asciiTheme="majorBidi" w:hAnsiTheme="majorBidi" w:cstheme="majorBidi"/>
              <w:sz w:val="23"/>
              <w:szCs w:val="23"/>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2E7313" w:rsidP="002E7313">
          <w:pPr>
            <w:pStyle w:val="9F177C9F3BFB4E64A40BB267CCDD09B1"/>
          </w:pPr>
          <w:r w:rsidRPr="009A03BE">
            <w:rPr>
              <w:rFonts w:asciiTheme="majorBidi" w:hAnsiTheme="majorBidi" w:cstheme="majorBidi"/>
              <w:sz w:val="23"/>
              <w:szCs w:val="23"/>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2E7313" w:rsidP="002E7313">
          <w:pPr>
            <w:pStyle w:val="C9C63B1F3DC549639264DA518C9BE91F"/>
          </w:pPr>
          <w:r w:rsidRPr="009A03BE">
            <w:rPr>
              <w:rFonts w:asciiTheme="majorBidi" w:hAnsiTheme="majorBidi" w:cstheme="majorBidi"/>
              <w:sz w:val="23"/>
              <w:szCs w:val="23"/>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2E7313" w:rsidP="002E7313">
          <w:pPr>
            <w:pStyle w:val="B6E31B5F4CC940B8AB6381CF3E0DA7E4"/>
          </w:pPr>
          <w:r w:rsidRPr="009A03BE">
            <w:rPr>
              <w:rFonts w:asciiTheme="majorBidi" w:hAnsiTheme="majorBidi" w:cstheme="majorBidi"/>
              <w:sz w:val="23"/>
              <w:szCs w:val="23"/>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2E7313" w:rsidP="002E7313">
          <w:pPr>
            <w:pStyle w:val="55FA144F44964105B34E115066EF3A22"/>
          </w:pPr>
          <w:r w:rsidRPr="009A03BE">
            <w:rPr>
              <w:rFonts w:asciiTheme="majorBidi" w:hAnsiTheme="majorBidi" w:cstheme="majorBidi"/>
              <w:sz w:val="23"/>
              <w:szCs w:val="23"/>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2E7313" w:rsidP="002E7313">
          <w:pPr>
            <w:pStyle w:val="3B8A5BF4FE0347F6BD32495D2D5A93AF"/>
          </w:pPr>
          <w:r w:rsidRPr="009A03BE">
            <w:rPr>
              <w:rFonts w:asciiTheme="majorBidi" w:hAnsiTheme="majorBidi" w:cstheme="majorBidi"/>
              <w:sz w:val="23"/>
              <w:szCs w:val="23"/>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2E7313" w:rsidP="002E7313">
          <w:pPr>
            <w:pStyle w:val="4893222889734D3CBD57BCC788B3BBE7"/>
          </w:pPr>
          <w:r w:rsidRPr="009A03BE">
            <w:rPr>
              <w:rFonts w:asciiTheme="majorBidi" w:hAnsiTheme="majorBidi" w:cstheme="majorBidi"/>
              <w:sz w:val="23"/>
              <w:szCs w:val="23"/>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000000"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000000"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000000"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000000"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993C10095914E9EA08C468D0F5BDD9F"/>
        <w:category>
          <w:name w:val="General"/>
          <w:gallery w:val="placeholder"/>
        </w:category>
        <w:types>
          <w:type w:val="bbPlcHdr"/>
        </w:types>
        <w:behaviors>
          <w:behavior w:val="content"/>
        </w:behaviors>
        <w:guid w:val="{0BBF6DCA-0637-46C5-886B-ED6690A3B87E}"/>
      </w:docPartPr>
      <w:docPartBody>
        <w:p w:rsidR="00000000" w:rsidRDefault="00E95625" w:rsidP="00E95625">
          <w:pPr>
            <w:pStyle w:val="1993C10095914E9EA08C468D0F5BDD9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B91FCF52D445E78DE008305D9A06BE"/>
        <w:category>
          <w:name w:val="General"/>
          <w:gallery w:val="placeholder"/>
        </w:category>
        <w:types>
          <w:type w:val="bbPlcHdr"/>
        </w:types>
        <w:behaviors>
          <w:behavior w:val="content"/>
        </w:behaviors>
        <w:guid w:val="{27E4817A-6E17-47C8-8201-A8BD03890E65}"/>
      </w:docPartPr>
      <w:docPartBody>
        <w:p w:rsidR="00000000" w:rsidRDefault="00E95625" w:rsidP="00E95625">
          <w:pPr>
            <w:pStyle w:val="7FB91FCF52D445E78DE008305D9A06B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9F26EBEA4834AC4A87E30469661E619"/>
        <w:category>
          <w:name w:val="General"/>
          <w:gallery w:val="placeholder"/>
        </w:category>
        <w:types>
          <w:type w:val="bbPlcHdr"/>
        </w:types>
        <w:behaviors>
          <w:behavior w:val="content"/>
        </w:behaviors>
        <w:guid w:val="{3E96A075-D09A-4C4D-A764-154070BA8BCD}"/>
      </w:docPartPr>
      <w:docPartBody>
        <w:p w:rsidR="00000000" w:rsidRDefault="00E95625" w:rsidP="00E95625">
          <w:pPr>
            <w:pStyle w:val="79F26EBEA4834AC4A87E30469661E619"/>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2C630E93AB24E18BBF916FBF191FC0B"/>
        <w:category>
          <w:name w:val="General"/>
          <w:gallery w:val="placeholder"/>
        </w:category>
        <w:types>
          <w:type w:val="bbPlcHdr"/>
        </w:types>
        <w:behaviors>
          <w:behavior w:val="content"/>
        </w:behaviors>
        <w:guid w:val="{BAEF25E1-829C-4E47-A27F-F5D82DC40E7A}"/>
      </w:docPartPr>
      <w:docPartBody>
        <w:p w:rsidR="00000000" w:rsidRDefault="00E95625" w:rsidP="00E95625">
          <w:pPr>
            <w:pStyle w:val="72C630E93AB24E18BBF916FBF191FC0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4D504B54389A4608BFB23396F07A73E6"/>
        <w:category>
          <w:name w:val="General"/>
          <w:gallery w:val="placeholder"/>
        </w:category>
        <w:types>
          <w:type w:val="bbPlcHdr"/>
        </w:types>
        <w:behaviors>
          <w:behavior w:val="content"/>
        </w:behaviors>
        <w:guid w:val="{92967BEB-C8BB-445D-B854-06335BA38EB5}"/>
      </w:docPartPr>
      <w:docPartBody>
        <w:p w:rsidR="00000000" w:rsidRDefault="00E95625" w:rsidP="00E95625">
          <w:pPr>
            <w:pStyle w:val="4D504B54389A4608BFB23396F07A73E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D2F16EDCBAD43D28BDFB38A1BFB4AB3"/>
        <w:category>
          <w:name w:val="General"/>
          <w:gallery w:val="placeholder"/>
        </w:category>
        <w:types>
          <w:type w:val="bbPlcHdr"/>
        </w:types>
        <w:behaviors>
          <w:behavior w:val="content"/>
        </w:behaviors>
        <w:guid w:val="{1D775518-505E-4195-B92D-1638C170191C}"/>
      </w:docPartPr>
      <w:docPartBody>
        <w:p w:rsidR="00000000" w:rsidRDefault="00E95625" w:rsidP="00E95625">
          <w:pPr>
            <w:pStyle w:val="ED2F16EDCBAD43D28BDFB38A1BFB4AB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000000"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000000"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000000"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000000"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CF6A8EE5A11E41A0AD00131E4F93438D"/>
        <w:category>
          <w:name w:val="General"/>
          <w:gallery w:val="placeholder"/>
        </w:category>
        <w:types>
          <w:type w:val="bbPlcHdr"/>
        </w:types>
        <w:behaviors>
          <w:behavior w:val="content"/>
        </w:behaviors>
        <w:guid w:val="{25C0E799-3910-4BA0-AE8D-FCD342857A89}"/>
      </w:docPartPr>
      <w:docPartBody>
        <w:p w:rsidR="00000000" w:rsidRDefault="00E95625" w:rsidP="00E95625">
          <w:pPr>
            <w:pStyle w:val="CF6A8EE5A11E41A0AD00131E4F93438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1893A5AE404456E8CBB5213BFBE86A8"/>
        <w:category>
          <w:name w:val="General"/>
          <w:gallery w:val="placeholder"/>
        </w:category>
        <w:types>
          <w:type w:val="bbPlcHdr"/>
        </w:types>
        <w:behaviors>
          <w:behavior w:val="content"/>
        </w:behaviors>
        <w:guid w:val="{5BCB252F-C649-4C67-BB4B-9CF29F713638}"/>
      </w:docPartPr>
      <w:docPartBody>
        <w:p w:rsidR="00000000" w:rsidRDefault="00E95625" w:rsidP="00E95625">
          <w:pPr>
            <w:pStyle w:val="91893A5AE404456E8CBB5213BFBE86A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CF832A8540342618EA0CC257AD7AB32"/>
        <w:category>
          <w:name w:val="General"/>
          <w:gallery w:val="placeholder"/>
        </w:category>
        <w:types>
          <w:type w:val="bbPlcHdr"/>
        </w:types>
        <w:behaviors>
          <w:behavior w:val="content"/>
        </w:behaviors>
        <w:guid w:val="{0F170A8A-8349-4C92-8D62-99492D935961}"/>
      </w:docPartPr>
      <w:docPartBody>
        <w:p w:rsidR="00000000" w:rsidRDefault="00E95625" w:rsidP="00E95625">
          <w:pPr>
            <w:pStyle w:val="8CF832A8540342618EA0CC257AD7AB3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37B427CD48146258F546530256D4BF1"/>
        <w:category>
          <w:name w:val="General"/>
          <w:gallery w:val="placeholder"/>
        </w:category>
        <w:types>
          <w:type w:val="bbPlcHdr"/>
        </w:types>
        <w:behaviors>
          <w:behavior w:val="content"/>
        </w:behaviors>
        <w:guid w:val="{9722E844-7A9B-4CF8-A55A-B381EA7284C0}"/>
      </w:docPartPr>
      <w:docPartBody>
        <w:p w:rsidR="00000000" w:rsidRDefault="00E95625" w:rsidP="00E95625">
          <w:pPr>
            <w:pStyle w:val="637B427CD48146258F546530256D4BF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DA0BBDACE3A45D382544E7C0C8D4DAD"/>
        <w:category>
          <w:name w:val="General"/>
          <w:gallery w:val="placeholder"/>
        </w:category>
        <w:types>
          <w:type w:val="bbPlcHdr"/>
        </w:types>
        <w:behaviors>
          <w:behavior w:val="content"/>
        </w:behaviors>
        <w:guid w:val="{0A14CA20-407F-4AB8-B734-F99AEB4342B7}"/>
      </w:docPartPr>
      <w:docPartBody>
        <w:p w:rsidR="00000000" w:rsidRDefault="00E95625" w:rsidP="00E95625">
          <w:pPr>
            <w:pStyle w:val="8DA0BBDACE3A45D382544E7C0C8D4DA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901E545CFB1434EB5E21D4B00A3186D"/>
        <w:category>
          <w:name w:val="General"/>
          <w:gallery w:val="placeholder"/>
        </w:category>
        <w:types>
          <w:type w:val="bbPlcHdr"/>
        </w:types>
        <w:behaviors>
          <w:behavior w:val="content"/>
        </w:behaviors>
        <w:guid w:val="{CB042C3C-F238-4205-B836-CB25B4B3F500}"/>
      </w:docPartPr>
      <w:docPartBody>
        <w:p w:rsidR="00000000" w:rsidRDefault="00E95625" w:rsidP="00E95625">
          <w:pPr>
            <w:pStyle w:val="B901E545CFB1434EB5E21D4B00A3186D"/>
          </w:pPr>
          <w:r w:rsidRPr="00076D4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7EDE"/>
    <w:rsid w:val="00E13CAF"/>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625"/>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353</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110</cp:revision>
  <cp:lastPrinted>2018-08-01T10:35:00Z</cp:lastPrinted>
  <dcterms:created xsi:type="dcterms:W3CDTF">2020-02-05T11:31:00Z</dcterms:created>
  <dcterms:modified xsi:type="dcterms:W3CDTF">2020-02-18T11:06:00Z</dcterms:modified>
  <cp:category>Letter</cp:category>
</cp:coreProperties>
</file>