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1AA1" w14:textId="77777777" w:rsidR="00645071" w:rsidRPr="005D37B3" w:rsidRDefault="00645071" w:rsidP="00B46951">
      <w:pPr>
        <w:bidi w:val="0"/>
        <w:spacing w:line="276" w:lineRule="auto"/>
        <w:ind w:left="-2520"/>
        <w:rPr>
          <w:rFonts w:asciiTheme="majorBidi" w:hAnsiTheme="majorBidi" w:cstheme="majorBidi"/>
          <w:sz w:val="22"/>
          <w:szCs w:val="22"/>
          <w:rtl/>
        </w:rPr>
      </w:pPr>
    </w:p>
    <w:p w14:paraId="3E03E48C" w14:textId="720AD64A" w:rsidR="00674E90" w:rsidRDefault="00674E90" w:rsidP="00645071">
      <w:pPr>
        <w:bidi w:val="0"/>
        <w:spacing w:line="276" w:lineRule="auto"/>
        <w:ind w:left="-2520"/>
        <w:rPr>
          <w:rFonts w:asciiTheme="majorBidi" w:hAnsiTheme="majorBidi" w:cstheme="majorBidi"/>
          <w:sz w:val="22"/>
          <w:szCs w:val="22"/>
        </w:rPr>
      </w:pPr>
      <w:r w:rsidRPr="00655B00">
        <w:rPr>
          <w:rFonts w:asciiTheme="majorBidi" w:hAnsiTheme="majorBidi" w:cstheme="majorBidi"/>
          <w:sz w:val="22"/>
          <w:szCs w:val="22"/>
        </w:rPr>
        <w:t xml:space="preserve">Ref: </w:t>
      </w:r>
      <w:sdt>
        <w:sdtPr>
          <w:rPr>
            <w:rFonts w:asciiTheme="majorBidi" w:hAnsiTheme="majorBidi" w:cstheme="majorBidi"/>
            <w:sz w:val="22"/>
            <w:szCs w:val="22"/>
          </w:rPr>
          <w:alias w:val="RefNumber"/>
          <w:tag w:val="RefNumber"/>
          <w:id w:val="801975440"/>
          <w:placeholder>
            <w:docPart w:val="DefaultPlaceholder_-1854013440"/>
          </w:placeholder>
          <w:showingPlcHdr/>
        </w:sdtPr>
        <w:sdtEndPr/>
        <w:sdtContent>
          <w:r w:rsidR="00A54C3B" w:rsidRPr="00A54C3B">
            <w:rPr>
              <w:rFonts w:asciiTheme="majorBidi" w:hAnsiTheme="majorBidi" w:cstheme="majorBidi"/>
              <w:sz w:val="22"/>
              <w:szCs w:val="22"/>
            </w:rPr>
            <w:t>Click or tap here to enter text.</w:t>
          </w:r>
        </w:sdtContent>
      </w:sdt>
    </w:p>
    <w:p w14:paraId="1059EE5B" w14:textId="77777777" w:rsidR="00BB1FD5" w:rsidRDefault="00BB1FD5" w:rsidP="00BB1FD5">
      <w:pPr>
        <w:bidi w:val="0"/>
        <w:spacing w:line="276" w:lineRule="auto"/>
        <w:ind w:left="-2520"/>
        <w:rPr>
          <w:rFonts w:asciiTheme="majorBidi" w:hAnsiTheme="majorBidi" w:cstheme="majorBidi"/>
          <w:sz w:val="22"/>
          <w:szCs w:val="22"/>
        </w:rPr>
      </w:pPr>
    </w:p>
    <w:p w14:paraId="72D7627C" w14:textId="77777777" w:rsidR="00B46951" w:rsidRPr="0064402D" w:rsidRDefault="00B46951" w:rsidP="00B46951">
      <w:pPr>
        <w:bidi w:val="0"/>
        <w:spacing w:line="276" w:lineRule="auto"/>
        <w:ind w:left="-2520"/>
        <w:rPr>
          <w:rFonts w:asciiTheme="majorBidi" w:hAnsiTheme="majorBidi" w:cstheme="majorBidi"/>
          <w:sz w:val="4"/>
          <w:szCs w:val="4"/>
        </w:rPr>
      </w:pPr>
    </w:p>
    <w:p w14:paraId="3663A4BA" w14:textId="77777777" w:rsidR="00674E90" w:rsidRPr="002E3A6C" w:rsidRDefault="00674E90" w:rsidP="00674E90">
      <w:pPr>
        <w:bidi w:val="0"/>
        <w:spacing w:line="276" w:lineRule="auto"/>
        <w:rPr>
          <w:rFonts w:asciiTheme="majorBidi" w:hAnsiTheme="majorBidi" w:cstheme="majorBidi"/>
          <w:sz w:val="2"/>
          <w:szCs w:val="2"/>
        </w:rPr>
      </w:pPr>
    </w:p>
    <w:tbl>
      <w:tblPr>
        <w:tblW w:w="9751" w:type="dxa"/>
        <w:jc w:val="center"/>
        <w:tblLook w:val="01E0" w:firstRow="1" w:lastRow="1" w:firstColumn="1" w:lastColumn="1" w:noHBand="0" w:noVBand="0"/>
      </w:tblPr>
      <w:tblGrid>
        <w:gridCol w:w="4989"/>
        <w:gridCol w:w="4762"/>
      </w:tblGrid>
      <w:tr w:rsidR="00BB1FD5" w:rsidRPr="00BB1FD5" w14:paraId="75215E62" w14:textId="77777777" w:rsidTr="00ED4A6F">
        <w:trPr>
          <w:trHeight w:val="2098"/>
          <w:jc w:val="center"/>
        </w:trPr>
        <w:tc>
          <w:tcPr>
            <w:tcW w:w="4989" w:type="dxa"/>
            <w:shd w:val="clear" w:color="auto" w:fill="auto"/>
          </w:tcPr>
          <w:p w14:paraId="74A5BF06" w14:textId="77777777" w:rsidR="00BB1FD5" w:rsidRPr="00BB1FD5" w:rsidRDefault="00BB1FD5" w:rsidP="00CA5657">
            <w:pPr>
              <w:bidi w:val="0"/>
              <w:spacing w:line="276" w:lineRule="auto"/>
              <w:jc w:val="both"/>
              <w:textAlignment w:val="top"/>
              <w:rPr>
                <w:rFonts w:cs="Times New Roman"/>
                <w:sz w:val="22"/>
                <w:szCs w:val="22"/>
                <w:lang w:bidi="ar-SY"/>
              </w:rPr>
            </w:pPr>
            <w:r w:rsidRPr="00BB1FD5">
              <w:rPr>
                <w:rFonts w:cs="Times New Roman"/>
                <w:sz w:val="22"/>
                <w:szCs w:val="22"/>
                <w:lang w:bidi="ar-SY"/>
              </w:rPr>
              <w:t xml:space="preserve">The Office of the United Nations High Commissioner for Refugees in the Syrian Arab Republic (the Office) presents its compliments to the Department of International Organizations and Conferences of the Ministry of Foreign Affairs and Expatriates of the Syrian Arab Republic (the Ministry). </w:t>
            </w:r>
          </w:p>
        </w:tc>
        <w:tc>
          <w:tcPr>
            <w:tcW w:w="4762" w:type="dxa"/>
            <w:shd w:val="clear" w:color="auto" w:fill="auto"/>
          </w:tcPr>
          <w:p w14:paraId="159E4DF5" w14:textId="77777777" w:rsidR="00BB1FD5" w:rsidRPr="00BB1FD5" w:rsidRDefault="00BB1FD5" w:rsidP="00CA5657">
            <w:pPr>
              <w:jc w:val="lowKashida"/>
              <w:rPr>
                <w:rFonts w:ascii="Simplified Arabic" w:hAnsi="Simplified Arabic" w:cs="Simplified Arabic"/>
                <w:sz w:val="22"/>
                <w:szCs w:val="22"/>
                <w:rtl/>
                <w:lang w:bidi="ar-SY"/>
              </w:rPr>
            </w:pPr>
            <w:r w:rsidRPr="00BB1FD5">
              <w:rPr>
                <w:rFonts w:ascii="Simplified Arabic" w:hAnsi="Simplified Arabic" w:cs="Simplified Arabic"/>
                <w:sz w:val="22"/>
                <w:szCs w:val="22"/>
                <w:rtl/>
              </w:rPr>
              <w:t>يهدي مكتب المفوضية السامية للأمم المتحدة لشؤون اللاجئين في دمشق أطيب تحياته إلى وزارة الخارجية والمغتربين - إدارة المنظمات الدولية والمؤتمرات الموقرة - في الجمهورية العربية السورية.</w:t>
            </w:r>
          </w:p>
        </w:tc>
      </w:tr>
      <w:tr w:rsidR="00BB1FD5" w:rsidRPr="00BB1FD5" w14:paraId="227C7BE0" w14:textId="77777777" w:rsidTr="00ED4A6F">
        <w:trPr>
          <w:trHeight w:val="4592"/>
          <w:jc w:val="center"/>
        </w:trPr>
        <w:tc>
          <w:tcPr>
            <w:tcW w:w="4989" w:type="dxa"/>
            <w:shd w:val="clear" w:color="auto" w:fill="auto"/>
          </w:tcPr>
          <w:p w14:paraId="72FF1C5F" w14:textId="37BC4122" w:rsidR="00F8599B" w:rsidRPr="00F8599B"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 xml:space="preserve">The Office has the honor to kindly request the esteemed Ministry to renew the residency for courtesy for </w:t>
            </w:r>
            <w:sdt>
              <w:sdtPr>
                <w:rPr>
                  <w:rFonts w:cs="Times New Roman"/>
                  <w:sz w:val="22"/>
                  <w:szCs w:val="22"/>
                  <w:lang w:bidi="ar-SY"/>
                </w:rPr>
                <w:id w:val="-562179466"/>
                <w:placeholder>
                  <w:docPart w:val="DefaultPlaceholder_-1854013440"/>
                </w:placeholder>
              </w:sdtPr>
              <w:sdtEndPr/>
              <w:sdtContent>
                <w:sdt>
                  <w:sdtPr>
                    <w:rPr>
                      <w:rFonts w:cs="Times New Roman"/>
                      <w:sz w:val="22"/>
                      <w:szCs w:val="22"/>
                      <w:lang w:bidi="ar-SY"/>
                    </w:rPr>
                    <w:alias w:val="_enstaffname"/>
                    <w:tag w:val="_enstaffname"/>
                    <w:id w:val="-1168642119"/>
                    <w:placeholder>
                      <w:docPart w:val="DefaultPlaceholder_-1854013440"/>
                    </w:placeholder>
                    <w:showingPlcHdr/>
                  </w:sdtPr>
                  <w:sdtEndPr/>
                  <w:sdtContent>
                    <w:r w:rsidR="00E92CF7" w:rsidRPr="00E92CF7">
                      <w:rPr>
                        <w:rFonts w:cs="Times New Roman"/>
                        <w:sz w:val="22"/>
                        <w:szCs w:val="22"/>
                        <w:lang w:bidi="ar-SY"/>
                      </w:rPr>
                      <w:t>Click or tap here to enter text.</w:t>
                    </w:r>
                  </w:sdtContent>
                </w:sdt>
              </w:sdtContent>
            </w:sdt>
            <w:r w:rsidRPr="00F8599B">
              <w:rPr>
                <w:rFonts w:cs="Times New Roman"/>
                <w:sz w:val="22"/>
                <w:szCs w:val="22"/>
                <w:lang w:bidi="ar-SY"/>
              </w:rPr>
              <w:t xml:space="preserve"> with multiple entries requested in order to facilitate </w:t>
            </w:r>
            <w:sdt>
              <w:sdtPr>
                <w:rPr>
                  <w:rFonts w:cs="Times New Roman"/>
                  <w:sz w:val="22"/>
                  <w:szCs w:val="22"/>
                  <w:lang w:bidi="ar-SY"/>
                </w:rPr>
                <w:alias w:val="_herHis"/>
                <w:tag w:val="_herHis"/>
                <w:id w:val="1627198977"/>
                <w:placeholder>
                  <w:docPart w:val="DefaultPlaceholder_-1854013440"/>
                </w:placeholder>
                <w:showingPlcHdr/>
              </w:sdtPr>
              <w:sdtEndPr/>
              <w:sdtContent>
                <w:r w:rsidR="008E59DF" w:rsidRPr="008E59DF">
                  <w:rPr>
                    <w:rFonts w:cs="Times New Roman"/>
                    <w:sz w:val="22"/>
                    <w:szCs w:val="22"/>
                    <w:lang w:bidi="ar-SY"/>
                  </w:rPr>
                  <w:t>Click or tap here to enter text.</w:t>
                </w:r>
              </w:sdtContent>
            </w:sdt>
            <w:r w:rsidRPr="00F8599B">
              <w:rPr>
                <w:rFonts w:cs="Times New Roman"/>
                <w:sz w:val="22"/>
                <w:szCs w:val="22"/>
                <w:lang w:bidi="ar-SY"/>
              </w:rPr>
              <w:t xml:space="preserve"> travel back and forth to the country</w:t>
            </w:r>
            <w:r w:rsidRPr="00F8599B">
              <w:rPr>
                <w:rFonts w:cs="Times New Roman"/>
                <w:sz w:val="22"/>
                <w:szCs w:val="22"/>
                <w:rtl/>
                <w:lang w:bidi="ar-SY"/>
              </w:rPr>
              <w:t>.</w:t>
            </w:r>
          </w:p>
          <w:p w14:paraId="3FF05A41" w14:textId="02A1AB79" w:rsidR="00F8599B" w:rsidRPr="00F8599B"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 xml:space="preserve">Nationality: </w:t>
            </w:r>
            <w:sdt>
              <w:sdtPr>
                <w:rPr>
                  <w:rFonts w:cs="Times New Roman"/>
                  <w:sz w:val="22"/>
                  <w:szCs w:val="22"/>
                  <w:lang w:bidi="ar-SY"/>
                </w:rPr>
                <w:alias w:val="EnNationality"/>
                <w:tag w:val="EnNationality"/>
                <w:id w:val="508181463"/>
                <w:placeholder>
                  <w:docPart w:val="DefaultPlaceholder_-1854013440"/>
                </w:placeholder>
                <w:showingPlcHdr/>
              </w:sdtPr>
              <w:sdtEndPr/>
              <w:sdtContent>
                <w:r w:rsidR="008E59DF" w:rsidRPr="008E59DF">
                  <w:rPr>
                    <w:rFonts w:cs="Times New Roman"/>
                    <w:sz w:val="22"/>
                    <w:szCs w:val="22"/>
                    <w:lang w:bidi="ar-SY"/>
                  </w:rPr>
                  <w:t>Click or tap here to enter text.</w:t>
                </w:r>
              </w:sdtContent>
            </w:sdt>
            <w:r w:rsidRPr="00F8599B">
              <w:rPr>
                <w:rFonts w:cs="Times New Roman"/>
                <w:sz w:val="22"/>
                <w:szCs w:val="22"/>
                <w:rtl/>
                <w:lang w:bidi="ar-SY"/>
              </w:rPr>
              <w:t>.</w:t>
            </w:r>
          </w:p>
          <w:p w14:paraId="02C33F44" w14:textId="4196E0CC" w:rsidR="00F8599B" w:rsidRPr="00F8599B"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Holder of UNLP number /</w:t>
            </w:r>
            <w:sdt>
              <w:sdtPr>
                <w:rPr>
                  <w:rFonts w:cs="Times New Roman"/>
                  <w:sz w:val="22"/>
                  <w:szCs w:val="22"/>
                  <w:lang w:bidi="ar-SY"/>
                </w:rPr>
                <w:alias w:val="EnPassportNumber"/>
                <w:tag w:val="EnPassportNumber"/>
                <w:id w:val="-2147111614"/>
                <w:placeholder>
                  <w:docPart w:val="DefaultPlaceholder_-1854013440"/>
                </w:placeholder>
                <w:showingPlcHdr/>
              </w:sdtPr>
              <w:sdtEndPr/>
              <w:sdtContent>
                <w:r w:rsidR="008E59DF" w:rsidRPr="008E59DF">
                  <w:rPr>
                    <w:rFonts w:cs="Times New Roman"/>
                    <w:sz w:val="22"/>
                    <w:szCs w:val="22"/>
                    <w:lang w:bidi="ar-SY"/>
                  </w:rPr>
                  <w:t>Click or tap here to enter text.</w:t>
                </w:r>
              </w:sdtContent>
            </w:sdt>
            <w:r w:rsidRPr="00F8599B">
              <w:rPr>
                <w:rFonts w:cs="Times New Roman"/>
                <w:sz w:val="22"/>
                <w:szCs w:val="22"/>
                <w:lang w:bidi="ar-SY"/>
              </w:rPr>
              <w:t>/, valid until</w:t>
            </w:r>
            <w:sdt>
              <w:sdtPr>
                <w:rPr>
                  <w:rFonts w:cs="Times New Roman"/>
                  <w:sz w:val="22"/>
                  <w:szCs w:val="22"/>
                  <w:lang w:bidi="ar-SY"/>
                </w:rPr>
                <w:alias w:val="EnPassportValid"/>
                <w:tag w:val="EnPassportValid"/>
                <w:id w:val="1778898221"/>
                <w:placeholder>
                  <w:docPart w:val="DefaultPlaceholder_-1854013440"/>
                </w:placeholder>
                <w:showingPlcHdr/>
              </w:sdtPr>
              <w:sdtEndPr/>
              <w:sdtContent>
                <w:r w:rsidR="008E59DF" w:rsidRPr="008E59DF">
                  <w:rPr>
                    <w:rFonts w:cs="Times New Roman"/>
                    <w:sz w:val="22"/>
                    <w:szCs w:val="22"/>
                    <w:lang w:bidi="ar-SY"/>
                  </w:rPr>
                  <w:t>Click or tap here to enter text.</w:t>
                </w:r>
              </w:sdtContent>
            </w:sdt>
            <w:r w:rsidRPr="00F8599B">
              <w:rPr>
                <w:rFonts w:cs="Times New Roman"/>
                <w:sz w:val="22"/>
                <w:szCs w:val="22"/>
                <w:rtl/>
                <w:lang w:bidi="ar-SY"/>
              </w:rPr>
              <w:t>.</w:t>
            </w:r>
          </w:p>
          <w:p w14:paraId="175ECA67" w14:textId="34C9C6D4" w:rsidR="00F8599B" w:rsidRPr="00F8599B"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 xml:space="preserve">Works as: </w:t>
            </w:r>
            <w:sdt>
              <w:sdtPr>
                <w:rPr>
                  <w:rFonts w:cs="Times New Roman"/>
                  <w:sz w:val="22"/>
                  <w:szCs w:val="22"/>
                  <w:lang w:bidi="ar-SY"/>
                </w:rPr>
                <w:alias w:val="_enJob"/>
                <w:tag w:val="_enJob"/>
                <w:id w:val="-510460337"/>
                <w:placeholder>
                  <w:docPart w:val="DefaultPlaceholder_-1854013440"/>
                </w:placeholder>
                <w:showingPlcHdr/>
              </w:sdtPr>
              <w:sdtEndPr/>
              <w:sdtContent>
                <w:r w:rsidR="008E59DF" w:rsidRPr="00CB1793">
                  <w:rPr>
                    <w:rFonts w:cs="Times New Roman"/>
                    <w:sz w:val="22"/>
                    <w:szCs w:val="22"/>
                    <w:lang w:bidi="ar-SY"/>
                  </w:rPr>
                  <w:t>Click or tap here to enter text.</w:t>
                </w:r>
              </w:sdtContent>
            </w:sdt>
            <w:r w:rsidRPr="00F8599B">
              <w:rPr>
                <w:rFonts w:cs="Times New Roman"/>
                <w:sz w:val="22"/>
                <w:szCs w:val="22"/>
                <w:lang w:bidi="ar-SY"/>
              </w:rPr>
              <w:t xml:space="preserve">at UNHCR's Office in </w:t>
            </w:r>
            <w:sdt>
              <w:sdtPr>
                <w:rPr>
                  <w:rFonts w:cs="Times New Roman"/>
                  <w:sz w:val="22"/>
                  <w:szCs w:val="22"/>
                  <w:lang w:bidi="ar-SY"/>
                </w:rPr>
                <w:alias w:val="_enoffice"/>
                <w:tag w:val="_enoffice"/>
                <w:id w:val="264815959"/>
                <w:placeholder>
                  <w:docPart w:val="DefaultPlaceholder_-1854013440"/>
                </w:placeholder>
                <w:showingPlcHdr/>
              </w:sdtPr>
              <w:sdtEndPr/>
              <w:sdtContent>
                <w:r w:rsidR="008E59DF" w:rsidRPr="00CB1793">
                  <w:rPr>
                    <w:rFonts w:cs="Times New Roman"/>
                    <w:sz w:val="22"/>
                    <w:szCs w:val="22"/>
                    <w:lang w:bidi="ar-SY"/>
                  </w:rPr>
                  <w:t>Click or tap here to enter text.</w:t>
                </w:r>
              </w:sdtContent>
            </w:sdt>
            <w:r w:rsidRPr="00F8599B">
              <w:rPr>
                <w:rFonts w:cs="Times New Roman"/>
                <w:sz w:val="22"/>
                <w:szCs w:val="22"/>
                <w:rtl/>
                <w:lang w:bidi="ar-SY"/>
              </w:rPr>
              <w:t>.</w:t>
            </w:r>
          </w:p>
          <w:p w14:paraId="765C3CA4" w14:textId="53080FAD" w:rsidR="00BB1FD5" w:rsidRPr="00BB1FD5" w:rsidRDefault="00F8599B" w:rsidP="00F8599B">
            <w:pPr>
              <w:bidi w:val="0"/>
              <w:spacing w:after="120" w:line="276" w:lineRule="auto"/>
              <w:jc w:val="both"/>
              <w:textAlignment w:val="top"/>
              <w:rPr>
                <w:rFonts w:cs="Times New Roman"/>
                <w:sz w:val="22"/>
                <w:szCs w:val="22"/>
                <w:lang w:bidi="ar-SY"/>
              </w:rPr>
            </w:pPr>
            <w:r w:rsidRPr="00F8599B">
              <w:rPr>
                <w:rFonts w:cs="Times New Roman"/>
                <w:sz w:val="22"/>
                <w:szCs w:val="22"/>
                <w:lang w:bidi="ar-SY"/>
              </w:rPr>
              <w:t xml:space="preserve">Duration of the contract: From </w:t>
            </w:r>
            <w:sdt>
              <w:sdtPr>
                <w:rPr>
                  <w:rFonts w:cs="Times New Roman"/>
                  <w:sz w:val="22"/>
                  <w:szCs w:val="22"/>
                  <w:lang w:bidi="ar-SY"/>
                </w:rPr>
                <w:id w:val="-998192244"/>
                <w:placeholder>
                  <w:docPart w:val="DefaultPlaceholder_-1854013440"/>
                </w:placeholder>
              </w:sdtPr>
              <w:sdtEndPr/>
              <w:sdtContent>
                <w:sdt>
                  <w:sdtPr>
                    <w:rPr>
                      <w:rFonts w:cs="Times New Roman"/>
                      <w:sz w:val="22"/>
                      <w:szCs w:val="22"/>
                      <w:lang w:bidi="ar-SY"/>
                    </w:rPr>
                    <w:alias w:val="_enStartContract"/>
                    <w:tag w:val="_enStartContract"/>
                    <w:id w:val="-2126756413"/>
                    <w:placeholder>
                      <w:docPart w:val="DefaultPlaceholder_-1854013440"/>
                    </w:placeholder>
                    <w:showingPlcHdr/>
                  </w:sdtPr>
                  <w:sdtEndPr/>
                  <w:sdtContent>
                    <w:r w:rsidR="008E59DF" w:rsidRPr="00CB1793">
                      <w:rPr>
                        <w:rFonts w:cs="Times New Roman"/>
                        <w:sz w:val="22"/>
                        <w:szCs w:val="22"/>
                        <w:lang w:bidi="ar-SY"/>
                      </w:rPr>
                      <w:t>Click or tap here to enter text.</w:t>
                    </w:r>
                  </w:sdtContent>
                </w:sdt>
              </w:sdtContent>
            </w:sdt>
            <w:r w:rsidRPr="00F8599B">
              <w:rPr>
                <w:rFonts w:cs="Times New Roman"/>
                <w:sz w:val="22"/>
                <w:szCs w:val="22"/>
                <w:lang w:bidi="ar-SY"/>
              </w:rPr>
              <w:t xml:space="preserve"> to </w:t>
            </w:r>
            <w:sdt>
              <w:sdtPr>
                <w:rPr>
                  <w:rFonts w:cs="Times New Roman"/>
                  <w:sz w:val="22"/>
                  <w:szCs w:val="22"/>
                  <w:lang w:bidi="ar-SY"/>
                </w:rPr>
                <w:alias w:val="_enEndContract"/>
                <w:tag w:val="_enEndContract"/>
                <w:id w:val="-692305437"/>
                <w:placeholder>
                  <w:docPart w:val="DefaultPlaceholder_-1854013440"/>
                </w:placeholder>
                <w:showingPlcHdr/>
              </w:sdtPr>
              <w:sdtEndPr/>
              <w:sdtContent>
                <w:r w:rsidR="008E59DF" w:rsidRPr="00CB1793">
                  <w:rPr>
                    <w:rFonts w:cs="Times New Roman"/>
                    <w:sz w:val="22"/>
                    <w:szCs w:val="22"/>
                    <w:lang w:bidi="ar-SY"/>
                  </w:rPr>
                  <w:t>Click or tap here to enter text.</w:t>
                </w:r>
              </w:sdtContent>
            </w:sdt>
            <w:r w:rsidRPr="00F8599B">
              <w:rPr>
                <w:rFonts w:cs="Times New Roman"/>
                <w:sz w:val="22"/>
                <w:szCs w:val="22"/>
                <w:lang w:bidi="ar-SY"/>
              </w:rPr>
              <w:t>, noting that her current residency will expire on</w:t>
            </w:r>
            <w:sdt>
              <w:sdtPr>
                <w:rPr>
                  <w:rFonts w:cs="Times New Roman"/>
                  <w:sz w:val="22"/>
                  <w:szCs w:val="22"/>
                  <w:lang w:bidi="ar-SY"/>
                </w:rPr>
                <w:alias w:val="_enVisaExpiryDate"/>
                <w:tag w:val="_enVisaExpiryDate"/>
                <w:id w:val="-1438290870"/>
                <w:placeholder>
                  <w:docPart w:val="DefaultPlaceholder_-1854013440"/>
                </w:placeholder>
                <w:showingPlcHdr/>
              </w:sdtPr>
              <w:sdtEndPr/>
              <w:sdtContent>
                <w:r w:rsidR="008E59DF" w:rsidRPr="00CB1793">
                  <w:rPr>
                    <w:rFonts w:cs="Times New Roman"/>
                    <w:sz w:val="22"/>
                    <w:szCs w:val="22"/>
                    <w:lang w:bidi="ar-SY"/>
                  </w:rPr>
                  <w:t>Click or tap here to enter text.</w:t>
                </w:r>
              </w:sdtContent>
            </w:sdt>
            <w:r w:rsidRPr="00F8599B">
              <w:rPr>
                <w:rFonts w:cs="Times New Roman"/>
                <w:sz w:val="22"/>
                <w:szCs w:val="22"/>
                <w:lang w:bidi="ar-SY"/>
              </w:rPr>
              <w:t>.</w:t>
            </w:r>
          </w:p>
        </w:tc>
        <w:tc>
          <w:tcPr>
            <w:tcW w:w="4762" w:type="dxa"/>
            <w:shd w:val="clear" w:color="auto" w:fill="auto"/>
          </w:tcPr>
          <w:p w14:paraId="77FB2B17" w14:textId="6C620C4B" w:rsidR="00D8247C" w:rsidRPr="00D8247C" w:rsidRDefault="00D8247C" w:rsidP="00F8599B">
            <w:pPr>
              <w:spacing w:after="120"/>
              <w:jc w:val="both"/>
              <w:rPr>
                <w:rFonts w:ascii="Simplified Arabic" w:hAnsi="Simplified Arabic" w:cs="Simplified Arabic"/>
                <w:sz w:val="22"/>
                <w:szCs w:val="22"/>
                <w:rtl/>
                <w:lang w:bidi="ar-SY"/>
              </w:rPr>
            </w:pPr>
            <w:r w:rsidRPr="00D8247C">
              <w:rPr>
                <w:rFonts w:ascii="Simplified Arabic" w:hAnsi="Simplified Arabic" w:cs="Simplified Arabic"/>
                <w:sz w:val="22"/>
                <w:szCs w:val="22"/>
                <w:rtl/>
                <w:lang w:bidi="ar-SY"/>
              </w:rPr>
              <w:t>يتشرف مكتب المفوضية بالطلب من الوزارة الموقرة التفضل بتجديد سمة الإقامة متعددة السفرات للمجاملة</w:t>
            </w:r>
            <w:r w:rsidR="00B12380">
              <w:rPr>
                <w:rFonts w:ascii="Simplified Arabic" w:hAnsi="Simplified Arabic" w:cs="Simplified Arabic"/>
                <w:sz w:val="22"/>
                <w:szCs w:val="22"/>
                <w:lang w:bidi="ar-SY"/>
              </w:rPr>
              <w:t xml:space="preserve"> </w:t>
            </w:r>
            <w:r w:rsidRPr="00D8247C">
              <w:rPr>
                <w:rFonts w:ascii="Simplified Arabic" w:hAnsi="Simplified Arabic" w:cs="Simplified Arabic"/>
                <w:sz w:val="22"/>
                <w:szCs w:val="22"/>
                <w:rtl/>
                <w:lang w:bidi="ar-SY"/>
              </w:rPr>
              <w:t xml:space="preserve"> </w:t>
            </w:r>
            <w:sdt>
              <w:sdtPr>
                <w:rPr>
                  <w:rFonts w:ascii="Simplified Arabic" w:hAnsi="Simplified Arabic" w:cs="Simplified Arabic"/>
                  <w:sz w:val="22"/>
                  <w:szCs w:val="22"/>
                  <w:rtl/>
                  <w:lang w:bidi="ar-SY"/>
                </w:rPr>
                <w:alias w:val="ArWork"/>
                <w:tag w:val="ArWork"/>
                <w:id w:val="778611318"/>
                <w:placeholder>
                  <w:docPart w:val="DefaultPlaceholder_-1854013440"/>
                </w:placeholder>
                <w:showingPlcHdr/>
              </w:sdtPr>
              <w:sdtContent>
                <w:bookmarkStart w:id="0" w:name="_GoBack"/>
                <w:r w:rsidR="00B12380" w:rsidRPr="00A25280">
                  <w:rPr>
                    <w:rStyle w:val="PlaceholderText"/>
                  </w:rPr>
                  <w:t>Click or tap here to enter text.</w:t>
                </w:r>
                <w:bookmarkEnd w:id="0"/>
              </w:sdtContent>
            </w:sdt>
            <w:sdt>
              <w:sdtPr>
                <w:rPr>
                  <w:rFonts w:ascii="Simplified Arabic" w:hAnsi="Simplified Arabic" w:cs="Simplified Arabic"/>
                  <w:sz w:val="22"/>
                  <w:szCs w:val="22"/>
                  <w:rtl/>
                  <w:lang w:bidi="ar-SY"/>
                </w:rPr>
                <w:alias w:val="ArStaffName"/>
                <w:tag w:val="ArStaffName"/>
                <w:id w:val="-1042057159"/>
                <w:placeholder>
                  <w:docPart w:val="DefaultPlaceholder_-1854013440"/>
                </w:placeholder>
                <w:showingPlcHdr/>
              </w:sdtPr>
              <w:sdtEndPr/>
              <w:sdtContent>
                <w:r w:rsidR="00A54C3B" w:rsidRPr="00A54C3B">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 xml:space="preserve"> وذلك تسهيلاً </w:t>
            </w:r>
            <w:sdt>
              <w:sdtPr>
                <w:rPr>
                  <w:rFonts w:ascii="Simplified Arabic" w:hAnsi="Simplified Arabic" w:cs="Simplified Arabic"/>
                  <w:sz w:val="22"/>
                  <w:szCs w:val="22"/>
                  <w:rtl/>
                  <w:lang w:bidi="ar-SY"/>
                </w:rPr>
                <w:alias w:val="_Artravel"/>
                <w:tag w:val="_Artravel"/>
                <w:id w:val="-13465040"/>
                <w:placeholder>
                  <w:docPart w:val="DefaultPlaceholder_-1854013440"/>
                </w:placeholder>
                <w:showingPlcHdr/>
              </w:sdtPr>
              <w:sdtEndPr/>
              <w:sdtContent>
                <w:r w:rsidR="00D56DEC" w:rsidRPr="00D56DEC">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 xml:space="preserve"> من وإلى القطر.</w:t>
            </w:r>
          </w:p>
          <w:p w14:paraId="79B1153A" w14:textId="32758ADE" w:rsidR="00D8247C" w:rsidRPr="00D8247C" w:rsidRDefault="00D8247C" w:rsidP="00F8599B">
            <w:pPr>
              <w:spacing w:after="120"/>
              <w:jc w:val="both"/>
              <w:rPr>
                <w:rFonts w:ascii="Simplified Arabic" w:hAnsi="Simplified Arabic" w:cs="Simplified Arabic"/>
                <w:sz w:val="22"/>
                <w:szCs w:val="22"/>
                <w:rtl/>
                <w:lang w:bidi="ar-SY"/>
              </w:rPr>
            </w:pPr>
            <w:r w:rsidRPr="00D8247C">
              <w:rPr>
                <w:rFonts w:ascii="Simplified Arabic" w:hAnsi="Simplified Arabic" w:cs="Simplified Arabic"/>
                <w:sz w:val="22"/>
                <w:szCs w:val="22"/>
                <w:rtl/>
                <w:lang w:bidi="ar-SY"/>
              </w:rPr>
              <w:t xml:space="preserve">الجنسية: </w:t>
            </w:r>
            <w:sdt>
              <w:sdtPr>
                <w:rPr>
                  <w:rFonts w:ascii="Simplified Arabic" w:hAnsi="Simplified Arabic" w:cs="Simplified Arabic"/>
                  <w:sz w:val="22"/>
                  <w:szCs w:val="22"/>
                  <w:rtl/>
                  <w:lang w:bidi="ar-SY"/>
                </w:rPr>
                <w:alias w:val="ArNationality"/>
                <w:tag w:val="ArNationality"/>
                <w:id w:val="-213198686"/>
                <w:placeholder>
                  <w:docPart w:val="DefaultPlaceholder_-1854013440"/>
                </w:placeholder>
                <w:showingPlcHdr/>
              </w:sdtPr>
              <w:sdtEndPr/>
              <w:sdtContent>
                <w:r w:rsidR="00DD54BE" w:rsidRPr="00DD54BE">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w:t>
            </w:r>
          </w:p>
          <w:p w14:paraId="19884649" w14:textId="69C07866" w:rsidR="00D8247C" w:rsidRPr="00D8247C" w:rsidRDefault="00D8247C" w:rsidP="00F8599B">
            <w:pPr>
              <w:spacing w:after="120"/>
              <w:jc w:val="both"/>
              <w:rPr>
                <w:rFonts w:ascii="Simplified Arabic" w:hAnsi="Simplified Arabic" w:cs="Simplified Arabic"/>
                <w:sz w:val="22"/>
                <w:szCs w:val="22"/>
                <w:rtl/>
                <w:lang w:bidi="ar-SY"/>
              </w:rPr>
            </w:pPr>
            <w:r w:rsidRPr="00D8247C">
              <w:rPr>
                <w:rFonts w:ascii="Simplified Arabic" w:hAnsi="Simplified Arabic" w:cs="Simplified Arabic"/>
                <w:sz w:val="22"/>
                <w:szCs w:val="22"/>
                <w:rtl/>
                <w:lang w:bidi="ar-SY"/>
              </w:rPr>
              <w:t>تحمل جواز سفر أمم متحدة رقم /</w:t>
            </w:r>
            <w:sdt>
              <w:sdtPr>
                <w:rPr>
                  <w:rFonts w:ascii="Simplified Arabic" w:hAnsi="Simplified Arabic" w:cs="Simplified Arabic"/>
                  <w:sz w:val="22"/>
                  <w:szCs w:val="22"/>
                  <w:rtl/>
                  <w:lang w:bidi="ar-SY"/>
                </w:rPr>
                <w:id w:val="-949628321"/>
                <w:placeholder>
                  <w:docPart w:val="DefaultPlaceholder_-1854013440"/>
                </w:placeholder>
              </w:sdtPr>
              <w:sdtEndPr/>
              <w:sdtContent>
                <w:sdt>
                  <w:sdtPr>
                    <w:rPr>
                      <w:rFonts w:ascii="Simplified Arabic" w:hAnsi="Simplified Arabic" w:cs="Simplified Arabic"/>
                      <w:sz w:val="22"/>
                      <w:szCs w:val="22"/>
                      <w:rtl/>
                      <w:lang w:bidi="ar-SY"/>
                    </w:rPr>
                    <w:alias w:val="ArPassportNumber"/>
                    <w:tag w:val="ArPassportNumber"/>
                    <w:id w:val="1968926560"/>
                    <w:placeholder>
                      <w:docPart w:val="DefaultPlaceholder_-1854013440"/>
                    </w:placeholder>
                  </w:sdtPr>
                  <w:sdtEndPr/>
                  <w:sdtContent>
                    <w:sdt>
                      <w:sdtPr>
                        <w:rPr>
                          <w:rFonts w:ascii="Simplified Arabic" w:hAnsi="Simplified Arabic" w:cs="Simplified Arabic"/>
                          <w:sz w:val="22"/>
                          <w:szCs w:val="22"/>
                          <w:rtl/>
                          <w:lang w:bidi="ar-SY"/>
                        </w:rPr>
                        <w:alias w:val="ArPassportNumber"/>
                        <w:tag w:val="ArPassportNumber"/>
                        <w:id w:val="-19475540"/>
                        <w:placeholder>
                          <w:docPart w:val="DefaultPlaceholder_-1854013440"/>
                        </w:placeholder>
                        <w:showingPlcHdr/>
                      </w:sdtPr>
                      <w:sdtEndPr/>
                      <w:sdtContent>
                        <w:r w:rsidR="000C765F" w:rsidRPr="000C765F">
                          <w:rPr>
                            <w:rFonts w:ascii="Simplified Arabic" w:hAnsi="Simplified Arabic" w:cs="Simplified Arabic"/>
                            <w:sz w:val="22"/>
                            <w:szCs w:val="22"/>
                            <w:lang w:bidi="ar-SY"/>
                          </w:rPr>
                          <w:t>Click or tap here to enter text.</w:t>
                        </w:r>
                      </w:sdtContent>
                    </w:sdt>
                  </w:sdtContent>
                </w:sdt>
              </w:sdtContent>
            </w:sdt>
            <w:r w:rsidRPr="00D8247C">
              <w:rPr>
                <w:rFonts w:ascii="Simplified Arabic" w:hAnsi="Simplified Arabic" w:cs="Simplified Arabic"/>
                <w:sz w:val="22"/>
                <w:szCs w:val="22"/>
                <w:rtl/>
                <w:lang w:bidi="ar-SY"/>
              </w:rPr>
              <w:t xml:space="preserve">/ صالح لغاية </w:t>
            </w:r>
            <w:sdt>
              <w:sdtPr>
                <w:rPr>
                  <w:rFonts w:ascii="Simplified Arabic" w:hAnsi="Simplified Arabic" w:cs="Simplified Arabic"/>
                  <w:sz w:val="22"/>
                  <w:szCs w:val="22"/>
                  <w:rtl/>
                  <w:lang w:bidi="ar-SY"/>
                </w:rPr>
                <w:alias w:val="ArPassportValid"/>
                <w:tag w:val="ArPassportValid"/>
                <w:id w:val="555586329"/>
                <w:placeholder>
                  <w:docPart w:val="DefaultPlaceholder_-1854013440"/>
                </w:placeholder>
                <w:showingPlcHdr/>
              </w:sdtPr>
              <w:sdtEndPr/>
              <w:sdtContent>
                <w:r w:rsidR="000C765F" w:rsidRPr="000C765F">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w:t>
            </w:r>
          </w:p>
          <w:p w14:paraId="1BFD2DDF" w14:textId="1AC48B2B" w:rsidR="00D8247C" w:rsidRPr="00D8247C" w:rsidRDefault="00943D89" w:rsidP="00F8599B">
            <w:pPr>
              <w:spacing w:after="120"/>
              <w:jc w:val="both"/>
              <w:rPr>
                <w:rFonts w:ascii="Simplified Arabic" w:hAnsi="Simplified Arabic" w:cs="Simplified Arabic"/>
                <w:sz w:val="22"/>
                <w:szCs w:val="22"/>
                <w:rtl/>
                <w:lang w:bidi="ar-SY"/>
              </w:rPr>
            </w:pPr>
            <w:sdt>
              <w:sdtPr>
                <w:rPr>
                  <w:rFonts w:ascii="Simplified Arabic" w:hAnsi="Simplified Arabic" w:cs="Simplified Arabic"/>
                  <w:sz w:val="22"/>
                  <w:szCs w:val="22"/>
                  <w:rtl/>
                  <w:lang w:bidi="ar-SY"/>
                </w:rPr>
                <w:alias w:val="_arworkslike"/>
                <w:tag w:val="_arworkslike"/>
                <w:id w:val="37175306"/>
                <w:placeholder>
                  <w:docPart w:val="DefaultPlaceholder_-1854013440"/>
                </w:placeholder>
              </w:sdtPr>
              <w:sdtEndPr/>
              <w:sdtContent>
                <w:r w:rsidR="00D8247C" w:rsidRPr="00D8247C">
                  <w:rPr>
                    <w:rFonts w:ascii="Simplified Arabic" w:hAnsi="Simplified Arabic" w:cs="Simplified Arabic"/>
                    <w:sz w:val="22"/>
                    <w:szCs w:val="22"/>
                    <w:rtl/>
                    <w:lang w:bidi="ar-SY"/>
                  </w:rPr>
                  <w:t>تعمل</w:t>
                </w:r>
              </w:sdtContent>
            </w:sdt>
            <w:r w:rsidR="00D8247C" w:rsidRPr="00D8247C">
              <w:rPr>
                <w:rFonts w:ascii="Simplified Arabic" w:hAnsi="Simplified Arabic" w:cs="Simplified Arabic"/>
                <w:sz w:val="22"/>
                <w:szCs w:val="22"/>
                <w:rtl/>
                <w:lang w:bidi="ar-SY"/>
              </w:rPr>
              <w:t xml:space="preserve"> بصفة: </w:t>
            </w:r>
            <w:sdt>
              <w:sdtPr>
                <w:rPr>
                  <w:rFonts w:ascii="Simplified Arabic" w:hAnsi="Simplified Arabic" w:cs="Simplified Arabic"/>
                  <w:sz w:val="22"/>
                  <w:szCs w:val="22"/>
                  <w:rtl/>
                  <w:lang w:bidi="ar-SY"/>
                </w:rPr>
                <w:alias w:val="_archarge"/>
                <w:tag w:val="_archarge"/>
                <w:id w:val="-1236621238"/>
                <w:placeholder>
                  <w:docPart w:val="DefaultPlaceholder_-1854013440"/>
                </w:placeholder>
                <w:showingPlcHdr/>
              </w:sdtPr>
              <w:sdtEndPr/>
              <w:sdtContent>
                <w:r w:rsidR="00340E86" w:rsidRPr="00E92CF7">
                  <w:rPr>
                    <w:rFonts w:ascii="Simplified Arabic" w:hAnsi="Simplified Arabic" w:cs="Simplified Arabic"/>
                    <w:sz w:val="22"/>
                    <w:szCs w:val="22"/>
                    <w:lang w:bidi="ar-SY"/>
                  </w:rPr>
                  <w:t>Click or tap here to enter text.</w:t>
                </w:r>
              </w:sdtContent>
            </w:sdt>
            <w:r w:rsidR="00D8247C" w:rsidRPr="00D8247C">
              <w:rPr>
                <w:rFonts w:ascii="Simplified Arabic" w:hAnsi="Simplified Arabic" w:cs="Simplified Arabic"/>
                <w:sz w:val="22"/>
                <w:szCs w:val="22"/>
                <w:rtl/>
                <w:lang w:bidi="ar-SY"/>
              </w:rPr>
              <w:t xml:space="preserve"> في قسم </w:t>
            </w:r>
            <w:sdt>
              <w:sdtPr>
                <w:rPr>
                  <w:rFonts w:ascii="Simplified Arabic" w:hAnsi="Simplified Arabic" w:cs="Simplified Arabic"/>
                  <w:sz w:val="22"/>
                  <w:szCs w:val="22"/>
                  <w:rtl/>
                  <w:lang w:bidi="ar-SY"/>
                </w:rPr>
                <w:alias w:val="_arJobName"/>
                <w:tag w:val="_arJobName"/>
                <w:id w:val="-834760877"/>
                <w:placeholder>
                  <w:docPart w:val="DefaultPlaceholder_-1854013440"/>
                </w:placeholder>
                <w:showingPlcHdr/>
              </w:sdtPr>
              <w:sdtEndPr/>
              <w:sdtContent>
                <w:r w:rsidR="00340E86" w:rsidRPr="00E92CF7">
                  <w:rPr>
                    <w:rFonts w:ascii="Simplified Arabic" w:hAnsi="Simplified Arabic" w:cs="Simplified Arabic"/>
                    <w:sz w:val="22"/>
                    <w:szCs w:val="22"/>
                    <w:lang w:bidi="ar-SY"/>
                  </w:rPr>
                  <w:t>Click or tap here to enter text.</w:t>
                </w:r>
              </w:sdtContent>
            </w:sdt>
            <w:r w:rsidR="00D8247C" w:rsidRPr="00D8247C">
              <w:rPr>
                <w:rFonts w:ascii="Simplified Arabic" w:hAnsi="Simplified Arabic" w:cs="Simplified Arabic"/>
                <w:sz w:val="22"/>
                <w:szCs w:val="22"/>
                <w:rtl/>
                <w:lang w:bidi="ar-SY"/>
              </w:rPr>
              <w:t xml:space="preserve"> لدى مكتب المفوضية في </w:t>
            </w:r>
            <w:sdt>
              <w:sdtPr>
                <w:rPr>
                  <w:rFonts w:ascii="Simplified Arabic" w:hAnsi="Simplified Arabic" w:cs="Simplified Arabic"/>
                  <w:sz w:val="22"/>
                  <w:szCs w:val="22"/>
                  <w:rtl/>
                  <w:lang w:bidi="ar-SY"/>
                </w:rPr>
                <w:alias w:val="ArOffice"/>
                <w:tag w:val="ArOffice"/>
                <w:id w:val="138091711"/>
                <w:placeholder>
                  <w:docPart w:val="DefaultPlaceholder_-1854013440"/>
                </w:placeholder>
                <w:showingPlcHdr/>
              </w:sdtPr>
              <w:sdtEndPr/>
              <w:sdtContent>
                <w:r w:rsidR="00340E86" w:rsidRPr="00340E86">
                  <w:rPr>
                    <w:rFonts w:ascii="Simplified Arabic" w:hAnsi="Simplified Arabic" w:cs="Simplified Arabic"/>
                    <w:sz w:val="22"/>
                    <w:szCs w:val="22"/>
                    <w:lang w:bidi="ar-SY"/>
                  </w:rPr>
                  <w:t>Click or tap here to enter text.</w:t>
                </w:r>
              </w:sdtContent>
            </w:sdt>
            <w:r w:rsidR="00D8247C" w:rsidRPr="00D8247C">
              <w:rPr>
                <w:rFonts w:ascii="Simplified Arabic" w:hAnsi="Simplified Arabic" w:cs="Simplified Arabic"/>
                <w:sz w:val="22"/>
                <w:szCs w:val="22"/>
                <w:rtl/>
                <w:lang w:bidi="ar-SY"/>
              </w:rPr>
              <w:t>.</w:t>
            </w:r>
          </w:p>
          <w:p w14:paraId="612D50AA" w14:textId="4CBBD9B6" w:rsidR="00BB1FD5" w:rsidRPr="00BB1FD5" w:rsidRDefault="00D8247C" w:rsidP="00F8599B">
            <w:pPr>
              <w:spacing w:after="120"/>
              <w:jc w:val="both"/>
              <w:rPr>
                <w:rFonts w:ascii="Simplified Arabic" w:hAnsi="Simplified Arabic" w:cs="Simplified Arabic"/>
                <w:sz w:val="22"/>
                <w:szCs w:val="22"/>
                <w:rtl/>
                <w:lang w:bidi="ar-SY"/>
              </w:rPr>
            </w:pPr>
            <w:r w:rsidRPr="00D8247C">
              <w:rPr>
                <w:rFonts w:ascii="Simplified Arabic" w:hAnsi="Simplified Arabic" w:cs="Simplified Arabic"/>
                <w:sz w:val="22"/>
                <w:szCs w:val="22"/>
                <w:rtl/>
                <w:lang w:bidi="ar-SY"/>
              </w:rPr>
              <w:t xml:space="preserve">مدة العقد: من </w:t>
            </w:r>
            <w:sdt>
              <w:sdtPr>
                <w:rPr>
                  <w:rFonts w:ascii="Simplified Arabic" w:hAnsi="Simplified Arabic" w:cs="Simplified Arabic"/>
                  <w:sz w:val="22"/>
                  <w:szCs w:val="22"/>
                  <w:rtl/>
                  <w:lang w:bidi="ar-SY"/>
                </w:rPr>
                <w:alias w:val="_arcontractstart"/>
                <w:tag w:val="_arcontractstart"/>
                <w:id w:val="816229433"/>
                <w:placeholder>
                  <w:docPart w:val="DefaultPlaceholder_-1854013440"/>
                </w:placeholder>
                <w:showingPlcHdr/>
              </w:sdtPr>
              <w:sdtEndPr/>
              <w:sdtContent>
                <w:r w:rsidR="00E92CF7" w:rsidRPr="00E92CF7">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 xml:space="preserve"> ولغاية </w:t>
            </w:r>
            <w:sdt>
              <w:sdtPr>
                <w:rPr>
                  <w:rFonts w:ascii="Simplified Arabic" w:hAnsi="Simplified Arabic" w:cs="Simplified Arabic"/>
                  <w:sz w:val="22"/>
                  <w:szCs w:val="22"/>
                  <w:rtl/>
                  <w:lang w:bidi="ar-SY"/>
                </w:rPr>
                <w:alias w:val="_arcontractenddate"/>
                <w:tag w:val="_arcontractenddate"/>
                <w:id w:val="1106688682"/>
                <w:placeholder>
                  <w:docPart w:val="DefaultPlaceholder_-1854013440"/>
                </w:placeholder>
                <w:showingPlcHdr/>
              </w:sdtPr>
              <w:sdtEndPr/>
              <w:sdtContent>
                <w:r w:rsidR="00E92CF7" w:rsidRPr="00E92CF7">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 xml:space="preserve">، مع العلم أن </w:t>
            </w:r>
            <w:sdt>
              <w:sdtPr>
                <w:rPr>
                  <w:rFonts w:ascii="Simplified Arabic" w:hAnsi="Simplified Arabic" w:cs="Simplified Arabic"/>
                  <w:sz w:val="22"/>
                  <w:szCs w:val="22"/>
                  <w:rtl/>
                  <w:lang w:bidi="ar-SY"/>
                </w:rPr>
                <w:alias w:val="_arResendcy"/>
                <w:tag w:val="_arResendcy"/>
                <w:id w:val="-1509592536"/>
                <w:placeholder>
                  <w:docPart w:val="DefaultPlaceholder_-1854013440"/>
                </w:placeholder>
                <w:showingPlcHdr/>
              </w:sdtPr>
              <w:sdtEndPr/>
              <w:sdtContent>
                <w:r w:rsidR="00E92CF7" w:rsidRPr="00E92CF7">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 xml:space="preserve"> الحالية تنتهي بتاريخ</w:t>
            </w:r>
            <w:sdt>
              <w:sdtPr>
                <w:rPr>
                  <w:rFonts w:ascii="Simplified Arabic" w:hAnsi="Simplified Arabic" w:cs="Simplified Arabic"/>
                  <w:sz w:val="22"/>
                  <w:szCs w:val="22"/>
                  <w:rtl/>
                  <w:lang w:bidi="ar-SY"/>
                </w:rPr>
                <w:alias w:val="_ARResedencyEndDate"/>
                <w:tag w:val="_ARResedencyEndDate"/>
                <w:id w:val="620734819"/>
                <w:placeholder>
                  <w:docPart w:val="DefaultPlaceholder_-1854013440"/>
                </w:placeholder>
                <w:showingPlcHdr/>
              </w:sdtPr>
              <w:sdtEndPr/>
              <w:sdtContent>
                <w:r w:rsidR="00E92CF7" w:rsidRPr="00E92CF7">
                  <w:rPr>
                    <w:rFonts w:ascii="Simplified Arabic" w:hAnsi="Simplified Arabic" w:cs="Simplified Arabic"/>
                    <w:sz w:val="22"/>
                    <w:szCs w:val="22"/>
                    <w:lang w:bidi="ar-SY"/>
                  </w:rPr>
                  <w:t>Click or tap here to enter text.</w:t>
                </w:r>
              </w:sdtContent>
            </w:sdt>
            <w:r w:rsidRPr="00D8247C">
              <w:rPr>
                <w:rFonts w:ascii="Simplified Arabic" w:hAnsi="Simplified Arabic" w:cs="Simplified Arabic"/>
                <w:sz w:val="22"/>
                <w:szCs w:val="22"/>
                <w:rtl/>
                <w:lang w:bidi="ar-SY"/>
              </w:rPr>
              <w:t>.</w:t>
            </w:r>
          </w:p>
        </w:tc>
      </w:tr>
      <w:tr w:rsidR="00BB1FD5" w:rsidRPr="00BB1FD5" w14:paraId="201B3749" w14:textId="77777777" w:rsidTr="00ED4A6F">
        <w:trPr>
          <w:trHeight w:val="2211"/>
          <w:jc w:val="center"/>
        </w:trPr>
        <w:tc>
          <w:tcPr>
            <w:tcW w:w="4989" w:type="dxa"/>
            <w:shd w:val="clear" w:color="auto" w:fill="auto"/>
          </w:tcPr>
          <w:p w14:paraId="1CA90C5B" w14:textId="77777777" w:rsidR="00BB1FD5" w:rsidRPr="00BB1FD5" w:rsidRDefault="00BB1FD5" w:rsidP="00CA5657">
            <w:pPr>
              <w:bidi w:val="0"/>
              <w:spacing w:line="276" w:lineRule="auto"/>
              <w:jc w:val="lowKashida"/>
              <w:textAlignment w:val="top"/>
              <w:rPr>
                <w:rFonts w:cs="Times New Roman"/>
                <w:sz w:val="22"/>
                <w:szCs w:val="22"/>
                <w:lang w:bidi="ar-SY"/>
              </w:rPr>
            </w:pPr>
            <w:r w:rsidRPr="00BB1FD5">
              <w:rPr>
                <w:rFonts w:cs="Times New Roman"/>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assurances of its highest consideration.</w:t>
            </w:r>
          </w:p>
        </w:tc>
        <w:tc>
          <w:tcPr>
            <w:tcW w:w="4762" w:type="dxa"/>
            <w:shd w:val="clear" w:color="auto" w:fill="auto"/>
          </w:tcPr>
          <w:p w14:paraId="1C4BB995" w14:textId="77777777" w:rsidR="00BB1FD5" w:rsidRPr="00BB1FD5" w:rsidRDefault="00BB1FD5" w:rsidP="00CA565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rPr>
              <w:t xml:space="preserve">يغتنم مكتب مفوضية الأمم المتحدة لشؤون اللاجئين في الجمهورية العرِبية السورية هذه المناسبة ليعرب لوزارة الخارجية والمغتربين الموقرة، إدارة المنظمات الدولية والمؤتمرات، عن فائق تقديره واعتباره. </w:t>
            </w:r>
          </w:p>
        </w:tc>
      </w:tr>
      <w:tr w:rsidR="00BB1FD5" w:rsidRPr="00BB1FD5" w14:paraId="0BA5443C" w14:textId="77777777" w:rsidTr="00ED4A6F">
        <w:trPr>
          <w:trHeight w:val="624"/>
          <w:jc w:val="center"/>
        </w:trPr>
        <w:tc>
          <w:tcPr>
            <w:tcW w:w="4989" w:type="dxa"/>
            <w:shd w:val="clear" w:color="auto" w:fill="auto"/>
          </w:tcPr>
          <w:p w14:paraId="4F24C129" w14:textId="77777777" w:rsidR="00BB1FD5" w:rsidRPr="00BB1FD5" w:rsidRDefault="00BB1FD5" w:rsidP="00CA5657">
            <w:pPr>
              <w:bidi w:val="0"/>
              <w:spacing w:before="40" w:line="276" w:lineRule="auto"/>
              <w:jc w:val="both"/>
              <w:textAlignment w:val="top"/>
              <w:rPr>
                <w:rFonts w:cs="Times New Roman"/>
                <w:sz w:val="22"/>
                <w:szCs w:val="22"/>
                <w:rtl/>
                <w:lang w:bidi="ar-SY"/>
              </w:rPr>
            </w:pPr>
            <w:r w:rsidRPr="00BB1FD5">
              <w:rPr>
                <w:rFonts w:cs="Times New Roman"/>
                <w:sz w:val="22"/>
                <w:szCs w:val="22"/>
                <w:lang w:bidi="ar-SY"/>
              </w:rPr>
              <w:t>Attachment</w:t>
            </w:r>
            <w:r w:rsidRPr="00BB1FD5">
              <w:rPr>
                <w:rFonts w:cs="Times New Roman"/>
                <w:sz w:val="22"/>
                <w:szCs w:val="22"/>
              </w:rPr>
              <w:t xml:space="preserve">: </w:t>
            </w:r>
            <w:r w:rsidRPr="00BB1FD5">
              <w:rPr>
                <w:rFonts w:cs="Times New Roman" w:hint="cs"/>
                <w:sz w:val="22"/>
                <w:szCs w:val="22"/>
                <w:rtl/>
              </w:rPr>
              <w:t xml:space="preserve">  </w:t>
            </w:r>
            <w:r w:rsidRPr="00BB1FD5">
              <w:rPr>
                <w:rFonts w:cs="Times New Roman"/>
                <w:sz w:val="22"/>
                <w:szCs w:val="22"/>
              </w:rPr>
              <w:t>Copy of UNLP</w:t>
            </w:r>
            <w:r w:rsidRPr="00BB1FD5">
              <w:rPr>
                <w:rFonts w:cs="Times New Roman"/>
                <w:sz w:val="22"/>
                <w:szCs w:val="22"/>
                <w:lang w:bidi="ar-SY"/>
              </w:rPr>
              <w:t>.</w:t>
            </w:r>
          </w:p>
        </w:tc>
        <w:tc>
          <w:tcPr>
            <w:tcW w:w="4762" w:type="dxa"/>
            <w:shd w:val="clear" w:color="auto" w:fill="auto"/>
          </w:tcPr>
          <w:p w14:paraId="50133356" w14:textId="77777777" w:rsidR="00BB1FD5" w:rsidRPr="00BB1FD5" w:rsidRDefault="00BB1FD5" w:rsidP="00CA565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lang w:bidi="ar-SY"/>
              </w:rPr>
              <w:t xml:space="preserve">المرفقات: </w:t>
            </w:r>
            <w:r w:rsidRPr="00BB1FD5">
              <w:rPr>
                <w:rFonts w:ascii="Simplified Arabic" w:hAnsi="Simplified Arabic" w:cs="Simplified Arabic" w:hint="cs"/>
                <w:sz w:val="22"/>
                <w:szCs w:val="22"/>
                <w:rtl/>
                <w:lang w:bidi="ar-SY"/>
              </w:rPr>
              <w:t xml:space="preserve">  صورة عن جواز</w:t>
            </w:r>
            <w:r w:rsidRPr="00BB1FD5">
              <w:rPr>
                <w:rFonts w:ascii="Simplified Arabic" w:hAnsi="Simplified Arabic" w:cs="Simplified Arabic"/>
                <w:sz w:val="22"/>
                <w:szCs w:val="22"/>
                <w:lang w:bidi="ar-SY"/>
              </w:rPr>
              <w:t xml:space="preserve"> </w:t>
            </w:r>
            <w:r w:rsidRPr="00BB1FD5">
              <w:rPr>
                <w:rFonts w:ascii="Simplified Arabic" w:hAnsi="Simplified Arabic" w:cs="Simplified Arabic"/>
                <w:sz w:val="22"/>
                <w:szCs w:val="22"/>
                <w:rtl/>
                <w:lang w:bidi="ar-SY"/>
              </w:rPr>
              <w:t>سفر أمم متحدة</w:t>
            </w:r>
          </w:p>
        </w:tc>
      </w:tr>
      <w:tr w:rsidR="00F87BC9" w:rsidRPr="00BB1FD5" w14:paraId="6F9BA3E1" w14:textId="77777777" w:rsidTr="00ED4A6F">
        <w:trPr>
          <w:jc w:val="center"/>
        </w:trPr>
        <w:tc>
          <w:tcPr>
            <w:tcW w:w="4989" w:type="dxa"/>
            <w:shd w:val="clear" w:color="auto" w:fill="auto"/>
          </w:tcPr>
          <w:p w14:paraId="136D82F3" w14:textId="728F5499" w:rsidR="00F87BC9" w:rsidRDefault="00F87BC9" w:rsidP="00F87BC9">
            <w:pPr>
              <w:bidi w:val="0"/>
              <w:spacing w:line="276" w:lineRule="auto"/>
              <w:jc w:val="both"/>
              <w:rPr>
                <w:rFonts w:cs="Times New Roman"/>
                <w:sz w:val="22"/>
                <w:szCs w:val="22"/>
                <w:lang w:bidi="ar-SY"/>
              </w:rPr>
            </w:pPr>
            <w:r>
              <w:rPr>
                <w:rFonts w:cs="Times New Roman"/>
                <w:sz w:val="22"/>
                <w:szCs w:val="22"/>
              </w:rPr>
              <w:t>Damascus,</w:t>
            </w:r>
            <w:r>
              <w:rPr>
                <w:rFonts w:cs="Times New Roman"/>
                <w:sz w:val="22"/>
                <w:szCs w:val="22"/>
                <w:lang w:bidi="ar-SY"/>
              </w:rPr>
              <w:t xml:space="preserve"> </w:t>
            </w:r>
            <w:sdt>
              <w:sdtPr>
                <w:rPr>
                  <w:rFonts w:cs="Times New Roman"/>
                  <w:sz w:val="22"/>
                  <w:szCs w:val="22"/>
                  <w:lang w:bidi="ar-SY"/>
                </w:rPr>
                <w:alias w:val="_enSentDate"/>
                <w:tag w:val="_enSentDate"/>
                <w:id w:val="1551581173"/>
                <w:placeholder>
                  <w:docPart w:val="DefaultPlaceholder_-1854013440"/>
                </w:placeholder>
                <w:showingPlcHdr/>
              </w:sdtPr>
              <w:sdtEndPr/>
              <w:sdtContent>
                <w:r w:rsidR="008E59DF" w:rsidRPr="00CB1793">
                  <w:rPr>
                    <w:rFonts w:cs="Times New Roman"/>
                    <w:sz w:val="22"/>
                    <w:szCs w:val="22"/>
                  </w:rPr>
                  <w:t>Click or tap here to enter text.</w:t>
                </w:r>
              </w:sdtContent>
            </w:sdt>
          </w:p>
          <w:p w14:paraId="6B4559B3" w14:textId="77777777" w:rsidR="00F87BC9" w:rsidRDefault="00F87BC9" w:rsidP="00F87BC9">
            <w:pPr>
              <w:bidi w:val="0"/>
              <w:spacing w:line="276" w:lineRule="auto"/>
              <w:jc w:val="both"/>
              <w:rPr>
                <w:rFonts w:cs="Times New Roman"/>
                <w:sz w:val="22"/>
                <w:szCs w:val="22"/>
                <w:lang w:val="en-GB" w:bidi="ar-SY"/>
              </w:rPr>
            </w:pPr>
          </w:p>
          <w:p w14:paraId="5E8F156C" w14:textId="77777777" w:rsidR="00F87BC9" w:rsidRDefault="00F87BC9" w:rsidP="00F87BC9">
            <w:pPr>
              <w:bidi w:val="0"/>
              <w:spacing w:line="276" w:lineRule="auto"/>
              <w:jc w:val="both"/>
              <w:rPr>
                <w:rFonts w:cs="Times New Roman"/>
                <w:sz w:val="16"/>
                <w:szCs w:val="16"/>
                <w:lang w:val="en-GB" w:bidi="ar-SY"/>
              </w:rPr>
            </w:pPr>
          </w:p>
          <w:p w14:paraId="3235B191" w14:textId="77777777" w:rsidR="00F87BC9" w:rsidRDefault="00F87BC9" w:rsidP="00F87BC9">
            <w:pPr>
              <w:bidi w:val="0"/>
              <w:spacing w:before="40" w:line="276" w:lineRule="auto"/>
              <w:jc w:val="both"/>
              <w:textAlignment w:val="top"/>
              <w:rPr>
                <w:rFonts w:cs="Times New Roman"/>
                <w:sz w:val="22"/>
                <w:szCs w:val="22"/>
              </w:rPr>
            </w:pPr>
            <w:r>
              <w:rPr>
                <w:rFonts w:cs="Times New Roman"/>
                <w:sz w:val="22"/>
                <w:szCs w:val="22"/>
              </w:rPr>
              <w:t xml:space="preserve">Ministry of Foreign </w:t>
            </w:r>
            <w:r>
              <w:rPr>
                <w:rFonts w:cs="Times New Roman"/>
                <w:sz w:val="22"/>
                <w:szCs w:val="22"/>
                <w:lang w:bidi="ar-SY"/>
              </w:rPr>
              <w:t>Affairs</w:t>
            </w:r>
            <w:r>
              <w:rPr>
                <w:rFonts w:cs="Times New Roman"/>
                <w:sz w:val="22"/>
                <w:szCs w:val="22"/>
              </w:rPr>
              <w:t xml:space="preserve"> and Expatriates</w:t>
            </w:r>
          </w:p>
          <w:p w14:paraId="33070595" w14:textId="50E9DFA4" w:rsidR="00F87BC9" w:rsidRPr="00BB1FD5" w:rsidRDefault="00F87BC9" w:rsidP="00F87BC9">
            <w:pPr>
              <w:bidi w:val="0"/>
              <w:spacing w:line="276" w:lineRule="auto"/>
              <w:jc w:val="both"/>
              <w:rPr>
                <w:rFonts w:cs="Times New Roman"/>
                <w:sz w:val="22"/>
                <w:szCs w:val="22"/>
              </w:rPr>
            </w:pPr>
            <w:r>
              <w:rPr>
                <w:rFonts w:cs="Times New Roman"/>
                <w:sz w:val="22"/>
                <w:szCs w:val="22"/>
                <w:lang w:bidi="ar-SY"/>
              </w:rPr>
              <w:t>International Organizations and Conferences</w:t>
            </w:r>
          </w:p>
        </w:tc>
        <w:tc>
          <w:tcPr>
            <w:tcW w:w="4762" w:type="dxa"/>
            <w:shd w:val="clear" w:color="auto" w:fill="auto"/>
          </w:tcPr>
          <w:p w14:paraId="1990BA40" w14:textId="483D87E4" w:rsidR="00F87BC9" w:rsidRDefault="00F87BC9" w:rsidP="00F87BC9">
            <w:pPr>
              <w:jc w:val="lowKashida"/>
              <w:rPr>
                <w:rFonts w:ascii="Simplified Arabic" w:hAnsi="Simplified Arabic" w:cs="Simplified Arabic"/>
                <w:sz w:val="22"/>
                <w:szCs w:val="22"/>
                <w:lang w:bidi="ar-SY"/>
              </w:rPr>
            </w:pPr>
            <w:r>
              <w:rPr>
                <w:rFonts w:ascii="Simplified Arabic" w:hAnsi="Simplified Arabic" w:cs="Simplified Arabic"/>
                <w:sz w:val="22"/>
                <w:szCs w:val="22"/>
                <w:rtl/>
                <w:lang w:bidi="ar-SY"/>
              </w:rPr>
              <w:t xml:space="preserve">دمشق في </w:t>
            </w:r>
            <w:sdt>
              <w:sdtPr>
                <w:rPr>
                  <w:rFonts w:ascii="Simplified Arabic" w:hAnsi="Simplified Arabic" w:cs="Simplified Arabic"/>
                  <w:sz w:val="22"/>
                  <w:szCs w:val="22"/>
                  <w:rtl/>
                  <w:lang w:bidi="ar-SY"/>
                </w:rPr>
                <w:alias w:val="_arsentdate"/>
                <w:tag w:val="_arsentdate"/>
                <w:id w:val="1338424766"/>
                <w:placeholder>
                  <w:docPart w:val="DefaultPlaceholder_-1854013440"/>
                </w:placeholder>
                <w:showingPlcHdr/>
              </w:sdtPr>
              <w:sdtEndPr/>
              <w:sdtContent>
                <w:r w:rsidR="00E92CF7" w:rsidRPr="00E92CF7">
                  <w:rPr>
                    <w:rFonts w:ascii="Simplified Arabic" w:hAnsi="Simplified Arabic" w:cs="Simplified Arabic"/>
                    <w:sz w:val="22"/>
                    <w:szCs w:val="22"/>
                    <w:lang w:bidi="ar-SY"/>
                  </w:rPr>
                  <w:t>Click or tap here to enter text.</w:t>
                </w:r>
              </w:sdtContent>
            </w:sdt>
          </w:p>
          <w:p w14:paraId="6045EE1C" w14:textId="77777777" w:rsidR="00F87BC9" w:rsidRDefault="00F87BC9" w:rsidP="00F87BC9">
            <w:pPr>
              <w:jc w:val="lowKashida"/>
              <w:rPr>
                <w:rFonts w:ascii="Simplified Arabic" w:hAnsi="Simplified Arabic" w:cs="Simplified Arabic"/>
                <w:sz w:val="22"/>
                <w:szCs w:val="22"/>
                <w:lang w:bidi="ar-SY"/>
              </w:rPr>
            </w:pPr>
          </w:p>
          <w:p w14:paraId="75CC7F3C" w14:textId="77777777" w:rsidR="00F87BC9" w:rsidRDefault="00F87BC9" w:rsidP="00F87BC9">
            <w:pPr>
              <w:rPr>
                <w:rFonts w:ascii="Simplified Arabic" w:hAnsi="Simplified Arabic" w:cs="Simplified Arabic"/>
                <w:sz w:val="22"/>
                <w:szCs w:val="22"/>
                <w:lang w:bidi="ar-SY"/>
              </w:rPr>
            </w:pPr>
            <w:r>
              <w:rPr>
                <w:rFonts w:ascii="Simplified Arabic" w:hAnsi="Simplified Arabic" w:cs="Simplified Arabic"/>
                <w:sz w:val="22"/>
                <w:szCs w:val="22"/>
                <w:rtl/>
              </w:rPr>
              <w:t>وزارة الخارجية</w:t>
            </w:r>
            <w:r>
              <w:rPr>
                <w:rFonts w:ascii="Simplified Arabic" w:hAnsi="Simplified Arabic" w:cs="Simplified Arabic"/>
                <w:sz w:val="22"/>
                <w:szCs w:val="22"/>
                <w:rtl/>
                <w:lang w:bidi="ar-SY"/>
              </w:rPr>
              <w:t xml:space="preserve"> والمغتربين</w:t>
            </w:r>
          </w:p>
          <w:p w14:paraId="1973193B" w14:textId="413A238C" w:rsidR="00F87BC9" w:rsidRPr="00BB1FD5" w:rsidRDefault="00F87BC9" w:rsidP="00F87BC9">
            <w:pPr>
              <w:rPr>
                <w:rFonts w:cs="Times New Roman"/>
                <w:sz w:val="22"/>
                <w:szCs w:val="22"/>
                <w:lang w:bidi="ar-SY"/>
              </w:rPr>
            </w:pPr>
            <w:r>
              <w:rPr>
                <w:rFonts w:ascii="Simplified Arabic" w:hAnsi="Simplified Arabic" w:cs="Simplified Arabic"/>
                <w:sz w:val="22"/>
                <w:szCs w:val="22"/>
                <w:rtl/>
              </w:rPr>
              <w:t xml:space="preserve">إدارة المنظمات الدولية والمؤتمرات </w:t>
            </w:r>
          </w:p>
        </w:tc>
      </w:tr>
    </w:tbl>
    <w:p w14:paraId="34822429" w14:textId="77777777" w:rsidR="00674E90" w:rsidRPr="00BB1FD5" w:rsidRDefault="00674E90" w:rsidP="00BB1FD5">
      <w:pPr>
        <w:rPr>
          <w:rFonts w:eastAsiaTheme="minorHAnsi"/>
        </w:rPr>
      </w:pPr>
    </w:p>
    <w:sectPr w:rsidR="00674E90" w:rsidRPr="00BB1FD5" w:rsidSect="00B46951">
      <w:headerReference w:type="default" r:id="rId11"/>
      <w:headerReference w:type="first" r:id="rId12"/>
      <w:pgSz w:w="11907" w:h="16840" w:code="9"/>
      <w:pgMar w:top="2707" w:right="3600" w:bottom="288" w:left="3600" w:header="720" w:footer="67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74E5B" w14:textId="77777777" w:rsidR="00943D89" w:rsidRDefault="00943D89">
      <w:r>
        <w:separator/>
      </w:r>
    </w:p>
  </w:endnote>
  <w:endnote w:type="continuationSeparator" w:id="0">
    <w:p w14:paraId="3FF22FD9" w14:textId="77777777" w:rsidR="00943D89" w:rsidRDefault="0094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AB92D" w14:textId="77777777" w:rsidR="00943D89" w:rsidRDefault="00943D89">
      <w:r>
        <w:separator/>
      </w:r>
    </w:p>
  </w:footnote>
  <w:footnote w:type="continuationSeparator" w:id="0">
    <w:p w14:paraId="5D4A635A" w14:textId="77777777" w:rsidR="00943D89" w:rsidRDefault="00943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lang w:val="en-GB" w:eastAsia="en-GB"/>
      </w:rPr>
      <mc:AlternateContent>
        <mc:Choice Requires="wpg">
          <w:drawing>
            <wp:anchor distT="0" distB="0" distL="114300" distR="114300" simplePos="0" relativeHeight="251661312" behindDoc="0" locked="0" layoutInCell="1" allowOverlap="1" wp14:anchorId="382C67B8" wp14:editId="79EF0776">
              <wp:simplePos x="0" y="0"/>
              <wp:positionH relativeFrom="column">
                <wp:posOffset>-2419350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190.5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4E601A2B" w:rsidR="00EB0BC1" w:rsidRDefault="00741AB6">
    <w:pPr>
      <w:pStyle w:val="Header"/>
    </w:pPr>
    <w:r>
      <w:rPr>
        <w:rFonts w:ascii="Arial" w:hAnsi="Arial" w:cs="Arial"/>
        <w:noProof/>
        <w:sz w:val="18"/>
        <w:szCs w:val="18"/>
        <w:lang w:val="en-GB" w:eastAsia="en-GB"/>
      </w:rPr>
      <mc:AlternateContent>
        <mc:Choice Requires="wpg">
          <w:drawing>
            <wp:anchor distT="0" distB="0" distL="114300" distR="114300" simplePos="0" relativeHeight="251659264" behindDoc="0" locked="0" layoutInCell="1" allowOverlap="1" wp14:anchorId="57D8D55C" wp14:editId="21CEDA36">
              <wp:simplePos x="0" y="0"/>
              <wp:positionH relativeFrom="column">
                <wp:posOffset>-2181225</wp:posOffset>
              </wp:positionH>
              <wp:positionV relativeFrom="paragraph">
                <wp:posOffset>-486410</wp:posOffset>
              </wp:positionV>
              <wp:extent cx="7140575" cy="1642745"/>
              <wp:effectExtent l="0" t="0" r="3175" b="0"/>
              <wp:wrapNone/>
              <wp:docPr id="6" name="Group 6"/>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4"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57D8D55C" id="Group 6" o:spid="_x0000_s1029" style="position:absolute;left:0;text-align:left;margin-left:-171.75pt;margin-top:-38.3pt;width:562.25pt;height:129.35pt;z-index:251659264"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27FA"/>
    <w:multiLevelType w:val="hybridMultilevel"/>
    <w:tmpl w:val="58BA4BA4"/>
    <w:lvl w:ilvl="0" w:tplc="3B549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296A"/>
    <w:multiLevelType w:val="hybridMultilevel"/>
    <w:tmpl w:val="8D300650"/>
    <w:lvl w:ilvl="0" w:tplc="71D8CD6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29CC"/>
    <w:rsid w:val="000136E2"/>
    <w:rsid w:val="000242A8"/>
    <w:rsid w:val="00042DA6"/>
    <w:rsid w:val="000507EA"/>
    <w:rsid w:val="000722A2"/>
    <w:rsid w:val="00072D36"/>
    <w:rsid w:val="00075999"/>
    <w:rsid w:val="00077340"/>
    <w:rsid w:val="00086D3D"/>
    <w:rsid w:val="00097C2C"/>
    <w:rsid w:val="000A037F"/>
    <w:rsid w:val="000B21D1"/>
    <w:rsid w:val="000B45A7"/>
    <w:rsid w:val="000C765F"/>
    <w:rsid w:val="00112A76"/>
    <w:rsid w:val="0012044C"/>
    <w:rsid w:val="001364BE"/>
    <w:rsid w:val="00136F13"/>
    <w:rsid w:val="00146942"/>
    <w:rsid w:val="001563DC"/>
    <w:rsid w:val="00161216"/>
    <w:rsid w:val="0017742C"/>
    <w:rsid w:val="00185208"/>
    <w:rsid w:val="00192D44"/>
    <w:rsid w:val="001A0A2B"/>
    <w:rsid w:val="001A42B8"/>
    <w:rsid w:val="001B2C02"/>
    <w:rsid w:val="001E1E9C"/>
    <w:rsid w:val="001E3E7B"/>
    <w:rsid w:val="001F2756"/>
    <w:rsid w:val="00224BBC"/>
    <w:rsid w:val="00237BC6"/>
    <w:rsid w:val="0024465E"/>
    <w:rsid w:val="002518D1"/>
    <w:rsid w:val="002617A2"/>
    <w:rsid w:val="00270878"/>
    <w:rsid w:val="00291318"/>
    <w:rsid w:val="00293CD3"/>
    <w:rsid w:val="002A4AE6"/>
    <w:rsid w:val="002B026C"/>
    <w:rsid w:val="002E1DE6"/>
    <w:rsid w:val="002E2670"/>
    <w:rsid w:val="002E3A6C"/>
    <w:rsid w:val="002E4FD8"/>
    <w:rsid w:val="002F46B8"/>
    <w:rsid w:val="002F7AC4"/>
    <w:rsid w:val="003004A5"/>
    <w:rsid w:val="00313709"/>
    <w:rsid w:val="00324004"/>
    <w:rsid w:val="003318C8"/>
    <w:rsid w:val="00336BF5"/>
    <w:rsid w:val="00340E86"/>
    <w:rsid w:val="0034233A"/>
    <w:rsid w:val="003445B8"/>
    <w:rsid w:val="00360DD6"/>
    <w:rsid w:val="00361F27"/>
    <w:rsid w:val="003C18FB"/>
    <w:rsid w:val="003C47AC"/>
    <w:rsid w:val="003E44C3"/>
    <w:rsid w:val="003F1FAF"/>
    <w:rsid w:val="00407F44"/>
    <w:rsid w:val="00411AFB"/>
    <w:rsid w:val="00440173"/>
    <w:rsid w:val="004661FE"/>
    <w:rsid w:val="00473D18"/>
    <w:rsid w:val="00483CD4"/>
    <w:rsid w:val="00495415"/>
    <w:rsid w:val="0049769B"/>
    <w:rsid w:val="004A7550"/>
    <w:rsid w:val="004D5298"/>
    <w:rsid w:val="004D567A"/>
    <w:rsid w:val="004E410B"/>
    <w:rsid w:val="004F0FD8"/>
    <w:rsid w:val="005004EA"/>
    <w:rsid w:val="00512892"/>
    <w:rsid w:val="00517444"/>
    <w:rsid w:val="005217C5"/>
    <w:rsid w:val="00527E20"/>
    <w:rsid w:val="0053458C"/>
    <w:rsid w:val="00556DF6"/>
    <w:rsid w:val="0056242D"/>
    <w:rsid w:val="00566C29"/>
    <w:rsid w:val="00570D15"/>
    <w:rsid w:val="00571619"/>
    <w:rsid w:val="005850A7"/>
    <w:rsid w:val="005A70E5"/>
    <w:rsid w:val="005A7B6F"/>
    <w:rsid w:val="005B4CB9"/>
    <w:rsid w:val="005C6679"/>
    <w:rsid w:val="005D212D"/>
    <w:rsid w:val="005D2281"/>
    <w:rsid w:val="005D37B3"/>
    <w:rsid w:val="005E48CB"/>
    <w:rsid w:val="005F40E0"/>
    <w:rsid w:val="00605846"/>
    <w:rsid w:val="006108D7"/>
    <w:rsid w:val="006253E9"/>
    <w:rsid w:val="00627F06"/>
    <w:rsid w:val="006437E0"/>
    <w:rsid w:val="0064402D"/>
    <w:rsid w:val="00645071"/>
    <w:rsid w:val="00650F19"/>
    <w:rsid w:val="0065642A"/>
    <w:rsid w:val="00656EC8"/>
    <w:rsid w:val="00674E90"/>
    <w:rsid w:val="006A0CD5"/>
    <w:rsid w:val="006A1147"/>
    <w:rsid w:val="006A1FFF"/>
    <w:rsid w:val="006A6B51"/>
    <w:rsid w:val="006B0714"/>
    <w:rsid w:val="006C6352"/>
    <w:rsid w:val="006C6EA2"/>
    <w:rsid w:val="00711B2F"/>
    <w:rsid w:val="0072600F"/>
    <w:rsid w:val="00733332"/>
    <w:rsid w:val="00735140"/>
    <w:rsid w:val="00741AB6"/>
    <w:rsid w:val="0075213C"/>
    <w:rsid w:val="00756694"/>
    <w:rsid w:val="00764AAB"/>
    <w:rsid w:val="00791A45"/>
    <w:rsid w:val="00796F5F"/>
    <w:rsid w:val="007A07E9"/>
    <w:rsid w:val="007D248B"/>
    <w:rsid w:val="007D30BD"/>
    <w:rsid w:val="007E28F5"/>
    <w:rsid w:val="008032CD"/>
    <w:rsid w:val="00803A25"/>
    <w:rsid w:val="008150B2"/>
    <w:rsid w:val="008173E8"/>
    <w:rsid w:val="0082739F"/>
    <w:rsid w:val="00837D2E"/>
    <w:rsid w:val="00843C4E"/>
    <w:rsid w:val="00853C48"/>
    <w:rsid w:val="00876BBB"/>
    <w:rsid w:val="00876E93"/>
    <w:rsid w:val="00877109"/>
    <w:rsid w:val="0088135A"/>
    <w:rsid w:val="00883D58"/>
    <w:rsid w:val="0088768A"/>
    <w:rsid w:val="008938A8"/>
    <w:rsid w:val="008A16DA"/>
    <w:rsid w:val="008A2BFD"/>
    <w:rsid w:val="008C4D72"/>
    <w:rsid w:val="008C60AC"/>
    <w:rsid w:val="008C620B"/>
    <w:rsid w:val="008D07F2"/>
    <w:rsid w:val="008D0E88"/>
    <w:rsid w:val="008E59DF"/>
    <w:rsid w:val="008F1948"/>
    <w:rsid w:val="00903870"/>
    <w:rsid w:val="00930881"/>
    <w:rsid w:val="00943D89"/>
    <w:rsid w:val="00950935"/>
    <w:rsid w:val="00953E20"/>
    <w:rsid w:val="00954937"/>
    <w:rsid w:val="009636C2"/>
    <w:rsid w:val="00986286"/>
    <w:rsid w:val="009A1384"/>
    <w:rsid w:val="00A039BE"/>
    <w:rsid w:val="00A101F5"/>
    <w:rsid w:val="00A23705"/>
    <w:rsid w:val="00A24B89"/>
    <w:rsid w:val="00A26EDD"/>
    <w:rsid w:val="00A44442"/>
    <w:rsid w:val="00A532B2"/>
    <w:rsid w:val="00A54C3B"/>
    <w:rsid w:val="00A55365"/>
    <w:rsid w:val="00A60AC7"/>
    <w:rsid w:val="00A83D81"/>
    <w:rsid w:val="00A92129"/>
    <w:rsid w:val="00AA6082"/>
    <w:rsid w:val="00AB31F6"/>
    <w:rsid w:val="00AB3E38"/>
    <w:rsid w:val="00AB55CE"/>
    <w:rsid w:val="00AF4311"/>
    <w:rsid w:val="00B12380"/>
    <w:rsid w:val="00B20A6B"/>
    <w:rsid w:val="00B225C0"/>
    <w:rsid w:val="00B24AE6"/>
    <w:rsid w:val="00B43830"/>
    <w:rsid w:val="00B4439C"/>
    <w:rsid w:val="00B46951"/>
    <w:rsid w:val="00B57D98"/>
    <w:rsid w:val="00B64972"/>
    <w:rsid w:val="00B7668A"/>
    <w:rsid w:val="00B84212"/>
    <w:rsid w:val="00BB1FD5"/>
    <w:rsid w:val="00BB3997"/>
    <w:rsid w:val="00BB7845"/>
    <w:rsid w:val="00BC5C3D"/>
    <w:rsid w:val="00BD19E7"/>
    <w:rsid w:val="00BF1854"/>
    <w:rsid w:val="00C05E13"/>
    <w:rsid w:val="00C12B60"/>
    <w:rsid w:val="00C1663E"/>
    <w:rsid w:val="00C230FD"/>
    <w:rsid w:val="00C40856"/>
    <w:rsid w:val="00C61FBB"/>
    <w:rsid w:val="00C77286"/>
    <w:rsid w:val="00C86290"/>
    <w:rsid w:val="00CA11A3"/>
    <w:rsid w:val="00CB1793"/>
    <w:rsid w:val="00CB203A"/>
    <w:rsid w:val="00CB2CD2"/>
    <w:rsid w:val="00CB5B87"/>
    <w:rsid w:val="00CC3BD1"/>
    <w:rsid w:val="00CE171C"/>
    <w:rsid w:val="00CF198A"/>
    <w:rsid w:val="00CF2891"/>
    <w:rsid w:val="00D11EDF"/>
    <w:rsid w:val="00D25392"/>
    <w:rsid w:val="00D342CE"/>
    <w:rsid w:val="00D37941"/>
    <w:rsid w:val="00D41278"/>
    <w:rsid w:val="00D42613"/>
    <w:rsid w:val="00D450C2"/>
    <w:rsid w:val="00D54461"/>
    <w:rsid w:val="00D56DEC"/>
    <w:rsid w:val="00D670F5"/>
    <w:rsid w:val="00D8247C"/>
    <w:rsid w:val="00D95546"/>
    <w:rsid w:val="00DA0AC7"/>
    <w:rsid w:val="00DA5F99"/>
    <w:rsid w:val="00DA6884"/>
    <w:rsid w:val="00DC79BB"/>
    <w:rsid w:val="00DD54BE"/>
    <w:rsid w:val="00DD65F9"/>
    <w:rsid w:val="00E2244B"/>
    <w:rsid w:val="00E22A49"/>
    <w:rsid w:val="00E22AF7"/>
    <w:rsid w:val="00E46A54"/>
    <w:rsid w:val="00E6097A"/>
    <w:rsid w:val="00E70D01"/>
    <w:rsid w:val="00E7611D"/>
    <w:rsid w:val="00E92CF7"/>
    <w:rsid w:val="00EA7E4B"/>
    <w:rsid w:val="00EB0BC1"/>
    <w:rsid w:val="00EB3FD8"/>
    <w:rsid w:val="00EB6BF8"/>
    <w:rsid w:val="00EB71D4"/>
    <w:rsid w:val="00ED3949"/>
    <w:rsid w:val="00ED4A6F"/>
    <w:rsid w:val="00EE5A02"/>
    <w:rsid w:val="00EF75FA"/>
    <w:rsid w:val="00F023C8"/>
    <w:rsid w:val="00F053ED"/>
    <w:rsid w:val="00F12E33"/>
    <w:rsid w:val="00F13F9B"/>
    <w:rsid w:val="00F208EC"/>
    <w:rsid w:val="00F319B8"/>
    <w:rsid w:val="00F33E92"/>
    <w:rsid w:val="00F41F67"/>
    <w:rsid w:val="00F74558"/>
    <w:rsid w:val="00F7744C"/>
    <w:rsid w:val="00F80943"/>
    <w:rsid w:val="00F80BFB"/>
    <w:rsid w:val="00F8599B"/>
    <w:rsid w:val="00F87BC9"/>
    <w:rsid w:val="00F87C60"/>
    <w:rsid w:val="00FA3A7F"/>
    <w:rsid w:val="00FC4AC2"/>
    <w:rsid w:val="00FC531A"/>
    <w:rsid w:val="00FC6151"/>
    <w:rsid w:val="00FD3865"/>
    <w:rsid w:val="00FE62C2"/>
    <w:rsid w:val="00FF6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74E90"/>
    <w:pPr>
      <w:ind w:left="720"/>
      <w:contextualSpacing/>
    </w:p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64402D"/>
    <w:rPr>
      <w:rFonts w:cs="Traditional Arabic"/>
    </w:rPr>
  </w:style>
  <w:style w:type="character" w:styleId="PlaceholderText">
    <w:name w:val="Placeholder Text"/>
    <w:basedOn w:val="DefaultParagraphFont"/>
    <w:uiPriority w:val="99"/>
    <w:semiHidden/>
    <w:rsid w:val="00A54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00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298730A-7D86-40C1-9F5A-AC3A5441FEE3}"/>
      </w:docPartPr>
      <w:docPartBody>
        <w:p w:rsidR="00B9258E" w:rsidRDefault="00165AB2">
          <w:r w:rsidRPr="00A252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B2"/>
    <w:rsid w:val="000029D7"/>
    <w:rsid w:val="00165AB2"/>
    <w:rsid w:val="005A0346"/>
    <w:rsid w:val="0068544A"/>
    <w:rsid w:val="00757FD5"/>
    <w:rsid w:val="008E1826"/>
    <w:rsid w:val="00B6647B"/>
    <w:rsid w:val="00B925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A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4E709C174A7B4D89F11D8F33D973C7" ma:contentTypeVersion="12" ma:contentTypeDescription="Create a new document." ma:contentTypeScope="" ma:versionID="9ae08bf5991a7cbadf4bcd569536a4a5">
  <xsd:schema xmlns:xsd="http://www.w3.org/2001/XMLSchema" xmlns:xs="http://www.w3.org/2001/XMLSchema" xmlns:p="http://schemas.microsoft.com/office/2006/metadata/properties" xmlns:ns2="26d3e0ae-c8ce-4368-94e7-25f8ef4c3864" xmlns:ns3="4f5a6c62-02da-4933-ba38-ae1bf67edf19" targetNamespace="http://schemas.microsoft.com/office/2006/metadata/properties" ma:root="true" ma:fieldsID="c8497e45222722a60f04d0fb47a8ab00" ns2:_="" ns3:_="">
    <xsd:import namespace="26d3e0ae-c8ce-4368-94e7-25f8ef4c3864"/>
    <xsd:import namespace="4f5a6c62-02da-4933-ba38-ae1bf67edf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3e0ae-c8ce-4368-94e7-25f8ef4c38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5a6c62-02da-4933-ba38-ae1bf67edf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5F410-A9BB-4163-BAE9-EE0E15349758}">
  <ds:schemaRefs>
    <ds:schemaRef ds:uri="http://schemas.microsoft.com/sharepoint/v3/contenttype/forms"/>
  </ds:schemaRefs>
</ds:datastoreItem>
</file>

<file path=customXml/itemProps2.xml><?xml version="1.0" encoding="utf-8"?>
<ds:datastoreItem xmlns:ds="http://schemas.openxmlformats.org/officeDocument/2006/customXml" ds:itemID="{20570772-D9C6-42BA-819B-2E4F3B9F0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3e0ae-c8ce-4368-94e7-25f8ef4c3864"/>
    <ds:schemaRef ds:uri="4f5a6c62-02da-4933-ba38-ae1bf67ed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12CBFB-76D0-4ED5-942E-6E5BB5674D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090E72-DD17-4102-81B2-5EFAC49D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83</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Mahmoud Maksoud</cp:lastModifiedBy>
  <cp:revision>10</cp:revision>
  <cp:lastPrinted>2020-07-19T06:38:00Z</cp:lastPrinted>
  <dcterms:created xsi:type="dcterms:W3CDTF">2020-10-13T08:27:00Z</dcterms:created>
  <dcterms:modified xsi:type="dcterms:W3CDTF">2020-10-13T10:28:00Z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0x010100544E709C174A7B4D89F11D8F33D973C7</vt:lpwstr>
  </property>
</Properties>
</file>