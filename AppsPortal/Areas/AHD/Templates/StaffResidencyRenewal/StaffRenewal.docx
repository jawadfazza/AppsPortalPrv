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1AA1" w14:textId="77777777" w:rsidR="00645071" w:rsidRPr="005D37B3" w:rsidRDefault="00645071" w:rsidP="00B46951">
      <w:pPr>
        <w:bidi w:val="0"/>
        <w:spacing w:line="276" w:lineRule="auto"/>
        <w:ind w:left="-2520"/>
        <w:rPr>
          <w:rFonts w:asciiTheme="majorBidi" w:hAnsiTheme="majorBidi" w:cstheme="majorBidi"/>
          <w:sz w:val="22"/>
          <w:szCs w:val="22"/>
          <w:rtl/>
          <w:lang w:bidi="ar-SY"/>
        </w:rPr>
      </w:pPr>
    </w:p>
    <w:p w14:paraId="72776E79" w14:textId="77777777" w:rsidR="008A42C3" w:rsidRDefault="00674E90" w:rsidP="008A42C3">
      <w:pPr>
        <w:bidi w:val="0"/>
        <w:spacing w:line="276" w:lineRule="auto"/>
        <w:ind w:left="-2520"/>
        <w:rPr>
          <w:rFonts w:asciiTheme="majorBidi" w:hAnsiTheme="majorBidi" w:cstheme="majorBidi"/>
          <w:sz w:val="22"/>
          <w:szCs w:val="22"/>
        </w:rPr>
      </w:pPr>
      <w:r w:rsidRPr="00655B00">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612983240"/>
          <w:placeholder>
            <w:docPart w:val="603DC90E24D949CFBEA8F954D6884F8D"/>
          </w:placeholder>
          <w:showingPlcHdr/>
        </w:sdtPr>
        <w:sdtEndPr/>
        <w:sdtContent>
          <w:r w:rsidR="007D632E" w:rsidRPr="00D94D79">
            <w:rPr>
              <w:rFonts w:cs="Times New Roman"/>
              <w:sz w:val="22"/>
              <w:szCs w:val="22"/>
              <w:lang w:bidi="ar-SY"/>
            </w:rPr>
            <w:t>Click or tap here to enter text.</w:t>
          </w:r>
        </w:sdtContent>
      </w:sdt>
    </w:p>
    <w:p w14:paraId="56B03BF8" w14:textId="0B5FBA36" w:rsidR="008A42C3" w:rsidRPr="008A42C3" w:rsidRDefault="008A42C3" w:rsidP="008A42C3">
      <w:pPr>
        <w:bidi w:val="0"/>
        <w:spacing w:line="276" w:lineRule="auto"/>
        <w:ind w:left="-2520"/>
        <w:rPr>
          <w:rFonts w:asciiTheme="majorBidi" w:hAnsiTheme="majorBidi" w:cstheme="majorBidi"/>
          <w:sz w:val="22"/>
          <w:szCs w:val="22"/>
        </w:rPr>
      </w:pPr>
      <w:r>
        <w:rPr>
          <w:rFonts w:cs="Times New Roman"/>
          <w:sz w:val="22"/>
          <w:szCs w:val="22"/>
        </w:rPr>
        <w:t xml:space="preserve">Damascus, </w:t>
      </w:r>
      <w:sdt>
        <w:sdtPr>
          <w:rPr>
            <w:rFonts w:cs="Times New Roman"/>
            <w:sz w:val="22"/>
            <w:szCs w:val="22"/>
          </w:rPr>
          <w:alias w:val="_enSentDate"/>
          <w:tag w:val="_enSentDate"/>
          <w:id w:val="-1581594010"/>
          <w:placeholder>
            <w:docPart w:val="FEAEB6D62127498DA4F94516F3329E0E"/>
          </w:placeholder>
          <w:showingPlcHdr/>
        </w:sdtPr>
        <w:sdtContent>
          <w:r w:rsidRPr="00D94D79">
            <w:rPr>
              <w:rFonts w:cs="Times New Roman"/>
              <w:sz w:val="22"/>
              <w:szCs w:val="22"/>
            </w:rPr>
            <w:t>Click or tap here to enter text.</w:t>
          </w:r>
        </w:sdtContent>
      </w:sdt>
    </w:p>
    <w:p w14:paraId="1059EE5B" w14:textId="09132B60" w:rsidR="00BB1FD5" w:rsidRDefault="00BB1FD5" w:rsidP="00BB1FD5">
      <w:pPr>
        <w:bidi w:val="0"/>
        <w:spacing w:line="276" w:lineRule="auto"/>
        <w:ind w:left="-2520"/>
        <w:rPr>
          <w:rFonts w:asciiTheme="majorBidi" w:hAnsiTheme="majorBidi" w:cstheme="majorBidi"/>
          <w:sz w:val="22"/>
          <w:szCs w:val="22"/>
        </w:rPr>
      </w:pPr>
    </w:p>
    <w:p w14:paraId="72D7627C" w14:textId="77777777" w:rsidR="00B46951" w:rsidRPr="0064402D" w:rsidRDefault="00B46951" w:rsidP="00B46951">
      <w:pPr>
        <w:bidi w:val="0"/>
        <w:spacing w:line="276" w:lineRule="auto"/>
        <w:ind w:left="-2520"/>
        <w:rPr>
          <w:rFonts w:asciiTheme="majorBidi" w:hAnsiTheme="majorBidi" w:cstheme="majorBidi"/>
          <w:sz w:val="4"/>
          <w:szCs w:val="4"/>
        </w:rPr>
      </w:pPr>
      <w:bookmarkStart w:id="0" w:name="_GoBack"/>
      <w:bookmarkEnd w:id="0"/>
    </w:p>
    <w:p w14:paraId="3663A4BA" w14:textId="77777777" w:rsidR="00674E90" w:rsidRPr="002E3A6C" w:rsidRDefault="00674E90" w:rsidP="00674E90">
      <w:pPr>
        <w:bidi w:val="0"/>
        <w:spacing w:line="276" w:lineRule="auto"/>
        <w:rPr>
          <w:rFonts w:asciiTheme="majorBidi" w:hAnsiTheme="majorBidi" w:cstheme="majorBidi"/>
          <w:sz w:val="2"/>
          <w:szCs w:val="2"/>
        </w:rPr>
      </w:pPr>
    </w:p>
    <w:tbl>
      <w:tblPr>
        <w:tblW w:w="9751" w:type="dxa"/>
        <w:jc w:val="center"/>
        <w:tblLook w:val="01E0" w:firstRow="1" w:lastRow="1" w:firstColumn="1" w:lastColumn="1" w:noHBand="0" w:noVBand="0"/>
      </w:tblPr>
      <w:tblGrid>
        <w:gridCol w:w="4989"/>
        <w:gridCol w:w="4762"/>
      </w:tblGrid>
      <w:tr w:rsidR="00BB1FD5" w:rsidRPr="00BB1FD5" w14:paraId="75215E62" w14:textId="77777777" w:rsidTr="00ED4A6F">
        <w:trPr>
          <w:trHeight w:val="2098"/>
          <w:jc w:val="center"/>
        </w:trPr>
        <w:tc>
          <w:tcPr>
            <w:tcW w:w="4989" w:type="dxa"/>
            <w:shd w:val="clear" w:color="auto" w:fill="auto"/>
          </w:tcPr>
          <w:p w14:paraId="74A5BF06" w14:textId="77777777" w:rsidR="00BB1FD5" w:rsidRPr="00BB1FD5" w:rsidRDefault="00BB1FD5" w:rsidP="00CA5657">
            <w:pPr>
              <w:bidi w:val="0"/>
              <w:spacing w:line="276" w:lineRule="auto"/>
              <w:jc w:val="both"/>
              <w:textAlignment w:val="top"/>
              <w:rPr>
                <w:rFonts w:cs="Times New Roman"/>
                <w:sz w:val="22"/>
                <w:szCs w:val="22"/>
                <w:lang w:bidi="ar-SY"/>
              </w:rPr>
            </w:pPr>
            <w:r w:rsidRPr="00BB1FD5">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14:paraId="159E4DF5" w14:textId="77777777" w:rsidR="00BB1FD5" w:rsidRPr="00BB1FD5" w:rsidRDefault="00BB1FD5" w:rsidP="00CA5657">
            <w:pPr>
              <w:jc w:val="lowKashida"/>
              <w:rPr>
                <w:rFonts w:ascii="Simplified Arabic" w:hAnsi="Simplified Arabic" w:cs="Simplified Arabic"/>
                <w:sz w:val="22"/>
                <w:szCs w:val="22"/>
                <w:rtl/>
                <w:lang w:bidi="ar-SY"/>
              </w:rPr>
            </w:pPr>
            <w:r w:rsidRPr="00BB1FD5">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 إدارة المنظمات الدولية والمؤتمرات الموقرة - في الجمهورية العربية السورية.</w:t>
            </w:r>
          </w:p>
        </w:tc>
      </w:tr>
      <w:tr w:rsidR="00BB1FD5" w:rsidRPr="00BB1FD5" w14:paraId="227C7BE0" w14:textId="77777777" w:rsidTr="00ED4A6F">
        <w:trPr>
          <w:trHeight w:val="4592"/>
          <w:jc w:val="center"/>
        </w:trPr>
        <w:tc>
          <w:tcPr>
            <w:tcW w:w="4989" w:type="dxa"/>
            <w:shd w:val="clear" w:color="auto" w:fill="auto"/>
          </w:tcPr>
          <w:p w14:paraId="72FF1C5F" w14:textId="53CC9B02"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The Office has the honor to kindly request the esteemed Ministry to renew the residency for courtesy for</w:t>
            </w:r>
            <w:r w:rsidR="00831ACF">
              <w:rPr>
                <w:rFonts w:cs="Times New Roman" w:hint="cs"/>
                <w:sz w:val="22"/>
                <w:szCs w:val="22"/>
                <w:rtl/>
                <w:lang w:bidi="ar-SY"/>
              </w:rPr>
              <w:t xml:space="preserve"> </w:t>
            </w:r>
            <w:sdt>
              <w:sdtPr>
                <w:rPr>
                  <w:rFonts w:cs="Times New Roman" w:hint="cs"/>
                  <w:sz w:val="22"/>
                  <w:szCs w:val="22"/>
                  <w:lang w:bidi="ar-SY"/>
                </w:rPr>
                <w:alias w:val="_enstaffname"/>
                <w:tag w:val="_enstaffname"/>
                <w:id w:val="2029677681"/>
                <w:placeholder>
                  <w:docPart w:val="1FA63B45ECFD4DC3B240C36E3D71AD4A"/>
                </w:placeholder>
                <w:showingPlcHdr/>
              </w:sdtPr>
              <w:sdtEndPr/>
              <w:sdtContent>
                <w:r w:rsidR="00831ACF" w:rsidRPr="00D94D79">
                  <w:rPr>
                    <w:rFonts w:cs="Times New Roman"/>
                    <w:sz w:val="22"/>
                    <w:szCs w:val="22"/>
                    <w:lang w:bidi="ar-SY"/>
                  </w:rPr>
                  <w:t>Click or tap here to enter text.</w:t>
                </w:r>
              </w:sdtContent>
            </w:sdt>
            <w:r w:rsidR="00D3447C">
              <w:rPr>
                <w:rFonts w:cs="Times New Roman"/>
                <w:sz w:val="22"/>
                <w:szCs w:val="22"/>
                <w:lang w:bidi="ar-SY"/>
              </w:rPr>
              <w:t xml:space="preserve"> </w:t>
            </w:r>
            <w:r w:rsidRPr="00F8599B">
              <w:rPr>
                <w:rFonts w:cs="Times New Roman"/>
                <w:sz w:val="22"/>
                <w:szCs w:val="22"/>
                <w:lang w:bidi="ar-SY"/>
              </w:rPr>
              <w:t>with multiple entries requested in order to facilitate</w:t>
            </w:r>
            <w:r w:rsidR="00831ACF">
              <w:rPr>
                <w:rFonts w:cs="Times New Roman"/>
                <w:sz w:val="22"/>
                <w:szCs w:val="22"/>
                <w:lang w:bidi="ar-SY"/>
              </w:rPr>
              <w:t xml:space="preserve"> </w:t>
            </w:r>
            <w:sdt>
              <w:sdtPr>
                <w:rPr>
                  <w:rFonts w:cs="Times New Roman"/>
                  <w:sz w:val="22"/>
                  <w:szCs w:val="22"/>
                  <w:lang w:bidi="ar-SY"/>
                </w:rPr>
                <w:alias w:val="enHerBack"/>
                <w:tag w:val="enHerBack"/>
                <w:id w:val="-1448312739"/>
                <w:placeholder>
                  <w:docPart w:val="6B6D58E6F54348EEB9C72D88929DF096"/>
                </w:placeholder>
                <w:showingPlcHdr/>
              </w:sdtPr>
              <w:sdtEndPr/>
              <w:sdtContent>
                <w:r w:rsidR="00831ACF" w:rsidRPr="00D94D79">
                  <w:rPr>
                    <w:rFonts w:cs="Times New Roman"/>
                    <w:sz w:val="22"/>
                    <w:szCs w:val="22"/>
                    <w:lang w:bidi="ar-SY"/>
                  </w:rPr>
                  <w:t>Click or tap here to enter text.</w:t>
                </w:r>
              </w:sdtContent>
            </w:sdt>
            <w:r w:rsidRPr="00F8599B">
              <w:rPr>
                <w:rFonts w:cs="Times New Roman"/>
                <w:sz w:val="22"/>
                <w:szCs w:val="22"/>
                <w:lang w:bidi="ar-SY"/>
              </w:rPr>
              <w:t xml:space="preserve"> travel back and forth to the country</w:t>
            </w:r>
            <w:r w:rsidRPr="00F8599B">
              <w:rPr>
                <w:rFonts w:cs="Times New Roman"/>
                <w:sz w:val="22"/>
                <w:szCs w:val="22"/>
                <w:rtl/>
                <w:lang w:bidi="ar-SY"/>
              </w:rPr>
              <w:t>.</w:t>
            </w:r>
          </w:p>
          <w:p w14:paraId="3FF05A41" w14:textId="1D6ACE4B"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Nationality:</w:t>
            </w:r>
            <w:r w:rsidR="00D3447C">
              <w:rPr>
                <w:rFonts w:cs="Times New Roman" w:hint="cs"/>
                <w:sz w:val="22"/>
                <w:szCs w:val="22"/>
                <w:rtl/>
                <w:lang w:bidi="ar-SY"/>
              </w:rPr>
              <w:t xml:space="preserve"> </w:t>
            </w:r>
            <w:sdt>
              <w:sdtPr>
                <w:rPr>
                  <w:rFonts w:cs="Times New Roman"/>
                  <w:sz w:val="22"/>
                  <w:szCs w:val="22"/>
                  <w:lang w:bidi="ar-SY"/>
                </w:rPr>
                <w:alias w:val="EnNationality"/>
                <w:tag w:val="EnNationality"/>
                <w:id w:val="-1872373505"/>
                <w:placeholder>
                  <w:docPart w:val="F078591E3D9C41458B1B4C1117E4708F"/>
                </w:placeholder>
                <w:showingPlcHdr/>
              </w:sdtPr>
              <w:sdtEndPr/>
              <w:sdtContent>
                <w:r w:rsidR="00831ACF" w:rsidRPr="00D94D79">
                  <w:rPr>
                    <w:rFonts w:cs="Times New Roman"/>
                    <w:sz w:val="22"/>
                    <w:szCs w:val="22"/>
                    <w:lang w:bidi="ar-SY"/>
                  </w:rPr>
                  <w:t>Click or tap here to enter text.</w:t>
                </w:r>
              </w:sdtContent>
            </w:sdt>
            <w:r w:rsidRPr="00F8599B">
              <w:rPr>
                <w:rFonts w:cs="Times New Roman"/>
                <w:sz w:val="22"/>
                <w:szCs w:val="22"/>
                <w:rtl/>
                <w:lang w:bidi="ar-SY"/>
              </w:rPr>
              <w:t>.</w:t>
            </w:r>
          </w:p>
          <w:p w14:paraId="02C33F44" w14:textId="239EA88F"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Holder of UNLP number /</w:t>
            </w:r>
            <w:sdt>
              <w:sdtPr>
                <w:rPr>
                  <w:rFonts w:cs="Times New Roman"/>
                  <w:sz w:val="22"/>
                  <w:szCs w:val="22"/>
                  <w:lang w:bidi="ar-SY"/>
                </w:rPr>
                <w:alias w:val="EnPassportNumber"/>
                <w:tag w:val="EnPassportNumber"/>
                <w:id w:val="-1340307769"/>
                <w:placeholder>
                  <w:docPart w:val="647C90D044E8401D820D21415CF12872"/>
                </w:placeholder>
                <w:showingPlcHdr/>
              </w:sdtPr>
              <w:sdtEndPr/>
              <w:sdtContent>
                <w:r w:rsidR="00831ACF" w:rsidRPr="00D94D79">
                  <w:rPr>
                    <w:rFonts w:cs="Times New Roman"/>
                    <w:sz w:val="22"/>
                    <w:szCs w:val="22"/>
                    <w:lang w:bidi="ar-SY"/>
                  </w:rPr>
                  <w:t>Click or tap here to enter text.</w:t>
                </w:r>
              </w:sdtContent>
            </w:sdt>
            <w:r w:rsidRPr="00F8599B">
              <w:rPr>
                <w:rFonts w:cs="Times New Roman"/>
                <w:sz w:val="22"/>
                <w:szCs w:val="22"/>
                <w:lang w:bidi="ar-SY"/>
              </w:rPr>
              <w:t>/, valid until</w:t>
            </w:r>
            <w:r w:rsidR="00831ACF">
              <w:rPr>
                <w:rFonts w:cs="Times New Roman"/>
                <w:sz w:val="22"/>
                <w:szCs w:val="22"/>
                <w:lang w:bidi="ar-SY"/>
              </w:rPr>
              <w:t xml:space="preserve"> </w:t>
            </w:r>
            <w:sdt>
              <w:sdtPr>
                <w:rPr>
                  <w:rFonts w:cs="Times New Roman"/>
                  <w:sz w:val="22"/>
                  <w:szCs w:val="22"/>
                  <w:lang w:bidi="ar-SY"/>
                </w:rPr>
                <w:alias w:val="EnPassportValid"/>
                <w:tag w:val="EnPassportValid"/>
                <w:id w:val="1098368173"/>
                <w:placeholder>
                  <w:docPart w:val="13682393D6EE4615B70E4F97D8FD0641"/>
                </w:placeholder>
                <w:showingPlcHdr/>
              </w:sdtPr>
              <w:sdtEndPr/>
              <w:sdtContent>
                <w:r w:rsidR="00831ACF" w:rsidRPr="00D94D79">
                  <w:rPr>
                    <w:rFonts w:cs="Times New Roman"/>
                    <w:sz w:val="22"/>
                    <w:szCs w:val="22"/>
                    <w:lang w:bidi="ar-SY"/>
                  </w:rPr>
                  <w:t>Click or tap here to enter text.</w:t>
                </w:r>
              </w:sdtContent>
            </w:sdt>
            <w:r w:rsidRPr="00F8599B">
              <w:rPr>
                <w:rFonts w:cs="Times New Roman"/>
                <w:sz w:val="22"/>
                <w:szCs w:val="22"/>
                <w:rtl/>
                <w:lang w:bidi="ar-SY"/>
              </w:rPr>
              <w:t>.</w:t>
            </w:r>
          </w:p>
          <w:p w14:paraId="175ECA67" w14:textId="01E42470"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Works as: </w:t>
            </w:r>
            <w:sdt>
              <w:sdtPr>
                <w:rPr>
                  <w:rFonts w:cs="Times New Roman"/>
                  <w:sz w:val="22"/>
                  <w:szCs w:val="22"/>
                  <w:lang w:bidi="ar-SY"/>
                </w:rPr>
                <w:alias w:val="_enJob"/>
                <w:tag w:val="_enJob"/>
                <w:id w:val="418760874"/>
                <w:placeholder>
                  <w:docPart w:val="AA806A41B4EF4A15988900C5CB0CA04A"/>
                </w:placeholder>
                <w:showingPlcHdr/>
              </w:sdtPr>
              <w:sdtEndPr/>
              <w:sdtContent>
                <w:r w:rsidR="00831ACF" w:rsidRPr="00D94D79">
                  <w:rPr>
                    <w:rFonts w:cs="Times New Roman"/>
                    <w:sz w:val="22"/>
                    <w:szCs w:val="22"/>
                    <w:lang w:bidi="ar-SY"/>
                  </w:rPr>
                  <w:t>Click or tap here to enter text.</w:t>
                </w:r>
              </w:sdtContent>
            </w:sdt>
            <w:r w:rsidRPr="00F8599B">
              <w:rPr>
                <w:rFonts w:cs="Times New Roman"/>
                <w:sz w:val="22"/>
                <w:szCs w:val="22"/>
                <w:lang w:bidi="ar-SY"/>
              </w:rPr>
              <w:t>at UNHCR's Office in</w:t>
            </w:r>
            <w:r w:rsidR="00831ACF">
              <w:rPr>
                <w:rFonts w:cs="Times New Roman"/>
                <w:sz w:val="22"/>
                <w:szCs w:val="22"/>
                <w:lang w:bidi="ar-SY"/>
              </w:rPr>
              <w:t xml:space="preserve"> </w:t>
            </w:r>
            <w:sdt>
              <w:sdtPr>
                <w:rPr>
                  <w:rFonts w:cs="Times New Roman"/>
                  <w:sz w:val="22"/>
                  <w:szCs w:val="22"/>
                  <w:lang w:bidi="ar-SY"/>
                </w:rPr>
                <w:alias w:val="_enoffice"/>
                <w:tag w:val="_enoffice"/>
                <w:id w:val="-164162717"/>
                <w:placeholder>
                  <w:docPart w:val="AA5B07F306144589BE73417CEA868343"/>
                </w:placeholder>
                <w:showingPlcHdr/>
              </w:sdtPr>
              <w:sdtEndPr/>
              <w:sdtContent>
                <w:r w:rsidR="00831ACF" w:rsidRPr="00D94D79">
                  <w:rPr>
                    <w:rFonts w:cs="Times New Roman"/>
                    <w:sz w:val="22"/>
                    <w:szCs w:val="22"/>
                    <w:lang w:bidi="ar-SY"/>
                  </w:rPr>
                  <w:t>Click or tap here to enter text.</w:t>
                </w:r>
              </w:sdtContent>
            </w:sdt>
            <w:r w:rsidRPr="00F8599B">
              <w:rPr>
                <w:rFonts w:cs="Times New Roman"/>
                <w:sz w:val="22"/>
                <w:szCs w:val="22"/>
                <w:rtl/>
                <w:lang w:bidi="ar-SY"/>
              </w:rPr>
              <w:t>.</w:t>
            </w:r>
          </w:p>
          <w:p w14:paraId="765C3CA4" w14:textId="3A7A8E40" w:rsidR="00BB1FD5" w:rsidRPr="00BB1FD5"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Duration of the contract: From </w:t>
            </w:r>
            <w:sdt>
              <w:sdtPr>
                <w:rPr>
                  <w:rFonts w:cs="Times New Roman"/>
                  <w:sz w:val="22"/>
                  <w:szCs w:val="22"/>
                  <w:lang w:bidi="ar-SY"/>
                </w:rPr>
                <w:alias w:val="_enStartContract"/>
                <w:tag w:val="_enStartContract"/>
                <w:id w:val="-1154368120"/>
                <w:placeholder>
                  <w:docPart w:val="43EACE71DD0E4847BAB692D94ADBB447"/>
                </w:placeholder>
                <w:showingPlcHdr/>
              </w:sdtPr>
              <w:sdtEndPr/>
              <w:sdtContent>
                <w:r w:rsidR="00742307" w:rsidRPr="00D94D79">
                  <w:rPr>
                    <w:rFonts w:cs="Times New Roman"/>
                    <w:sz w:val="22"/>
                    <w:szCs w:val="22"/>
                    <w:lang w:bidi="ar-SY"/>
                  </w:rPr>
                  <w:t>Click or tap here to enter text.</w:t>
                </w:r>
              </w:sdtContent>
            </w:sdt>
            <w:r w:rsidRPr="00F8599B">
              <w:rPr>
                <w:rFonts w:cs="Times New Roman"/>
                <w:sz w:val="22"/>
                <w:szCs w:val="22"/>
                <w:lang w:bidi="ar-SY"/>
              </w:rPr>
              <w:t xml:space="preserve"> </w:t>
            </w:r>
            <w:r w:rsidR="00B43374">
              <w:rPr>
                <w:rFonts w:cs="Times New Roman"/>
                <w:sz w:val="22"/>
                <w:szCs w:val="22"/>
                <w:lang w:bidi="ar-SY"/>
              </w:rPr>
              <w:t>t</w:t>
            </w:r>
            <w:r w:rsidRPr="00F8599B">
              <w:rPr>
                <w:rFonts w:cs="Times New Roman"/>
                <w:sz w:val="22"/>
                <w:szCs w:val="22"/>
                <w:lang w:bidi="ar-SY"/>
              </w:rPr>
              <w:t>o</w:t>
            </w:r>
            <w:r w:rsidR="00742307">
              <w:rPr>
                <w:rFonts w:cs="Times New Roman"/>
                <w:sz w:val="22"/>
                <w:szCs w:val="22"/>
                <w:lang w:bidi="ar-SY"/>
              </w:rPr>
              <w:t xml:space="preserve"> </w:t>
            </w:r>
            <w:sdt>
              <w:sdtPr>
                <w:rPr>
                  <w:rFonts w:cs="Times New Roman"/>
                  <w:sz w:val="22"/>
                  <w:szCs w:val="22"/>
                  <w:lang w:bidi="ar-SY"/>
                </w:rPr>
                <w:alias w:val="_enEndContract"/>
                <w:tag w:val="_enEndContract"/>
                <w:id w:val="-723219513"/>
                <w:placeholder>
                  <w:docPart w:val="F80A54BAEED04DD19EAE37BA77CFE214"/>
                </w:placeholder>
                <w:showingPlcHdr/>
              </w:sdtPr>
              <w:sdtEndPr/>
              <w:sdtContent>
                <w:r w:rsidR="00742307" w:rsidRPr="00D94D79">
                  <w:rPr>
                    <w:rFonts w:cs="Times New Roman"/>
                    <w:sz w:val="22"/>
                    <w:szCs w:val="22"/>
                    <w:lang w:bidi="ar-SY"/>
                  </w:rPr>
                  <w:t>Click or tap here to enter text.</w:t>
                </w:r>
              </w:sdtContent>
            </w:sdt>
            <w:r w:rsidRPr="00F8599B">
              <w:rPr>
                <w:rFonts w:cs="Times New Roman"/>
                <w:sz w:val="22"/>
                <w:szCs w:val="22"/>
                <w:lang w:bidi="ar-SY"/>
              </w:rPr>
              <w:t xml:space="preserve">, noting that </w:t>
            </w:r>
            <w:sdt>
              <w:sdtPr>
                <w:rPr>
                  <w:rFonts w:cs="Times New Roman"/>
                  <w:sz w:val="22"/>
                  <w:szCs w:val="22"/>
                  <w:lang w:bidi="ar-SY"/>
                </w:rPr>
                <w:alias w:val="_enHisHerStaff"/>
                <w:tag w:val="_enHisHerStaff"/>
                <w:id w:val="-903219537"/>
                <w:placeholder>
                  <w:docPart w:val="8ACED956B44A4B9BB8681C45BD3A41BC"/>
                </w:placeholder>
                <w:showingPlcHdr/>
              </w:sdtPr>
              <w:sdtEndPr/>
              <w:sdtContent>
                <w:r w:rsidR="00742307" w:rsidRPr="00D94D79">
                  <w:rPr>
                    <w:rFonts w:cs="Times New Roman"/>
                    <w:sz w:val="22"/>
                    <w:szCs w:val="22"/>
                    <w:lang w:bidi="ar-SY"/>
                  </w:rPr>
                  <w:t>Click or tap here to enter text.</w:t>
                </w:r>
              </w:sdtContent>
            </w:sdt>
            <w:r w:rsidR="00B43374">
              <w:rPr>
                <w:rFonts w:cs="Times New Roman"/>
                <w:sz w:val="22"/>
                <w:szCs w:val="22"/>
                <w:lang w:bidi="ar-SY"/>
              </w:rPr>
              <w:t xml:space="preserve"> </w:t>
            </w:r>
            <w:r w:rsidRPr="00F8599B">
              <w:rPr>
                <w:rFonts w:cs="Times New Roman"/>
                <w:sz w:val="22"/>
                <w:szCs w:val="22"/>
                <w:lang w:bidi="ar-SY"/>
              </w:rPr>
              <w:t>current residency will expire on</w:t>
            </w:r>
            <w:r w:rsidR="00B43374">
              <w:rPr>
                <w:rFonts w:cs="Times New Roman"/>
                <w:sz w:val="22"/>
                <w:szCs w:val="22"/>
                <w:lang w:bidi="ar-SY"/>
              </w:rPr>
              <w:t xml:space="preserve"> </w:t>
            </w:r>
            <w:sdt>
              <w:sdtPr>
                <w:rPr>
                  <w:rFonts w:cs="Times New Roman"/>
                  <w:sz w:val="22"/>
                  <w:szCs w:val="22"/>
                  <w:lang w:bidi="ar-SY"/>
                </w:rPr>
                <w:alias w:val="_enVisaExpiryDate"/>
                <w:tag w:val="_enVisaExpiryDate"/>
                <w:id w:val="-1286278364"/>
                <w:placeholder>
                  <w:docPart w:val="3579E8FB8F6B47759935D7E619B142EB"/>
                </w:placeholder>
                <w:showingPlcHdr/>
              </w:sdtPr>
              <w:sdtEndPr/>
              <w:sdtContent>
                <w:r w:rsidR="00742307" w:rsidRPr="00D94D79">
                  <w:rPr>
                    <w:rFonts w:cs="Times New Roman"/>
                    <w:sz w:val="22"/>
                    <w:szCs w:val="22"/>
                    <w:lang w:bidi="ar-SY"/>
                  </w:rPr>
                  <w:t>Click or tap here to enter text.</w:t>
                </w:r>
              </w:sdtContent>
            </w:sdt>
            <w:r w:rsidRPr="00F8599B">
              <w:rPr>
                <w:rFonts w:cs="Times New Roman"/>
                <w:sz w:val="22"/>
                <w:szCs w:val="22"/>
                <w:lang w:bidi="ar-SY"/>
              </w:rPr>
              <w:t>.</w:t>
            </w:r>
          </w:p>
        </w:tc>
        <w:tc>
          <w:tcPr>
            <w:tcW w:w="4762" w:type="dxa"/>
            <w:shd w:val="clear" w:color="auto" w:fill="auto"/>
          </w:tcPr>
          <w:p w14:paraId="77FB2B17" w14:textId="648EBA7F" w:rsidR="00D8247C" w:rsidRPr="00D8247C" w:rsidRDefault="00D8247C" w:rsidP="00F8599B">
            <w:pPr>
              <w:spacing w:after="120"/>
              <w:jc w:val="both"/>
              <w:rPr>
                <w:rFonts w:ascii="Simplified Arabic" w:hAnsi="Simplified Arabic" w:cs="Simplified Arabic"/>
                <w:sz w:val="22"/>
                <w:szCs w:val="22"/>
                <w:rtl/>
              </w:rPr>
            </w:pPr>
            <w:r w:rsidRPr="00D8247C">
              <w:rPr>
                <w:rFonts w:ascii="Simplified Arabic" w:hAnsi="Simplified Arabic" w:cs="Simplified Arabic"/>
                <w:sz w:val="22"/>
                <w:szCs w:val="22"/>
                <w:rtl/>
              </w:rPr>
              <w:t xml:space="preserve">يتشرف مكتب المفوضية بالطلب من الوزارة الموقرة التفضل بتجديد سمة الإقامة متعددة السفرات للمجاملة </w:t>
            </w:r>
            <w:r w:rsidR="008A62D2">
              <w:rPr>
                <w:rFonts w:ascii="Simplified Arabic" w:hAnsi="Simplified Arabic" w:cs="Simplified Arabic"/>
                <w:sz w:val="22"/>
                <w:szCs w:val="22"/>
              </w:rPr>
              <w:t xml:space="preserve"> </w:t>
            </w:r>
            <w:r w:rsidR="00E31530">
              <w:rPr>
                <w:rFonts w:ascii="Simplified Arabic" w:hAnsi="Simplified Arabic" w:cs="Simplified Arabic"/>
                <w:sz w:val="22"/>
                <w:szCs w:val="22"/>
              </w:rPr>
              <w:t xml:space="preserve"> </w:t>
            </w:r>
            <w:sdt>
              <w:sdtPr>
                <w:rPr>
                  <w:rFonts w:ascii="Simplified Arabic" w:hAnsi="Simplified Arabic" w:cs="Simplified Arabic"/>
                  <w:sz w:val="22"/>
                  <w:szCs w:val="22"/>
                  <w:rtl/>
                </w:rPr>
                <w:alias w:val="ArStaffName"/>
                <w:tag w:val="ArStaffName"/>
                <w:id w:val="883596274"/>
                <w:placeholder>
                  <w:docPart w:val="DD25D5A57E4E4D5EA437F08A0BA152BF"/>
                </w:placeholder>
                <w:showingPlcHdr/>
              </w:sdtPr>
              <w:sdtEndPr/>
              <w:sdtContent>
                <w:r w:rsidR="008A62D2" w:rsidRPr="00D94D79">
                  <w:rPr>
                    <w:rFonts w:ascii="Simplified Arabic" w:hAnsi="Simplified Arabic" w:cs="Simplified Arabic"/>
                    <w:sz w:val="22"/>
                    <w:szCs w:val="22"/>
                  </w:rPr>
                  <w:t>Click or tap here to enter text.</w:t>
                </w:r>
              </w:sdtContent>
            </w:sdt>
            <w:r w:rsidR="008A4922">
              <w:rPr>
                <w:rFonts w:ascii="Simplified Arabic" w:hAnsi="Simplified Arabic" w:cs="Simplified Arabic" w:hint="cs"/>
                <w:sz w:val="22"/>
                <w:szCs w:val="22"/>
                <w:rtl/>
              </w:rPr>
              <w:t xml:space="preserve"> </w:t>
            </w:r>
            <w:r w:rsidRPr="00D8247C">
              <w:rPr>
                <w:rFonts w:ascii="Simplified Arabic" w:hAnsi="Simplified Arabic" w:cs="Simplified Arabic"/>
                <w:sz w:val="22"/>
                <w:szCs w:val="22"/>
                <w:rtl/>
              </w:rPr>
              <w:t xml:space="preserve">وذلك تسهيلاً </w:t>
            </w:r>
            <w:sdt>
              <w:sdtPr>
                <w:rPr>
                  <w:rFonts w:ascii="Simplified Arabic" w:hAnsi="Simplified Arabic" w:cs="Simplified Arabic"/>
                  <w:sz w:val="22"/>
                  <w:szCs w:val="22"/>
                  <w:rtl/>
                </w:rPr>
                <w:alias w:val="Artravel"/>
                <w:tag w:val="Artravel"/>
                <w:id w:val="-816640445"/>
                <w:placeholder>
                  <w:docPart w:val="B03C05775F364C3C85E95C3AB18ADF3A"/>
                </w:placeholder>
                <w:showingPlcHdr/>
              </w:sdtPr>
              <w:sdtEndPr/>
              <w:sdtContent>
                <w:r w:rsidR="008A62D2" w:rsidRPr="00D94D79">
                  <w:rPr>
                    <w:rFonts w:ascii="Simplified Arabic" w:hAnsi="Simplified Arabic" w:cs="Simplified Arabic"/>
                    <w:sz w:val="22"/>
                    <w:szCs w:val="22"/>
                  </w:rPr>
                  <w:t>Click or tap here to enter text.</w:t>
                </w:r>
              </w:sdtContent>
            </w:sdt>
            <w:r w:rsidR="00D3447C">
              <w:rPr>
                <w:rFonts w:ascii="Simplified Arabic" w:hAnsi="Simplified Arabic" w:cs="Simplified Arabic"/>
                <w:sz w:val="22"/>
                <w:szCs w:val="22"/>
              </w:rPr>
              <w:t xml:space="preserve"> </w:t>
            </w:r>
            <w:r w:rsidR="009848B7">
              <w:rPr>
                <w:rFonts w:ascii="Simplified Arabic" w:hAnsi="Simplified Arabic" w:cs="Simplified Arabic" w:hint="cs"/>
                <w:sz w:val="22"/>
                <w:szCs w:val="22"/>
                <w:rtl/>
              </w:rPr>
              <w:t xml:space="preserve"> </w:t>
            </w:r>
            <w:r w:rsidRPr="00D8247C">
              <w:rPr>
                <w:rFonts w:ascii="Simplified Arabic" w:hAnsi="Simplified Arabic" w:cs="Simplified Arabic"/>
                <w:sz w:val="22"/>
                <w:szCs w:val="22"/>
                <w:rtl/>
              </w:rPr>
              <w:t>من وإلى القطر.</w:t>
            </w:r>
          </w:p>
          <w:p w14:paraId="79B1153A" w14:textId="3061008E" w:rsidR="00D8247C" w:rsidRPr="00D8247C" w:rsidRDefault="00D8247C" w:rsidP="00F8599B">
            <w:pPr>
              <w:spacing w:after="120"/>
              <w:jc w:val="both"/>
              <w:rPr>
                <w:rFonts w:ascii="Simplified Arabic" w:hAnsi="Simplified Arabic" w:cs="Simplified Arabic"/>
                <w:sz w:val="22"/>
                <w:szCs w:val="22"/>
                <w:rtl/>
              </w:rPr>
            </w:pPr>
            <w:r w:rsidRPr="00D8247C">
              <w:rPr>
                <w:rFonts w:ascii="Simplified Arabic" w:hAnsi="Simplified Arabic" w:cs="Simplified Arabic"/>
                <w:sz w:val="22"/>
                <w:szCs w:val="22"/>
                <w:rtl/>
              </w:rPr>
              <w:t>الجنسية:</w:t>
            </w:r>
            <w:r w:rsidR="00D3447C">
              <w:rPr>
                <w:rFonts w:ascii="Simplified Arabic" w:hAnsi="Simplified Arabic" w:cs="Simplified Arabic" w:hint="cs"/>
                <w:sz w:val="22"/>
                <w:szCs w:val="22"/>
                <w:rtl/>
              </w:rPr>
              <w:t xml:space="preserve"> </w:t>
            </w:r>
            <w:sdt>
              <w:sdtPr>
                <w:rPr>
                  <w:rFonts w:ascii="Simplified Arabic" w:hAnsi="Simplified Arabic" w:cs="Simplified Arabic"/>
                  <w:sz w:val="22"/>
                  <w:szCs w:val="22"/>
                  <w:rtl/>
                </w:rPr>
                <w:alias w:val="ArNationality"/>
                <w:tag w:val="ArNationality"/>
                <w:id w:val="-1012146094"/>
                <w:placeholder>
                  <w:docPart w:val="FEBFF6EF90FA4092B96D35237A37DB19"/>
                </w:placeholder>
                <w:showingPlcHdr/>
              </w:sdtPr>
              <w:sdtEndPr/>
              <w:sdtContent>
                <w:r w:rsidR="008A62D2" w:rsidRPr="00D94D79">
                  <w:rPr>
                    <w:rFonts w:ascii="Simplified Arabic" w:hAnsi="Simplified Arabic" w:cs="Simplified Arabic"/>
                    <w:sz w:val="22"/>
                    <w:szCs w:val="22"/>
                  </w:rPr>
                  <w:t>Click or tap here to enter text.</w:t>
                </w:r>
              </w:sdtContent>
            </w:sdt>
            <w:r w:rsidRPr="00D8247C">
              <w:rPr>
                <w:rFonts w:ascii="Simplified Arabic" w:hAnsi="Simplified Arabic" w:cs="Simplified Arabic"/>
                <w:sz w:val="22"/>
                <w:szCs w:val="22"/>
                <w:rtl/>
              </w:rPr>
              <w:t>.</w:t>
            </w:r>
          </w:p>
          <w:p w14:paraId="19884649" w14:textId="18EBAE5D" w:rsidR="00D8247C" w:rsidRPr="00D8247C" w:rsidRDefault="00D8247C" w:rsidP="00F8599B">
            <w:pPr>
              <w:spacing w:after="120"/>
              <w:jc w:val="both"/>
              <w:rPr>
                <w:rFonts w:ascii="Simplified Arabic" w:hAnsi="Simplified Arabic" w:cs="Simplified Arabic"/>
                <w:sz w:val="22"/>
                <w:szCs w:val="22"/>
                <w:rtl/>
              </w:rPr>
            </w:pPr>
            <w:r w:rsidRPr="00D8247C">
              <w:rPr>
                <w:rFonts w:ascii="Simplified Arabic" w:hAnsi="Simplified Arabic" w:cs="Simplified Arabic"/>
                <w:sz w:val="22"/>
                <w:szCs w:val="22"/>
                <w:rtl/>
              </w:rPr>
              <w:t>تحمل جواز سفر أمم متحدة رقم/</w:t>
            </w:r>
            <w:sdt>
              <w:sdtPr>
                <w:rPr>
                  <w:rFonts w:ascii="Simplified Arabic" w:hAnsi="Simplified Arabic" w:cs="Simplified Arabic"/>
                  <w:sz w:val="22"/>
                  <w:szCs w:val="22"/>
                  <w:rtl/>
                </w:rPr>
                <w:alias w:val="ArPassportNumber"/>
                <w:tag w:val="ArPassportNumber"/>
                <w:id w:val="-1735151376"/>
                <w:placeholder>
                  <w:docPart w:val="3B7CA41A3C5642C485194065F7036B75"/>
                </w:placeholder>
                <w:showingPlcHdr/>
              </w:sdtPr>
              <w:sdtEndPr/>
              <w:sdtContent>
                <w:r w:rsidR="008A62D2" w:rsidRPr="00D94D79">
                  <w:rPr>
                    <w:rFonts w:ascii="Simplified Arabic" w:hAnsi="Simplified Arabic" w:cs="Simplified Arabic"/>
                    <w:sz w:val="22"/>
                    <w:szCs w:val="22"/>
                  </w:rPr>
                  <w:t>Click or tap here to enter text.</w:t>
                </w:r>
              </w:sdtContent>
            </w:sdt>
            <w:r w:rsidRPr="00D8247C">
              <w:rPr>
                <w:rFonts w:ascii="Simplified Arabic" w:hAnsi="Simplified Arabic" w:cs="Simplified Arabic"/>
                <w:sz w:val="22"/>
                <w:szCs w:val="22"/>
                <w:rtl/>
              </w:rPr>
              <w:t xml:space="preserve">/صالح </w:t>
            </w:r>
            <w:r w:rsidR="00D3447C">
              <w:rPr>
                <w:rFonts w:ascii="Simplified Arabic" w:hAnsi="Simplified Arabic" w:cs="Simplified Arabic" w:hint="cs"/>
                <w:sz w:val="22"/>
                <w:szCs w:val="22"/>
                <w:rtl/>
              </w:rPr>
              <w:t>لغاية</w:t>
            </w:r>
            <w:r w:rsidR="00953454">
              <w:rPr>
                <w:rFonts w:ascii="Simplified Arabic" w:hAnsi="Simplified Arabic" w:cs="Simplified Arabic" w:hint="cs"/>
                <w:sz w:val="22"/>
                <w:szCs w:val="22"/>
                <w:rtl/>
              </w:rPr>
              <w:t xml:space="preserve"> </w:t>
            </w:r>
            <w:sdt>
              <w:sdtPr>
                <w:rPr>
                  <w:rFonts w:ascii="Simplified Arabic" w:hAnsi="Simplified Arabic" w:cs="Simplified Arabic"/>
                  <w:sz w:val="22"/>
                  <w:szCs w:val="22"/>
                  <w:rtl/>
                </w:rPr>
                <w:alias w:val="ArPassportValid"/>
                <w:tag w:val="ArPassportValid"/>
                <w:id w:val="-1250194737"/>
                <w:placeholder>
                  <w:docPart w:val="A21BB47DD5844D67A5C4A9E53B9F81E8"/>
                </w:placeholder>
                <w:showingPlcHdr/>
              </w:sdtPr>
              <w:sdtEndPr/>
              <w:sdtContent>
                <w:r w:rsidR="008A62D2" w:rsidRPr="00D94D79">
                  <w:rPr>
                    <w:rFonts w:ascii="Simplified Arabic" w:hAnsi="Simplified Arabic" w:cs="Simplified Arabic"/>
                    <w:sz w:val="22"/>
                    <w:szCs w:val="22"/>
                  </w:rPr>
                  <w:t>Click or tap here to enter text.</w:t>
                </w:r>
              </w:sdtContent>
            </w:sdt>
            <w:r w:rsidRPr="00D8247C">
              <w:rPr>
                <w:rFonts w:ascii="Simplified Arabic" w:hAnsi="Simplified Arabic" w:cs="Simplified Arabic"/>
                <w:sz w:val="22"/>
                <w:szCs w:val="22"/>
                <w:rtl/>
              </w:rPr>
              <w:t>.</w:t>
            </w:r>
          </w:p>
          <w:p w14:paraId="1BFD2DDF" w14:textId="6F9F8E64" w:rsidR="00D8247C" w:rsidRPr="00D8247C" w:rsidRDefault="0077366A" w:rsidP="00F8599B">
            <w:pPr>
              <w:spacing w:after="120"/>
              <w:jc w:val="both"/>
              <w:rPr>
                <w:rFonts w:ascii="Simplified Arabic" w:hAnsi="Simplified Arabic" w:cs="Simplified Arabic"/>
                <w:sz w:val="22"/>
                <w:szCs w:val="22"/>
                <w:rtl/>
              </w:rPr>
            </w:pPr>
            <w:r>
              <w:rPr>
                <w:rFonts w:ascii="Simplified Arabic" w:hAnsi="Simplified Arabic" w:cs="Simplified Arabic"/>
                <w:sz w:val="22"/>
                <w:szCs w:val="22"/>
              </w:rPr>
              <w:t xml:space="preserve"> </w:t>
            </w:r>
            <w:sdt>
              <w:sdtPr>
                <w:rPr>
                  <w:rFonts w:ascii="Simplified Arabic" w:hAnsi="Simplified Arabic" w:cs="Simplified Arabic"/>
                  <w:sz w:val="22"/>
                  <w:szCs w:val="22"/>
                  <w:rtl/>
                </w:rPr>
                <w:alias w:val="Arworkslike"/>
                <w:tag w:val="Arworkslike"/>
                <w:id w:val="231124854"/>
                <w:placeholder>
                  <w:docPart w:val="04C12886AEE841F881C8D5537C69220B"/>
                </w:placeholder>
                <w:showingPlcHdr/>
              </w:sdtPr>
              <w:sdtEndPr/>
              <w:sdtContent>
                <w:r w:rsidRPr="00D94D79">
                  <w:rPr>
                    <w:rFonts w:ascii="Simplified Arabic" w:hAnsi="Simplified Arabic" w:cs="Simplified Arabic"/>
                    <w:sz w:val="22"/>
                    <w:szCs w:val="22"/>
                  </w:rPr>
                  <w:t>Click or tap here to enter text.</w:t>
                </w:r>
              </w:sdtContent>
            </w:sdt>
            <w:r w:rsidR="00D8247C" w:rsidRPr="00D8247C">
              <w:rPr>
                <w:rFonts w:ascii="Simplified Arabic" w:hAnsi="Simplified Arabic" w:cs="Simplified Arabic"/>
                <w:sz w:val="22"/>
                <w:szCs w:val="22"/>
                <w:rtl/>
              </w:rPr>
              <w:t xml:space="preserve">بصفة: </w:t>
            </w:r>
            <w:sdt>
              <w:sdtPr>
                <w:rPr>
                  <w:rFonts w:ascii="Simplified Arabic" w:hAnsi="Simplified Arabic" w:cs="Simplified Arabic"/>
                  <w:sz w:val="22"/>
                  <w:szCs w:val="22"/>
                  <w:rtl/>
                </w:rPr>
                <w:alias w:val="ArJobName"/>
                <w:tag w:val="ArJobName"/>
                <w:id w:val="-420721671"/>
                <w:placeholder>
                  <w:docPart w:val="601E5DDD04E94696976DC30320508633"/>
                </w:placeholder>
                <w:showingPlcHdr/>
              </w:sdtPr>
              <w:sdtEndPr/>
              <w:sdtContent>
                <w:r w:rsidRPr="00D94D79">
                  <w:rPr>
                    <w:rFonts w:ascii="Simplified Arabic" w:hAnsi="Simplified Arabic" w:cs="Simplified Arabic"/>
                    <w:sz w:val="22"/>
                    <w:szCs w:val="22"/>
                  </w:rPr>
                  <w:t>Click or tap here to enter text.</w:t>
                </w:r>
              </w:sdtContent>
            </w:sdt>
            <w:r>
              <w:rPr>
                <w:rFonts w:ascii="Simplified Arabic" w:hAnsi="Simplified Arabic" w:cs="Simplified Arabic" w:hint="cs"/>
                <w:sz w:val="22"/>
                <w:szCs w:val="22"/>
                <w:rtl/>
              </w:rPr>
              <w:t xml:space="preserve"> </w:t>
            </w:r>
            <w:sdt>
              <w:sdtPr>
                <w:rPr>
                  <w:rFonts w:ascii="Simplified Arabic" w:hAnsi="Simplified Arabic" w:cs="Simplified Arabic"/>
                  <w:sz w:val="22"/>
                  <w:szCs w:val="22"/>
                  <w:rtl/>
                </w:rPr>
                <w:alias w:val="ArDeptName"/>
                <w:tag w:val="ArDeptName"/>
                <w:id w:val="-1089846146"/>
                <w:placeholder>
                  <w:docPart w:val="817D05D8AEBB48529E588FC8358026B1"/>
                </w:placeholder>
                <w:showingPlcHdr/>
              </w:sdtPr>
              <w:sdtEndPr/>
              <w:sdtContent>
                <w:r w:rsidRPr="00D94D79">
                  <w:rPr>
                    <w:rFonts w:ascii="Simplified Arabic" w:hAnsi="Simplified Arabic" w:cs="Simplified Arabic"/>
                    <w:sz w:val="22"/>
                    <w:szCs w:val="22"/>
                  </w:rPr>
                  <w:t>Click or tap here to enter text.</w:t>
                </w:r>
              </w:sdtContent>
            </w:sdt>
            <w:r>
              <w:rPr>
                <w:rFonts w:ascii="Simplified Arabic" w:hAnsi="Simplified Arabic" w:cs="Simplified Arabic" w:hint="cs"/>
                <w:sz w:val="22"/>
                <w:szCs w:val="22"/>
                <w:rtl/>
              </w:rPr>
              <w:t xml:space="preserve"> </w:t>
            </w:r>
            <w:r w:rsidR="00D8247C" w:rsidRPr="00D8247C">
              <w:rPr>
                <w:rFonts w:ascii="Simplified Arabic" w:hAnsi="Simplified Arabic" w:cs="Simplified Arabic"/>
                <w:sz w:val="22"/>
                <w:szCs w:val="22"/>
                <w:rtl/>
              </w:rPr>
              <w:t xml:space="preserve">لدى مكتب المفوضية </w:t>
            </w:r>
            <w:r w:rsidR="00720B4D">
              <w:rPr>
                <w:rFonts w:ascii="Simplified Arabic" w:hAnsi="Simplified Arabic" w:cs="Simplified Arabic" w:hint="cs"/>
                <w:sz w:val="22"/>
                <w:szCs w:val="22"/>
                <w:rtl/>
              </w:rPr>
              <w:t xml:space="preserve">في </w:t>
            </w:r>
            <w:sdt>
              <w:sdtPr>
                <w:rPr>
                  <w:rFonts w:ascii="Simplified Arabic" w:hAnsi="Simplified Arabic" w:cs="Simplified Arabic"/>
                  <w:sz w:val="22"/>
                  <w:szCs w:val="22"/>
                  <w:rtl/>
                </w:rPr>
                <w:alias w:val="ArOffice"/>
                <w:tag w:val="ArOffice"/>
                <w:id w:val="-1330049708"/>
                <w:placeholder>
                  <w:docPart w:val="8237D2DF472E4A42890E13B03ECEA2A4"/>
                </w:placeholder>
                <w:showingPlcHdr/>
              </w:sdtPr>
              <w:sdtEndPr/>
              <w:sdtContent>
                <w:r w:rsidRPr="00D94D79">
                  <w:rPr>
                    <w:rFonts w:ascii="Simplified Arabic" w:hAnsi="Simplified Arabic" w:cs="Simplified Arabic"/>
                    <w:sz w:val="22"/>
                    <w:szCs w:val="22"/>
                  </w:rPr>
                  <w:t>Click or tap here to enter text.</w:t>
                </w:r>
              </w:sdtContent>
            </w:sdt>
            <w:r w:rsidR="00D8247C" w:rsidRPr="00D8247C">
              <w:rPr>
                <w:rFonts w:ascii="Simplified Arabic" w:hAnsi="Simplified Arabic" w:cs="Simplified Arabic"/>
                <w:sz w:val="22"/>
                <w:szCs w:val="22"/>
                <w:rtl/>
              </w:rPr>
              <w:t>.</w:t>
            </w:r>
          </w:p>
          <w:p w14:paraId="612D50AA" w14:textId="7E9E64BF" w:rsidR="00BB1FD5" w:rsidRPr="00BB1FD5" w:rsidRDefault="00D8247C" w:rsidP="00F8599B">
            <w:pPr>
              <w:spacing w:after="120"/>
              <w:jc w:val="both"/>
              <w:rPr>
                <w:rFonts w:ascii="Simplified Arabic" w:hAnsi="Simplified Arabic" w:cs="Simplified Arabic"/>
                <w:sz w:val="22"/>
                <w:szCs w:val="22"/>
              </w:rPr>
            </w:pPr>
            <w:r w:rsidRPr="00D8247C">
              <w:rPr>
                <w:rFonts w:ascii="Simplified Arabic" w:hAnsi="Simplified Arabic" w:cs="Simplified Arabic"/>
                <w:sz w:val="22"/>
                <w:szCs w:val="22"/>
                <w:rtl/>
              </w:rPr>
              <w:t xml:space="preserve">مدة العقد: من </w:t>
            </w:r>
            <w:r w:rsidR="0077366A">
              <w:rPr>
                <w:rFonts w:ascii="Simplified Arabic" w:hAnsi="Simplified Arabic" w:cs="Simplified Arabic"/>
                <w:sz w:val="22"/>
                <w:szCs w:val="22"/>
              </w:rPr>
              <w:t xml:space="preserve"> </w:t>
            </w:r>
            <w:sdt>
              <w:sdtPr>
                <w:rPr>
                  <w:rFonts w:ascii="Simplified Arabic" w:hAnsi="Simplified Arabic" w:cs="Simplified Arabic"/>
                  <w:sz w:val="22"/>
                  <w:szCs w:val="22"/>
                  <w:rtl/>
                </w:rPr>
                <w:alias w:val="_arcontractstartdate"/>
                <w:tag w:val="_arcontractstartdate"/>
                <w:id w:val="1377516623"/>
                <w:placeholder>
                  <w:docPart w:val="222EDF98D4F94CEEA975DA99CA06AA2E"/>
                </w:placeholder>
                <w:showingPlcHdr/>
              </w:sdtPr>
              <w:sdtEndPr/>
              <w:sdtContent>
                <w:r w:rsidR="00A532E0" w:rsidRPr="001D1972">
                  <w:rPr>
                    <w:rFonts w:ascii="Simplified Arabic" w:hAnsi="Simplified Arabic" w:cs="Simplified Arabic"/>
                    <w:sz w:val="22"/>
                    <w:szCs w:val="22"/>
                  </w:rPr>
                  <w:t>Click or tap here to enter text.</w:t>
                </w:r>
              </w:sdtContent>
            </w:sdt>
            <w:r w:rsidRPr="00D8247C">
              <w:rPr>
                <w:rFonts w:ascii="Simplified Arabic" w:hAnsi="Simplified Arabic" w:cs="Simplified Arabic"/>
                <w:sz w:val="22"/>
                <w:szCs w:val="22"/>
                <w:rtl/>
              </w:rPr>
              <w:t xml:space="preserve">ولغاية </w:t>
            </w:r>
            <w:sdt>
              <w:sdtPr>
                <w:rPr>
                  <w:rFonts w:ascii="Simplified Arabic" w:hAnsi="Simplified Arabic" w:cs="Simplified Arabic"/>
                  <w:sz w:val="22"/>
                  <w:szCs w:val="22"/>
                  <w:rtl/>
                </w:rPr>
                <w:alias w:val="_arcontractenddate"/>
                <w:tag w:val="_arcontractenddate"/>
                <w:id w:val="-1749339443"/>
                <w:placeholder>
                  <w:docPart w:val="773BCE723A5E4D18833726B41315550F"/>
                </w:placeholder>
                <w:showingPlcHdr/>
              </w:sdtPr>
              <w:sdtEndPr/>
              <w:sdtContent>
                <w:r w:rsidR="0077366A" w:rsidRPr="00D94D79">
                  <w:rPr>
                    <w:rFonts w:ascii="Simplified Arabic" w:hAnsi="Simplified Arabic" w:cs="Simplified Arabic"/>
                    <w:sz w:val="22"/>
                    <w:szCs w:val="22"/>
                  </w:rPr>
                  <w:t>Click or tap here to enter text.</w:t>
                </w:r>
              </w:sdtContent>
            </w:sdt>
            <w:r w:rsidRPr="00D8247C">
              <w:rPr>
                <w:rFonts w:ascii="Simplified Arabic" w:hAnsi="Simplified Arabic" w:cs="Simplified Arabic"/>
                <w:sz w:val="22"/>
                <w:szCs w:val="22"/>
                <w:rtl/>
              </w:rPr>
              <w:t>، مع العلم أن</w:t>
            </w:r>
            <w:r w:rsidR="00510C73">
              <w:rPr>
                <w:rFonts w:ascii="Simplified Arabic" w:hAnsi="Simplified Arabic" w:cs="Simplified Arabic" w:hint="cs"/>
                <w:sz w:val="22"/>
                <w:szCs w:val="22"/>
                <w:rtl/>
              </w:rPr>
              <w:t xml:space="preserve"> </w:t>
            </w:r>
            <w:r w:rsidR="0077366A">
              <w:rPr>
                <w:rFonts w:ascii="Simplified Arabic" w:hAnsi="Simplified Arabic" w:cs="Simplified Arabic"/>
                <w:sz w:val="22"/>
                <w:szCs w:val="22"/>
              </w:rPr>
              <w:t xml:space="preserve"> </w:t>
            </w:r>
            <w:sdt>
              <w:sdtPr>
                <w:rPr>
                  <w:rFonts w:ascii="Simplified Arabic" w:hAnsi="Simplified Arabic" w:cs="Simplified Arabic"/>
                  <w:sz w:val="22"/>
                  <w:szCs w:val="22"/>
                  <w:rtl/>
                </w:rPr>
                <w:alias w:val="_arResendcy"/>
                <w:tag w:val="_arResendcy"/>
                <w:id w:val="-1857260119"/>
                <w:placeholder>
                  <w:docPart w:val="F71799D0983C4026A0415D9660EE44F4"/>
                </w:placeholder>
                <w:showingPlcHdr/>
              </w:sdtPr>
              <w:sdtEndPr/>
              <w:sdtContent>
                <w:r w:rsidR="0077366A" w:rsidRPr="00D94D79">
                  <w:rPr>
                    <w:rFonts w:ascii="Simplified Arabic" w:hAnsi="Simplified Arabic" w:cs="Simplified Arabic"/>
                    <w:sz w:val="22"/>
                    <w:szCs w:val="22"/>
                  </w:rPr>
                  <w:t>Click or tap here to enter text.</w:t>
                </w:r>
              </w:sdtContent>
            </w:sdt>
            <w:r w:rsidRPr="00D8247C">
              <w:rPr>
                <w:rFonts w:ascii="Simplified Arabic" w:hAnsi="Simplified Arabic" w:cs="Simplified Arabic"/>
                <w:sz w:val="22"/>
                <w:szCs w:val="22"/>
                <w:rtl/>
              </w:rPr>
              <w:t>الحالية تنتهي بتاريخ</w:t>
            </w:r>
            <w:r w:rsidR="009C407E">
              <w:rPr>
                <w:rFonts w:ascii="Simplified Arabic" w:hAnsi="Simplified Arabic" w:cs="Simplified Arabic" w:hint="cs"/>
                <w:sz w:val="22"/>
                <w:szCs w:val="22"/>
                <w:rtl/>
              </w:rPr>
              <w:t xml:space="preserve"> </w:t>
            </w:r>
            <w:r w:rsidR="0077366A">
              <w:rPr>
                <w:rFonts w:ascii="Simplified Arabic" w:hAnsi="Simplified Arabic" w:cs="Simplified Arabic"/>
                <w:sz w:val="22"/>
                <w:szCs w:val="22"/>
              </w:rPr>
              <w:t xml:space="preserve"> </w:t>
            </w:r>
            <w:sdt>
              <w:sdtPr>
                <w:rPr>
                  <w:rFonts w:ascii="Simplified Arabic" w:hAnsi="Simplified Arabic" w:cs="Simplified Arabic"/>
                  <w:sz w:val="22"/>
                  <w:szCs w:val="22"/>
                  <w:rtl/>
                </w:rPr>
                <w:alias w:val="_ARResedencyEndDate"/>
                <w:tag w:val="_ARResedencyEndDate"/>
                <w:id w:val="583418695"/>
                <w:placeholder>
                  <w:docPart w:val="03EBBAE90B2148BE811702DE59748835"/>
                </w:placeholder>
                <w:showingPlcHdr/>
              </w:sdtPr>
              <w:sdtEndPr/>
              <w:sdtContent>
                <w:r w:rsidR="0077366A" w:rsidRPr="00D94D79">
                  <w:rPr>
                    <w:rFonts w:ascii="Simplified Arabic" w:hAnsi="Simplified Arabic" w:cs="Simplified Arabic"/>
                    <w:sz w:val="22"/>
                    <w:szCs w:val="22"/>
                  </w:rPr>
                  <w:t>Click or tap here to enter text.</w:t>
                </w:r>
              </w:sdtContent>
            </w:sdt>
            <w:r w:rsidRPr="00D8247C">
              <w:rPr>
                <w:rFonts w:ascii="Simplified Arabic" w:hAnsi="Simplified Arabic" w:cs="Simplified Arabic"/>
                <w:sz w:val="22"/>
                <w:szCs w:val="22"/>
                <w:rtl/>
              </w:rPr>
              <w:t>.</w:t>
            </w:r>
          </w:p>
        </w:tc>
      </w:tr>
      <w:tr w:rsidR="00BB1FD5" w:rsidRPr="00BB1FD5" w14:paraId="201B3749" w14:textId="77777777" w:rsidTr="00ED4A6F">
        <w:trPr>
          <w:trHeight w:val="2211"/>
          <w:jc w:val="center"/>
        </w:trPr>
        <w:tc>
          <w:tcPr>
            <w:tcW w:w="4989" w:type="dxa"/>
            <w:shd w:val="clear" w:color="auto" w:fill="auto"/>
          </w:tcPr>
          <w:p w14:paraId="1CA90C5B" w14:textId="77777777" w:rsidR="00BB1FD5" w:rsidRPr="00BB1FD5" w:rsidRDefault="00BB1FD5" w:rsidP="00CA5657">
            <w:pPr>
              <w:bidi w:val="0"/>
              <w:spacing w:line="276" w:lineRule="auto"/>
              <w:jc w:val="lowKashida"/>
              <w:textAlignment w:val="top"/>
              <w:rPr>
                <w:rFonts w:cs="Times New Roman"/>
                <w:sz w:val="22"/>
                <w:szCs w:val="22"/>
                <w:lang w:bidi="ar-SY"/>
              </w:rPr>
            </w:pPr>
            <w:r w:rsidRPr="00BB1FD5">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14:paraId="1C4BB995" w14:textId="77777777" w:rsidR="00BB1FD5" w:rsidRPr="00BB1FD5" w:rsidRDefault="00BB1FD5" w:rsidP="00CA565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tc>
      </w:tr>
      <w:tr w:rsidR="00BB1FD5" w:rsidRPr="00BB1FD5" w14:paraId="0BA5443C" w14:textId="77777777" w:rsidTr="00ED4A6F">
        <w:trPr>
          <w:trHeight w:val="624"/>
          <w:jc w:val="center"/>
        </w:trPr>
        <w:tc>
          <w:tcPr>
            <w:tcW w:w="4989" w:type="dxa"/>
            <w:shd w:val="clear" w:color="auto" w:fill="auto"/>
          </w:tcPr>
          <w:p w14:paraId="4F24C129" w14:textId="77777777" w:rsidR="00BB1FD5" w:rsidRPr="00BB1FD5" w:rsidRDefault="00BB1FD5" w:rsidP="00CA565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cs="Times New Roman" w:hint="cs"/>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14:paraId="50133356" w14:textId="77777777" w:rsidR="00BB1FD5" w:rsidRPr="00BB1FD5" w:rsidRDefault="00BB1FD5" w:rsidP="00CA565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ascii="Simplified Arabic" w:hAnsi="Simplified Arabic" w:cs="Simplified Arabic" w:hint="cs"/>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00F87BC9" w:rsidRPr="00BB1FD5" w14:paraId="6F9BA3E1" w14:textId="77777777" w:rsidTr="00ED4A6F">
        <w:trPr>
          <w:jc w:val="center"/>
        </w:trPr>
        <w:tc>
          <w:tcPr>
            <w:tcW w:w="4989" w:type="dxa"/>
            <w:shd w:val="clear" w:color="auto" w:fill="auto"/>
          </w:tcPr>
          <w:p w14:paraId="6B4559B3" w14:textId="3AD3FA6F" w:rsidR="00F87BC9" w:rsidRDefault="00F87BC9" w:rsidP="00F87BC9">
            <w:pPr>
              <w:bidi w:val="0"/>
              <w:spacing w:line="276" w:lineRule="auto"/>
              <w:jc w:val="both"/>
              <w:rPr>
                <w:rFonts w:cs="Times New Roman"/>
                <w:sz w:val="22"/>
                <w:szCs w:val="22"/>
              </w:rPr>
            </w:pPr>
          </w:p>
          <w:p w14:paraId="713B4000" w14:textId="77777777" w:rsidR="008A42C3" w:rsidRPr="008A42C3" w:rsidRDefault="008A42C3" w:rsidP="008A42C3">
            <w:pPr>
              <w:bidi w:val="0"/>
              <w:spacing w:line="276" w:lineRule="auto"/>
              <w:jc w:val="both"/>
              <w:rPr>
                <w:rFonts w:cs="Times New Roman"/>
                <w:sz w:val="22"/>
                <w:szCs w:val="22"/>
              </w:rPr>
            </w:pPr>
          </w:p>
          <w:p w14:paraId="5E8F156C" w14:textId="77777777" w:rsidR="00F87BC9" w:rsidRPr="008A42C3" w:rsidRDefault="00F87BC9" w:rsidP="00F87BC9">
            <w:pPr>
              <w:bidi w:val="0"/>
              <w:spacing w:line="276" w:lineRule="auto"/>
              <w:jc w:val="both"/>
              <w:rPr>
                <w:rFonts w:cs="Times New Roman"/>
                <w:sz w:val="22"/>
                <w:szCs w:val="22"/>
              </w:rPr>
            </w:pPr>
          </w:p>
          <w:p w14:paraId="53EBCF8C" w14:textId="77777777" w:rsidR="008A42C3" w:rsidRPr="008A42C3" w:rsidRDefault="008A42C3" w:rsidP="008A42C3">
            <w:pPr>
              <w:bidi w:val="0"/>
              <w:spacing w:before="40" w:line="276" w:lineRule="auto"/>
              <w:jc w:val="both"/>
              <w:textAlignment w:val="top"/>
              <w:rPr>
                <w:rFonts w:cs="Times New Roman"/>
                <w:sz w:val="22"/>
                <w:szCs w:val="22"/>
              </w:rPr>
            </w:pPr>
            <w:r w:rsidRPr="008A42C3">
              <w:rPr>
                <w:rFonts w:cs="Times New Roman"/>
                <w:sz w:val="22"/>
                <w:szCs w:val="22"/>
              </w:rPr>
              <w:t>Ministry of Foreign Affairs and Expatriates</w:t>
            </w:r>
          </w:p>
          <w:p w14:paraId="33070595" w14:textId="18861D48" w:rsidR="00F87BC9" w:rsidRPr="00BB1FD5" w:rsidRDefault="008A42C3" w:rsidP="008A42C3">
            <w:pPr>
              <w:bidi w:val="0"/>
              <w:spacing w:line="276" w:lineRule="auto"/>
              <w:jc w:val="both"/>
              <w:rPr>
                <w:rFonts w:cs="Times New Roman"/>
                <w:sz w:val="22"/>
                <w:szCs w:val="22"/>
              </w:rPr>
            </w:pPr>
            <w:r w:rsidRPr="008A42C3">
              <w:rPr>
                <w:rFonts w:cs="Times New Roman"/>
                <w:sz w:val="22"/>
                <w:szCs w:val="22"/>
              </w:rPr>
              <w:t>International Organizations and Conferences</w:t>
            </w:r>
          </w:p>
        </w:tc>
        <w:tc>
          <w:tcPr>
            <w:tcW w:w="4762" w:type="dxa"/>
            <w:shd w:val="clear" w:color="auto" w:fill="auto"/>
          </w:tcPr>
          <w:p w14:paraId="6045EE1C" w14:textId="02DB740E" w:rsidR="00F87BC9" w:rsidRDefault="00F87BC9" w:rsidP="008A42C3">
            <w:pPr>
              <w:jc w:val="lowKashida"/>
              <w:rPr>
                <w:rFonts w:ascii="Simplified Arabic" w:hAnsi="Simplified Arabic" w:cs="Simplified Arabic"/>
                <w:sz w:val="22"/>
                <w:szCs w:val="22"/>
                <w:lang w:bidi="ar-SY"/>
              </w:rPr>
            </w:pPr>
          </w:p>
          <w:p w14:paraId="37FFFEF3" w14:textId="77777777" w:rsidR="008A42C3" w:rsidRDefault="008A42C3" w:rsidP="008A42C3">
            <w:pPr>
              <w:jc w:val="lowKashida"/>
              <w:rPr>
                <w:rFonts w:ascii="Simplified Arabic" w:hAnsi="Simplified Arabic" w:cs="Simplified Arabic"/>
                <w:sz w:val="22"/>
                <w:szCs w:val="22"/>
                <w:lang w:bidi="ar-SY"/>
              </w:rPr>
            </w:pPr>
          </w:p>
          <w:p w14:paraId="1488EA40" w14:textId="77777777" w:rsidR="008A42C3" w:rsidRPr="008A42C3" w:rsidRDefault="008A42C3" w:rsidP="008A42C3">
            <w:pPr>
              <w:rPr>
                <w:rFonts w:ascii="Simplified Arabic" w:hAnsi="Simplified Arabic" w:cs="Simplified Arabic"/>
                <w:sz w:val="22"/>
                <w:szCs w:val="22"/>
                <w:lang w:bidi="ar-SY"/>
              </w:rPr>
            </w:pPr>
            <w:r w:rsidRPr="008A42C3">
              <w:rPr>
                <w:rFonts w:ascii="Simplified Arabic" w:hAnsi="Simplified Arabic" w:cs="Simplified Arabic"/>
                <w:sz w:val="22"/>
                <w:szCs w:val="22"/>
                <w:rtl/>
                <w:lang w:bidi="ar-SY"/>
              </w:rPr>
              <w:t>وزارة الخارجية والمغتربين</w:t>
            </w:r>
          </w:p>
          <w:p w14:paraId="1973193B" w14:textId="638F46BB" w:rsidR="00F87BC9" w:rsidRPr="00BB1FD5" w:rsidRDefault="008A42C3" w:rsidP="008A42C3">
            <w:pPr>
              <w:rPr>
                <w:rFonts w:cs="Times New Roman"/>
                <w:sz w:val="22"/>
                <w:szCs w:val="22"/>
                <w:lang w:bidi="ar-SY"/>
              </w:rPr>
            </w:pPr>
            <w:r w:rsidRPr="008A42C3">
              <w:rPr>
                <w:rFonts w:ascii="Simplified Arabic" w:hAnsi="Simplified Arabic" w:cs="Simplified Arabic"/>
                <w:sz w:val="22"/>
                <w:szCs w:val="22"/>
                <w:rtl/>
                <w:lang w:bidi="ar-SY"/>
              </w:rPr>
              <w:t>إدارة المنظمات الدولية والمؤتمرات</w:t>
            </w:r>
          </w:p>
        </w:tc>
      </w:tr>
    </w:tbl>
    <w:p w14:paraId="34822429" w14:textId="77777777" w:rsidR="00674E90" w:rsidRPr="00BB1FD5" w:rsidRDefault="00674E90" w:rsidP="00BB1FD5">
      <w:pPr>
        <w:rPr>
          <w:rFonts w:eastAsiaTheme="minorHAnsi"/>
        </w:rPr>
      </w:pPr>
    </w:p>
    <w:sectPr w:rsidR="00674E90" w:rsidRPr="00BB1FD5"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1F675" w14:textId="77777777" w:rsidR="001739C0" w:rsidRDefault="001739C0">
      <w:r>
        <w:separator/>
      </w:r>
    </w:p>
  </w:endnote>
  <w:endnote w:type="continuationSeparator" w:id="0">
    <w:p w14:paraId="479BEB36" w14:textId="77777777" w:rsidR="001739C0" w:rsidRDefault="0017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D5190" w14:textId="77777777" w:rsidR="001739C0" w:rsidRDefault="001739C0">
      <w:r>
        <w:separator/>
      </w:r>
    </w:p>
  </w:footnote>
  <w:footnote w:type="continuationSeparator" w:id="0">
    <w:p w14:paraId="47AF1061" w14:textId="77777777" w:rsidR="001739C0" w:rsidRDefault="00173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r w:rsidRPr="000A037F">
                              <w:rPr>
                                <w:sz w:val="16"/>
                                <w:szCs w:val="16"/>
                                <w:lang w:bidi="ar-SY"/>
                              </w:rPr>
                              <w:t>O.Box</w:t>
                            </w:r>
                            <w:proofErr w:type="spell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r w:rsidRPr="000A037F">
                              <w:rPr>
                                <w:sz w:val="16"/>
                                <w:szCs w:val="16"/>
                                <w:lang w:bidi="ar-SY"/>
                              </w:rPr>
                              <w:t>O.Box</w:t>
                            </w:r>
                            <w:proofErr w:type="spell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2A44"/>
    <w:rsid w:val="000053EA"/>
    <w:rsid w:val="000129CC"/>
    <w:rsid w:val="000136E2"/>
    <w:rsid w:val="000242A8"/>
    <w:rsid w:val="00033391"/>
    <w:rsid w:val="00042DA6"/>
    <w:rsid w:val="000507EA"/>
    <w:rsid w:val="000722A2"/>
    <w:rsid w:val="00072D36"/>
    <w:rsid w:val="00075999"/>
    <w:rsid w:val="00077340"/>
    <w:rsid w:val="00086D3D"/>
    <w:rsid w:val="00097C2C"/>
    <w:rsid w:val="000A037F"/>
    <w:rsid w:val="000A1380"/>
    <w:rsid w:val="000A4CC9"/>
    <w:rsid w:val="000B21D1"/>
    <w:rsid w:val="000B45A7"/>
    <w:rsid w:val="000F46D7"/>
    <w:rsid w:val="00112A76"/>
    <w:rsid w:val="0012044C"/>
    <w:rsid w:val="00125761"/>
    <w:rsid w:val="001364BE"/>
    <w:rsid w:val="00136F13"/>
    <w:rsid w:val="00146942"/>
    <w:rsid w:val="001563DC"/>
    <w:rsid w:val="00161216"/>
    <w:rsid w:val="001739C0"/>
    <w:rsid w:val="0017742C"/>
    <w:rsid w:val="00185208"/>
    <w:rsid w:val="00190DFF"/>
    <w:rsid w:val="00192D44"/>
    <w:rsid w:val="001946DA"/>
    <w:rsid w:val="001A0A2B"/>
    <w:rsid w:val="001A42B8"/>
    <w:rsid w:val="001B2C02"/>
    <w:rsid w:val="001D1972"/>
    <w:rsid w:val="001E1E9C"/>
    <w:rsid w:val="001E3E7B"/>
    <w:rsid w:val="001F2756"/>
    <w:rsid w:val="00210BCA"/>
    <w:rsid w:val="00237BC6"/>
    <w:rsid w:val="0024465E"/>
    <w:rsid w:val="002518D1"/>
    <w:rsid w:val="002617A2"/>
    <w:rsid w:val="00270878"/>
    <w:rsid w:val="002801D9"/>
    <w:rsid w:val="00291318"/>
    <w:rsid w:val="00293CD3"/>
    <w:rsid w:val="002A4AE6"/>
    <w:rsid w:val="002B026C"/>
    <w:rsid w:val="002E1DE6"/>
    <w:rsid w:val="002E2670"/>
    <w:rsid w:val="002E3A6C"/>
    <w:rsid w:val="002E4FD8"/>
    <w:rsid w:val="002F46B8"/>
    <w:rsid w:val="002F7AC4"/>
    <w:rsid w:val="003004A5"/>
    <w:rsid w:val="00313709"/>
    <w:rsid w:val="00324004"/>
    <w:rsid w:val="003318C8"/>
    <w:rsid w:val="00332F60"/>
    <w:rsid w:val="00336BF5"/>
    <w:rsid w:val="0034233A"/>
    <w:rsid w:val="003445B8"/>
    <w:rsid w:val="00356E06"/>
    <w:rsid w:val="00360DD6"/>
    <w:rsid w:val="00361F27"/>
    <w:rsid w:val="003B6BA8"/>
    <w:rsid w:val="003C18FB"/>
    <w:rsid w:val="003C47AC"/>
    <w:rsid w:val="003E44C3"/>
    <w:rsid w:val="003F1FAF"/>
    <w:rsid w:val="00407F44"/>
    <w:rsid w:val="00440173"/>
    <w:rsid w:val="004661FE"/>
    <w:rsid w:val="00473D18"/>
    <w:rsid w:val="00483CD4"/>
    <w:rsid w:val="00495415"/>
    <w:rsid w:val="0049769B"/>
    <w:rsid w:val="004A7550"/>
    <w:rsid w:val="004D5298"/>
    <w:rsid w:val="004D567A"/>
    <w:rsid w:val="004E410B"/>
    <w:rsid w:val="004F0FD8"/>
    <w:rsid w:val="005004EA"/>
    <w:rsid w:val="00504E59"/>
    <w:rsid w:val="00510C73"/>
    <w:rsid w:val="00512892"/>
    <w:rsid w:val="00517444"/>
    <w:rsid w:val="005217C5"/>
    <w:rsid w:val="00527E20"/>
    <w:rsid w:val="0053458C"/>
    <w:rsid w:val="005451FD"/>
    <w:rsid w:val="00556DF6"/>
    <w:rsid w:val="0056242D"/>
    <w:rsid w:val="00566C29"/>
    <w:rsid w:val="00570D15"/>
    <w:rsid w:val="00571619"/>
    <w:rsid w:val="005850A7"/>
    <w:rsid w:val="005A70E5"/>
    <w:rsid w:val="005A7B6F"/>
    <w:rsid w:val="005B4CB9"/>
    <w:rsid w:val="005C6679"/>
    <w:rsid w:val="005D0662"/>
    <w:rsid w:val="005D212D"/>
    <w:rsid w:val="005D2281"/>
    <w:rsid w:val="005D37B3"/>
    <w:rsid w:val="005E48CB"/>
    <w:rsid w:val="005F40E0"/>
    <w:rsid w:val="00605846"/>
    <w:rsid w:val="006108D7"/>
    <w:rsid w:val="006253E9"/>
    <w:rsid w:val="00627F06"/>
    <w:rsid w:val="00636990"/>
    <w:rsid w:val="006437E0"/>
    <w:rsid w:val="0064402D"/>
    <w:rsid w:val="00645071"/>
    <w:rsid w:val="00650F19"/>
    <w:rsid w:val="006558A6"/>
    <w:rsid w:val="0065642A"/>
    <w:rsid w:val="00656EC8"/>
    <w:rsid w:val="00674E90"/>
    <w:rsid w:val="006A0CD5"/>
    <w:rsid w:val="006A1147"/>
    <w:rsid w:val="006A1FFF"/>
    <w:rsid w:val="006A620C"/>
    <w:rsid w:val="006A6B51"/>
    <w:rsid w:val="006B0714"/>
    <w:rsid w:val="006C73DE"/>
    <w:rsid w:val="00711B2F"/>
    <w:rsid w:val="00720B4D"/>
    <w:rsid w:val="0072600F"/>
    <w:rsid w:val="00733332"/>
    <w:rsid w:val="00735140"/>
    <w:rsid w:val="00741AB6"/>
    <w:rsid w:val="00742307"/>
    <w:rsid w:val="0075213C"/>
    <w:rsid w:val="00756694"/>
    <w:rsid w:val="00764AAB"/>
    <w:rsid w:val="0077366A"/>
    <w:rsid w:val="00791A45"/>
    <w:rsid w:val="00793301"/>
    <w:rsid w:val="00796F5F"/>
    <w:rsid w:val="007A07E9"/>
    <w:rsid w:val="007A4A0B"/>
    <w:rsid w:val="007C7178"/>
    <w:rsid w:val="007D248B"/>
    <w:rsid w:val="007D30BD"/>
    <w:rsid w:val="007D632E"/>
    <w:rsid w:val="007E254E"/>
    <w:rsid w:val="007E28F5"/>
    <w:rsid w:val="008032CD"/>
    <w:rsid w:val="00803A25"/>
    <w:rsid w:val="008150B2"/>
    <w:rsid w:val="008173E8"/>
    <w:rsid w:val="0082739F"/>
    <w:rsid w:val="00831ACF"/>
    <w:rsid w:val="008333BE"/>
    <w:rsid w:val="00837D2E"/>
    <w:rsid w:val="00843C4E"/>
    <w:rsid w:val="00853C48"/>
    <w:rsid w:val="00876BBB"/>
    <w:rsid w:val="00876E93"/>
    <w:rsid w:val="0088135A"/>
    <w:rsid w:val="00883D58"/>
    <w:rsid w:val="0088768A"/>
    <w:rsid w:val="008938A8"/>
    <w:rsid w:val="008A16DA"/>
    <w:rsid w:val="008A2BFD"/>
    <w:rsid w:val="008A42C3"/>
    <w:rsid w:val="008A4922"/>
    <w:rsid w:val="008A62D2"/>
    <w:rsid w:val="008C4D72"/>
    <w:rsid w:val="008C60AC"/>
    <w:rsid w:val="008C620B"/>
    <w:rsid w:val="008D07F2"/>
    <w:rsid w:val="008D0E88"/>
    <w:rsid w:val="008F1948"/>
    <w:rsid w:val="00903870"/>
    <w:rsid w:val="00930881"/>
    <w:rsid w:val="00950935"/>
    <w:rsid w:val="00953454"/>
    <w:rsid w:val="00953E20"/>
    <w:rsid w:val="00954937"/>
    <w:rsid w:val="009636C2"/>
    <w:rsid w:val="009848B7"/>
    <w:rsid w:val="00986286"/>
    <w:rsid w:val="009A1384"/>
    <w:rsid w:val="009C407E"/>
    <w:rsid w:val="009C4E4C"/>
    <w:rsid w:val="009C5916"/>
    <w:rsid w:val="00A039BE"/>
    <w:rsid w:val="00A101F5"/>
    <w:rsid w:val="00A23705"/>
    <w:rsid w:val="00A24B89"/>
    <w:rsid w:val="00A26EDD"/>
    <w:rsid w:val="00A33B56"/>
    <w:rsid w:val="00A44442"/>
    <w:rsid w:val="00A50C01"/>
    <w:rsid w:val="00A532B2"/>
    <w:rsid w:val="00A532E0"/>
    <w:rsid w:val="00A55365"/>
    <w:rsid w:val="00A60AC7"/>
    <w:rsid w:val="00A83D81"/>
    <w:rsid w:val="00A92129"/>
    <w:rsid w:val="00AB3E38"/>
    <w:rsid w:val="00AB55CE"/>
    <w:rsid w:val="00AF4311"/>
    <w:rsid w:val="00B20A6B"/>
    <w:rsid w:val="00B225C0"/>
    <w:rsid w:val="00B24AE6"/>
    <w:rsid w:val="00B43374"/>
    <w:rsid w:val="00B43830"/>
    <w:rsid w:val="00B4439C"/>
    <w:rsid w:val="00B46951"/>
    <w:rsid w:val="00B4736B"/>
    <w:rsid w:val="00B57D98"/>
    <w:rsid w:val="00B64972"/>
    <w:rsid w:val="00B7668A"/>
    <w:rsid w:val="00B84212"/>
    <w:rsid w:val="00B85F39"/>
    <w:rsid w:val="00BB1FD5"/>
    <w:rsid w:val="00BB3997"/>
    <w:rsid w:val="00BB7845"/>
    <w:rsid w:val="00BC3E7E"/>
    <w:rsid w:val="00BC5C3D"/>
    <w:rsid w:val="00BD19E7"/>
    <w:rsid w:val="00BF1854"/>
    <w:rsid w:val="00C05E13"/>
    <w:rsid w:val="00C12B60"/>
    <w:rsid w:val="00C1663E"/>
    <w:rsid w:val="00C167FC"/>
    <w:rsid w:val="00C230FD"/>
    <w:rsid w:val="00C40856"/>
    <w:rsid w:val="00C57F81"/>
    <w:rsid w:val="00C61FBB"/>
    <w:rsid w:val="00C64A47"/>
    <w:rsid w:val="00C77286"/>
    <w:rsid w:val="00C86290"/>
    <w:rsid w:val="00CA11A3"/>
    <w:rsid w:val="00CB203A"/>
    <w:rsid w:val="00CB2CD2"/>
    <w:rsid w:val="00CB5B87"/>
    <w:rsid w:val="00CC3BD1"/>
    <w:rsid w:val="00CF198A"/>
    <w:rsid w:val="00CF2891"/>
    <w:rsid w:val="00D11EDF"/>
    <w:rsid w:val="00D25392"/>
    <w:rsid w:val="00D34043"/>
    <w:rsid w:val="00D342CE"/>
    <w:rsid w:val="00D3447C"/>
    <w:rsid w:val="00D37941"/>
    <w:rsid w:val="00D41278"/>
    <w:rsid w:val="00D42613"/>
    <w:rsid w:val="00D450C2"/>
    <w:rsid w:val="00D53835"/>
    <w:rsid w:val="00D54461"/>
    <w:rsid w:val="00D670F5"/>
    <w:rsid w:val="00D8247C"/>
    <w:rsid w:val="00D94D79"/>
    <w:rsid w:val="00D95546"/>
    <w:rsid w:val="00DA0AC7"/>
    <w:rsid w:val="00DA420E"/>
    <w:rsid w:val="00DA5F99"/>
    <w:rsid w:val="00DA6884"/>
    <w:rsid w:val="00DC79BB"/>
    <w:rsid w:val="00E2244B"/>
    <w:rsid w:val="00E22A49"/>
    <w:rsid w:val="00E31530"/>
    <w:rsid w:val="00E46A54"/>
    <w:rsid w:val="00E6097A"/>
    <w:rsid w:val="00E70D01"/>
    <w:rsid w:val="00E7611D"/>
    <w:rsid w:val="00E87B66"/>
    <w:rsid w:val="00E96145"/>
    <w:rsid w:val="00EA23B7"/>
    <w:rsid w:val="00EA7E4B"/>
    <w:rsid w:val="00EB0BC1"/>
    <w:rsid w:val="00EB3FD8"/>
    <w:rsid w:val="00EB6BF8"/>
    <w:rsid w:val="00ED3949"/>
    <w:rsid w:val="00ED4A6F"/>
    <w:rsid w:val="00EE5A02"/>
    <w:rsid w:val="00EF3F8E"/>
    <w:rsid w:val="00EF75FA"/>
    <w:rsid w:val="00F023C8"/>
    <w:rsid w:val="00F053ED"/>
    <w:rsid w:val="00F12E33"/>
    <w:rsid w:val="00F13F9B"/>
    <w:rsid w:val="00F208EC"/>
    <w:rsid w:val="00F319B8"/>
    <w:rsid w:val="00F33E92"/>
    <w:rsid w:val="00F41F67"/>
    <w:rsid w:val="00F74558"/>
    <w:rsid w:val="00F7744C"/>
    <w:rsid w:val="00F80943"/>
    <w:rsid w:val="00F80BFB"/>
    <w:rsid w:val="00F8599B"/>
    <w:rsid w:val="00F87BC9"/>
    <w:rsid w:val="00FA3A7F"/>
    <w:rsid w:val="00FC4AC2"/>
    <w:rsid w:val="00FC531A"/>
    <w:rsid w:val="00FC6151"/>
    <w:rsid w:val="00FD3865"/>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7D63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00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3DC90E24D949CFBEA8F954D6884F8D"/>
        <w:category>
          <w:name w:val="General"/>
          <w:gallery w:val="placeholder"/>
        </w:category>
        <w:types>
          <w:type w:val="bbPlcHdr"/>
        </w:types>
        <w:behaviors>
          <w:behavior w:val="content"/>
        </w:behaviors>
        <w:guid w:val="{DD725971-4C45-49F1-BEC6-FC2E1040EA5E}"/>
      </w:docPartPr>
      <w:docPartBody>
        <w:p w:rsidR="007D2E27" w:rsidRDefault="001F2CB9" w:rsidP="001F2CB9">
          <w:pPr>
            <w:pStyle w:val="603DC90E24D949CFBEA8F954D6884F8D"/>
          </w:pPr>
          <w:r w:rsidRPr="00D94D79">
            <w:rPr>
              <w:rFonts w:cs="Times New Roman"/>
              <w:sz w:val="22"/>
              <w:szCs w:val="22"/>
              <w:lang w:bidi="ar-SY"/>
            </w:rPr>
            <w:t>Click or tap here to enter text.</w:t>
          </w:r>
        </w:p>
      </w:docPartBody>
    </w:docPart>
    <w:docPart>
      <w:docPartPr>
        <w:name w:val="1FA63B45ECFD4DC3B240C36E3D71AD4A"/>
        <w:category>
          <w:name w:val="General"/>
          <w:gallery w:val="placeholder"/>
        </w:category>
        <w:types>
          <w:type w:val="bbPlcHdr"/>
        </w:types>
        <w:behaviors>
          <w:behavior w:val="content"/>
        </w:behaviors>
        <w:guid w:val="{B95F06C0-2A18-491E-8E2C-D797F0C7A7EB}"/>
      </w:docPartPr>
      <w:docPartBody>
        <w:p w:rsidR="007D2E27" w:rsidRDefault="001F2CB9" w:rsidP="001F2CB9">
          <w:pPr>
            <w:pStyle w:val="1FA63B45ECFD4DC3B240C36E3D71AD4A"/>
          </w:pPr>
          <w:r w:rsidRPr="00D94D79">
            <w:rPr>
              <w:rFonts w:cs="Times New Roman"/>
              <w:sz w:val="22"/>
              <w:szCs w:val="22"/>
              <w:lang w:bidi="ar-SY"/>
            </w:rPr>
            <w:t>Click or tap here to enter text.</w:t>
          </w:r>
        </w:p>
      </w:docPartBody>
    </w:docPart>
    <w:docPart>
      <w:docPartPr>
        <w:name w:val="6B6D58E6F54348EEB9C72D88929DF096"/>
        <w:category>
          <w:name w:val="General"/>
          <w:gallery w:val="placeholder"/>
        </w:category>
        <w:types>
          <w:type w:val="bbPlcHdr"/>
        </w:types>
        <w:behaviors>
          <w:behavior w:val="content"/>
        </w:behaviors>
        <w:guid w:val="{43B5D11C-2E73-4A24-9765-0A7779C9C9D8}"/>
      </w:docPartPr>
      <w:docPartBody>
        <w:p w:rsidR="007D2E27" w:rsidRDefault="001F2CB9" w:rsidP="001F2CB9">
          <w:pPr>
            <w:pStyle w:val="6B6D58E6F54348EEB9C72D88929DF096"/>
          </w:pPr>
          <w:r w:rsidRPr="00D94D79">
            <w:rPr>
              <w:rFonts w:cs="Times New Roman"/>
              <w:sz w:val="22"/>
              <w:szCs w:val="22"/>
              <w:lang w:bidi="ar-SY"/>
            </w:rPr>
            <w:t>Click or tap here to enter text.</w:t>
          </w:r>
        </w:p>
      </w:docPartBody>
    </w:docPart>
    <w:docPart>
      <w:docPartPr>
        <w:name w:val="F078591E3D9C41458B1B4C1117E4708F"/>
        <w:category>
          <w:name w:val="General"/>
          <w:gallery w:val="placeholder"/>
        </w:category>
        <w:types>
          <w:type w:val="bbPlcHdr"/>
        </w:types>
        <w:behaviors>
          <w:behavior w:val="content"/>
        </w:behaviors>
        <w:guid w:val="{53246C49-E3C4-4E1A-8C40-04FABE7D1A1C}"/>
      </w:docPartPr>
      <w:docPartBody>
        <w:p w:rsidR="007D2E27" w:rsidRDefault="001F2CB9" w:rsidP="001F2CB9">
          <w:pPr>
            <w:pStyle w:val="F078591E3D9C41458B1B4C1117E4708F"/>
          </w:pPr>
          <w:r w:rsidRPr="00D94D79">
            <w:rPr>
              <w:rFonts w:cs="Times New Roman"/>
              <w:sz w:val="22"/>
              <w:szCs w:val="22"/>
              <w:lang w:bidi="ar-SY"/>
            </w:rPr>
            <w:t>Click or tap here to enter text.</w:t>
          </w:r>
        </w:p>
      </w:docPartBody>
    </w:docPart>
    <w:docPart>
      <w:docPartPr>
        <w:name w:val="647C90D044E8401D820D21415CF12872"/>
        <w:category>
          <w:name w:val="General"/>
          <w:gallery w:val="placeholder"/>
        </w:category>
        <w:types>
          <w:type w:val="bbPlcHdr"/>
        </w:types>
        <w:behaviors>
          <w:behavior w:val="content"/>
        </w:behaviors>
        <w:guid w:val="{0BDE2748-2390-449C-9FF1-E8E0267CF341}"/>
      </w:docPartPr>
      <w:docPartBody>
        <w:p w:rsidR="007D2E27" w:rsidRDefault="001F2CB9" w:rsidP="001F2CB9">
          <w:pPr>
            <w:pStyle w:val="647C90D044E8401D820D21415CF12872"/>
          </w:pPr>
          <w:r w:rsidRPr="00D94D79">
            <w:rPr>
              <w:rFonts w:cs="Times New Roman"/>
              <w:sz w:val="22"/>
              <w:szCs w:val="22"/>
              <w:lang w:bidi="ar-SY"/>
            </w:rPr>
            <w:t>Click or tap here to enter text.</w:t>
          </w:r>
        </w:p>
      </w:docPartBody>
    </w:docPart>
    <w:docPart>
      <w:docPartPr>
        <w:name w:val="13682393D6EE4615B70E4F97D8FD0641"/>
        <w:category>
          <w:name w:val="General"/>
          <w:gallery w:val="placeholder"/>
        </w:category>
        <w:types>
          <w:type w:val="bbPlcHdr"/>
        </w:types>
        <w:behaviors>
          <w:behavior w:val="content"/>
        </w:behaviors>
        <w:guid w:val="{E4CA29C4-3065-4316-A776-EAE2BAF7DAEA}"/>
      </w:docPartPr>
      <w:docPartBody>
        <w:p w:rsidR="007D2E27" w:rsidRDefault="001F2CB9" w:rsidP="001F2CB9">
          <w:pPr>
            <w:pStyle w:val="13682393D6EE4615B70E4F97D8FD0641"/>
          </w:pPr>
          <w:r w:rsidRPr="00D94D79">
            <w:rPr>
              <w:rFonts w:cs="Times New Roman"/>
              <w:sz w:val="22"/>
              <w:szCs w:val="22"/>
              <w:lang w:bidi="ar-SY"/>
            </w:rPr>
            <w:t>Click or tap here to enter text.</w:t>
          </w:r>
        </w:p>
      </w:docPartBody>
    </w:docPart>
    <w:docPart>
      <w:docPartPr>
        <w:name w:val="AA806A41B4EF4A15988900C5CB0CA04A"/>
        <w:category>
          <w:name w:val="General"/>
          <w:gallery w:val="placeholder"/>
        </w:category>
        <w:types>
          <w:type w:val="bbPlcHdr"/>
        </w:types>
        <w:behaviors>
          <w:behavior w:val="content"/>
        </w:behaviors>
        <w:guid w:val="{8619B0A5-A5B5-42FD-A51F-96FAA75F4021}"/>
      </w:docPartPr>
      <w:docPartBody>
        <w:p w:rsidR="007D2E27" w:rsidRDefault="001F2CB9" w:rsidP="001F2CB9">
          <w:pPr>
            <w:pStyle w:val="AA806A41B4EF4A15988900C5CB0CA04A"/>
          </w:pPr>
          <w:r w:rsidRPr="00D94D79">
            <w:rPr>
              <w:rFonts w:cs="Times New Roman"/>
              <w:sz w:val="22"/>
              <w:szCs w:val="22"/>
              <w:lang w:bidi="ar-SY"/>
            </w:rPr>
            <w:t>Click or tap here to enter text.</w:t>
          </w:r>
        </w:p>
      </w:docPartBody>
    </w:docPart>
    <w:docPart>
      <w:docPartPr>
        <w:name w:val="AA5B07F306144589BE73417CEA868343"/>
        <w:category>
          <w:name w:val="General"/>
          <w:gallery w:val="placeholder"/>
        </w:category>
        <w:types>
          <w:type w:val="bbPlcHdr"/>
        </w:types>
        <w:behaviors>
          <w:behavior w:val="content"/>
        </w:behaviors>
        <w:guid w:val="{96B0C50B-5FF9-41B3-920C-959DA9ED16C3}"/>
      </w:docPartPr>
      <w:docPartBody>
        <w:p w:rsidR="007D2E27" w:rsidRDefault="001F2CB9" w:rsidP="001F2CB9">
          <w:pPr>
            <w:pStyle w:val="AA5B07F306144589BE73417CEA868343"/>
          </w:pPr>
          <w:r w:rsidRPr="00D94D79">
            <w:rPr>
              <w:rFonts w:cs="Times New Roman"/>
              <w:sz w:val="22"/>
              <w:szCs w:val="22"/>
              <w:lang w:bidi="ar-SY"/>
            </w:rPr>
            <w:t>Click or tap here to enter text.</w:t>
          </w:r>
        </w:p>
      </w:docPartBody>
    </w:docPart>
    <w:docPart>
      <w:docPartPr>
        <w:name w:val="43EACE71DD0E4847BAB692D94ADBB447"/>
        <w:category>
          <w:name w:val="General"/>
          <w:gallery w:val="placeholder"/>
        </w:category>
        <w:types>
          <w:type w:val="bbPlcHdr"/>
        </w:types>
        <w:behaviors>
          <w:behavior w:val="content"/>
        </w:behaviors>
        <w:guid w:val="{C261AA6B-4AD8-46D6-9F46-5D5D081AEFB5}"/>
      </w:docPartPr>
      <w:docPartBody>
        <w:p w:rsidR="007D2E27" w:rsidRDefault="001F2CB9" w:rsidP="001F2CB9">
          <w:pPr>
            <w:pStyle w:val="43EACE71DD0E4847BAB692D94ADBB447"/>
          </w:pPr>
          <w:r w:rsidRPr="00D94D79">
            <w:rPr>
              <w:rFonts w:cs="Times New Roman"/>
              <w:sz w:val="22"/>
              <w:szCs w:val="22"/>
              <w:lang w:bidi="ar-SY"/>
            </w:rPr>
            <w:t>Click or tap here to enter text.</w:t>
          </w:r>
        </w:p>
      </w:docPartBody>
    </w:docPart>
    <w:docPart>
      <w:docPartPr>
        <w:name w:val="F80A54BAEED04DD19EAE37BA77CFE214"/>
        <w:category>
          <w:name w:val="General"/>
          <w:gallery w:val="placeholder"/>
        </w:category>
        <w:types>
          <w:type w:val="bbPlcHdr"/>
        </w:types>
        <w:behaviors>
          <w:behavior w:val="content"/>
        </w:behaviors>
        <w:guid w:val="{5E7CF57A-D558-47D6-AED4-360E3ED4D503}"/>
      </w:docPartPr>
      <w:docPartBody>
        <w:p w:rsidR="007D2E27" w:rsidRDefault="001F2CB9" w:rsidP="001F2CB9">
          <w:pPr>
            <w:pStyle w:val="F80A54BAEED04DD19EAE37BA77CFE214"/>
          </w:pPr>
          <w:r w:rsidRPr="00D94D79">
            <w:rPr>
              <w:rFonts w:cs="Times New Roman"/>
              <w:sz w:val="22"/>
              <w:szCs w:val="22"/>
              <w:lang w:bidi="ar-SY"/>
            </w:rPr>
            <w:t>Click or tap here to enter text.</w:t>
          </w:r>
        </w:p>
      </w:docPartBody>
    </w:docPart>
    <w:docPart>
      <w:docPartPr>
        <w:name w:val="8ACED956B44A4B9BB8681C45BD3A41BC"/>
        <w:category>
          <w:name w:val="General"/>
          <w:gallery w:val="placeholder"/>
        </w:category>
        <w:types>
          <w:type w:val="bbPlcHdr"/>
        </w:types>
        <w:behaviors>
          <w:behavior w:val="content"/>
        </w:behaviors>
        <w:guid w:val="{8D8A8339-623C-4F13-BF34-49F697177F2E}"/>
      </w:docPartPr>
      <w:docPartBody>
        <w:p w:rsidR="007D2E27" w:rsidRDefault="001F2CB9" w:rsidP="001F2CB9">
          <w:pPr>
            <w:pStyle w:val="8ACED956B44A4B9BB8681C45BD3A41BC"/>
          </w:pPr>
          <w:r w:rsidRPr="00D94D79">
            <w:rPr>
              <w:rFonts w:cs="Times New Roman"/>
              <w:sz w:val="22"/>
              <w:szCs w:val="22"/>
              <w:lang w:bidi="ar-SY"/>
            </w:rPr>
            <w:t>Click or tap here to enter text.</w:t>
          </w:r>
        </w:p>
      </w:docPartBody>
    </w:docPart>
    <w:docPart>
      <w:docPartPr>
        <w:name w:val="3579E8FB8F6B47759935D7E619B142EB"/>
        <w:category>
          <w:name w:val="General"/>
          <w:gallery w:val="placeholder"/>
        </w:category>
        <w:types>
          <w:type w:val="bbPlcHdr"/>
        </w:types>
        <w:behaviors>
          <w:behavior w:val="content"/>
        </w:behaviors>
        <w:guid w:val="{11F23BBE-37D8-4A56-805C-92215EB34C73}"/>
      </w:docPartPr>
      <w:docPartBody>
        <w:p w:rsidR="007D2E27" w:rsidRDefault="001F2CB9" w:rsidP="001F2CB9">
          <w:pPr>
            <w:pStyle w:val="3579E8FB8F6B47759935D7E619B142EB"/>
          </w:pPr>
          <w:r w:rsidRPr="00D94D79">
            <w:rPr>
              <w:rFonts w:cs="Times New Roman"/>
              <w:sz w:val="22"/>
              <w:szCs w:val="22"/>
              <w:lang w:bidi="ar-SY"/>
            </w:rPr>
            <w:t>Click or tap here to enter text.</w:t>
          </w:r>
        </w:p>
      </w:docPartBody>
    </w:docPart>
    <w:docPart>
      <w:docPartPr>
        <w:name w:val="DD25D5A57E4E4D5EA437F08A0BA152BF"/>
        <w:category>
          <w:name w:val="General"/>
          <w:gallery w:val="placeholder"/>
        </w:category>
        <w:types>
          <w:type w:val="bbPlcHdr"/>
        </w:types>
        <w:behaviors>
          <w:behavior w:val="content"/>
        </w:behaviors>
        <w:guid w:val="{A831100A-65F0-4AB5-AB11-DB1900836219}"/>
      </w:docPartPr>
      <w:docPartBody>
        <w:p w:rsidR="007D2E27" w:rsidRDefault="001F2CB9" w:rsidP="001F2CB9">
          <w:pPr>
            <w:pStyle w:val="DD25D5A57E4E4D5EA437F08A0BA152BF"/>
          </w:pPr>
          <w:r w:rsidRPr="00D94D79">
            <w:rPr>
              <w:rFonts w:ascii="Simplified Arabic" w:hAnsi="Simplified Arabic" w:cs="Simplified Arabic"/>
              <w:sz w:val="22"/>
              <w:szCs w:val="22"/>
            </w:rPr>
            <w:t>Click or tap here to enter text.</w:t>
          </w:r>
        </w:p>
      </w:docPartBody>
    </w:docPart>
    <w:docPart>
      <w:docPartPr>
        <w:name w:val="B03C05775F364C3C85E95C3AB18ADF3A"/>
        <w:category>
          <w:name w:val="General"/>
          <w:gallery w:val="placeholder"/>
        </w:category>
        <w:types>
          <w:type w:val="bbPlcHdr"/>
        </w:types>
        <w:behaviors>
          <w:behavior w:val="content"/>
        </w:behaviors>
        <w:guid w:val="{F9AD73C7-F5C0-4983-8FF9-4734EFE67D87}"/>
      </w:docPartPr>
      <w:docPartBody>
        <w:p w:rsidR="007D2E27" w:rsidRDefault="001F2CB9" w:rsidP="001F2CB9">
          <w:pPr>
            <w:pStyle w:val="B03C05775F364C3C85E95C3AB18ADF3A"/>
          </w:pPr>
          <w:r w:rsidRPr="00D94D79">
            <w:rPr>
              <w:rFonts w:ascii="Simplified Arabic" w:hAnsi="Simplified Arabic" w:cs="Simplified Arabic"/>
              <w:sz w:val="22"/>
              <w:szCs w:val="22"/>
            </w:rPr>
            <w:t>Click or tap here to enter text.</w:t>
          </w:r>
        </w:p>
      </w:docPartBody>
    </w:docPart>
    <w:docPart>
      <w:docPartPr>
        <w:name w:val="FEBFF6EF90FA4092B96D35237A37DB19"/>
        <w:category>
          <w:name w:val="General"/>
          <w:gallery w:val="placeholder"/>
        </w:category>
        <w:types>
          <w:type w:val="bbPlcHdr"/>
        </w:types>
        <w:behaviors>
          <w:behavior w:val="content"/>
        </w:behaviors>
        <w:guid w:val="{16319326-2102-4206-A397-160D26E35BC2}"/>
      </w:docPartPr>
      <w:docPartBody>
        <w:p w:rsidR="007D2E27" w:rsidRDefault="001F2CB9" w:rsidP="001F2CB9">
          <w:pPr>
            <w:pStyle w:val="FEBFF6EF90FA4092B96D35237A37DB19"/>
          </w:pPr>
          <w:r w:rsidRPr="00D94D79">
            <w:rPr>
              <w:rFonts w:ascii="Simplified Arabic" w:hAnsi="Simplified Arabic" w:cs="Simplified Arabic"/>
              <w:sz w:val="22"/>
              <w:szCs w:val="22"/>
            </w:rPr>
            <w:t>Click or tap here to enter text.</w:t>
          </w:r>
        </w:p>
      </w:docPartBody>
    </w:docPart>
    <w:docPart>
      <w:docPartPr>
        <w:name w:val="3B7CA41A3C5642C485194065F7036B75"/>
        <w:category>
          <w:name w:val="General"/>
          <w:gallery w:val="placeholder"/>
        </w:category>
        <w:types>
          <w:type w:val="bbPlcHdr"/>
        </w:types>
        <w:behaviors>
          <w:behavior w:val="content"/>
        </w:behaviors>
        <w:guid w:val="{E59581D8-9684-4D7A-9EF0-41410377762D}"/>
      </w:docPartPr>
      <w:docPartBody>
        <w:p w:rsidR="007D2E27" w:rsidRDefault="001F2CB9" w:rsidP="001F2CB9">
          <w:pPr>
            <w:pStyle w:val="3B7CA41A3C5642C485194065F7036B75"/>
          </w:pPr>
          <w:r w:rsidRPr="00D94D79">
            <w:rPr>
              <w:rFonts w:ascii="Simplified Arabic" w:hAnsi="Simplified Arabic" w:cs="Simplified Arabic"/>
              <w:sz w:val="22"/>
              <w:szCs w:val="22"/>
            </w:rPr>
            <w:t>Click or tap here to enter text.</w:t>
          </w:r>
        </w:p>
      </w:docPartBody>
    </w:docPart>
    <w:docPart>
      <w:docPartPr>
        <w:name w:val="A21BB47DD5844D67A5C4A9E53B9F81E8"/>
        <w:category>
          <w:name w:val="General"/>
          <w:gallery w:val="placeholder"/>
        </w:category>
        <w:types>
          <w:type w:val="bbPlcHdr"/>
        </w:types>
        <w:behaviors>
          <w:behavior w:val="content"/>
        </w:behaviors>
        <w:guid w:val="{C83C8228-3AD9-4363-9F9B-70C729F0822B}"/>
      </w:docPartPr>
      <w:docPartBody>
        <w:p w:rsidR="007D2E27" w:rsidRDefault="001F2CB9" w:rsidP="001F2CB9">
          <w:pPr>
            <w:pStyle w:val="A21BB47DD5844D67A5C4A9E53B9F81E8"/>
          </w:pPr>
          <w:r w:rsidRPr="00D94D79">
            <w:rPr>
              <w:rFonts w:ascii="Simplified Arabic" w:hAnsi="Simplified Arabic" w:cs="Simplified Arabic"/>
              <w:sz w:val="22"/>
              <w:szCs w:val="22"/>
            </w:rPr>
            <w:t>Click or tap here to enter text.</w:t>
          </w:r>
        </w:p>
      </w:docPartBody>
    </w:docPart>
    <w:docPart>
      <w:docPartPr>
        <w:name w:val="04C12886AEE841F881C8D5537C69220B"/>
        <w:category>
          <w:name w:val="General"/>
          <w:gallery w:val="placeholder"/>
        </w:category>
        <w:types>
          <w:type w:val="bbPlcHdr"/>
        </w:types>
        <w:behaviors>
          <w:behavior w:val="content"/>
        </w:behaviors>
        <w:guid w:val="{4D7F2218-FDE2-424A-AA86-16C00198BF8B}"/>
      </w:docPartPr>
      <w:docPartBody>
        <w:p w:rsidR="007D2E27" w:rsidRDefault="001F2CB9" w:rsidP="001F2CB9">
          <w:pPr>
            <w:pStyle w:val="04C12886AEE841F881C8D5537C69220B"/>
          </w:pPr>
          <w:r w:rsidRPr="00D94D79">
            <w:rPr>
              <w:rFonts w:ascii="Simplified Arabic" w:hAnsi="Simplified Arabic" w:cs="Simplified Arabic"/>
              <w:sz w:val="22"/>
              <w:szCs w:val="22"/>
            </w:rPr>
            <w:t>Click or tap here to enter text.</w:t>
          </w:r>
        </w:p>
      </w:docPartBody>
    </w:docPart>
    <w:docPart>
      <w:docPartPr>
        <w:name w:val="601E5DDD04E94696976DC30320508633"/>
        <w:category>
          <w:name w:val="General"/>
          <w:gallery w:val="placeholder"/>
        </w:category>
        <w:types>
          <w:type w:val="bbPlcHdr"/>
        </w:types>
        <w:behaviors>
          <w:behavior w:val="content"/>
        </w:behaviors>
        <w:guid w:val="{221AA09E-A89F-42DF-9068-8BAE3BB1317A}"/>
      </w:docPartPr>
      <w:docPartBody>
        <w:p w:rsidR="007D2E27" w:rsidRDefault="001F2CB9" w:rsidP="001F2CB9">
          <w:pPr>
            <w:pStyle w:val="601E5DDD04E94696976DC30320508633"/>
          </w:pPr>
          <w:r w:rsidRPr="00D94D79">
            <w:rPr>
              <w:rFonts w:ascii="Simplified Arabic" w:hAnsi="Simplified Arabic" w:cs="Simplified Arabic"/>
              <w:sz w:val="22"/>
              <w:szCs w:val="22"/>
            </w:rPr>
            <w:t>Click or tap here to enter text.</w:t>
          </w:r>
        </w:p>
      </w:docPartBody>
    </w:docPart>
    <w:docPart>
      <w:docPartPr>
        <w:name w:val="817D05D8AEBB48529E588FC8358026B1"/>
        <w:category>
          <w:name w:val="General"/>
          <w:gallery w:val="placeholder"/>
        </w:category>
        <w:types>
          <w:type w:val="bbPlcHdr"/>
        </w:types>
        <w:behaviors>
          <w:behavior w:val="content"/>
        </w:behaviors>
        <w:guid w:val="{ED9D6936-903B-446F-949B-3BF7CF9A3585}"/>
      </w:docPartPr>
      <w:docPartBody>
        <w:p w:rsidR="007D2E27" w:rsidRDefault="001F2CB9" w:rsidP="001F2CB9">
          <w:pPr>
            <w:pStyle w:val="817D05D8AEBB48529E588FC8358026B1"/>
          </w:pPr>
          <w:r w:rsidRPr="00D94D79">
            <w:rPr>
              <w:rFonts w:ascii="Simplified Arabic" w:hAnsi="Simplified Arabic" w:cs="Simplified Arabic"/>
              <w:sz w:val="22"/>
              <w:szCs w:val="22"/>
            </w:rPr>
            <w:t>Click or tap here to enter text.</w:t>
          </w:r>
        </w:p>
      </w:docPartBody>
    </w:docPart>
    <w:docPart>
      <w:docPartPr>
        <w:name w:val="8237D2DF472E4A42890E13B03ECEA2A4"/>
        <w:category>
          <w:name w:val="General"/>
          <w:gallery w:val="placeholder"/>
        </w:category>
        <w:types>
          <w:type w:val="bbPlcHdr"/>
        </w:types>
        <w:behaviors>
          <w:behavior w:val="content"/>
        </w:behaviors>
        <w:guid w:val="{1087E50D-C6B5-47B0-BD59-FE79FB0204DF}"/>
      </w:docPartPr>
      <w:docPartBody>
        <w:p w:rsidR="007D2E27" w:rsidRDefault="001F2CB9" w:rsidP="001F2CB9">
          <w:pPr>
            <w:pStyle w:val="8237D2DF472E4A42890E13B03ECEA2A4"/>
          </w:pPr>
          <w:r w:rsidRPr="00D94D79">
            <w:rPr>
              <w:rFonts w:ascii="Simplified Arabic" w:hAnsi="Simplified Arabic" w:cs="Simplified Arabic"/>
              <w:sz w:val="22"/>
              <w:szCs w:val="22"/>
            </w:rPr>
            <w:t>Click or tap here to enter text.</w:t>
          </w:r>
        </w:p>
      </w:docPartBody>
    </w:docPart>
    <w:docPart>
      <w:docPartPr>
        <w:name w:val="222EDF98D4F94CEEA975DA99CA06AA2E"/>
        <w:category>
          <w:name w:val="General"/>
          <w:gallery w:val="placeholder"/>
        </w:category>
        <w:types>
          <w:type w:val="bbPlcHdr"/>
        </w:types>
        <w:behaviors>
          <w:behavior w:val="content"/>
        </w:behaviors>
        <w:guid w:val="{EF72745A-24B5-4ADF-B649-5E9396E4937B}"/>
      </w:docPartPr>
      <w:docPartBody>
        <w:p w:rsidR="007D2E27" w:rsidRDefault="001F2CB9" w:rsidP="001F2CB9">
          <w:pPr>
            <w:pStyle w:val="222EDF98D4F94CEEA975DA99CA06AA2E"/>
          </w:pPr>
          <w:r w:rsidRPr="001D1972">
            <w:rPr>
              <w:rFonts w:ascii="Simplified Arabic" w:hAnsi="Simplified Arabic" w:cs="Simplified Arabic"/>
              <w:sz w:val="22"/>
              <w:szCs w:val="22"/>
            </w:rPr>
            <w:t>Click or tap here to enter text.</w:t>
          </w:r>
        </w:p>
      </w:docPartBody>
    </w:docPart>
    <w:docPart>
      <w:docPartPr>
        <w:name w:val="773BCE723A5E4D18833726B41315550F"/>
        <w:category>
          <w:name w:val="General"/>
          <w:gallery w:val="placeholder"/>
        </w:category>
        <w:types>
          <w:type w:val="bbPlcHdr"/>
        </w:types>
        <w:behaviors>
          <w:behavior w:val="content"/>
        </w:behaviors>
        <w:guid w:val="{13A556DC-B40A-408D-9099-EDDCA9C26FD4}"/>
      </w:docPartPr>
      <w:docPartBody>
        <w:p w:rsidR="007D2E27" w:rsidRDefault="001F2CB9" w:rsidP="001F2CB9">
          <w:pPr>
            <w:pStyle w:val="773BCE723A5E4D18833726B41315550F"/>
          </w:pPr>
          <w:r w:rsidRPr="00D94D79">
            <w:rPr>
              <w:rFonts w:ascii="Simplified Arabic" w:hAnsi="Simplified Arabic" w:cs="Simplified Arabic"/>
              <w:sz w:val="22"/>
              <w:szCs w:val="22"/>
            </w:rPr>
            <w:t>Click or tap here to enter text.</w:t>
          </w:r>
        </w:p>
      </w:docPartBody>
    </w:docPart>
    <w:docPart>
      <w:docPartPr>
        <w:name w:val="F71799D0983C4026A0415D9660EE44F4"/>
        <w:category>
          <w:name w:val="General"/>
          <w:gallery w:val="placeholder"/>
        </w:category>
        <w:types>
          <w:type w:val="bbPlcHdr"/>
        </w:types>
        <w:behaviors>
          <w:behavior w:val="content"/>
        </w:behaviors>
        <w:guid w:val="{484A2671-F463-4E62-AF56-0EF1CF3DA05B}"/>
      </w:docPartPr>
      <w:docPartBody>
        <w:p w:rsidR="007D2E27" w:rsidRDefault="001F2CB9" w:rsidP="001F2CB9">
          <w:pPr>
            <w:pStyle w:val="F71799D0983C4026A0415D9660EE44F4"/>
          </w:pPr>
          <w:r w:rsidRPr="00D94D79">
            <w:rPr>
              <w:rFonts w:ascii="Simplified Arabic" w:hAnsi="Simplified Arabic" w:cs="Simplified Arabic"/>
              <w:sz w:val="22"/>
              <w:szCs w:val="22"/>
            </w:rPr>
            <w:t>Click or tap here to enter text.</w:t>
          </w:r>
        </w:p>
      </w:docPartBody>
    </w:docPart>
    <w:docPart>
      <w:docPartPr>
        <w:name w:val="03EBBAE90B2148BE811702DE59748835"/>
        <w:category>
          <w:name w:val="General"/>
          <w:gallery w:val="placeholder"/>
        </w:category>
        <w:types>
          <w:type w:val="bbPlcHdr"/>
        </w:types>
        <w:behaviors>
          <w:behavior w:val="content"/>
        </w:behaviors>
        <w:guid w:val="{FE858D7C-09A3-4100-8351-B5FDF44E2942}"/>
      </w:docPartPr>
      <w:docPartBody>
        <w:p w:rsidR="007D2E27" w:rsidRDefault="001F2CB9" w:rsidP="001F2CB9">
          <w:pPr>
            <w:pStyle w:val="03EBBAE90B2148BE811702DE59748835"/>
          </w:pPr>
          <w:r w:rsidRPr="00D94D79">
            <w:rPr>
              <w:rFonts w:ascii="Simplified Arabic" w:hAnsi="Simplified Arabic" w:cs="Simplified Arabic"/>
              <w:sz w:val="22"/>
              <w:szCs w:val="22"/>
            </w:rPr>
            <w:t>Click or tap here to enter text.</w:t>
          </w:r>
        </w:p>
      </w:docPartBody>
    </w:docPart>
    <w:docPart>
      <w:docPartPr>
        <w:name w:val="FEAEB6D62127498DA4F94516F3329E0E"/>
        <w:category>
          <w:name w:val="General"/>
          <w:gallery w:val="placeholder"/>
        </w:category>
        <w:types>
          <w:type w:val="bbPlcHdr"/>
        </w:types>
        <w:behaviors>
          <w:behavior w:val="content"/>
        </w:behaviors>
        <w:guid w:val="{67ED9841-F370-4076-97C8-205E51B7F246}"/>
      </w:docPartPr>
      <w:docPartBody>
        <w:p w:rsidR="00000000" w:rsidRDefault="00932F8C" w:rsidP="00932F8C">
          <w:pPr>
            <w:pStyle w:val="FEAEB6D62127498DA4F94516F3329E0E"/>
          </w:pPr>
          <w:r w:rsidRPr="00D94D79">
            <w:rPr>
              <w:rFonts w:cs="Times New Roma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37"/>
    <w:rsid w:val="00121D37"/>
    <w:rsid w:val="00176D83"/>
    <w:rsid w:val="001F2CB9"/>
    <w:rsid w:val="002126D9"/>
    <w:rsid w:val="0028243C"/>
    <w:rsid w:val="002A6EDA"/>
    <w:rsid w:val="004106DC"/>
    <w:rsid w:val="007D2E27"/>
    <w:rsid w:val="00932F8C"/>
    <w:rsid w:val="00A7250F"/>
    <w:rsid w:val="00CB55D5"/>
    <w:rsid w:val="00F17D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CB9"/>
    <w:rPr>
      <w:color w:val="808080"/>
    </w:rPr>
  </w:style>
  <w:style w:type="paragraph" w:customStyle="1" w:styleId="2F425103C7D44ED1983A848ECB9D8410">
    <w:name w:val="2F425103C7D44ED1983A848ECB9D8410"/>
    <w:rsid w:val="001F2CB9"/>
  </w:style>
  <w:style w:type="paragraph" w:customStyle="1" w:styleId="60487125D5D34785A0EA4BD376C65569">
    <w:name w:val="60487125D5D34785A0EA4BD376C65569"/>
    <w:rsid w:val="001F2CB9"/>
  </w:style>
  <w:style w:type="paragraph" w:customStyle="1" w:styleId="603DC90E24D949CFBEA8F954D6884F8D">
    <w:name w:val="603DC90E24D949CFBEA8F954D6884F8D"/>
    <w:rsid w:val="001F2CB9"/>
    <w:pPr>
      <w:bidi/>
      <w:spacing w:after="0" w:line="240" w:lineRule="auto"/>
    </w:pPr>
    <w:rPr>
      <w:rFonts w:ascii="Times New Roman" w:eastAsia="Times New Roman" w:hAnsi="Times New Roman" w:cs="Traditional Arabic"/>
      <w:sz w:val="20"/>
      <w:szCs w:val="20"/>
    </w:rPr>
  </w:style>
  <w:style w:type="paragraph" w:customStyle="1" w:styleId="1FA63B45ECFD4DC3B240C36E3D71AD4A">
    <w:name w:val="1FA63B45ECFD4DC3B240C36E3D71AD4A"/>
    <w:rsid w:val="001F2CB9"/>
    <w:pPr>
      <w:bidi/>
      <w:spacing w:after="0" w:line="240" w:lineRule="auto"/>
    </w:pPr>
    <w:rPr>
      <w:rFonts w:ascii="Times New Roman" w:eastAsia="Times New Roman" w:hAnsi="Times New Roman" w:cs="Traditional Arabic"/>
      <w:sz w:val="20"/>
      <w:szCs w:val="20"/>
    </w:rPr>
  </w:style>
  <w:style w:type="paragraph" w:customStyle="1" w:styleId="6B6D58E6F54348EEB9C72D88929DF096">
    <w:name w:val="6B6D58E6F54348EEB9C72D88929DF096"/>
    <w:rsid w:val="001F2CB9"/>
    <w:pPr>
      <w:bidi/>
      <w:spacing w:after="0" w:line="240" w:lineRule="auto"/>
    </w:pPr>
    <w:rPr>
      <w:rFonts w:ascii="Times New Roman" w:eastAsia="Times New Roman" w:hAnsi="Times New Roman" w:cs="Traditional Arabic"/>
      <w:sz w:val="20"/>
      <w:szCs w:val="20"/>
    </w:rPr>
  </w:style>
  <w:style w:type="paragraph" w:customStyle="1" w:styleId="F078591E3D9C41458B1B4C1117E4708F">
    <w:name w:val="F078591E3D9C41458B1B4C1117E4708F"/>
    <w:rsid w:val="001F2CB9"/>
    <w:pPr>
      <w:bidi/>
      <w:spacing w:after="0" w:line="240" w:lineRule="auto"/>
    </w:pPr>
    <w:rPr>
      <w:rFonts w:ascii="Times New Roman" w:eastAsia="Times New Roman" w:hAnsi="Times New Roman" w:cs="Traditional Arabic"/>
      <w:sz w:val="20"/>
      <w:szCs w:val="20"/>
    </w:rPr>
  </w:style>
  <w:style w:type="paragraph" w:customStyle="1" w:styleId="647C90D044E8401D820D21415CF12872">
    <w:name w:val="647C90D044E8401D820D21415CF12872"/>
    <w:rsid w:val="001F2CB9"/>
    <w:pPr>
      <w:bidi/>
      <w:spacing w:after="0" w:line="240" w:lineRule="auto"/>
    </w:pPr>
    <w:rPr>
      <w:rFonts w:ascii="Times New Roman" w:eastAsia="Times New Roman" w:hAnsi="Times New Roman" w:cs="Traditional Arabic"/>
      <w:sz w:val="20"/>
      <w:szCs w:val="20"/>
    </w:rPr>
  </w:style>
  <w:style w:type="paragraph" w:customStyle="1" w:styleId="13682393D6EE4615B70E4F97D8FD0641">
    <w:name w:val="13682393D6EE4615B70E4F97D8FD0641"/>
    <w:rsid w:val="001F2CB9"/>
    <w:pPr>
      <w:bidi/>
      <w:spacing w:after="0" w:line="240" w:lineRule="auto"/>
    </w:pPr>
    <w:rPr>
      <w:rFonts w:ascii="Times New Roman" w:eastAsia="Times New Roman" w:hAnsi="Times New Roman" w:cs="Traditional Arabic"/>
      <w:sz w:val="20"/>
      <w:szCs w:val="20"/>
    </w:rPr>
  </w:style>
  <w:style w:type="paragraph" w:customStyle="1" w:styleId="AA806A41B4EF4A15988900C5CB0CA04A">
    <w:name w:val="AA806A41B4EF4A15988900C5CB0CA04A"/>
    <w:rsid w:val="001F2CB9"/>
    <w:pPr>
      <w:bidi/>
      <w:spacing w:after="0" w:line="240" w:lineRule="auto"/>
    </w:pPr>
    <w:rPr>
      <w:rFonts w:ascii="Times New Roman" w:eastAsia="Times New Roman" w:hAnsi="Times New Roman" w:cs="Traditional Arabic"/>
      <w:sz w:val="20"/>
      <w:szCs w:val="20"/>
    </w:rPr>
  </w:style>
  <w:style w:type="paragraph" w:customStyle="1" w:styleId="AA5B07F306144589BE73417CEA868343">
    <w:name w:val="AA5B07F306144589BE73417CEA868343"/>
    <w:rsid w:val="001F2CB9"/>
    <w:pPr>
      <w:bidi/>
      <w:spacing w:after="0" w:line="240" w:lineRule="auto"/>
    </w:pPr>
    <w:rPr>
      <w:rFonts w:ascii="Times New Roman" w:eastAsia="Times New Roman" w:hAnsi="Times New Roman" w:cs="Traditional Arabic"/>
      <w:sz w:val="20"/>
      <w:szCs w:val="20"/>
    </w:rPr>
  </w:style>
  <w:style w:type="paragraph" w:customStyle="1" w:styleId="43EACE71DD0E4847BAB692D94ADBB447">
    <w:name w:val="43EACE71DD0E4847BAB692D94ADBB447"/>
    <w:rsid w:val="001F2CB9"/>
    <w:pPr>
      <w:bidi/>
      <w:spacing w:after="0" w:line="240" w:lineRule="auto"/>
    </w:pPr>
    <w:rPr>
      <w:rFonts w:ascii="Times New Roman" w:eastAsia="Times New Roman" w:hAnsi="Times New Roman" w:cs="Traditional Arabic"/>
      <w:sz w:val="20"/>
      <w:szCs w:val="20"/>
    </w:rPr>
  </w:style>
  <w:style w:type="paragraph" w:customStyle="1" w:styleId="F80A54BAEED04DD19EAE37BA77CFE214">
    <w:name w:val="F80A54BAEED04DD19EAE37BA77CFE214"/>
    <w:rsid w:val="001F2CB9"/>
    <w:pPr>
      <w:bidi/>
      <w:spacing w:after="0" w:line="240" w:lineRule="auto"/>
    </w:pPr>
    <w:rPr>
      <w:rFonts w:ascii="Times New Roman" w:eastAsia="Times New Roman" w:hAnsi="Times New Roman" w:cs="Traditional Arabic"/>
      <w:sz w:val="20"/>
      <w:szCs w:val="20"/>
    </w:rPr>
  </w:style>
  <w:style w:type="paragraph" w:customStyle="1" w:styleId="8ACED956B44A4B9BB8681C45BD3A41BC">
    <w:name w:val="8ACED956B44A4B9BB8681C45BD3A41BC"/>
    <w:rsid w:val="001F2CB9"/>
    <w:pPr>
      <w:bidi/>
      <w:spacing w:after="0" w:line="240" w:lineRule="auto"/>
    </w:pPr>
    <w:rPr>
      <w:rFonts w:ascii="Times New Roman" w:eastAsia="Times New Roman" w:hAnsi="Times New Roman" w:cs="Traditional Arabic"/>
      <w:sz w:val="20"/>
      <w:szCs w:val="20"/>
    </w:rPr>
  </w:style>
  <w:style w:type="paragraph" w:customStyle="1" w:styleId="3579E8FB8F6B47759935D7E619B142EB">
    <w:name w:val="3579E8FB8F6B47759935D7E619B142EB"/>
    <w:rsid w:val="001F2CB9"/>
    <w:pPr>
      <w:bidi/>
      <w:spacing w:after="0" w:line="240" w:lineRule="auto"/>
    </w:pPr>
    <w:rPr>
      <w:rFonts w:ascii="Times New Roman" w:eastAsia="Times New Roman" w:hAnsi="Times New Roman" w:cs="Traditional Arabic"/>
      <w:sz w:val="20"/>
      <w:szCs w:val="20"/>
    </w:rPr>
  </w:style>
  <w:style w:type="paragraph" w:customStyle="1" w:styleId="DD25D5A57E4E4D5EA437F08A0BA152BF">
    <w:name w:val="DD25D5A57E4E4D5EA437F08A0BA152BF"/>
    <w:rsid w:val="001F2CB9"/>
    <w:pPr>
      <w:bidi/>
      <w:spacing w:after="0" w:line="240" w:lineRule="auto"/>
    </w:pPr>
    <w:rPr>
      <w:rFonts w:ascii="Times New Roman" w:eastAsia="Times New Roman" w:hAnsi="Times New Roman" w:cs="Traditional Arabic"/>
      <w:sz w:val="20"/>
      <w:szCs w:val="20"/>
    </w:rPr>
  </w:style>
  <w:style w:type="paragraph" w:customStyle="1" w:styleId="B03C05775F364C3C85E95C3AB18ADF3A">
    <w:name w:val="B03C05775F364C3C85E95C3AB18ADF3A"/>
    <w:rsid w:val="001F2CB9"/>
    <w:pPr>
      <w:bidi/>
      <w:spacing w:after="0" w:line="240" w:lineRule="auto"/>
    </w:pPr>
    <w:rPr>
      <w:rFonts w:ascii="Times New Roman" w:eastAsia="Times New Roman" w:hAnsi="Times New Roman" w:cs="Traditional Arabic"/>
      <w:sz w:val="20"/>
      <w:szCs w:val="20"/>
    </w:rPr>
  </w:style>
  <w:style w:type="paragraph" w:customStyle="1" w:styleId="FEBFF6EF90FA4092B96D35237A37DB19">
    <w:name w:val="FEBFF6EF90FA4092B96D35237A37DB19"/>
    <w:rsid w:val="001F2CB9"/>
    <w:pPr>
      <w:bidi/>
      <w:spacing w:after="0" w:line="240" w:lineRule="auto"/>
    </w:pPr>
    <w:rPr>
      <w:rFonts w:ascii="Times New Roman" w:eastAsia="Times New Roman" w:hAnsi="Times New Roman" w:cs="Traditional Arabic"/>
      <w:sz w:val="20"/>
      <w:szCs w:val="20"/>
    </w:rPr>
  </w:style>
  <w:style w:type="paragraph" w:customStyle="1" w:styleId="3B7CA41A3C5642C485194065F7036B75">
    <w:name w:val="3B7CA41A3C5642C485194065F7036B75"/>
    <w:rsid w:val="001F2CB9"/>
    <w:pPr>
      <w:bidi/>
      <w:spacing w:after="0" w:line="240" w:lineRule="auto"/>
    </w:pPr>
    <w:rPr>
      <w:rFonts w:ascii="Times New Roman" w:eastAsia="Times New Roman" w:hAnsi="Times New Roman" w:cs="Traditional Arabic"/>
      <w:sz w:val="20"/>
      <w:szCs w:val="20"/>
    </w:rPr>
  </w:style>
  <w:style w:type="paragraph" w:customStyle="1" w:styleId="A21BB47DD5844D67A5C4A9E53B9F81E8">
    <w:name w:val="A21BB47DD5844D67A5C4A9E53B9F81E8"/>
    <w:rsid w:val="001F2CB9"/>
    <w:pPr>
      <w:bidi/>
      <w:spacing w:after="0" w:line="240" w:lineRule="auto"/>
    </w:pPr>
    <w:rPr>
      <w:rFonts w:ascii="Times New Roman" w:eastAsia="Times New Roman" w:hAnsi="Times New Roman" w:cs="Traditional Arabic"/>
      <w:sz w:val="20"/>
      <w:szCs w:val="20"/>
    </w:rPr>
  </w:style>
  <w:style w:type="paragraph" w:customStyle="1" w:styleId="04C12886AEE841F881C8D5537C69220B">
    <w:name w:val="04C12886AEE841F881C8D5537C69220B"/>
    <w:rsid w:val="001F2CB9"/>
    <w:pPr>
      <w:bidi/>
      <w:spacing w:after="0" w:line="240" w:lineRule="auto"/>
    </w:pPr>
    <w:rPr>
      <w:rFonts w:ascii="Times New Roman" w:eastAsia="Times New Roman" w:hAnsi="Times New Roman" w:cs="Traditional Arabic"/>
      <w:sz w:val="20"/>
      <w:szCs w:val="20"/>
    </w:rPr>
  </w:style>
  <w:style w:type="paragraph" w:customStyle="1" w:styleId="601E5DDD04E94696976DC30320508633">
    <w:name w:val="601E5DDD04E94696976DC30320508633"/>
    <w:rsid w:val="001F2CB9"/>
    <w:pPr>
      <w:bidi/>
      <w:spacing w:after="0" w:line="240" w:lineRule="auto"/>
    </w:pPr>
    <w:rPr>
      <w:rFonts w:ascii="Times New Roman" w:eastAsia="Times New Roman" w:hAnsi="Times New Roman" w:cs="Traditional Arabic"/>
      <w:sz w:val="20"/>
      <w:szCs w:val="20"/>
    </w:rPr>
  </w:style>
  <w:style w:type="paragraph" w:customStyle="1" w:styleId="817D05D8AEBB48529E588FC8358026B1">
    <w:name w:val="817D05D8AEBB48529E588FC8358026B1"/>
    <w:rsid w:val="001F2CB9"/>
    <w:pPr>
      <w:bidi/>
      <w:spacing w:after="0" w:line="240" w:lineRule="auto"/>
    </w:pPr>
    <w:rPr>
      <w:rFonts w:ascii="Times New Roman" w:eastAsia="Times New Roman" w:hAnsi="Times New Roman" w:cs="Traditional Arabic"/>
      <w:sz w:val="20"/>
      <w:szCs w:val="20"/>
    </w:rPr>
  </w:style>
  <w:style w:type="paragraph" w:customStyle="1" w:styleId="8237D2DF472E4A42890E13B03ECEA2A4">
    <w:name w:val="8237D2DF472E4A42890E13B03ECEA2A4"/>
    <w:rsid w:val="001F2CB9"/>
    <w:pPr>
      <w:bidi/>
      <w:spacing w:after="0" w:line="240" w:lineRule="auto"/>
    </w:pPr>
    <w:rPr>
      <w:rFonts w:ascii="Times New Roman" w:eastAsia="Times New Roman" w:hAnsi="Times New Roman" w:cs="Traditional Arabic"/>
      <w:sz w:val="20"/>
      <w:szCs w:val="20"/>
    </w:rPr>
  </w:style>
  <w:style w:type="paragraph" w:customStyle="1" w:styleId="222EDF98D4F94CEEA975DA99CA06AA2E">
    <w:name w:val="222EDF98D4F94CEEA975DA99CA06AA2E"/>
    <w:rsid w:val="001F2CB9"/>
    <w:pPr>
      <w:bidi/>
      <w:spacing w:after="0" w:line="240" w:lineRule="auto"/>
    </w:pPr>
    <w:rPr>
      <w:rFonts w:ascii="Times New Roman" w:eastAsia="Times New Roman" w:hAnsi="Times New Roman" w:cs="Traditional Arabic"/>
      <w:sz w:val="20"/>
      <w:szCs w:val="20"/>
    </w:rPr>
  </w:style>
  <w:style w:type="paragraph" w:customStyle="1" w:styleId="773BCE723A5E4D18833726B41315550F">
    <w:name w:val="773BCE723A5E4D18833726B41315550F"/>
    <w:rsid w:val="001F2CB9"/>
    <w:pPr>
      <w:bidi/>
      <w:spacing w:after="0" w:line="240" w:lineRule="auto"/>
    </w:pPr>
    <w:rPr>
      <w:rFonts w:ascii="Times New Roman" w:eastAsia="Times New Roman" w:hAnsi="Times New Roman" w:cs="Traditional Arabic"/>
      <w:sz w:val="20"/>
      <w:szCs w:val="20"/>
    </w:rPr>
  </w:style>
  <w:style w:type="paragraph" w:customStyle="1" w:styleId="F71799D0983C4026A0415D9660EE44F4">
    <w:name w:val="F71799D0983C4026A0415D9660EE44F4"/>
    <w:rsid w:val="001F2CB9"/>
    <w:pPr>
      <w:bidi/>
      <w:spacing w:after="0" w:line="240" w:lineRule="auto"/>
    </w:pPr>
    <w:rPr>
      <w:rFonts w:ascii="Times New Roman" w:eastAsia="Times New Roman" w:hAnsi="Times New Roman" w:cs="Traditional Arabic"/>
      <w:sz w:val="20"/>
      <w:szCs w:val="20"/>
    </w:rPr>
  </w:style>
  <w:style w:type="paragraph" w:customStyle="1" w:styleId="03EBBAE90B2148BE811702DE59748835">
    <w:name w:val="03EBBAE90B2148BE811702DE59748835"/>
    <w:rsid w:val="001F2CB9"/>
    <w:pPr>
      <w:bidi/>
      <w:spacing w:after="0" w:line="240" w:lineRule="auto"/>
    </w:pPr>
    <w:rPr>
      <w:rFonts w:ascii="Times New Roman" w:eastAsia="Times New Roman" w:hAnsi="Times New Roman" w:cs="Traditional Arabic"/>
      <w:sz w:val="20"/>
      <w:szCs w:val="20"/>
    </w:rPr>
  </w:style>
  <w:style w:type="paragraph" w:customStyle="1" w:styleId="CE4056066F374DA0A9C3AECB1289DFE8">
    <w:name w:val="CE4056066F374DA0A9C3AECB1289DFE8"/>
    <w:rsid w:val="001F2CB9"/>
    <w:pPr>
      <w:bidi/>
      <w:spacing w:after="0" w:line="240" w:lineRule="auto"/>
    </w:pPr>
    <w:rPr>
      <w:rFonts w:ascii="Times New Roman" w:eastAsia="Times New Roman" w:hAnsi="Times New Roman" w:cs="Traditional Arabic"/>
      <w:sz w:val="20"/>
      <w:szCs w:val="20"/>
    </w:rPr>
  </w:style>
  <w:style w:type="paragraph" w:customStyle="1" w:styleId="8539942004F44E369226DB487E05E564">
    <w:name w:val="8539942004F44E369226DB487E05E564"/>
    <w:rsid w:val="001F2CB9"/>
    <w:pPr>
      <w:bidi/>
      <w:spacing w:after="0" w:line="240" w:lineRule="auto"/>
    </w:pPr>
    <w:rPr>
      <w:rFonts w:ascii="Times New Roman" w:eastAsia="Times New Roman" w:hAnsi="Times New Roman" w:cs="Traditional Arabic"/>
      <w:sz w:val="20"/>
      <w:szCs w:val="20"/>
    </w:rPr>
  </w:style>
  <w:style w:type="paragraph" w:customStyle="1" w:styleId="FEAEB6D62127498DA4F94516F3329E0E">
    <w:name w:val="FEAEB6D62127498DA4F94516F3329E0E"/>
    <w:rsid w:val="00932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4E709C174A7B4D89F11D8F33D973C7" ma:contentTypeVersion="12" ma:contentTypeDescription="Create a new document." ma:contentTypeScope="" ma:versionID="9ae08bf5991a7cbadf4bcd569536a4a5">
  <xsd:schema xmlns:xsd="http://www.w3.org/2001/XMLSchema" xmlns:xs="http://www.w3.org/2001/XMLSchema" xmlns:p="http://schemas.microsoft.com/office/2006/metadata/properties" xmlns:ns2="26d3e0ae-c8ce-4368-94e7-25f8ef4c3864" xmlns:ns3="4f5a6c62-02da-4933-ba38-ae1bf67edf19" targetNamespace="http://schemas.microsoft.com/office/2006/metadata/properties" ma:root="true" ma:fieldsID="c8497e45222722a60f04d0fb47a8ab00" ns2:_="" ns3:_="">
    <xsd:import namespace="26d3e0ae-c8ce-4368-94e7-25f8ef4c3864"/>
    <xsd:import namespace="4f5a6c62-02da-4933-ba38-ae1bf67edf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3e0ae-c8ce-4368-94e7-25f8ef4c38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5a6c62-02da-4933-ba38-ae1bf67edf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570772-D9C6-42BA-819B-2E4F3B9F0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3e0ae-c8ce-4368-94e7-25f8ef4c3864"/>
    <ds:schemaRef ds:uri="4f5a6c62-02da-4933-ba38-ae1bf67ed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4.xml><?xml version="1.0" encoding="utf-8"?>
<ds:datastoreItem xmlns:ds="http://schemas.openxmlformats.org/officeDocument/2006/customXml" ds:itemID="{8B91991D-6137-451A-8859-68DD2FC1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122</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54</cp:revision>
  <cp:lastPrinted>2020-07-19T06:38:00Z</cp:lastPrinted>
  <dcterms:created xsi:type="dcterms:W3CDTF">2020-10-13T11:31:00Z</dcterms:created>
  <dcterms:modified xsi:type="dcterms:W3CDTF">2020-12-14T11:02:00Z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0x010100544E709C174A7B4D89F11D8F33D973C7</vt:lpwstr>
  </property>
</Properties>
</file>