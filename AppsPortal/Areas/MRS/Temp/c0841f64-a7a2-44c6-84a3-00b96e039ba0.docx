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DD1FE9" w:rsidR="00674E90" w:rsidP="00D36DFD" w:rsidRDefault="00674E90" w14:paraId="3E03E48C" w14:textId="111CDE13">
      <w:pPr>
        <w:bidi w:val="0"/>
        <w:spacing w:line="276" w:lineRule="auto"/>
        <w:jc w:val="lowKashida"/>
        <w:rPr>
          <w:rFonts w:asciiTheme="majorBidi" w:hAnsiTheme="majorBidi" w:cstheme="majorBidi"/>
          <w:sz w:val="22"/>
          <w:szCs w:val="22"/>
        </w:rPr>
      </w:pPr>
      <w:r w:rsidRPr="00DD1FE9">
        <w:rPr>
          <w:rFonts w:asciiTheme="majorBidi" w:hAnsiTheme="majorBidi" w:cstheme="majorBidi"/>
          <w:sz w:val="22"/>
          <w:szCs w:val="22"/>
          <w:lang w:bidi="ar-SY"/>
        </w:rPr>
        <w:t xml:space="preserve">Ref: / </w:t>
      </w:r>
      <w:sdt>
        <w:sdtPr>
          <w:rPr>
            <w:rFonts w:asciiTheme="majorBidi" w:hAnsiTheme="majorBidi" w:cstheme="majorBidi"/>
            <w:sz w:val="22"/>
            <w:szCs w:val="22"/>
            <w:lang w:bidi="ar-SY"/>
          </w:rPr>
          <w:alias w:val="Refrance"/>
          <w:tag w:val="RefranceNV_EN"/>
          <w:id w:val="972257037"/>
          <w:placeholder>
            <w:docPart w:val="BB98F2C91D8146F09D6C40D88CABC22E"/>
          </w:placeholder>
          <w:showingPlcHdr/>
        </w:sdtPr>
        <w:sdtEndPr/>
        <w:sdtContent>
          <w:r w:rsidRPr="00DD1FE9" w:rsidR="00507389">
            <w:rPr>
              <w:rFonts w:asciiTheme="majorBidi" w:hAnsiTheme="majorBidi" w:cstheme="majorBidi"/>
              <w:sz w:val="22"/>
              <w:szCs w:val="22"/>
              <w:lang w:bidi="ar-SY"/>
            </w:rPr>
            <w:t>153 /2020</w:t>
          </w:r>
        </w:sdtContent>
      </w:sdt>
    </w:p>
    <w:p w:rsidRPr="00655B00" w:rsidR="00674E90" w:rsidP="00674E90" w:rsidRDefault="00674E90" w14:paraId="3663A4BA" w14:textId="77777777">
      <w:pPr>
        <w:bidi w:val="0"/>
        <w:spacing w:line="276" w:lineRule="auto"/>
        <w:rPr>
          <w:rFonts w:asciiTheme="majorBidi" w:hAnsiTheme="majorBidi" w:cstheme="majorBidi"/>
          <w:sz w:val="22"/>
          <w:szCs w:val="22"/>
        </w:rPr>
      </w:pPr>
    </w:p>
    <w:tbl>
      <w:tblPr>
        <w:tblpPr w:leftFromText="180" w:rightFromText="180" w:vertAnchor="text" w:tblpXSpec="center" w:tblpY="1"/>
        <w:tblOverlap w:val="never"/>
        <w:tblW w:w="10297" w:type="dxa"/>
        <w:tblLook w:val="01E0" w:firstRow="1" w:lastRow="1" w:firstColumn="1" w:lastColumn="1" w:noHBand="0" w:noVBand="0"/>
      </w:tblPr>
      <w:tblGrid>
        <w:gridCol w:w="5257"/>
        <w:gridCol w:w="5040"/>
      </w:tblGrid>
      <w:tr w:rsidRPr="00655B00" w:rsidR="00373D0A" w:rsidTr="00323EB3" w14:paraId="33A0AACB" w14:textId="77777777">
        <w:trPr>
          <w:trHeight w:val="1425"/>
        </w:trPr>
        <w:tc>
          <w:tcPr>
            <w:tcW w:w="5257" w:type="dxa"/>
            <w:shd w:val="clear" w:color="auto" w:fill="auto"/>
          </w:tcPr>
          <w:p w:rsidR="00373D0A" w:rsidP="00FE67BB" w:rsidRDefault="00373D0A" w14:paraId="5F28096B"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(the</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Office) presents its compliments to the Department of International Organizations and Conferences of the Ministry of Foreign Affairs and Expatriates of the Syrian Arab Republic (the Ministry). </w:t>
            </w:r>
          </w:p>
          <w:p w:rsidRPr="00DD1FE9" w:rsidR="00FE67BB" w:rsidP="00FE67BB" w:rsidRDefault="00FE67BB" w14:paraId="51B4E904" w14:textId="2822EE98">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73D0A" w:rsidP="00FE67BB" w:rsidRDefault="00373D0A" w14:paraId="1D2871C1" w14:textId="5FB7C58F">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يهدي مكتب المفوضية السامية للأمم المتحدة لشؤون اللاجئين </w:t>
            </w:r>
            <w:r w:rsidRPr="009A03BE">
              <w:rPr>
                <w:rFonts w:ascii="Simplified Arabic" w:hAnsi="Simplified Arabic" w:cs="Simplified Arabic"/>
                <w:sz w:val="22"/>
                <w:szCs w:val="22"/>
                <w:rtl/>
                <w:lang w:bidi="ar-SY"/>
              </w:rPr>
              <w:t xml:space="preserve">في دمشق أطيب تحياته إلى </w:t>
            </w:r>
            <w:r w:rsidRPr="009A03BE">
              <w:rPr>
                <w:rFonts w:hint="cs" w:ascii="Simplified Arabic" w:hAnsi="Simplified Arabic" w:cs="Simplified Arabic"/>
                <w:sz w:val="22"/>
                <w:szCs w:val="22"/>
                <w:rtl/>
                <w:lang w:bidi="ar-SY"/>
              </w:rPr>
              <w:t>-</w:t>
            </w:r>
            <w:r w:rsidRPr="009A03BE">
              <w:rPr>
                <w:rFonts w:ascii="Simplified Arabic" w:hAnsi="Simplified Arabic" w:cs="Simplified Arabic"/>
                <w:sz w:val="22"/>
                <w:szCs w:val="22"/>
                <w:rtl/>
                <w:lang w:bidi="ar-SY"/>
              </w:rPr>
              <w:t xml:space="preserve"> إدارة المنظمات الدولية والمؤتمرات </w:t>
            </w:r>
            <w:r w:rsidRPr="009A03BE">
              <w:rPr>
                <w:rFonts w:hint="cs" w:ascii="Simplified Arabic" w:hAnsi="Simplified Arabic" w:cs="Simplified Arabic"/>
                <w:sz w:val="22"/>
                <w:szCs w:val="22"/>
                <w:rtl/>
                <w:lang w:bidi="ar-SY"/>
              </w:rPr>
              <w:t xml:space="preserve">-  </w:t>
            </w:r>
            <w:r w:rsidRPr="009A03BE">
              <w:rPr>
                <w:rFonts w:ascii="Simplified Arabic" w:hAnsi="Simplified Arabic" w:cs="Simplified Arabic"/>
                <w:sz w:val="22"/>
                <w:szCs w:val="22"/>
                <w:rtl/>
                <w:lang w:bidi="ar-SY"/>
              </w:rPr>
              <w:t>وزارة الخارجية والمغتربين الموقرة</w:t>
            </w:r>
            <w:r w:rsidRPr="009A03BE">
              <w:rPr>
                <w:rFonts w:hint="cs" w:ascii="Simplified Arabic" w:hAnsi="Simplified Arabic" w:cs="Simplified Arabic"/>
                <w:sz w:val="22"/>
                <w:szCs w:val="22"/>
                <w:rtl/>
                <w:lang w:bidi="ar-SY"/>
              </w:rPr>
              <w:t xml:space="preserve"> - </w:t>
            </w:r>
            <w:r w:rsidRPr="009A03BE">
              <w:rPr>
                <w:rFonts w:ascii="Simplified Arabic" w:hAnsi="Simplified Arabic" w:cs="Simplified Arabic"/>
                <w:sz w:val="22"/>
                <w:szCs w:val="22"/>
                <w:rtl/>
                <w:lang w:bidi="ar-SY"/>
              </w:rPr>
              <w:t>في الجمهورية العربية السورية</w:t>
            </w:r>
            <w:r w:rsidRPr="00655B00">
              <w:rPr>
                <w:rFonts w:hint="cs" w:ascii="Simplified Arabic" w:hAnsi="Simplified Arabic" w:cs="Simplified Arabic"/>
                <w:sz w:val="22"/>
                <w:szCs w:val="22"/>
                <w:rtl/>
                <w:lang w:bidi="ar-SY"/>
              </w:rPr>
              <w:t>.</w:t>
            </w:r>
          </w:p>
        </w:tc>
      </w:tr>
      <w:tr w:rsidRPr="00655B00" w:rsidR="00FE67BB" w:rsidTr="00323EB3" w14:paraId="273AD6E4" w14:textId="77777777">
        <w:trPr>
          <w:trHeight w:val="70"/>
        </w:trPr>
        <w:tc>
          <w:tcPr>
            <w:tcW w:w="5257" w:type="dxa"/>
            <w:shd w:val="clear" w:color="auto" w:fill="auto"/>
          </w:tcPr>
          <w:p w:rsidRPr="00DD1FE9" w:rsidR="00FE67BB" w:rsidP="00FE67BB" w:rsidRDefault="00FE67BB" w14:paraId="0D0958B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has the honor to inform the esteemed Ministry that the below UNHCR staff members</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are planning to </w:t>
            </w:r>
            <w:r w:rsidRPr="00520B40">
              <w:rPr>
                <w:rFonts w:asciiTheme="majorBidi" w:hAnsiTheme="majorBidi" w:cstheme="majorBidi"/>
                <w:sz w:val="22"/>
                <w:szCs w:val="22"/>
                <w:lang w:bidi="ar-SY"/>
              </w:rPr>
              <w:t xml:space="preserve">carry out a </w:t>
            </w:r>
            <w:r w:rsidRPr="00DD1FE9">
              <w:rPr>
                <w:rFonts w:asciiTheme="majorBidi" w:hAnsiTheme="majorBidi" w:cstheme="majorBidi"/>
                <w:sz w:val="22"/>
                <w:szCs w:val="22"/>
                <w:lang w:bidi="ar-SY"/>
              </w:rPr>
              <w:t xml:space="preserve">visit </w:t>
            </w:r>
            <w:sdt>
              <w:sdtPr>
                <w:rPr>
                  <w:rFonts w:asciiTheme="majorBidi" w:hAnsiTheme="majorBidi" w:cstheme="majorBidi"/>
                  <w:sz w:val="22"/>
                  <w:szCs w:val="22"/>
                  <w:lang w:bidi="ar-SY"/>
                </w:rPr>
                <w:alias w:val="LocationNV_EN"/>
                <w:tag w:val="LocationNV_EN"/>
                <w:id w:val="431948013"/>
                <w:placeholder>
                  <w:docPart w:val="3B8A5BF4FE0347F6BD32495D2D5A93AF"/>
                </w:placeholder>
                <w:showingPlcHdr/>
              </w:sdtPr>
              <w:sdtEndPr/>
              <w:sdtContent>
                <w:r w:rsidRPr="00DD1FE9">
                  <w:rPr>
                    <w:rFonts w:asciiTheme="majorBidi" w:hAnsiTheme="majorBidi" w:cstheme="majorBidi"/>
                    <w:sz w:val="22"/>
                    <w:szCs w:val="22"/>
                    <w:lang w:bidi="ar-SY"/>
                  </w:rPr>
                  <w:t>Darayya</w:t>
                </w:r>
              </w:sdtContent>
            </w:sdt>
            <w:r w:rsidRPr="00DD1FE9">
              <w:rPr>
                <w:rFonts w:asciiTheme="majorBidi" w:hAnsiTheme="majorBidi" w:cstheme="majorBidi"/>
                <w:sz w:val="22"/>
                <w:szCs w:val="22"/>
                <w:lang w:bidi="ar-SY"/>
              </w:rPr>
              <w:t xml:space="preserve"> area, </w:t>
            </w:r>
            <w:sdt>
              <w:sdtPr>
                <w:rPr>
                  <w:rFonts w:asciiTheme="majorBidi" w:hAnsiTheme="majorBidi" w:cstheme="majorBidi"/>
                  <w:sz w:val="22"/>
                  <w:szCs w:val="22"/>
                  <w:lang w:bidi="ar-SY"/>
                </w:rPr>
                <w:alias w:val="GevernerateNV_EN"/>
                <w:tag w:val="GevernerateNV_EN"/>
                <w:id w:val="-690454947"/>
                <w:placeholder>
                  <w:docPart w:val="4893222889734D3CBD57BCC788B3BBE7"/>
                </w:placeholder>
                <w:showingPlcHdr/>
              </w:sdtPr>
              <w:sdtEndPr/>
              <w:sdtContent>
                <w:r w:rsidRPr="00DD1FE9">
                  <w:rPr>
                    <w:rFonts w:asciiTheme="majorBidi" w:hAnsiTheme="majorBidi" w:cstheme="majorBidi"/>
                    <w:sz w:val="22"/>
                    <w:szCs w:val="22"/>
                    <w:lang w:bidi="ar-SY"/>
                  </w:rPr>
                  <w:t>Rural Damascus G</w:t>
                </w:r>
              </w:sdtContent>
            </w:sdt>
            <w:r w:rsidRPr="00DD1FE9">
              <w:rPr>
                <w:rFonts w:asciiTheme="majorBidi" w:hAnsiTheme="majorBidi" w:cstheme="majorBidi"/>
                <w:sz w:val="22"/>
                <w:szCs w:val="22"/>
                <w:lang w:bidi="ar-SY"/>
              </w:rPr>
              <w:t xml:space="preserve"> Governorate, on </w:t>
            </w:r>
            <w:sdt>
              <w:sdtPr>
                <w:rPr>
                  <w:rFonts w:asciiTheme="majorBidi" w:hAnsiTheme="majorBidi" w:cstheme="majorBidi"/>
                  <w:sz w:val="22"/>
                  <w:szCs w:val="22"/>
                  <w:lang w:bidi="ar-SY"/>
                </w:rPr>
                <w:alias w:val="VisitDateNV_EN"/>
                <w:tag w:val="VisitDateNV_EN"/>
                <w:id w:val="1269893188"/>
                <w:placeholder>
                  <w:docPart w:val="4893222889734D3CBD57BCC788B3BBE7"/>
                </w:placeholder>
              </w:sdtPr>
              <w:sdtEndPr/>
              <w:sdtContent>
                <w:r w:rsidRPr="00DD1FE9">
                  <w:rPr>
                    <w:rFonts w:asciiTheme="majorBidi" w:hAnsiTheme="majorBidi" w:cstheme="majorBidi"/>
                    <w:sz w:val="22"/>
                    <w:szCs w:val="22"/>
                    <w:lang w:bidi="ar-SY"/>
                  </w:rPr>
                  <w:t xml:space="preserve">24 March 2020</w:t>
                </w:r>
              </w:sdtContent>
            </w:sdt>
            <w:r w:rsidRPr="00DD1FE9">
              <w:rPr>
                <w:rFonts w:asciiTheme="majorBidi" w:hAnsiTheme="majorBidi" w:cstheme="majorBidi"/>
                <w:sz w:val="22"/>
                <w:szCs w:val="22"/>
                <w:lang w:bidi="ar-SY"/>
              </w:rPr>
              <w:t>.</w:t>
            </w:r>
          </w:p>
          <w:p w:rsidRPr="00FE67BB" w:rsidR="00FE67BB" w:rsidP="00FE67BB" w:rsidRDefault="00FE67BB" w14:paraId="3B43CDA8" w14:textId="77777777">
            <w:pPr>
              <w:bidi w:val="0"/>
              <w:spacing w:line="360" w:lineRule="auto"/>
              <w:rPr>
                <w:rFonts w:asciiTheme="majorBidi" w:hAnsiTheme="majorBidi" w:cstheme="majorBidi"/>
                <w:sz w:val="22"/>
                <w:szCs w:val="22"/>
                <w:lang w:bidi="ar-SY"/>
              </w:rPr>
            </w:pPr>
          </w:p>
        </w:tc>
        <w:tc>
          <w:tcPr>
            <w:tcW w:w="5040" w:type="dxa"/>
            <w:shd w:val="clear" w:color="auto" w:fill="auto"/>
          </w:tcPr>
          <w:p w:rsidRPr="00617F9E" w:rsidR="00FE67BB" w:rsidP="00FE67BB" w:rsidRDefault="00FE67BB" w14:paraId="46CBDE1E" w14:textId="77777777">
            <w:pPr>
              <w:spacing w:line="276" w:lineRule="auto"/>
              <w:jc w:val="lowKashida"/>
              <w:rPr>
                <w:rFonts w:ascii="Simplified Arabic" w:hAnsi="Simplified Arabic" w:cs="Simplified Arabic"/>
                <w:sz w:val="22"/>
                <w:szCs w:val="22"/>
                <w:lang w:bidi="ar-SY"/>
              </w:rPr>
            </w:pPr>
            <w:r w:rsidRPr="00617F9E">
              <w:rPr>
                <w:rFonts w:hint="cs" w:ascii="Simplified Arabic" w:hAnsi="Simplified Arabic" w:cs="Simplified Arabic"/>
                <w:sz w:val="22"/>
                <w:szCs w:val="22"/>
                <w:rtl/>
                <w:lang w:bidi="ar-SY"/>
              </w:rPr>
              <w:t>يتشرف المكتب</w:t>
            </w:r>
            <w:r w:rsidRPr="00617F9E">
              <w:rPr>
                <w:rFonts w:ascii="Simplified Arabic" w:hAnsi="Simplified Arabic" w:cs="Simplified Arabic"/>
                <w:sz w:val="22"/>
                <w:szCs w:val="22"/>
                <w:rtl/>
                <w:lang w:bidi="ar-SY"/>
              </w:rPr>
              <w:t xml:space="preserve"> إعلام الوزارة الموقرة برغبته بقيام </w:t>
            </w:r>
            <w:r w:rsidRPr="00617F9E">
              <w:rPr>
                <w:rFonts w:hint="cs" w:ascii="Simplified Arabic" w:hAnsi="Simplified Arabic" w:cs="Simplified Arabic"/>
                <w:sz w:val="22"/>
                <w:szCs w:val="22"/>
                <w:rtl/>
                <w:lang w:bidi="ar-SY"/>
              </w:rPr>
              <w:t>موظفيه التالية أسماؤهم</w:t>
            </w:r>
            <w:r w:rsidRPr="00617F9E">
              <w:rPr>
                <w:rFonts w:ascii="Simplified Arabic" w:hAnsi="Simplified Arabic" w:cs="Simplified Arabic"/>
                <w:sz w:val="22"/>
                <w:szCs w:val="22"/>
                <w:rtl/>
                <w:lang w:bidi="ar-SY"/>
              </w:rPr>
              <w:t xml:space="preserve"> بزيارة</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إلى</w:t>
            </w:r>
            <w:sdt>
              <w:sdtPr>
                <w:rPr>
                  <w:rFonts w:ascii="Simplified Arabic" w:hAnsi="Simplified Arabic" w:cs="Simplified Arabic"/>
                  <w:sz w:val="22"/>
                  <w:szCs w:val="22"/>
                  <w:rtl/>
                  <w:lang w:bidi="ar-SY"/>
                </w:rPr>
                <w:alias w:val="LocationNV_AR"/>
                <w:tag w:val="LocationNV_AR"/>
                <w:id w:val="-2093231838"/>
                <w:placeholder>
                  <w:docPart w:val="55FA144F44964105B34E115066EF3A22"/>
                </w:placeholder>
                <w:showingPlcHdr/>
              </w:sdtPr>
              <w:sdtEndPr/>
              <w:sdtContent>
                <w:r w:rsidRPr="00617F9E">
                  <w:rPr>
                    <w:rFonts w:ascii="Simplified Arabic" w:hAnsi="Simplified Arabic" w:cs="Simplified Arabic"/>
                    <w:sz w:val="22"/>
                    <w:szCs w:val="22"/>
                    <w:lang w:bidi="ar-SY"/>
                  </w:rPr>
                  <w:t>داريا</w:t>
                </w:r>
              </w:sdtContent>
            </w:sdt>
            <w:r w:rsidRPr="00617F9E">
              <w:rPr>
                <w:rFonts w:ascii="Simplified Arabic" w:hAnsi="Simplified Arabic" w:cs="Simplified Arabic"/>
                <w:sz w:val="22"/>
                <w:szCs w:val="22"/>
                <w:lang w:bidi="ar-SY"/>
              </w:rPr>
              <w:t xml:space="preserve"> </w:t>
            </w:r>
            <w:r w:rsidRPr="00617F9E">
              <w:rPr>
                <w:rFonts w:ascii="Simplified Arabic" w:hAnsi="Simplified Arabic" w:cs="Simplified Arabic"/>
                <w:sz w:val="22"/>
                <w:szCs w:val="22"/>
                <w:rtl/>
                <w:lang w:bidi="ar-SY"/>
              </w:rPr>
              <w:t>، محافظة</w:t>
            </w:r>
            <w:sdt>
              <w:sdtPr>
                <w:rPr>
                  <w:rFonts w:ascii="Simplified Arabic" w:hAnsi="Simplified Arabic" w:cs="Simplified Arabic"/>
                  <w:sz w:val="22"/>
                  <w:szCs w:val="22"/>
                  <w:rtl/>
                  <w:lang w:bidi="ar-SY"/>
                </w:rPr>
                <w:alias w:val="GevernerateNV_AR"/>
                <w:tag w:val="GevernerateNV_AR"/>
                <w:id w:val="-1062018881"/>
                <w:placeholder>
                  <w:docPart w:val="55FA144F44964105B34E115066EF3A22"/>
                </w:placeholder>
                <w:showingPlcHdr/>
              </w:sdtPr>
              <w:sdtEndPr/>
              <w:sdtContent>
                <w:r w:rsidRPr="00617F9E">
                  <w:rPr>
                    <w:rFonts w:asciiTheme="majorBidi" w:hAnsiTheme="majorBidi" w:cstheme="majorBidi"/>
                    <w:sz w:val="22"/>
                    <w:szCs w:val="22"/>
                    <w:lang w:bidi="ar-SY"/>
                  </w:rPr>
                  <w:t>ريف دمشق</w:t>
                </w:r>
              </w:sdtContent>
            </w:sdt>
            <w:r w:rsidRPr="00617F9E">
              <w:rPr>
                <w:rFonts w:ascii="Simplified Arabic" w:hAnsi="Simplified Arabic" w:cs="Simplified Arabic"/>
                <w:sz w:val="22"/>
                <w:szCs w:val="22"/>
                <w:lang w:bidi="ar-SY"/>
              </w:rPr>
              <w:t xml:space="preserve"> </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وذلك بتاريخ</w:t>
            </w:r>
            <w:r w:rsidRPr="00617F9E">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isitDateNV_AR"/>
                <w:tag w:val="VisitDateNV_AR"/>
                <w:id w:val="288176495"/>
                <w:placeholder>
                  <w:docPart w:val="55FA144F44964105B34E115066EF3A22"/>
                </w:placeholder>
              </w:sdtPr>
              <w:sdtEndPr/>
              <w:sdtContent>
                <w:r w:rsidRPr="00617F9E">
                  <w:rPr>
                    <w:rFonts w:ascii="Simplified Arabic" w:hAnsi="Simplified Arabic" w:cs="Simplified Arabic"/>
                    <w:sz w:val="22"/>
                    <w:szCs w:val="22"/>
                    <w:rtl/>
                    <w:lang w:bidi="ar-SY"/>
                  </w:rPr>
                  <w:t>24 آذار 2020</w:t>
                </w:r>
              </w:sdtContent>
            </w:sdt>
            <w:r w:rsidRPr="00617F9E">
              <w:rPr>
                <w:rFonts w:ascii="Simplified Arabic" w:hAnsi="Simplified Arabic" w:cs="Simplified Arabic"/>
                <w:sz w:val="22"/>
                <w:szCs w:val="22"/>
                <w:lang w:bidi="ar-SY"/>
              </w:rPr>
              <w:t>.</w:t>
            </w:r>
          </w:p>
          <w:p w:rsidRPr="00655B00" w:rsidR="00FE67BB" w:rsidP="00FE67BB" w:rsidRDefault="00FE67BB" w14:paraId="333584F7" w14:textId="77777777">
            <w:pPr>
              <w:spacing w:line="276" w:lineRule="auto"/>
              <w:jc w:val="lowKashida"/>
              <w:rPr>
                <w:rFonts w:ascii="Simplified Arabic" w:hAnsi="Simplified Arabic" w:cs="Simplified Arabic"/>
                <w:sz w:val="22"/>
                <w:szCs w:val="22"/>
                <w:rtl/>
                <w:lang w:bidi="ar-SY"/>
              </w:rPr>
            </w:pPr>
          </w:p>
        </w:tc>
      </w:tr>
      <w:tr w:rsidRPr="00655B00" w:rsidR="00FE67BB" w:rsidTr="00323EB3" w14:paraId="17DF53CE" w14:textId="77777777">
        <w:trPr>
          <w:trHeight w:val="70"/>
        </w:trPr>
        <w:tc>
          <w:tcPr>
            <w:tcW w:w="5257" w:type="dxa"/>
            <w:shd w:val="clear" w:color="auto" w:fill="auto"/>
          </w:tcPr>
          <w:p w:rsidR="00FE67BB" w:rsidP="00FE67BB" w:rsidRDefault="00FE67BB" w14:paraId="3E76728D" w14:textId="77777777">
            <w:pPr>
              <w:bidi w:val="0"/>
              <w:spacing w:line="276" w:lineRule="auto"/>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The purpose of the visit is to </w:t>
            </w:r>
            <w:sdt>
              <w:sdtPr>
                <w:rPr>
                  <w:rFonts w:asciiTheme="majorBidi" w:hAnsiTheme="majorBidi" w:cstheme="majorBidi"/>
                  <w:sz w:val="22"/>
                  <w:szCs w:val="22"/>
                  <w:lang w:bidi="ar-SY"/>
                </w:rPr>
                <w:alias w:val="VisitPurposeNV_EN"/>
                <w:tag w:val="VisitPurposeNV_EN"/>
                <w:id w:val="-408702515"/>
                <w:placeholder>
                  <w:docPart w:val="B6E31B5F4CC940B8AB6381CF3E0DA7E4"/>
                </w:placeholder>
                <w:showingPlcHdr/>
              </w:sdtPr>
              <w:sdtEndPr/>
              <w:sdtContent>
                <w:r w:rsidRPr="00DD1FE9">
                  <w:rPr>
                    <w:rFonts w:asciiTheme="majorBidi" w:hAnsiTheme="majorBidi" w:cstheme="majorBidi"/>
                    <w:sz w:val="22"/>
                    <w:szCs w:val="22"/>
                    <w:lang w:bidi="ar-SY"/>
                  </w:rPr>
                  <w:t>to check the progress of “bakery rehabilitation project”, implemented by PUI under the partnership agreement signed with UNHCR, and to follow up on the installation of shelter material packages implemented by SARC, under the partnership agreement signed with UNHCR.</w:t>
                </w:r>
              </w:sdtContent>
            </w:sdt>
            <w:r w:rsidRPr="00DD1FE9">
              <w:rPr>
                <w:rFonts w:asciiTheme="majorBidi" w:hAnsiTheme="majorBidi" w:cstheme="majorBidi"/>
                <w:sz w:val="22"/>
                <w:szCs w:val="22"/>
                <w:lang w:bidi="ar-SY"/>
              </w:rPr>
              <w:t>.</w:t>
            </w:r>
          </w:p>
          <w:p w:rsidRPr="00FE67BB" w:rsidR="00FE67BB" w:rsidP="00FE67BB" w:rsidRDefault="00FE67BB" w14:paraId="0C444E86" w14:textId="1DFE43A9">
            <w:pPr>
              <w:bidi w:val="0"/>
              <w:spacing w:line="276" w:lineRule="auto"/>
              <w:rPr>
                <w:rFonts w:asciiTheme="majorBidi" w:hAnsiTheme="majorBidi" w:cstheme="majorBidi"/>
                <w:sz w:val="22"/>
                <w:szCs w:val="22"/>
                <w:lang w:bidi="ar-SY"/>
              </w:rPr>
            </w:pPr>
          </w:p>
        </w:tc>
        <w:tc>
          <w:tcPr>
            <w:tcW w:w="5040" w:type="dxa"/>
            <w:shd w:val="clear" w:color="auto" w:fill="auto"/>
          </w:tcPr>
          <w:p w:rsidR="00FE67BB" w:rsidP="00FE67BB" w:rsidRDefault="00FE67BB" w14:paraId="0AC66D37"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تهدف هذه  الزيارة </w:t>
            </w:r>
            <w:sdt>
              <w:sdtPr>
                <w:rPr>
                  <w:rFonts w:ascii="Simplified Arabic" w:hAnsi="Simplified Arabic" w:cs="Simplified Arabic"/>
                  <w:sz w:val="22"/>
                  <w:szCs w:val="22"/>
                  <w:rtl/>
                  <w:lang w:bidi="ar-SY"/>
                </w:rPr>
                <w:alias w:val="VisitPurposeNV_AR"/>
                <w:tag w:val="VisitPurposeNV_AR"/>
                <w:id w:val="192354440"/>
                <w:placeholder>
                  <w:docPart w:val="422D7B4D247040B08C85AE663EFB0DE1"/>
                </w:placeholder>
              </w:sdtPr>
              <w:sdtEndPr/>
              <w:sdtContent>
                <w:r>
                  <w:rPr>
                    <w:rFonts w:ascii="Simplified Arabic" w:hAnsi="Simplified Arabic" w:cs="Simplified Arabic"/>
                    <w:sz w:val="22"/>
                    <w:szCs w:val="22"/>
                    <w:lang w:bidi="ar-SY"/>
                  </w:rPr>
                  <w:t>متابعة سير العمل في مشروع تأهيل مخبز داريا المنفذ من قبل منظمة إسعاف أولي الدولية  وفق إطار الاتفاقية الموقعة مع مكتب مفوضية شؤون اللاجيئن، و الإطلاع على سير العمل في مشروع تركيب مواد الإيواء المنفذ من فبل منظمة الهلال العربي السوري الأحمر وفق إطار الاتفاقية الموقعة مع مكتب مفوضية شؤون اللاجيئن</w:t>
                </w:r>
              </w:sdtContent>
            </w:sdt>
          </w:p>
          <w:p w:rsidRPr="00655B00" w:rsidR="00EB776C" w:rsidP="00FE67BB" w:rsidRDefault="00EB776C" w14:paraId="33853216" w14:textId="3BE99358">
            <w:pPr>
              <w:spacing w:line="276" w:lineRule="auto"/>
              <w:jc w:val="lowKashida"/>
              <w:rPr>
                <w:rFonts w:ascii="Simplified Arabic" w:hAnsi="Simplified Arabic" w:cs="Simplified Arabic"/>
                <w:sz w:val="22"/>
                <w:szCs w:val="22"/>
                <w:rtl/>
                <w:lang w:bidi="ar-SY"/>
              </w:rPr>
            </w:pPr>
          </w:p>
        </w:tc>
      </w:tr>
      <w:tr w:rsidRPr="00655B00" w:rsidR="00FE67BB" w:rsidTr="00323EB3" w14:paraId="7B2CC8F4" w14:textId="77777777">
        <w:trPr>
          <w:trHeight w:val="70"/>
        </w:trPr>
        <w:tc>
          <w:tcPr>
            <w:tcW w:w="5257" w:type="dxa"/>
            <w:shd w:val="clear" w:color="auto" w:fill="auto"/>
          </w:tcPr>
          <w:p w:rsidRPr="00DD1FE9" w:rsidR="00FE67BB" w:rsidP="00FE67BB" w:rsidRDefault="00FE67BB" w14:paraId="06617CE5"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visit will be conducted in coordination with SARC</w:t>
            </w:r>
          </w:p>
          <w:p w:rsidRPr="00FE67BB" w:rsidR="00FE67BB" w:rsidP="00FE67BB" w:rsidRDefault="00FE67BB" w14:paraId="15F2A029" w14:textId="749E852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and Rural Damascus Governorate.</w:t>
            </w:r>
          </w:p>
        </w:tc>
        <w:tc>
          <w:tcPr>
            <w:tcW w:w="5040" w:type="dxa"/>
            <w:shd w:val="clear" w:color="auto" w:fill="auto"/>
          </w:tcPr>
          <w:p w:rsidR="00FE67BB" w:rsidP="00FE67BB" w:rsidRDefault="00FE67BB" w14:paraId="0C5D0DCA" w14:textId="77777777">
            <w:pPr>
              <w:spacing w:line="276" w:lineRule="auto"/>
              <w:jc w:val="lowKashida"/>
              <w:rPr>
                <w:rFonts w:ascii="Simplified Arabic" w:hAnsi="Simplified Arabic" w:cs="Simplified Arabic"/>
                <w:sz w:val="22"/>
                <w:szCs w:val="22"/>
                <w:lang w:bidi="ar-SY"/>
              </w:rPr>
            </w:pPr>
            <w:r w:rsidRPr="009A03BE">
              <w:rPr>
                <w:rFonts w:ascii="Simplified Arabic" w:hAnsi="Simplified Arabic" w:cs="Simplified Arabic"/>
                <w:sz w:val="22"/>
                <w:szCs w:val="22"/>
                <w:rtl/>
                <w:lang w:bidi="ar-SY"/>
              </w:rPr>
              <w:t>ستتم هذه الزيارة بالتنسيق مع كل من االهلال الاحمر العربي السوري</w:t>
            </w:r>
            <w:r>
              <w:rPr>
                <w:rFonts w:ascii="Simplified Arabic" w:hAnsi="Simplified Arabic" w:cs="Simplified Arabic"/>
                <w:sz w:val="22"/>
                <w:szCs w:val="22"/>
                <w:rtl/>
                <w:lang w:bidi="ar-SY"/>
              </w:rPr>
              <w:br/>
            </w:r>
            <w:r>
              <w:rPr>
                <w:rFonts w:hint="cs" w:ascii="Simplified Arabic" w:hAnsi="Simplified Arabic" w:cs="Simplified Arabic"/>
                <w:sz w:val="22"/>
                <w:szCs w:val="22"/>
                <w:rtl/>
                <w:lang w:bidi="ar-SY"/>
              </w:rPr>
              <w:t>و محافظة ريف دمشق</w:t>
            </w:r>
            <w:r>
              <w:rPr>
                <w:rFonts w:ascii="Simplified Arabic" w:hAnsi="Simplified Arabic" w:cs="Simplified Arabic"/>
                <w:sz w:val="22"/>
                <w:szCs w:val="22"/>
                <w:lang w:bidi="ar-SY"/>
              </w:rPr>
              <w:t>.</w:t>
            </w:r>
            <w:bookmarkStart w:name="_GoBack" w:id="0"/>
            <w:bookmarkEnd w:id="0"/>
          </w:p>
          <w:p w:rsidRPr="00655B00" w:rsidR="00FE67BB" w:rsidP="00FE67BB" w:rsidRDefault="00FE67BB" w14:paraId="17F7094F" w14:textId="611561FD">
            <w:pPr>
              <w:spacing w:line="276" w:lineRule="auto"/>
              <w:jc w:val="lowKashida"/>
              <w:rPr>
                <w:rFonts w:ascii="Simplified Arabic" w:hAnsi="Simplified Arabic" w:cs="Simplified Arabic"/>
                <w:sz w:val="22"/>
                <w:szCs w:val="22"/>
                <w:rtl/>
                <w:lang w:bidi="ar-SY"/>
              </w:rPr>
            </w:pPr>
          </w:p>
        </w:tc>
      </w:tr>
      <w:tr w:rsidRPr="00655B00" w:rsidR="00FE67BB" w:rsidTr="00323EB3" w14:paraId="5EA193CA" w14:textId="77777777">
        <w:trPr>
          <w:trHeight w:val="70"/>
        </w:trPr>
        <w:tc>
          <w:tcPr>
            <w:tcW w:w="5257" w:type="dxa"/>
            <w:shd w:val="clear" w:color="auto" w:fill="auto"/>
          </w:tcPr>
          <w:p w:rsidRPr="00FE67BB" w:rsidR="00FE67BB" w:rsidP="00FE67BB" w:rsidRDefault="00FE67BB" w14:paraId="365FF736" w14:textId="790442C4">
            <w:pPr>
              <w:bidi w:val="0"/>
              <w:spacing w:line="360" w:lineRule="auto"/>
              <w:rPr>
                <w:rFonts w:asciiTheme="majorBidi" w:hAnsiTheme="majorBidi" w:cstheme="majorBidi"/>
                <w:sz w:val="22"/>
                <w:szCs w:val="22"/>
                <w:lang w:bidi="ar-SY"/>
              </w:rPr>
            </w:pPr>
            <w:r w:rsidRPr="00FE67BB">
              <w:rPr>
                <w:rFonts w:asciiTheme="majorBidi" w:hAnsiTheme="majorBidi" w:cstheme="majorBidi"/>
                <w:sz w:val="22"/>
                <w:szCs w:val="22"/>
                <w:lang w:bidi="ar-SY"/>
              </w:rPr>
              <w:t>UNHCR’s team is composed of the following staff members:</w:t>
            </w:r>
          </w:p>
        </w:tc>
        <w:tc>
          <w:tcPr>
            <w:tcW w:w="5040" w:type="dxa"/>
            <w:shd w:val="clear" w:color="auto" w:fill="auto"/>
          </w:tcPr>
          <w:p w:rsidRPr="00FE67BB" w:rsidR="00FE67BB" w:rsidP="00FE67BB" w:rsidRDefault="00FE67BB" w14:paraId="1A9B9B4D" w14:textId="0B5CC5BD">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ويضم وفد مكتب المفوضية السادة التالية أسماؤهم:</w:t>
            </w:r>
          </w:p>
        </w:tc>
      </w:tr>
      <w:tr w:rsidRPr="00655B00" w:rsidR="00C75A1D" w:rsidTr="00323EB3" w14:paraId="0B3DC8C4" w14:textId="77777777">
        <w:trPr>
          <w:trHeight w:val="70"/>
        </w:trPr>
        <w:tc>
          <w:tcPr>
            <w:tcW w:w="5257" w:type="dxa"/>
            <w:shd w:val="clear" w:color="auto" w:fill="auto"/>
          </w:tcPr>
          <w:sdt>
            <w:sdtPr>
              <w:rPr>
                <w:rFonts w:asciiTheme="majorBidi" w:hAnsiTheme="majorBidi" w:cstheme="majorBidi"/>
                <w:sz w:val="22"/>
                <w:szCs w:val="22"/>
                <w:lang w:bidi="ar-SY"/>
              </w:rPr>
              <w:alias w:val="lstStaffEN"/>
              <w:tag w:val="lstStaffEN"/>
              <w:id w:val="2035379373"/>
              <w15:repeatingSection/>
            </w:sdtPr>
            <w:sdtContent>
              <w:sdt>
                <w:sdtPr>
                  <w:rPr>
                    <w:rFonts w:asciiTheme="majorBidi" w:hAnsiTheme="majorBidi" w:cstheme="majorBidi"/>
                    <w:sz w:val="22"/>
                    <w:szCs w:val="22"/>
                    <w:lang w:bidi="ar-SY"/>
                  </w:rPr>
                  <w:id w:val="1489280985"/>
                  <w:placeholder>
                    <w:docPart w:val="8D2DFB8FBAD04F5C87B64449B897DD8E"/>
                  </w:placeholder>
                  <w15:repeatingSectionItem/>
                </w:sdtPr>
                <w:sdtEndPr/>
                <w:sdtContent>
                  <w:p w:rsidRPr="00DD1FE9" w:rsidR="00C75A1D" w:rsidP="00C75A1D" w:rsidRDefault="00C75A1D" w14:paraId="4D215D27" w14:textId="39CE90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Alaa Al Abbas, Senior Security Assistant, national of Syria;</w:t>
                    </w:r>
                  </w:p>
                </w:sdtContent>
              </w:sdt>
              <w:sdt>
                <w:sdtPr>
                  <w:rPr>
                    <w:rFonts w:asciiTheme="majorBidi" w:hAnsiTheme="majorBidi" w:cstheme="majorBidi"/>
                    <w:sz w:val="22"/>
                    <w:szCs w:val="22"/>
                    <w:lang w:bidi="ar-SY"/>
                  </w:rPr>
                  <w:id w:val="-845012884"/>
                  <w:placeholder>
                    <w:docPart w:val="EC02D12F88E54026A21CDEC7FC21DDC0"/>
                  </w:placeholder>
                  <w15:repeatingSectionItem/>
                </w:sdtPr>
                <w:sdtEndPr/>
                <w:sdtContent>
                  <w:p w:rsidRPr="00DD1FE9" w:rsidR="00C75A1D" w:rsidP="00C75A1D" w:rsidRDefault="00C75A1D" w14:paraId="13FF7983"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Noura Ghoulfaj, Livelih &amp; Econom Incl Associate, national of Syria;</w:t>
                    </w:r>
                  </w:p>
                </w:sdtContent>
              </w:sdt>
              <w:sdt>
                <w:sdtPr>
                  <w:rPr>
                    <w:rFonts w:asciiTheme="majorBidi" w:hAnsiTheme="majorBidi" w:cstheme="majorBidi"/>
                    <w:sz w:val="22"/>
                    <w:szCs w:val="22"/>
                    <w:lang w:bidi="ar-SY"/>
                  </w:rPr>
                  <w:id w:val="1109315964"/>
                  <w:placeholder>
                    <w:docPart w:val="F49F81659FAD4E4ABE72A287E4033CBB"/>
                  </w:placeholder>
                  <w15:repeatingSectionItem/>
                </w:sdtPr>
                <w:sdtEndPr/>
                <w:sdtContent>
                  <w:p w:rsidRPr="00DD1FE9" w:rsidR="00C75A1D" w:rsidP="00C75A1D" w:rsidRDefault="00C75A1D" w14:paraId="4AE54FFC"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Bassel Fallouh, Security Associate, national of Syria;</w:t>
                    </w:r>
                  </w:p>
                </w:sdtContent>
              </w:sdt>
              <w:sdt>
                <w:sdtPr>
                  <w:rPr>
                    <w:rFonts w:asciiTheme="majorBidi" w:hAnsiTheme="majorBidi" w:cstheme="majorBidi"/>
                    <w:sz w:val="22"/>
                    <w:szCs w:val="22"/>
                    <w:lang w:bidi="ar-SY"/>
                  </w:rPr>
                  <w:id w:val="-990404654"/>
                  <w:placeholder>
                    <w:docPart w:val="A58F2D90EF5C4937B36E4A050A55C609"/>
                  </w:placeholder>
                  <w15:repeatingSectionItem/>
                </w:sdtPr>
                <w:sdtEndPr/>
                <w:sdtContent>
                  <w:p w:rsidRPr="00DD1FE9" w:rsidR="00C75A1D" w:rsidP="00C75A1D" w:rsidRDefault="00C75A1D" w14:paraId="5A3A55A1"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MHD Hani Shahrour, Senior Security Associate, national of Syria;</w:t>
                    </w:r>
                  </w:p>
                </w:sdtContent>
              </w:sdt>
              <w:sdt>
                <w:sdtPr>
                  <w:rPr>
                    <w:rFonts w:asciiTheme="majorBidi" w:hAnsiTheme="majorBidi" w:cstheme="majorBidi"/>
                    <w:sz w:val="22"/>
                    <w:szCs w:val="22"/>
                    <w:lang w:bidi="ar-SY"/>
                  </w:rPr>
                  <w:id w:val="-991563318"/>
                  <w:placeholder>
                    <w:docPart w:val="6FFDB91522A94860B317AE780BFF9858"/>
                  </w:placeholder>
                  <w15:repeatingSectionItem/>
                </w:sdtPr>
                <w:sdtEndPr/>
                <w:sdtContent>
                  <w:p w:rsidRPr="00DD1FE9" w:rsidR="00C75A1D" w:rsidP="00C75A1D" w:rsidRDefault="00C75A1D" w14:paraId="0AF3EE96"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Hazzaa Aljondi, Shelter Associate, national of Syria;</w:t>
                    </w:r>
                  </w:p>
                </w:sdtContent>
              </w:sdt>
              <w:sdt>
                <w:sdtPr>
                  <w:rPr>
                    <w:rFonts w:asciiTheme="majorBidi" w:hAnsiTheme="majorBidi" w:cstheme="majorBidi"/>
                    <w:sz w:val="22"/>
                    <w:szCs w:val="22"/>
                    <w:lang w:bidi="ar-SY"/>
                  </w:rPr>
                  <w:id w:val="681786481"/>
                  <w:placeholder>
                    <w:docPart w:val="BFF3234BD050438EB749D43A84386C13"/>
                  </w:placeholder>
                  <w15:repeatingSectionItem/>
                </w:sdtPr>
                <w:sdtEndPr/>
                <w:sdtContent>
                  <w:p w:rsidRPr="00DD1FE9" w:rsidR="00C75A1D" w:rsidP="00C75A1D" w:rsidRDefault="00C75A1D" w14:paraId="4B14B5F3"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Manoush Qara-Yacoubian, Field Assistant, national of Syria;</w:t>
                    </w:r>
                  </w:p>
                </w:sdtContent>
              </w:sdt>
              <w:sdt>
                <w:sdtPr>
                  <w:rPr>
                    <w:rFonts w:asciiTheme="majorBidi" w:hAnsiTheme="majorBidi" w:cstheme="majorBidi"/>
                    <w:sz w:val="22"/>
                    <w:szCs w:val="22"/>
                    <w:lang w:bidi="ar-SY"/>
                  </w:rPr>
                  <w:id w:val="-1477453341"/>
                  <w:placeholder>
                    <w:docPart w:val="E832C04C6A334CCEB10C635AB0A2F57F"/>
                  </w:placeholder>
                  <w15:repeatingSectionItem/>
                </w:sdtPr>
                <w:sdtEndPr/>
                <w:sdtContent>
                  <w:p w:rsidRPr="00DD1FE9" w:rsidR="00C75A1D" w:rsidP="00C75A1D" w:rsidRDefault="00C75A1D" w14:paraId="749513B9"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Randa Koudsi, Senior Protection Associate (Community-Based), national of Syria;</w:t>
                    </w:r>
                  </w:p>
                </w:sdtContent>
              </w:sdt>
              <w:sdt/>
              <w:sdt/>
              <w:sdt/>
              <w:sdt/>
              <w:sdt/>
              <w:sdt/>
              <w:sdt/>
              <w:sdt/>
              <w:sdt/>
              <w:sdt/>
              <w:sdt/>
              <w:sdt/>
              <w:sdt/>
            </w:sdtContent>
          </w:sdt>
          <w:p w:rsidRPr="00DD1FE9" w:rsidR="00C75A1D" w:rsidP="00323EB3" w:rsidRDefault="00C75A1D" w14:paraId="1DE3228E"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sdt>
            <w:sdtPr>
              <w:rPr>
                <w:rFonts w:ascii="Simplified Arabic" w:hAnsi="Simplified Arabic" w:cs="Simplified Arabic"/>
                <w:sz w:val="22"/>
                <w:szCs w:val="22"/>
                <w:rtl/>
                <w:lang w:bidi="ar-SY"/>
              </w:rPr>
              <w:alias w:val="lstStaffAR"/>
              <w:tag w:val="lstStaffAR"/>
              <w:id w:val="46111776"/>
              <w15:repeatingSection/>
            </w:sdtPr>
            <w:sdtContent>
              <w:sdt>
                <w:sdtPr>
                  <w:rPr>
                    <w:rFonts w:ascii="Simplified Arabic" w:hAnsi="Simplified Arabic" w:cs="Simplified Arabic"/>
                    <w:sz w:val="22"/>
                    <w:szCs w:val="22"/>
                    <w:rtl/>
                    <w:lang w:bidi="ar-SY"/>
                  </w:rPr>
                  <w:id w:val="1694505227"/>
                  <w:placeholder>
                    <w:docPart w:val="1E3FAE2042164880916DD00D0BFB267F"/>
                  </w:placeholder>
                  <w15:repeatingSectionItem/>
                </w:sdtPr>
                <w:sdtEndPr/>
                <w:sdtContent>
                  <w:p w:rsidRPr="00C75A1D" w:rsidR="00C75A1D" w:rsidP="00C75A1D" w:rsidRDefault="00C75A1D" w14:paraId="09E69240" w14:textId="2A6DC55A">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علاء  العباس، كبير المساعدين في قسم السلامة، من الجنسية السورية;</w:t>
                    </w:r>
                  </w:p>
                </w:sdtContent>
              </w:sdt>
              <w:sdt>
                <w:sdtPr>
                  <w:rPr>
                    <w:rFonts w:ascii="Simplified Arabic" w:hAnsi="Simplified Arabic" w:cs="Simplified Arabic"/>
                    <w:sz w:val="22"/>
                    <w:szCs w:val="22"/>
                    <w:rtl/>
                    <w:lang w:bidi="ar-SY"/>
                  </w:rPr>
                  <w:id w:val="448055865"/>
                  <w:placeholder>
                    <w:docPart w:val="A53D76399701413ABE368EF5FB6F5CF7"/>
                  </w:placeholder>
                  <w15:repeatingSectionItem/>
                </w:sdtPr>
                <w:sdtEndPr/>
                <w:sdtContent>
                  <w:p w:rsidRPr="00C75A1D" w:rsidR="00C75A1D" w:rsidP="00C75A1D" w:rsidRDefault="00C75A1D" w14:paraId="6D85576C"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نورا  غولفج، معاونة في قسم سبل العيش، من الجنسية السورية;</w:t>
                    </w:r>
                  </w:p>
                </w:sdtContent>
              </w:sdt>
              <w:sdt>
                <w:sdtPr>
                  <w:rPr>
                    <w:rFonts w:ascii="Simplified Arabic" w:hAnsi="Simplified Arabic" w:cs="Simplified Arabic"/>
                    <w:sz w:val="22"/>
                    <w:szCs w:val="22"/>
                    <w:rtl/>
                    <w:lang w:bidi="ar-SY"/>
                  </w:rPr>
                  <w:id w:val="358249323"/>
                  <w:placeholder>
                    <w:docPart w:val="E89DACA8B38647CCBB2EF2D83CA47603"/>
                  </w:placeholder>
                  <w15:repeatingSectionItem/>
                </w:sdtPr>
                <w:sdtEndPr/>
                <w:sdtContent>
                  <w:p w:rsidRPr="00C75A1D" w:rsidR="00C75A1D" w:rsidP="00C75A1D" w:rsidRDefault="00C75A1D" w14:paraId="2F77B096"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باسل  فلوح، معاون في قسم السلامة، من الجنسية السورية;</w:t>
                    </w:r>
                  </w:p>
                </w:sdtContent>
              </w:sdt>
              <w:sdt>
                <w:sdtPr>
                  <w:rPr>
                    <w:rFonts w:ascii="Simplified Arabic" w:hAnsi="Simplified Arabic" w:cs="Simplified Arabic"/>
                    <w:sz w:val="22"/>
                    <w:szCs w:val="22"/>
                    <w:rtl/>
                    <w:lang w:bidi="ar-SY"/>
                  </w:rPr>
                  <w:id w:val="-430275036"/>
                  <w:placeholder>
                    <w:docPart w:val="E2E09C77A48E4D49B58A6C31214D47C6"/>
                  </w:placeholder>
                  <w15:repeatingSectionItem/>
                </w:sdtPr>
                <w:sdtEndPr/>
                <w:sdtContent>
                  <w:p w:rsidRPr="00C75A1D" w:rsidR="00C75A1D" w:rsidP="00C75A1D" w:rsidRDefault="00C75A1D" w14:paraId="1DBE4921"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محمد هاني  شحرور، كبير المعاونين في قسم السلامة، من الجنسية السورية;</w:t>
                    </w:r>
                  </w:p>
                </w:sdtContent>
              </w:sdt>
              <w:sdt>
                <w:sdtPr>
                  <w:rPr>
                    <w:rFonts w:ascii="Simplified Arabic" w:hAnsi="Simplified Arabic" w:cs="Simplified Arabic"/>
                    <w:sz w:val="22"/>
                    <w:szCs w:val="22"/>
                    <w:rtl/>
                    <w:lang w:bidi="ar-SY"/>
                  </w:rPr>
                  <w:id w:val="-103113471"/>
                  <w:placeholder>
                    <w:docPart w:val="E69F40C225CF46B38E853AF70B166EA1"/>
                  </w:placeholder>
                  <w15:repeatingSectionItem/>
                </w:sdtPr>
                <w:sdtEndPr/>
                <w:sdtContent>
                  <w:p w:rsidRPr="00C75A1D" w:rsidR="00C75A1D" w:rsidP="00C75A1D" w:rsidRDefault="00C75A1D" w14:paraId="28083A47"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هزاع  الجندي، معاون في قسم الإيواء، من الجنسية السورية;</w:t>
                    </w:r>
                  </w:p>
                </w:sdtContent>
              </w:sdt>
              <w:sdt>
                <w:sdtPr>
                  <w:rPr>
                    <w:rFonts w:ascii="Simplified Arabic" w:hAnsi="Simplified Arabic" w:cs="Simplified Arabic"/>
                    <w:sz w:val="22"/>
                    <w:szCs w:val="22"/>
                    <w:rtl/>
                    <w:lang w:bidi="ar-SY"/>
                  </w:rPr>
                  <w:id w:val="1963911309"/>
                  <w:placeholder>
                    <w:docPart w:val="1DEA1B47153F44EF88423CC6FFF1F853"/>
                  </w:placeholder>
                  <w15:repeatingSectionItem/>
                </w:sdtPr>
                <w:sdtEndPr/>
                <w:sdtContent>
                  <w:p w:rsidRPr="00C75A1D" w:rsidR="00C75A1D" w:rsidP="00C75A1D" w:rsidRDefault="00C75A1D" w14:paraId="5EB06D9D"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مانوش  قره يعقوبيان، مساعدة في القسم الميداني، من الجنسية السورية;</w:t>
                    </w:r>
                  </w:p>
                </w:sdtContent>
              </w:sdt>
              <w:sdt>
                <w:sdtPr>
                  <w:rPr>
                    <w:rFonts w:ascii="Simplified Arabic" w:hAnsi="Simplified Arabic" w:cs="Simplified Arabic"/>
                    <w:sz w:val="22"/>
                    <w:szCs w:val="22"/>
                    <w:rtl/>
                    <w:lang w:bidi="ar-SY"/>
                  </w:rPr>
                  <w:id w:val="-1715497304"/>
                  <w:placeholder>
                    <w:docPart w:val="D4EA7BF9782A491A8227A605BB31BC75"/>
                  </w:placeholder>
                  <w15:repeatingSectionItem/>
                </w:sdtPr>
                <w:sdtEndPr/>
                <w:sdtContent>
                  <w:p w:rsidRPr="00C75A1D" w:rsidR="00C75A1D" w:rsidP="00C75A1D" w:rsidRDefault="00C75A1D" w14:paraId="316A063D"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رندا قدسي، كبيرة المعاونين في قسم الرعاية الاجتماعية، من الجنسية السورية;</w:t>
                    </w:r>
                  </w:p>
                </w:sdtContent>
              </w:sdt>
              <w:sdt/>
              <w:sdt/>
              <w:sdt/>
              <w:sdt/>
              <w:sdt/>
              <w:sdt/>
              <w:sdt/>
              <w:sdt/>
              <w:sdt/>
              <w:sdt/>
              <w:sdt/>
              <w:sdt/>
              <w:sdt/>
            </w:sdtContent>
          </w:sdt>
          <w:p w:rsidRPr="00655B00" w:rsidR="00C75A1D" w:rsidP="00323EB3" w:rsidRDefault="00C75A1D" w14:paraId="2DB170B6" w14:textId="77777777">
            <w:pPr>
              <w:spacing w:line="276" w:lineRule="auto"/>
              <w:jc w:val="lowKashida"/>
              <w:rPr>
                <w:rFonts w:ascii="Simplified Arabic" w:hAnsi="Simplified Arabic" w:cs="Simplified Arabic"/>
                <w:sz w:val="22"/>
                <w:szCs w:val="22"/>
                <w:rtl/>
                <w:lang w:bidi="ar-SY"/>
              </w:rPr>
            </w:pPr>
          </w:p>
        </w:tc>
      </w:tr>
      <w:tr w:rsidRPr="00655B00" w:rsidR="00323EB3" w:rsidTr="00323EB3" w14:paraId="76C2BF98" w14:textId="77777777">
        <w:trPr>
          <w:trHeight w:val="70"/>
        </w:trPr>
        <w:tc>
          <w:tcPr>
            <w:tcW w:w="5257" w:type="dxa"/>
            <w:shd w:val="clear" w:color="auto" w:fill="auto"/>
          </w:tcPr>
          <w:p w:rsidRPr="00DD1FE9" w:rsidR="00323EB3" w:rsidP="00323EB3" w:rsidRDefault="00323EB3" w14:paraId="0CA75BCB" w14:textId="77777777">
            <w:pPr>
              <w:bidi w:val="0"/>
              <w:spacing w:line="276"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lastRenderedPageBreak/>
              <w:t xml:space="preserve">The team will depart and return back in white Toyota Land Cruiser vehicles holding plate numbers </w:t>
            </w:r>
            <w:sdt>
              <w:sdtPr>
                <w:rPr>
                  <w:rFonts w:asciiTheme="majorBidi" w:hAnsiTheme="majorBidi" w:cstheme="majorBidi"/>
                  <w:sz w:val="22"/>
                  <w:szCs w:val="22"/>
                  <w:lang w:bidi="ar-SY"/>
                </w:rPr>
                <w:alias w:val="VehicleNumberNVV_EN"/>
                <w:tag w:val="VehicleNumberNVV_EN"/>
                <w:id w:val="-1296213280"/>
                <w:placeholder>
                  <w:docPart w:val="9F177C9F3BFB4E64A40BB267CCDD09B1"/>
                </w:placeholder>
                <w:showingPlcHdr/>
              </w:sdtPr>
              <w:sdtEndPr/>
              <w:sdtContent>
                <w:r w:rsidRPr="00DD1FE9">
                  <w:rPr>
                    <w:rFonts w:asciiTheme="majorBidi" w:hAnsiTheme="majorBidi" w:cstheme="majorBidi"/>
                    <w:sz w:val="22"/>
                    <w:szCs w:val="22"/>
                    <w:lang w:bidi="ar-SY"/>
                  </w:rPr>
                  <w:t>(2559, 2471)</w:t>
                </w:r>
              </w:sdtContent>
            </w:sdt>
            <w:r w:rsidRPr="00DD1FE9">
              <w:rPr>
                <w:rFonts w:asciiTheme="majorBidi" w:hAnsiTheme="majorBidi" w:cstheme="majorBidi"/>
                <w:sz w:val="22"/>
                <w:szCs w:val="22"/>
                <w:lang w:bidi="ar-SY"/>
              </w:rPr>
              <w:t xml:space="preserve"> with the</w:t>
            </w:r>
            <w:r>
              <w:rPr>
                <w:rFonts w:asciiTheme="majorBidi" w:hAnsiTheme="majorBidi" w:cstheme="majorBidi"/>
                <w:sz w:val="22"/>
                <w:szCs w:val="22"/>
                <w:lang w:bidi="ar-SY"/>
              </w:rPr>
              <w:t xml:space="preserve"> drivers</w:t>
            </w:r>
            <w:r w:rsidRPr="00DD1FE9">
              <w:rPr>
                <w:rFonts w:asciiTheme="majorBidi" w:hAnsiTheme="majorBidi" w:cstheme="majorBidi"/>
                <w:sz w:val="22"/>
                <w:szCs w:val="22"/>
                <w:lang w:bidi="ar-SY"/>
              </w:rPr>
              <w:t xml:space="preserve"> </w:t>
            </w:r>
            <w:sdt>
              <w:sdtPr>
                <w:rPr>
                  <w:rFonts w:asciiTheme="majorBidi" w:hAnsiTheme="majorBidi" w:cstheme="majorBidi"/>
                  <w:sz w:val="22"/>
                  <w:szCs w:val="22"/>
                  <w:lang w:bidi="ar-SY"/>
                </w:rPr>
                <w:alias w:val="DriversDetailNVV_EN"/>
                <w:tag w:val="DriversDetailNVV_EN"/>
                <w:id w:val="1850218214"/>
                <w:placeholder>
                  <w:docPart w:val="9F177C9F3BFB4E64A40BB267CCDD09B1"/>
                </w:placeholder>
                <w:showingPlcHdr/>
              </w:sdtPr>
              <w:sdtEndPr/>
              <w:sdtContent>
                <w:r w:rsidRPr="00DD1FE9">
                  <w:rPr>
                    <w:rFonts w:asciiTheme="majorBidi" w:hAnsiTheme="majorBidi" w:cstheme="majorBidi"/>
                    <w:sz w:val="22"/>
                    <w:szCs w:val="22"/>
                    <w:lang w:bidi="ar-SY"/>
                  </w:rPr>
                  <w:t>Antoun Midiaty national of Syria and Mahmoud Kiki national of Syria</w:t>
                </w:r>
              </w:sdtContent>
            </w:sdt>
            <w:r w:rsidRPr="00DD1FE9">
              <w:rPr>
                <w:rFonts w:asciiTheme="majorBidi" w:hAnsiTheme="majorBidi" w:cstheme="majorBidi"/>
                <w:sz w:val="22"/>
                <w:szCs w:val="22"/>
                <w:lang w:bidi="ar-SY"/>
              </w:rPr>
              <w:t>.</w:t>
            </w:r>
          </w:p>
          <w:p w:rsidRPr="00DD1FE9" w:rsidR="00323EB3" w:rsidP="00323EB3" w:rsidRDefault="00323EB3" w14:paraId="33DC07EA"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00323EB3" w:rsidP="00323EB3" w:rsidRDefault="00323EB3" w14:paraId="7B73C3B2"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سيغادر</w:t>
            </w:r>
            <w:r w:rsidRPr="00655B00">
              <w:rPr>
                <w:rFonts w:ascii="Simplified Arabic" w:hAnsi="Simplified Arabic" w:cs="Simplified Arabic"/>
                <w:sz w:val="22"/>
                <w:szCs w:val="22"/>
                <w:lang w:bidi="ar-SY"/>
              </w:rPr>
              <w:t xml:space="preserve"> </w:t>
            </w:r>
            <w:r w:rsidRPr="00655B00">
              <w:rPr>
                <w:rFonts w:ascii="Simplified Arabic" w:hAnsi="Simplified Arabic" w:cs="Simplified Arabic"/>
                <w:sz w:val="22"/>
                <w:szCs w:val="22"/>
                <w:rtl/>
                <w:lang w:bidi="ar-SY"/>
              </w:rPr>
              <w:t>الوفد دمشق ويعود بواسطة</w:t>
            </w:r>
            <w:r>
              <w:rPr>
                <w:rFonts w:hint="cs" w:ascii="Simplified Arabic" w:hAnsi="Simplified Arabic" w:cs="Simplified Arabic"/>
                <w:sz w:val="22"/>
                <w:szCs w:val="22"/>
                <w:rtl/>
                <w:lang w:bidi="ar-SY"/>
              </w:rPr>
              <w:t xml:space="preserve"> </w:t>
            </w:r>
            <w:r w:rsidRPr="00655B00">
              <w:rPr>
                <w:rFonts w:ascii="Simplified Arabic" w:hAnsi="Simplified Arabic" w:cs="Simplified Arabic"/>
                <w:sz w:val="22"/>
                <w:szCs w:val="22"/>
                <w:rtl/>
                <w:lang w:bidi="ar-SY"/>
              </w:rPr>
              <w:t>سيارات تويوتا لاند كروزر بيضاء تحمل اللوحات</w:t>
            </w:r>
            <w:r>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ehicleNumberNVV_AR"/>
                <w:tag w:val="VehicleNumberNVV_AR"/>
                <w:id w:val="-247889565"/>
                <w:placeholder>
                  <w:docPart w:val="C9C63B1F3DC549639264DA518C9BE91F"/>
                </w:placeholder>
                <w:showingPlcHdr/>
              </w:sdtPr>
              <w:sdtEndPr>
                <w:rPr>
                  <w:rFonts w:hint="cs"/>
                </w:rPr>
              </w:sdtEndPr>
              <w:sdtContent>
                <w:r w:rsidRPr="009870A9">
                  <w:rPr>
                    <w:rFonts w:ascii="Simplified Arabic" w:hAnsi="Simplified Arabic" w:cs="Simplified Arabic"/>
                    <w:sz w:val="22"/>
                    <w:szCs w:val="22"/>
                    <w:lang w:bidi="ar-SY"/>
                  </w:rPr>
                  <w:t>(2559، 2471)</w:t>
                </w:r>
              </w:sdtContent>
            </w:sdt>
            <w:r>
              <w:rPr>
                <w:rFonts w:ascii="Simplified Arabic" w:hAnsi="Simplified Arabic" w:cs="Simplified Arabic"/>
                <w:sz w:val="22"/>
                <w:szCs w:val="22"/>
                <w:lang w:bidi="ar-SY"/>
              </w:rPr>
              <w:t xml:space="preserve"> </w:t>
            </w:r>
            <w:r>
              <w:rPr>
                <w:rFonts w:hint="cs" w:ascii="Simplified Arabic" w:hAnsi="Simplified Arabic" w:cs="Simplified Arabic"/>
                <w:sz w:val="22"/>
                <w:szCs w:val="22"/>
                <w:rtl/>
                <w:lang w:bidi="ar-SY"/>
              </w:rPr>
              <w:t>مع</w:t>
            </w:r>
            <w:r>
              <w:rPr>
                <w:rFonts w:ascii="Simplified Arabic" w:hAnsi="Simplified Arabic" w:cs="Simplified Arabic"/>
                <w:sz w:val="22"/>
                <w:szCs w:val="22"/>
                <w:lang w:bidi="ar-SY"/>
              </w:rPr>
              <w:t xml:space="preserve"> </w:t>
            </w:r>
            <w:sdt>
              <w:sdtPr>
                <w:rPr>
                  <w:rFonts w:hint="cs" w:ascii="Simplified Arabic" w:hAnsi="Simplified Arabic" w:cs="Simplified Arabic"/>
                  <w:sz w:val="22"/>
                  <w:szCs w:val="22"/>
                  <w:rtl/>
                  <w:lang w:bidi="ar-SY"/>
                </w:rPr>
                <w:alias w:val="DriversDetailNVV_AR"/>
                <w:tag w:val="DriversDetailNVV_AR"/>
                <w:id w:val="-311868994"/>
                <w:placeholder>
                  <w:docPart w:val="C9C63B1F3DC549639264DA518C9BE91F"/>
                </w:placeholder>
              </w:sdtPr>
              <w:sdtEndPr/>
              <w:sdtContent>
                <w:r w:rsidRPr="009A03BE">
                  <w:rPr>
                    <w:rFonts w:ascii="Simplified Arabic" w:hAnsi="Simplified Arabic" w:cs="Simplified Arabic"/>
                    <w:sz w:val="22"/>
                    <w:szCs w:val="22"/>
                    <w:rtl/>
                    <w:lang w:bidi="ar-SY"/>
                  </w:rPr>
                  <w:t xml:space="preserve">السائق محمود  كيكي  من الجنسية السورية و السائق أنطون  مدياتي  من الجنسية السورية</w:t>
                </w:r>
              </w:sdtContent>
            </w:sdt>
            <w:r w:rsidRPr="009A03BE">
              <w:rPr>
                <w:rFonts w:hint="cs" w:ascii="Simplified Arabic" w:hAnsi="Simplified Arabic" w:cs="Simplified Arabic"/>
                <w:sz w:val="22"/>
                <w:szCs w:val="22"/>
                <w:rtl/>
                <w:lang w:bidi="ar-SY"/>
              </w:rPr>
              <w:t xml:space="preserve"> </w:t>
            </w:r>
            <w:r w:rsidRPr="009A03BE">
              <w:rPr>
                <w:rFonts w:ascii="Simplified Arabic" w:hAnsi="Simplified Arabic" w:cs="Simplified Arabic"/>
                <w:sz w:val="22"/>
                <w:szCs w:val="22"/>
                <w:rtl/>
                <w:lang w:bidi="ar-SY"/>
              </w:rPr>
              <w:t>.</w:t>
            </w:r>
          </w:p>
          <w:p w:rsidRPr="00655B00" w:rsidR="00323EB3" w:rsidP="00323EB3" w:rsidRDefault="00323EB3" w14:paraId="1B285E9F" w14:textId="77777777">
            <w:pPr>
              <w:rPr>
                <w:rFonts w:ascii="Simplified Arabic" w:hAnsi="Simplified Arabic" w:cs="Simplified Arabic"/>
                <w:sz w:val="22"/>
                <w:szCs w:val="22"/>
                <w:rtl/>
                <w:lang w:bidi="ar-SY"/>
              </w:rPr>
            </w:pPr>
          </w:p>
        </w:tc>
      </w:tr>
      <w:tr w:rsidRPr="00655B00" w:rsidR="00323EB3" w:rsidTr="00323EB3" w14:paraId="419D253F" w14:textId="77777777">
        <w:trPr>
          <w:trHeight w:val="70"/>
        </w:trPr>
        <w:tc>
          <w:tcPr>
            <w:tcW w:w="5257" w:type="dxa"/>
            <w:shd w:val="clear" w:color="auto" w:fill="auto"/>
          </w:tcPr>
          <w:p w:rsidRPr="00DD1FE9" w:rsidR="00323EB3" w:rsidP="00323EB3" w:rsidRDefault="00323EB3" w14:paraId="624FFE81" w14:textId="77777777">
            <w:pPr>
              <w:bidi w:val="0"/>
              <w:spacing w:line="276"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t xml:space="preserve">The Office would appreciate receiving the esteemed Ministry’s kind approval on the above requested visit. </w:t>
            </w:r>
          </w:p>
          <w:p w:rsidRPr="00DD1FE9" w:rsidR="00323EB3" w:rsidP="00323EB3" w:rsidRDefault="00323EB3" w14:paraId="2A34F16B"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323EB3" w:rsidR="00323EB3" w:rsidP="00323EB3" w:rsidRDefault="00323EB3" w14:paraId="4C1E4DD8" w14:textId="763B302A">
            <w:pPr>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 xml:space="preserve">يغدو مكتب المفوضية ممتنا لاستلامه موافقة </w:t>
            </w:r>
            <w:r>
              <w:rPr>
                <w:rFonts w:hint="cs" w:ascii="Simplified Arabic" w:hAnsi="Simplified Arabic" w:cs="Simplified Arabic"/>
                <w:sz w:val="22"/>
                <w:szCs w:val="22"/>
                <w:rtl/>
                <w:lang w:bidi="ar-SY"/>
              </w:rPr>
              <w:t>الوزارة</w:t>
            </w:r>
            <w:r w:rsidRPr="00655B00">
              <w:rPr>
                <w:rFonts w:ascii="Simplified Arabic" w:hAnsi="Simplified Arabic" w:cs="Simplified Arabic"/>
                <w:sz w:val="22"/>
                <w:szCs w:val="22"/>
                <w:rtl/>
                <w:lang w:bidi="ar-SY"/>
              </w:rPr>
              <w:t xml:space="preserve"> الموقرة على موعد الزيارة اعلاه.</w:t>
            </w:r>
          </w:p>
        </w:tc>
      </w:tr>
      <w:tr w:rsidRPr="00655B00" w:rsidR="00323EB3" w:rsidTr="00323EB3" w14:paraId="1CBAB3AB" w14:textId="77777777">
        <w:trPr>
          <w:trHeight w:val="70"/>
        </w:trPr>
        <w:tc>
          <w:tcPr>
            <w:tcW w:w="5257" w:type="dxa"/>
            <w:shd w:val="clear" w:color="auto" w:fill="auto"/>
          </w:tcPr>
          <w:p w:rsidR="00323EB3" w:rsidP="00323EB3" w:rsidRDefault="00323EB3" w14:paraId="32F97D88"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 of its highest consideration.</w:t>
            </w:r>
          </w:p>
          <w:p w:rsidRPr="00DD1FE9" w:rsidR="00323EB3" w:rsidP="00323EB3" w:rsidRDefault="00323EB3" w14:paraId="34D4523D"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23EB3" w:rsidP="00323EB3" w:rsidRDefault="00323EB3" w14:paraId="1E03711F"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هذا ويغتنم مكتب مفوضية الأمم المتحدة لشؤون اللاجئين في الجمهورية العرِبية السورية هذه المناسبة ليعرب لوزارة الخارجية والمغتربين الموقرة / إدارة المنظمات الدولية والمؤتمرات/ عن فائق تقديره واعتباره.</w:t>
            </w:r>
          </w:p>
          <w:p w:rsidRPr="00323EB3" w:rsidR="00323EB3" w:rsidP="00323EB3" w:rsidRDefault="00323EB3" w14:paraId="5063B8F0" w14:textId="77777777">
            <w:pPr>
              <w:spacing w:line="276" w:lineRule="auto"/>
              <w:rPr>
                <w:rFonts w:ascii="Simplified Arabic" w:hAnsi="Simplified Arabic" w:cs="Simplified Arabic"/>
                <w:sz w:val="22"/>
                <w:szCs w:val="22"/>
                <w:rtl/>
                <w:lang w:bidi="ar-SY"/>
              </w:rPr>
            </w:pPr>
          </w:p>
        </w:tc>
      </w:tr>
      <w:tr w:rsidRPr="00655B00" w:rsidR="00323EB3" w:rsidTr="00323EB3" w14:paraId="3382A3E8" w14:textId="77777777">
        <w:trPr>
          <w:trHeight w:val="70"/>
        </w:trPr>
        <w:tc>
          <w:tcPr>
            <w:tcW w:w="5257" w:type="dxa"/>
            <w:shd w:val="clear" w:color="auto" w:fill="auto"/>
          </w:tcPr>
          <w:p w:rsidRPr="00DD1FE9" w:rsidR="00323EB3" w:rsidP="00323EB3" w:rsidRDefault="00323EB3" w14:paraId="4C9DF92F"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Damascus </w:t>
            </w:r>
            <w:sdt>
              <w:sdtPr>
                <w:rPr>
                  <w:rFonts w:asciiTheme="majorBidi" w:hAnsiTheme="majorBidi" w:cstheme="majorBidi"/>
                  <w:sz w:val="22"/>
                  <w:szCs w:val="22"/>
                  <w:lang w:bidi="ar-SY"/>
                </w:rPr>
                <w:alias w:val="NoteVerbaleDateNV_EN"/>
                <w:tag w:val="NoteVerbaleDateNV_EN"/>
                <w:id w:val="-503119650"/>
                <w:placeholder>
                  <w:docPart w:val="FED88A57384B469F9CF7D4B1F2A4AA05"/>
                </w:placeholder>
                <w:showingPlcHdr/>
              </w:sdtPr>
              <w:sdtEndPr/>
              <w:sdtContent>
                <w:r w:rsidRPr="00DD1FE9">
                  <w:rPr>
                    <w:rFonts w:asciiTheme="majorBidi" w:hAnsiTheme="majorBidi" w:cstheme="majorBidi"/>
                    <w:sz w:val="22"/>
                    <w:szCs w:val="22"/>
                    <w:lang w:bidi="ar-SY"/>
                  </w:rPr>
                  <w:t>18 February 2020</w:t>
                </w:r>
              </w:sdtContent>
            </w:sdt>
          </w:p>
          <w:p w:rsidRPr="00DD1FE9" w:rsidR="00323EB3" w:rsidP="00323EB3" w:rsidRDefault="00323EB3" w14:paraId="636D709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Ministry of Foreign Affairs and Expatriates</w:t>
            </w:r>
          </w:p>
          <w:p w:rsidRPr="00DD1FE9" w:rsidR="00323EB3" w:rsidP="00323EB3" w:rsidRDefault="00323EB3" w14:paraId="7A29FFBA" w14:textId="7886307E">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Department of International Organizations and Conferences</w:t>
            </w:r>
          </w:p>
        </w:tc>
        <w:tc>
          <w:tcPr>
            <w:tcW w:w="5040" w:type="dxa"/>
            <w:shd w:val="clear" w:color="auto" w:fill="auto"/>
          </w:tcPr>
          <w:p w:rsidRPr="00655B00" w:rsidR="00323EB3" w:rsidP="00323EB3" w:rsidRDefault="00323EB3" w14:paraId="10FCD5F2" w14:textId="77777777">
            <w:pPr>
              <w:spacing w:line="276" w:lineRule="auto"/>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دمشق </w:t>
            </w:r>
            <w:r w:rsidRPr="009A03BE">
              <w:rPr>
                <w:rFonts w:ascii="Simplified Arabic" w:hAnsi="Simplified Arabic" w:cs="Simplified Arabic"/>
                <w:sz w:val="22"/>
                <w:szCs w:val="22"/>
                <w:lang w:bidi="ar-SY"/>
              </w:rPr>
              <w:t xml:space="preserve"> </w:t>
            </w:r>
            <w:r>
              <w:rPr>
                <w:rFonts w:ascii="Simplified Arabic" w:hAnsi="Simplified Arabic" w:cs="Simplified Arabic"/>
                <w:sz w:val="22"/>
                <w:szCs w:val="22"/>
                <w:rtl/>
                <w:lang w:bidi="ar-SY"/>
              </w:rPr>
              <w:t xml:space="preserve"> </w:t>
            </w:r>
            <w:sdt>
              <w:sdtPr>
                <w:rPr>
                  <w:rFonts w:ascii="Simplified Arabic" w:hAnsi="Simplified Arabic" w:cs="Simplified Arabic"/>
                  <w:sz w:val="22"/>
                  <w:szCs w:val="22"/>
                  <w:rtl/>
                  <w:lang w:bidi="ar-SY"/>
                </w:rPr>
                <w:alias w:val="NoteVerbaleDateNV_AR"/>
                <w:tag w:val="NoteVerbaleDateNV_AR"/>
                <w:id w:val="1815913076"/>
                <w:placeholder>
                  <w:docPart w:val="0E2307F1B9E34A71B7AA44ED926D097B"/>
                </w:placeholder>
              </w:sdtPr>
              <w:sdtEndPr/>
              <w:sdtContent>
                <w:r>
                  <w:rPr>
                    <w:rFonts w:hint="cs" w:ascii="Simplified Arabic" w:hAnsi="Simplified Arabic" w:cs="Simplified Arabic"/>
                    <w:sz w:val="22"/>
                    <w:szCs w:val="22"/>
                    <w:rtl/>
                    <w:lang w:bidi="ar-SY"/>
                  </w:rPr>
                  <w:t>18 شباط 2020</w:t>
                </w:r>
              </w:sdtContent>
            </w:sdt>
          </w:p>
          <w:p w:rsidRPr="00655B00" w:rsidR="00323EB3" w:rsidP="00323EB3" w:rsidRDefault="00323EB3" w14:paraId="4EA85A6A" w14:textId="77777777">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وزارة الخارجية والمغتربين الموقرة</w:t>
            </w:r>
          </w:p>
          <w:p w:rsidRPr="00655B00" w:rsidR="00323EB3" w:rsidP="00323EB3" w:rsidRDefault="00323EB3" w14:paraId="38446926" w14:textId="2BA16282">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إدارة المنظمات الدولية والمؤتمرات</w:t>
            </w:r>
          </w:p>
        </w:tc>
      </w:tr>
    </w:tbl>
    <w:p w:rsidRPr="00674E90" w:rsidR="00674E90" w:rsidP="00323EB3" w:rsidRDefault="00674E90" w14:paraId="34822429" w14:textId="172B2830">
      <w:pPr>
        <w:bidi w:val="0"/>
        <w:rPr>
          <w:rFonts w:eastAsiaTheme="minorHAnsi"/>
        </w:rPr>
      </w:pPr>
    </w:p>
    <w:sectPr w:rsidRPr="00674E90" w:rsidR="00674E90" w:rsidSect="00B33CA7">
      <w:headerReference w:type="default" r:id="rId8"/>
      <w:headerReference w:type="first" r:id="rId9"/>
      <w:pgSz w:w="11907" w:h="16840" w:code="9"/>
      <w:pgMar w:top="2705" w:right="1418" w:bottom="720" w:left="1418" w:header="720" w:footer="68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A3C82" w14:textId="77777777" w:rsidR="00F455A4" w:rsidRDefault="00F455A4">
      <w:r>
        <w:separator/>
      </w:r>
    </w:p>
  </w:endnote>
  <w:endnote w:type="continuationSeparator" w:id="0">
    <w:p w14:paraId="289AB90E" w14:textId="77777777" w:rsidR="00F455A4" w:rsidRDefault="00F45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818AE" w14:textId="77777777" w:rsidR="00F455A4" w:rsidRDefault="00F455A4">
      <w:r>
        <w:separator/>
      </w:r>
    </w:p>
  </w:footnote>
  <w:footnote w:type="continuationSeparator" w:id="0">
    <w:p w14:paraId="34373701" w14:textId="77777777" w:rsidR="00F455A4" w:rsidRDefault="00F45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rPr>
      <mc:AlternateContent>
        <mc:Choice Requires="wpg">
          <w:drawing>
            <wp:anchor distT="0" distB="0" distL="114300" distR="114300" simplePos="0" relativeHeight="251661312" behindDoc="0" locked="0" layoutInCell="1" allowOverlap="1" wp14:anchorId="382C67B8" wp14:editId="5294D074">
              <wp:simplePos x="0" y="0"/>
              <wp:positionH relativeFrom="column">
                <wp:posOffset>-1219200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96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20E42FFD" w:rsidR="00EB0BC1" w:rsidRDefault="00E9238C">
    <w:pPr>
      <w:pStyle w:val="Header"/>
    </w:pPr>
    <w:r>
      <w:rPr>
        <w:rFonts w:ascii="Arial" w:hAnsi="Arial" w:cs="Arial"/>
        <w:noProof/>
        <w:sz w:val="18"/>
        <w:szCs w:val="18"/>
      </w:rPr>
      <mc:AlternateContent>
        <mc:Choice Requires="wpg">
          <w:drawing>
            <wp:anchor distT="0" distB="0" distL="114300" distR="114300" simplePos="0" relativeHeight="251663360" behindDoc="0" locked="0" layoutInCell="1" allowOverlap="1" wp14:anchorId="6D11B46E" wp14:editId="79675B18">
              <wp:simplePos x="0" y="0"/>
              <wp:positionH relativeFrom="column">
                <wp:posOffset>-732762</wp:posOffset>
              </wp:positionH>
              <wp:positionV relativeFrom="paragraph">
                <wp:posOffset>-458636</wp:posOffset>
              </wp:positionV>
              <wp:extent cx="7140575" cy="1642745"/>
              <wp:effectExtent l="0" t="0" r="3175" b="0"/>
              <wp:wrapNone/>
              <wp:docPr id="7" name="Group 7"/>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9"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6D11B46E" id="Group 7" o:spid="_x0000_s1029" style="position:absolute;left:0;text-align:left;margin-left:-57.7pt;margin-top:-36.1pt;width:562.25pt;height:129.35pt;z-index:251663360"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7F9"/>
    <w:multiLevelType w:val="hybridMultilevel"/>
    <w:tmpl w:val="C0BA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02CC4"/>
    <w:multiLevelType w:val="hybridMultilevel"/>
    <w:tmpl w:val="60F4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751C2"/>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B679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464FC"/>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9"/>
  </w:num>
  <w:num w:numId="5">
    <w:abstractNumId w:val="4"/>
  </w:num>
  <w:num w:numId="6">
    <w:abstractNumId w:val="3"/>
  </w:num>
  <w:num w:numId="7">
    <w:abstractNumId w:val="0"/>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5FF7"/>
    <w:rsid w:val="00034B58"/>
    <w:rsid w:val="000402B5"/>
    <w:rsid w:val="000507EA"/>
    <w:rsid w:val="00061543"/>
    <w:rsid w:val="00086D3D"/>
    <w:rsid w:val="00097C2C"/>
    <w:rsid w:val="000A037F"/>
    <w:rsid w:val="000A7B8D"/>
    <w:rsid w:val="00102338"/>
    <w:rsid w:val="00106801"/>
    <w:rsid w:val="00112A76"/>
    <w:rsid w:val="001364BE"/>
    <w:rsid w:val="001563DC"/>
    <w:rsid w:val="0016044F"/>
    <w:rsid w:val="00161216"/>
    <w:rsid w:val="0016469C"/>
    <w:rsid w:val="0017742C"/>
    <w:rsid w:val="001801AD"/>
    <w:rsid w:val="00186D89"/>
    <w:rsid w:val="00187C0B"/>
    <w:rsid w:val="001A0A2B"/>
    <w:rsid w:val="001B6CB9"/>
    <w:rsid w:val="001C69B5"/>
    <w:rsid w:val="001C7D53"/>
    <w:rsid w:val="001E38C3"/>
    <w:rsid w:val="001F0045"/>
    <w:rsid w:val="001F2913"/>
    <w:rsid w:val="002369C8"/>
    <w:rsid w:val="00237BC6"/>
    <w:rsid w:val="0024371C"/>
    <w:rsid w:val="0024465E"/>
    <w:rsid w:val="00247B95"/>
    <w:rsid w:val="002518D1"/>
    <w:rsid w:val="00260C82"/>
    <w:rsid w:val="0027560D"/>
    <w:rsid w:val="002831ED"/>
    <w:rsid w:val="002915D6"/>
    <w:rsid w:val="002B1F73"/>
    <w:rsid w:val="002F46B8"/>
    <w:rsid w:val="00313709"/>
    <w:rsid w:val="003155D2"/>
    <w:rsid w:val="00323EB3"/>
    <w:rsid w:val="003429F0"/>
    <w:rsid w:val="00357C0B"/>
    <w:rsid w:val="00360DD6"/>
    <w:rsid w:val="00370D44"/>
    <w:rsid w:val="00373D0A"/>
    <w:rsid w:val="003D0D46"/>
    <w:rsid w:val="003D1379"/>
    <w:rsid w:val="003D3DF3"/>
    <w:rsid w:val="003E593C"/>
    <w:rsid w:val="003F1FAF"/>
    <w:rsid w:val="00402A2E"/>
    <w:rsid w:val="00461E64"/>
    <w:rsid w:val="00462932"/>
    <w:rsid w:val="004661FE"/>
    <w:rsid w:val="00473CA8"/>
    <w:rsid w:val="00483FB5"/>
    <w:rsid w:val="0049218A"/>
    <w:rsid w:val="00495376"/>
    <w:rsid w:val="004B60BC"/>
    <w:rsid w:val="004C5052"/>
    <w:rsid w:val="004F21CD"/>
    <w:rsid w:val="00500297"/>
    <w:rsid w:val="00507389"/>
    <w:rsid w:val="00517444"/>
    <w:rsid w:val="00520B40"/>
    <w:rsid w:val="005217C5"/>
    <w:rsid w:val="005278E6"/>
    <w:rsid w:val="00527E20"/>
    <w:rsid w:val="0053458C"/>
    <w:rsid w:val="00556DF6"/>
    <w:rsid w:val="00564F37"/>
    <w:rsid w:val="00566739"/>
    <w:rsid w:val="00570D15"/>
    <w:rsid w:val="00572452"/>
    <w:rsid w:val="005A7B6F"/>
    <w:rsid w:val="005B4CB9"/>
    <w:rsid w:val="005B641D"/>
    <w:rsid w:val="005C118B"/>
    <w:rsid w:val="005C6300"/>
    <w:rsid w:val="005D2281"/>
    <w:rsid w:val="005E1BB2"/>
    <w:rsid w:val="005F40E0"/>
    <w:rsid w:val="00603CD8"/>
    <w:rsid w:val="00605846"/>
    <w:rsid w:val="0061174D"/>
    <w:rsid w:val="00617F9E"/>
    <w:rsid w:val="006437E0"/>
    <w:rsid w:val="00650F19"/>
    <w:rsid w:val="00656EC8"/>
    <w:rsid w:val="00667013"/>
    <w:rsid w:val="00674E90"/>
    <w:rsid w:val="006B0714"/>
    <w:rsid w:val="006B54DC"/>
    <w:rsid w:val="006C3865"/>
    <w:rsid w:val="006C459C"/>
    <w:rsid w:val="006D2DA2"/>
    <w:rsid w:val="006E295E"/>
    <w:rsid w:val="006E6A4E"/>
    <w:rsid w:val="0071587F"/>
    <w:rsid w:val="00725FF2"/>
    <w:rsid w:val="0072600F"/>
    <w:rsid w:val="00735140"/>
    <w:rsid w:val="00741AB6"/>
    <w:rsid w:val="007606CD"/>
    <w:rsid w:val="007607E9"/>
    <w:rsid w:val="00764AAB"/>
    <w:rsid w:val="007771C0"/>
    <w:rsid w:val="0078116B"/>
    <w:rsid w:val="007D248B"/>
    <w:rsid w:val="007E28F5"/>
    <w:rsid w:val="008032CD"/>
    <w:rsid w:val="00803A25"/>
    <w:rsid w:val="00811D97"/>
    <w:rsid w:val="008150B2"/>
    <w:rsid w:val="00837D2E"/>
    <w:rsid w:val="008626CC"/>
    <w:rsid w:val="00873E12"/>
    <w:rsid w:val="0088768A"/>
    <w:rsid w:val="008938A8"/>
    <w:rsid w:val="00893BA6"/>
    <w:rsid w:val="008A2BFD"/>
    <w:rsid w:val="008D05D4"/>
    <w:rsid w:val="008F2B35"/>
    <w:rsid w:val="0090327A"/>
    <w:rsid w:val="00954602"/>
    <w:rsid w:val="00954937"/>
    <w:rsid w:val="00956E5C"/>
    <w:rsid w:val="009636C2"/>
    <w:rsid w:val="00963E36"/>
    <w:rsid w:val="00974C52"/>
    <w:rsid w:val="00975F5F"/>
    <w:rsid w:val="00983658"/>
    <w:rsid w:val="009870A9"/>
    <w:rsid w:val="009A03BE"/>
    <w:rsid w:val="009A07B0"/>
    <w:rsid w:val="009A1384"/>
    <w:rsid w:val="009E3DD9"/>
    <w:rsid w:val="00A06B32"/>
    <w:rsid w:val="00A24B89"/>
    <w:rsid w:val="00A46DED"/>
    <w:rsid w:val="00A55365"/>
    <w:rsid w:val="00A55F4E"/>
    <w:rsid w:val="00A617EF"/>
    <w:rsid w:val="00A83D81"/>
    <w:rsid w:val="00AE08F4"/>
    <w:rsid w:val="00B15DE5"/>
    <w:rsid w:val="00B203EB"/>
    <w:rsid w:val="00B3169C"/>
    <w:rsid w:val="00B33CA7"/>
    <w:rsid w:val="00B525F3"/>
    <w:rsid w:val="00B573CE"/>
    <w:rsid w:val="00B62D3F"/>
    <w:rsid w:val="00B64972"/>
    <w:rsid w:val="00B84212"/>
    <w:rsid w:val="00B91043"/>
    <w:rsid w:val="00BB7845"/>
    <w:rsid w:val="00BC57CB"/>
    <w:rsid w:val="00BC5C3D"/>
    <w:rsid w:val="00BD0ADC"/>
    <w:rsid w:val="00BD4DAF"/>
    <w:rsid w:val="00BF30E8"/>
    <w:rsid w:val="00BF61E9"/>
    <w:rsid w:val="00BF7C13"/>
    <w:rsid w:val="00C01AA0"/>
    <w:rsid w:val="00C04B4D"/>
    <w:rsid w:val="00C11307"/>
    <w:rsid w:val="00C40856"/>
    <w:rsid w:val="00C635CE"/>
    <w:rsid w:val="00C7134C"/>
    <w:rsid w:val="00C75A1D"/>
    <w:rsid w:val="00CC2E94"/>
    <w:rsid w:val="00D04BA9"/>
    <w:rsid w:val="00D11EDF"/>
    <w:rsid w:val="00D244DE"/>
    <w:rsid w:val="00D335A6"/>
    <w:rsid w:val="00D36DFD"/>
    <w:rsid w:val="00D46273"/>
    <w:rsid w:val="00D54461"/>
    <w:rsid w:val="00D670F5"/>
    <w:rsid w:val="00D70583"/>
    <w:rsid w:val="00D730FB"/>
    <w:rsid w:val="00D94D13"/>
    <w:rsid w:val="00DA3A59"/>
    <w:rsid w:val="00DA6884"/>
    <w:rsid w:val="00DB1243"/>
    <w:rsid w:val="00DB50D5"/>
    <w:rsid w:val="00DD14FA"/>
    <w:rsid w:val="00DD1FE9"/>
    <w:rsid w:val="00DE1B74"/>
    <w:rsid w:val="00E10825"/>
    <w:rsid w:val="00E2244B"/>
    <w:rsid w:val="00E22A49"/>
    <w:rsid w:val="00E32C10"/>
    <w:rsid w:val="00E344BE"/>
    <w:rsid w:val="00E46A54"/>
    <w:rsid w:val="00E548A3"/>
    <w:rsid w:val="00E6097A"/>
    <w:rsid w:val="00E9238C"/>
    <w:rsid w:val="00EB0BC1"/>
    <w:rsid w:val="00EB3FD8"/>
    <w:rsid w:val="00EB776C"/>
    <w:rsid w:val="00EF5C42"/>
    <w:rsid w:val="00F023C8"/>
    <w:rsid w:val="00F12E33"/>
    <w:rsid w:val="00F156E5"/>
    <w:rsid w:val="00F252ED"/>
    <w:rsid w:val="00F33D8B"/>
    <w:rsid w:val="00F33E92"/>
    <w:rsid w:val="00F455A4"/>
    <w:rsid w:val="00FC4AC2"/>
    <w:rsid w:val="00FC531A"/>
    <w:rsid w:val="00FC6151"/>
    <w:rsid w:val="00FE62C2"/>
    <w:rsid w:val="00FE67BB"/>
    <w:rsid w:val="00FF1C04"/>
    <w:rsid w:val="00FF7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basedOn w:val="Normal"/>
    <w:uiPriority w:val="34"/>
    <w:qFormat/>
    <w:rsid w:val="00674E90"/>
    <w:pPr>
      <w:ind w:left="720"/>
      <w:contextualSpacing/>
    </w:pPr>
  </w:style>
  <w:style w:type="character" w:styleId="PlaceholderText">
    <w:name w:val="Placeholder Text"/>
    <w:basedOn w:val="DefaultParagraphFont"/>
    <w:uiPriority w:val="99"/>
    <w:semiHidden/>
    <w:rsid w:val="00A06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6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8F2C91D8146F09D6C40D88CABC22E"/>
        <w:category>
          <w:name w:val="General"/>
          <w:gallery w:val="placeholder"/>
        </w:category>
        <w:types>
          <w:type w:val="bbPlcHdr"/>
        </w:types>
        <w:behaviors>
          <w:behavior w:val="content"/>
        </w:behaviors>
        <w:guid w:val="{CDADC4E4-BFCB-4C80-B641-D4A53F8132A7}"/>
      </w:docPartPr>
      <w:docPartBody>
        <w:p w:rsidR="00B33944" w:rsidRDefault="004E513A" w:rsidP="004E513A">
          <w:pPr>
            <w:pStyle w:val="BB98F2C91D8146F09D6C40D88CABC22E5"/>
          </w:pPr>
          <w:r w:rsidRPr="00D36DFD">
            <w:rPr>
              <w:rFonts w:asciiTheme="majorBidi" w:hAnsiTheme="majorBidi" w:cstheme="majorBidi"/>
              <w:sz w:val="23"/>
              <w:szCs w:val="23"/>
              <w:lang w:bidi="ar-SY"/>
            </w:rPr>
            <w:t>Click or tap here to enter text.</w:t>
          </w:r>
        </w:p>
      </w:docPartBody>
    </w:docPart>
    <w:docPart>
      <w:docPartPr>
        <w:name w:val="FED88A57384B469F9CF7D4B1F2A4AA05"/>
        <w:category>
          <w:name w:val="General"/>
          <w:gallery w:val="placeholder"/>
        </w:category>
        <w:types>
          <w:type w:val="bbPlcHdr"/>
        </w:types>
        <w:behaviors>
          <w:behavior w:val="content"/>
        </w:behaviors>
        <w:guid w:val="{AE903E2E-9C3D-4002-AD69-76B0CADC50F4}"/>
      </w:docPartPr>
      <w:docPartBody>
        <w:p w:rsidR="00E95625" w:rsidRDefault="002E7313" w:rsidP="002E7313">
          <w:pPr>
            <w:pStyle w:val="FED88A57384B469F9CF7D4B1F2A4AA05"/>
          </w:pPr>
          <w:r w:rsidRPr="009A03BE">
            <w:rPr>
              <w:rFonts w:asciiTheme="majorBidi" w:hAnsiTheme="majorBidi" w:cstheme="majorBidi"/>
              <w:sz w:val="23"/>
              <w:szCs w:val="23"/>
              <w:lang w:bidi="ar-SY"/>
            </w:rPr>
            <w:t>Click or tap here to enter text.</w:t>
          </w:r>
        </w:p>
      </w:docPartBody>
    </w:docPart>
    <w:docPart>
      <w:docPartPr>
        <w:name w:val="0E2307F1B9E34A71B7AA44ED926D097B"/>
        <w:category>
          <w:name w:val="General"/>
          <w:gallery w:val="placeholder"/>
        </w:category>
        <w:types>
          <w:type w:val="bbPlcHdr"/>
        </w:types>
        <w:behaviors>
          <w:behavior w:val="content"/>
        </w:behaviors>
        <w:guid w:val="{79E6631E-22B7-4635-9E30-9A8C89B650A6}"/>
      </w:docPartPr>
      <w:docPartBody>
        <w:p w:rsidR="00E95625" w:rsidRDefault="002E7313" w:rsidP="002E7313">
          <w:pPr>
            <w:pStyle w:val="0E2307F1B9E34A71B7AA44ED926D097B"/>
          </w:pPr>
          <w:r w:rsidRPr="00FB0E32">
            <w:rPr>
              <w:rStyle w:val="PlaceholderText"/>
            </w:rPr>
            <w:t>Click or tap here to enter text.</w:t>
          </w:r>
        </w:p>
      </w:docPartBody>
    </w:docPart>
    <w:docPart>
      <w:docPartPr>
        <w:name w:val="9F177C9F3BFB4E64A40BB267CCDD09B1"/>
        <w:category>
          <w:name w:val="General"/>
          <w:gallery w:val="placeholder"/>
        </w:category>
        <w:types>
          <w:type w:val="bbPlcHdr"/>
        </w:types>
        <w:behaviors>
          <w:behavior w:val="content"/>
        </w:behaviors>
        <w:guid w:val="{FAD48526-9586-4EB7-8880-CAE4F8DC97AC}"/>
      </w:docPartPr>
      <w:docPartBody>
        <w:p w:rsidR="00E95625" w:rsidRDefault="002E7313" w:rsidP="002E7313">
          <w:pPr>
            <w:pStyle w:val="9F177C9F3BFB4E64A40BB267CCDD09B1"/>
          </w:pPr>
          <w:r w:rsidRPr="009A03BE">
            <w:rPr>
              <w:rFonts w:asciiTheme="majorBidi" w:hAnsiTheme="majorBidi" w:cstheme="majorBidi"/>
              <w:sz w:val="23"/>
              <w:szCs w:val="23"/>
              <w:lang w:bidi="ar-SY"/>
            </w:rPr>
            <w:t>Click or tap here to enter text.</w:t>
          </w:r>
        </w:p>
      </w:docPartBody>
    </w:docPart>
    <w:docPart>
      <w:docPartPr>
        <w:name w:val="C9C63B1F3DC549639264DA518C9BE91F"/>
        <w:category>
          <w:name w:val="General"/>
          <w:gallery w:val="placeholder"/>
        </w:category>
        <w:types>
          <w:type w:val="bbPlcHdr"/>
        </w:types>
        <w:behaviors>
          <w:behavior w:val="content"/>
        </w:behaviors>
        <w:guid w:val="{0EA11C57-72A4-4D37-A2C0-A7C86FBEB328}"/>
      </w:docPartPr>
      <w:docPartBody>
        <w:p w:rsidR="00E95625" w:rsidRDefault="002E7313" w:rsidP="002E7313">
          <w:pPr>
            <w:pStyle w:val="C9C63B1F3DC549639264DA518C9BE91F"/>
          </w:pPr>
          <w:r w:rsidRPr="009A03BE">
            <w:rPr>
              <w:rFonts w:asciiTheme="majorBidi" w:hAnsiTheme="majorBidi" w:cstheme="majorBidi"/>
              <w:sz w:val="23"/>
              <w:szCs w:val="23"/>
              <w:lang w:bidi="ar-SY"/>
            </w:rPr>
            <w:t>Click or tap here to enter text.</w:t>
          </w:r>
        </w:p>
      </w:docPartBody>
    </w:docPart>
    <w:docPart>
      <w:docPartPr>
        <w:name w:val="1E3FAE2042164880916DD00D0BFB267F"/>
        <w:category>
          <w:name w:val="General"/>
          <w:gallery w:val="placeholder"/>
        </w:category>
        <w:types>
          <w:type w:val="bbPlcHdr"/>
        </w:types>
        <w:behaviors>
          <w:behavior w:val="content"/>
        </w:behaviors>
        <w:guid w:val="{3FC4DD32-9E6D-4BD6-BFDC-2B620DB61D9A}"/>
      </w:docPartPr>
      <w:docPartBody>
        <w:p w:rsidR="00E95625" w:rsidRDefault="002E7313" w:rsidP="002E7313">
          <w:pPr>
            <w:pStyle w:val="1E3FAE2042164880916DD00D0BFB267F"/>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A53D76399701413ABE368EF5FB6F5CF7"/>
        <w:category>
          <w:name w:val="General"/>
          <w:gallery w:val="placeholder"/>
        </w:category>
        <w:types>
          <w:type w:val="bbPlcHdr"/>
        </w:types>
        <w:behaviors>
          <w:behavior w:val="content"/>
        </w:behaviors>
        <w:guid w:val="{422E9C8F-06EF-437A-BD28-7BF94B1A7A3E}"/>
      </w:docPartPr>
      <w:docPartBody>
        <w:p w:rsidR="00E95625" w:rsidRDefault="002E7313" w:rsidP="002E7313">
          <w:pPr>
            <w:pStyle w:val="A53D76399701413ABE368EF5FB6F5CF7"/>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89DACA8B38647CCBB2EF2D83CA47603"/>
        <w:category>
          <w:name w:val="General"/>
          <w:gallery w:val="placeholder"/>
        </w:category>
        <w:types>
          <w:type w:val="bbPlcHdr"/>
        </w:types>
        <w:behaviors>
          <w:behavior w:val="content"/>
        </w:behaviors>
        <w:guid w:val="{165C2B26-77EA-4CA7-9A53-4E4618DCD20C}"/>
      </w:docPartPr>
      <w:docPartBody>
        <w:p w:rsidR="00E95625" w:rsidRDefault="002E7313" w:rsidP="002E7313">
          <w:pPr>
            <w:pStyle w:val="E89DACA8B38647CCBB2EF2D83CA4760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2E09C77A48E4D49B58A6C31214D47C6"/>
        <w:category>
          <w:name w:val="General"/>
          <w:gallery w:val="placeholder"/>
        </w:category>
        <w:types>
          <w:type w:val="bbPlcHdr"/>
        </w:types>
        <w:behaviors>
          <w:behavior w:val="content"/>
        </w:behaviors>
        <w:guid w:val="{36DFBD40-D58C-449D-B668-1E5B639E094F}"/>
      </w:docPartPr>
      <w:docPartBody>
        <w:p w:rsidR="00E95625" w:rsidRDefault="002E7313" w:rsidP="002E7313">
          <w:pPr>
            <w:pStyle w:val="E2E09C77A48E4D49B58A6C31214D47C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69F40C225CF46B38E853AF70B166EA1"/>
        <w:category>
          <w:name w:val="General"/>
          <w:gallery w:val="placeholder"/>
        </w:category>
        <w:types>
          <w:type w:val="bbPlcHdr"/>
        </w:types>
        <w:behaviors>
          <w:behavior w:val="content"/>
        </w:behaviors>
        <w:guid w:val="{9D8A06E3-06EA-441F-9D54-59D2F5E3D2B7}"/>
      </w:docPartPr>
      <w:docPartBody>
        <w:p w:rsidR="00E95625" w:rsidRDefault="002E7313" w:rsidP="002E7313">
          <w:pPr>
            <w:pStyle w:val="E69F40C225CF46B38E853AF70B166EA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DEA1B47153F44EF88423CC6FFF1F853"/>
        <w:category>
          <w:name w:val="General"/>
          <w:gallery w:val="placeholder"/>
        </w:category>
        <w:types>
          <w:type w:val="bbPlcHdr"/>
        </w:types>
        <w:behaviors>
          <w:behavior w:val="content"/>
        </w:behaviors>
        <w:guid w:val="{ACD27EED-258D-438E-8196-DC3F365F7038}"/>
      </w:docPartPr>
      <w:docPartBody>
        <w:p w:rsidR="00E95625" w:rsidRDefault="002E7313" w:rsidP="002E7313">
          <w:pPr>
            <w:pStyle w:val="1DEA1B47153F44EF88423CC6FFF1F85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D4EA7BF9782A491A8227A605BB31BC75"/>
        <w:category>
          <w:name w:val="General"/>
          <w:gallery w:val="placeholder"/>
        </w:category>
        <w:types>
          <w:type w:val="bbPlcHdr"/>
        </w:types>
        <w:behaviors>
          <w:behavior w:val="content"/>
        </w:behaviors>
        <w:guid w:val="{71AA5AE2-03A0-4425-8FD1-79B095773B29}"/>
      </w:docPartPr>
      <w:docPartBody>
        <w:p w:rsidR="00E95625" w:rsidRDefault="002E7313" w:rsidP="002E7313">
          <w:pPr>
            <w:pStyle w:val="D4EA7BF9782A491A8227A605BB31BC7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E560A2E98824FF999AD3BE7D311208A"/>
        <w:category>
          <w:name w:val="General"/>
          <w:gallery w:val="placeholder"/>
        </w:category>
        <w:types>
          <w:type w:val="bbPlcHdr"/>
        </w:types>
        <w:behaviors>
          <w:behavior w:val="content"/>
        </w:behaviors>
        <w:guid w:val="{96FC1196-8F47-4524-9AE3-1B12FBC1ABA7}"/>
      </w:docPartPr>
      <w:docPartBody>
        <w:p w:rsidR="00E95625" w:rsidRDefault="002E7313" w:rsidP="002E7313">
          <w:pPr>
            <w:pStyle w:val="BE560A2E98824FF999AD3BE7D311208A"/>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64D03F5FCB3F4EA29BD56BA5A620D165"/>
        <w:category>
          <w:name w:val="General"/>
          <w:gallery w:val="placeholder"/>
        </w:category>
        <w:types>
          <w:type w:val="bbPlcHdr"/>
        </w:types>
        <w:behaviors>
          <w:behavior w:val="content"/>
        </w:behaviors>
        <w:guid w:val="{B863F742-2A5D-46A5-9147-784351462F33}"/>
      </w:docPartPr>
      <w:docPartBody>
        <w:p w:rsidR="00E95625" w:rsidRDefault="002E7313" w:rsidP="002E7313">
          <w:pPr>
            <w:pStyle w:val="64D03F5FCB3F4EA29BD56BA5A620D16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1431BF1481C4C0F9FD934E2E1527998"/>
        <w:category>
          <w:name w:val="General"/>
          <w:gallery w:val="placeholder"/>
        </w:category>
        <w:types>
          <w:type w:val="bbPlcHdr"/>
        </w:types>
        <w:behaviors>
          <w:behavior w:val="content"/>
        </w:behaviors>
        <w:guid w:val="{3C2DF3D8-A833-456B-9DAA-BCB56D8E4EE3}"/>
      </w:docPartPr>
      <w:docPartBody>
        <w:p w:rsidR="00E95625" w:rsidRDefault="002E7313" w:rsidP="002E7313">
          <w:pPr>
            <w:pStyle w:val="71431BF1481C4C0F9FD934E2E1527998"/>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8D2DFB8FBAD04F5C87B64449B897DD8E"/>
        <w:category>
          <w:name w:val="General"/>
          <w:gallery w:val="placeholder"/>
        </w:category>
        <w:types>
          <w:type w:val="bbPlcHdr"/>
        </w:types>
        <w:behaviors>
          <w:behavior w:val="content"/>
        </w:behaviors>
        <w:guid w:val="{1C55DF53-22AA-4BC8-9774-1C0F5645E4CC}"/>
      </w:docPartPr>
      <w:docPartBody>
        <w:p w:rsidR="00E95625" w:rsidRDefault="002E7313" w:rsidP="002E7313">
          <w:pPr>
            <w:pStyle w:val="8D2DFB8FBAD04F5C87B64449B897DD8E"/>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C02D12F88E54026A21CDEC7FC21DDC0"/>
        <w:category>
          <w:name w:val="General"/>
          <w:gallery w:val="placeholder"/>
        </w:category>
        <w:types>
          <w:type w:val="bbPlcHdr"/>
        </w:types>
        <w:behaviors>
          <w:behavior w:val="content"/>
        </w:behaviors>
        <w:guid w:val="{0846E425-11F5-44A5-A3E7-A6A6C68202C1}"/>
      </w:docPartPr>
      <w:docPartBody>
        <w:p w:rsidR="00E95625" w:rsidRDefault="002E7313" w:rsidP="002E7313">
          <w:pPr>
            <w:pStyle w:val="EC02D12F88E54026A21CDEC7FC21DDC0"/>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F49F81659FAD4E4ABE72A287E4033CBB"/>
        <w:category>
          <w:name w:val="General"/>
          <w:gallery w:val="placeholder"/>
        </w:category>
        <w:types>
          <w:type w:val="bbPlcHdr"/>
        </w:types>
        <w:behaviors>
          <w:behavior w:val="content"/>
        </w:behaviors>
        <w:guid w:val="{526362AC-F4DA-421A-9DA5-3A48AC7572C1}"/>
      </w:docPartPr>
      <w:docPartBody>
        <w:p w:rsidR="00E95625" w:rsidRDefault="002E7313" w:rsidP="002E7313">
          <w:pPr>
            <w:pStyle w:val="F49F81659FAD4E4ABE72A287E4033CB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A58F2D90EF5C4937B36E4A050A55C609"/>
        <w:category>
          <w:name w:val="General"/>
          <w:gallery w:val="placeholder"/>
        </w:category>
        <w:types>
          <w:type w:val="bbPlcHdr"/>
        </w:types>
        <w:behaviors>
          <w:behavior w:val="content"/>
        </w:behaviors>
        <w:guid w:val="{0C77CA13-C457-438E-B9A0-FD9A96191A0D}"/>
      </w:docPartPr>
      <w:docPartBody>
        <w:p w:rsidR="00E95625" w:rsidRDefault="002E7313" w:rsidP="002E7313">
          <w:pPr>
            <w:pStyle w:val="A58F2D90EF5C4937B36E4A050A55C609"/>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6FFDB91522A94860B317AE780BFF9858"/>
        <w:category>
          <w:name w:val="General"/>
          <w:gallery w:val="placeholder"/>
        </w:category>
        <w:types>
          <w:type w:val="bbPlcHdr"/>
        </w:types>
        <w:behaviors>
          <w:behavior w:val="content"/>
        </w:behaviors>
        <w:guid w:val="{92E74AF2-BE00-42E5-ACCE-0DA638C66473}"/>
      </w:docPartPr>
      <w:docPartBody>
        <w:p w:rsidR="00E95625" w:rsidRDefault="002E7313" w:rsidP="002E7313">
          <w:pPr>
            <w:pStyle w:val="6FFDB91522A94860B317AE780BFF985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BFF3234BD050438EB749D43A84386C13"/>
        <w:category>
          <w:name w:val="General"/>
          <w:gallery w:val="placeholder"/>
        </w:category>
        <w:types>
          <w:type w:val="bbPlcHdr"/>
        </w:types>
        <w:behaviors>
          <w:behavior w:val="content"/>
        </w:behaviors>
        <w:guid w:val="{44906530-C1F9-4570-AFC0-8257FE42BBA9}"/>
      </w:docPartPr>
      <w:docPartBody>
        <w:p w:rsidR="00E95625" w:rsidRDefault="002E7313" w:rsidP="002E7313">
          <w:pPr>
            <w:pStyle w:val="BFF3234BD050438EB749D43A84386C1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832C04C6A334CCEB10C635AB0A2F57F"/>
        <w:category>
          <w:name w:val="General"/>
          <w:gallery w:val="placeholder"/>
        </w:category>
        <w:types>
          <w:type w:val="bbPlcHdr"/>
        </w:types>
        <w:behaviors>
          <w:behavior w:val="content"/>
        </w:behaviors>
        <w:guid w:val="{10568E1D-5AFD-4753-8B76-0BBD2FCF2453}"/>
      </w:docPartPr>
      <w:docPartBody>
        <w:p w:rsidR="00E95625" w:rsidRDefault="002E7313" w:rsidP="002E7313">
          <w:pPr>
            <w:pStyle w:val="E832C04C6A334CCEB10C635AB0A2F57F"/>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04440DC157EF4A488AEB2CB5F07C43C8"/>
        <w:category>
          <w:name w:val="General"/>
          <w:gallery w:val="placeholder"/>
        </w:category>
        <w:types>
          <w:type w:val="bbPlcHdr"/>
        </w:types>
        <w:behaviors>
          <w:behavior w:val="content"/>
        </w:behaviors>
        <w:guid w:val="{40BC0327-76CA-41AC-A7EF-A36DFA60529D}"/>
      </w:docPartPr>
      <w:docPartBody>
        <w:p w:rsidR="00E95625" w:rsidRDefault="002E7313" w:rsidP="002E7313">
          <w:pPr>
            <w:pStyle w:val="04440DC157EF4A488AEB2CB5F07C43C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56944B8791234340A0A77AD21A6D208B"/>
        <w:category>
          <w:name w:val="General"/>
          <w:gallery w:val="placeholder"/>
        </w:category>
        <w:types>
          <w:type w:val="bbPlcHdr"/>
        </w:types>
        <w:behaviors>
          <w:behavior w:val="content"/>
        </w:behaviors>
        <w:guid w:val="{88C1AEED-ADC6-4D82-A323-49889D406BED}"/>
      </w:docPartPr>
      <w:docPartBody>
        <w:p w:rsidR="00E95625" w:rsidRDefault="002E7313" w:rsidP="002E7313">
          <w:pPr>
            <w:pStyle w:val="56944B8791234340A0A77AD21A6D208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142496A7384A4E54A82DBC412417A5B8"/>
        <w:category>
          <w:name w:val="General"/>
          <w:gallery w:val="placeholder"/>
        </w:category>
        <w:types>
          <w:type w:val="bbPlcHdr"/>
        </w:types>
        <w:behaviors>
          <w:behavior w:val="content"/>
        </w:behaviors>
        <w:guid w:val="{D6372D43-F4D7-4EE8-8FD5-D335249A125A}"/>
      </w:docPartPr>
      <w:docPartBody>
        <w:p w:rsidR="00E95625" w:rsidRDefault="002E7313" w:rsidP="002E7313">
          <w:pPr>
            <w:pStyle w:val="142496A7384A4E54A82DBC412417A5B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422D7B4D247040B08C85AE663EFB0DE1"/>
        <w:category>
          <w:name w:val="General"/>
          <w:gallery w:val="placeholder"/>
        </w:category>
        <w:types>
          <w:type w:val="bbPlcHdr"/>
        </w:types>
        <w:behaviors>
          <w:behavior w:val="content"/>
        </w:behaviors>
        <w:guid w:val="{B220A352-4DC7-4EAD-839A-F3DBF1C7F2BC}"/>
      </w:docPartPr>
      <w:docPartBody>
        <w:p w:rsidR="00E95625" w:rsidRDefault="002E7313" w:rsidP="002E7313">
          <w:pPr>
            <w:pStyle w:val="422D7B4D247040B08C85AE663EFB0DE1"/>
          </w:pPr>
          <w:r w:rsidRPr="009A03BE">
            <w:rPr>
              <w:rFonts w:asciiTheme="majorBidi" w:hAnsiTheme="majorBidi" w:cstheme="majorBidi"/>
              <w:sz w:val="23"/>
              <w:szCs w:val="23"/>
              <w:lang w:bidi="ar-SY"/>
            </w:rPr>
            <w:t>Click or tap here to enter text.</w:t>
          </w:r>
        </w:p>
      </w:docPartBody>
    </w:docPart>
    <w:docPart>
      <w:docPartPr>
        <w:name w:val="B6E31B5F4CC940B8AB6381CF3E0DA7E4"/>
        <w:category>
          <w:name w:val="General"/>
          <w:gallery w:val="placeholder"/>
        </w:category>
        <w:types>
          <w:type w:val="bbPlcHdr"/>
        </w:types>
        <w:behaviors>
          <w:behavior w:val="content"/>
        </w:behaviors>
        <w:guid w:val="{887B5E2B-6944-40BC-8729-E1242DB09A9C}"/>
      </w:docPartPr>
      <w:docPartBody>
        <w:p w:rsidR="00E95625" w:rsidRDefault="002E7313" w:rsidP="002E7313">
          <w:pPr>
            <w:pStyle w:val="B6E31B5F4CC940B8AB6381CF3E0DA7E4"/>
          </w:pPr>
          <w:r w:rsidRPr="009A03BE">
            <w:rPr>
              <w:rFonts w:asciiTheme="majorBidi" w:hAnsiTheme="majorBidi" w:cstheme="majorBidi"/>
              <w:sz w:val="23"/>
              <w:szCs w:val="23"/>
              <w:lang w:bidi="ar-SY"/>
            </w:rPr>
            <w:t>Click or tap here to enter text.</w:t>
          </w:r>
        </w:p>
      </w:docPartBody>
    </w:docPart>
    <w:docPart>
      <w:docPartPr>
        <w:name w:val="55FA144F44964105B34E115066EF3A22"/>
        <w:category>
          <w:name w:val="General"/>
          <w:gallery w:val="placeholder"/>
        </w:category>
        <w:types>
          <w:type w:val="bbPlcHdr"/>
        </w:types>
        <w:behaviors>
          <w:behavior w:val="content"/>
        </w:behaviors>
        <w:guid w:val="{69360197-0208-4C14-9FA6-F45C969CFFB6}"/>
      </w:docPartPr>
      <w:docPartBody>
        <w:p w:rsidR="00E95625" w:rsidRDefault="002E7313" w:rsidP="002E7313">
          <w:pPr>
            <w:pStyle w:val="55FA144F44964105B34E115066EF3A22"/>
          </w:pPr>
          <w:r w:rsidRPr="009A03BE">
            <w:rPr>
              <w:rFonts w:asciiTheme="majorBidi" w:hAnsiTheme="majorBidi" w:cstheme="majorBidi"/>
              <w:sz w:val="23"/>
              <w:szCs w:val="23"/>
              <w:lang w:bidi="ar-SY"/>
            </w:rPr>
            <w:t>Click or tap here to enter text.</w:t>
          </w:r>
        </w:p>
      </w:docPartBody>
    </w:docPart>
    <w:docPart>
      <w:docPartPr>
        <w:name w:val="3B8A5BF4FE0347F6BD32495D2D5A93AF"/>
        <w:category>
          <w:name w:val="General"/>
          <w:gallery w:val="placeholder"/>
        </w:category>
        <w:types>
          <w:type w:val="bbPlcHdr"/>
        </w:types>
        <w:behaviors>
          <w:behavior w:val="content"/>
        </w:behaviors>
        <w:guid w:val="{EA69A0B1-5CDE-461B-8583-3351EB416E2E}"/>
      </w:docPartPr>
      <w:docPartBody>
        <w:p w:rsidR="00E95625" w:rsidRDefault="002E7313" w:rsidP="002E7313">
          <w:pPr>
            <w:pStyle w:val="3B8A5BF4FE0347F6BD32495D2D5A93AF"/>
          </w:pPr>
          <w:r w:rsidRPr="009A03BE">
            <w:rPr>
              <w:rFonts w:asciiTheme="majorBidi" w:hAnsiTheme="majorBidi" w:cstheme="majorBidi"/>
              <w:sz w:val="23"/>
              <w:szCs w:val="23"/>
              <w:lang w:bidi="ar-SY"/>
            </w:rPr>
            <w:t>Click or tap here to enter text.</w:t>
          </w:r>
        </w:p>
      </w:docPartBody>
    </w:docPart>
    <w:docPart>
      <w:docPartPr>
        <w:name w:val="4893222889734D3CBD57BCC788B3BBE7"/>
        <w:category>
          <w:name w:val="General"/>
          <w:gallery w:val="placeholder"/>
        </w:category>
        <w:types>
          <w:type w:val="bbPlcHdr"/>
        </w:types>
        <w:behaviors>
          <w:behavior w:val="content"/>
        </w:behaviors>
        <w:guid w:val="{6B6D44DD-90AD-40BD-8A8F-D3D9C162C0AD}"/>
      </w:docPartPr>
      <w:docPartBody>
        <w:p w:rsidR="00E95625" w:rsidRDefault="002E7313" w:rsidP="002E7313">
          <w:pPr>
            <w:pStyle w:val="4893222889734D3CBD57BCC788B3BBE7"/>
          </w:pPr>
          <w:r w:rsidRPr="009A03BE">
            <w:rPr>
              <w:rFonts w:asciiTheme="majorBidi" w:hAnsiTheme="majorBidi" w:cstheme="majorBidi"/>
              <w:sz w:val="23"/>
              <w:szCs w:val="23"/>
              <w:lang w:bidi="ar-SY"/>
            </w:rPr>
            <w:t>Click or tap here to enter text.</w:t>
          </w:r>
        </w:p>
      </w:docPartBody>
    </w:docPart>
    <w:docPart>
      <w:docPartPr>
        <w:name w:val="8F4251008CBA47B884112E7A182981A6"/>
        <w:category>
          <w:name w:val="General"/>
          <w:gallery w:val="placeholder"/>
        </w:category>
        <w:types>
          <w:type w:val="bbPlcHdr"/>
        </w:types>
        <w:behaviors>
          <w:behavior w:val="content"/>
        </w:behaviors>
        <w:guid w:val="{228244AA-A982-436E-903F-1B9CEB03A9AE}"/>
      </w:docPartPr>
      <w:docPartBody>
        <w:p w:rsidR="00000000" w:rsidRDefault="00E95625" w:rsidP="00E95625">
          <w:pPr>
            <w:pStyle w:val="8F4251008CBA47B884112E7A182981A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BA4823BE16F4E17932037FB650C8BDB"/>
        <w:category>
          <w:name w:val="General"/>
          <w:gallery w:val="placeholder"/>
        </w:category>
        <w:types>
          <w:type w:val="bbPlcHdr"/>
        </w:types>
        <w:behaviors>
          <w:behavior w:val="content"/>
        </w:behaviors>
        <w:guid w:val="{1AA292D0-339E-4D91-82E8-B6DBA18A7227}"/>
      </w:docPartPr>
      <w:docPartBody>
        <w:p w:rsidR="00000000" w:rsidRDefault="00E95625" w:rsidP="00E95625">
          <w:pPr>
            <w:pStyle w:val="BBA4823BE16F4E17932037FB650C8BDB"/>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F3348A5232D4993A9D8C60F871CEDAE"/>
        <w:category>
          <w:name w:val="General"/>
          <w:gallery w:val="placeholder"/>
        </w:category>
        <w:types>
          <w:type w:val="bbPlcHdr"/>
        </w:types>
        <w:behaviors>
          <w:behavior w:val="content"/>
        </w:behaviors>
        <w:guid w:val="{721B41C1-8D0F-4B8A-B442-E0EFA148C553}"/>
      </w:docPartPr>
      <w:docPartBody>
        <w:p w:rsidR="00000000" w:rsidRDefault="00E95625" w:rsidP="00E95625">
          <w:pPr>
            <w:pStyle w:val="7F3348A5232D4993A9D8C60F871CEDAE"/>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32AB3876795A471191249F20D3B760D1"/>
        <w:category>
          <w:name w:val="General"/>
          <w:gallery w:val="placeholder"/>
        </w:category>
        <w:types>
          <w:type w:val="bbPlcHdr"/>
        </w:types>
        <w:behaviors>
          <w:behavior w:val="content"/>
        </w:behaviors>
        <w:guid w:val="{216B25F6-F77E-4AF7-BF48-53A6324C809C}"/>
      </w:docPartPr>
      <w:docPartBody>
        <w:p w:rsidR="00000000" w:rsidRDefault="00E95625" w:rsidP="00E95625">
          <w:pPr>
            <w:pStyle w:val="32AB3876795A471191249F20D3B760D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993C10095914E9EA08C468D0F5BDD9F"/>
        <w:category>
          <w:name w:val="General"/>
          <w:gallery w:val="placeholder"/>
        </w:category>
        <w:types>
          <w:type w:val="bbPlcHdr"/>
        </w:types>
        <w:behaviors>
          <w:behavior w:val="content"/>
        </w:behaviors>
        <w:guid w:val="{0BBF6DCA-0637-46C5-886B-ED6690A3B87E}"/>
      </w:docPartPr>
      <w:docPartBody>
        <w:p w:rsidR="00000000" w:rsidRDefault="00E95625" w:rsidP="00E95625">
          <w:pPr>
            <w:pStyle w:val="1993C10095914E9EA08C468D0F5BDD9F"/>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FB91FCF52D445E78DE008305D9A06BE"/>
        <w:category>
          <w:name w:val="General"/>
          <w:gallery w:val="placeholder"/>
        </w:category>
        <w:types>
          <w:type w:val="bbPlcHdr"/>
        </w:types>
        <w:behaviors>
          <w:behavior w:val="content"/>
        </w:behaviors>
        <w:guid w:val="{27E4817A-6E17-47C8-8201-A8BD03890E65}"/>
      </w:docPartPr>
      <w:docPartBody>
        <w:p w:rsidR="00000000" w:rsidRDefault="00E95625" w:rsidP="00E95625">
          <w:pPr>
            <w:pStyle w:val="7FB91FCF52D445E78DE008305D9A06BE"/>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9F26EBEA4834AC4A87E30469661E619"/>
        <w:category>
          <w:name w:val="General"/>
          <w:gallery w:val="placeholder"/>
        </w:category>
        <w:types>
          <w:type w:val="bbPlcHdr"/>
        </w:types>
        <w:behaviors>
          <w:behavior w:val="content"/>
        </w:behaviors>
        <w:guid w:val="{3E96A075-D09A-4C4D-A764-154070BA8BCD}"/>
      </w:docPartPr>
      <w:docPartBody>
        <w:p w:rsidR="00000000" w:rsidRDefault="00E95625" w:rsidP="00E95625">
          <w:pPr>
            <w:pStyle w:val="79F26EBEA4834AC4A87E30469661E619"/>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2C630E93AB24E18BBF916FBF191FC0B"/>
        <w:category>
          <w:name w:val="General"/>
          <w:gallery w:val="placeholder"/>
        </w:category>
        <w:types>
          <w:type w:val="bbPlcHdr"/>
        </w:types>
        <w:behaviors>
          <w:behavior w:val="content"/>
        </w:behaviors>
        <w:guid w:val="{BAEF25E1-829C-4E47-A27F-F5D82DC40E7A}"/>
      </w:docPartPr>
      <w:docPartBody>
        <w:p w:rsidR="00000000" w:rsidRDefault="00E95625" w:rsidP="00E95625">
          <w:pPr>
            <w:pStyle w:val="72C630E93AB24E18BBF916FBF191FC0B"/>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4D504B54389A4608BFB23396F07A73E6"/>
        <w:category>
          <w:name w:val="General"/>
          <w:gallery w:val="placeholder"/>
        </w:category>
        <w:types>
          <w:type w:val="bbPlcHdr"/>
        </w:types>
        <w:behaviors>
          <w:behavior w:val="content"/>
        </w:behaviors>
        <w:guid w:val="{92967BEB-C8BB-445D-B854-06335BA38EB5}"/>
      </w:docPartPr>
      <w:docPartBody>
        <w:p w:rsidR="00000000" w:rsidRDefault="00E95625" w:rsidP="00E95625">
          <w:pPr>
            <w:pStyle w:val="4D504B54389A4608BFB23396F07A73E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D2F16EDCBAD43D28BDFB38A1BFB4AB3"/>
        <w:category>
          <w:name w:val="General"/>
          <w:gallery w:val="placeholder"/>
        </w:category>
        <w:types>
          <w:type w:val="bbPlcHdr"/>
        </w:types>
        <w:behaviors>
          <w:behavior w:val="content"/>
        </w:behaviors>
        <w:guid w:val="{1D775518-505E-4195-B92D-1638C170191C}"/>
      </w:docPartPr>
      <w:docPartBody>
        <w:p w:rsidR="00000000" w:rsidRDefault="00E95625" w:rsidP="00E95625">
          <w:pPr>
            <w:pStyle w:val="ED2F16EDCBAD43D28BDFB38A1BFB4AB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1D198FF8BF3444AB34CA7051899B841"/>
        <w:category>
          <w:name w:val="General"/>
          <w:gallery w:val="placeholder"/>
        </w:category>
        <w:types>
          <w:type w:val="bbPlcHdr"/>
        </w:types>
        <w:behaviors>
          <w:behavior w:val="content"/>
        </w:behaviors>
        <w:guid w:val="{B08699CE-24B8-4C5E-8405-DED61E1C841A}"/>
      </w:docPartPr>
      <w:docPartBody>
        <w:p w:rsidR="00000000" w:rsidRDefault="00E95625" w:rsidP="00E95625">
          <w:pPr>
            <w:pStyle w:val="11D198FF8BF3444AB34CA7051899B841"/>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7A02D0F74DFF4F2BB3389C1C3C236814"/>
        <w:category>
          <w:name w:val="General"/>
          <w:gallery w:val="placeholder"/>
        </w:category>
        <w:types>
          <w:type w:val="bbPlcHdr"/>
        </w:types>
        <w:behaviors>
          <w:behavior w:val="content"/>
        </w:behaviors>
        <w:guid w:val="{B6F70FE1-C725-4FB9-9940-FAE231C0C901}"/>
      </w:docPartPr>
      <w:docPartBody>
        <w:p w:rsidR="00000000" w:rsidRDefault="00E95625" w:rsidP="00E95625">
          <w:pPr>
            <w:pStyle w:val="7A02D0F74DFF4F2BB3389C1C3C236814"/>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976CC175E1024DCE846C83B5A573DA72"/>
        <w:category>
          <w:name w:val="General"/>
          <w:gallery w:val="placeholder"/>
        </w:category>
        <w:types>
          <w:type w:val="bbPlcHdr"/>
        </w:types>
        <w:behaviors>
          <w:behavior w:val="content"/>
        </w:behaviors>
        <w:guid w:val="{824066B4-E9F8-4F0B-89C1-0DDB23A177B8}"/>
      </w:docPartPr>
      <w:docPartBody>
        <w:p w:rsidR="00000000" w:rsidRDefault="00E95625" w:rsidP="00E95625">
          <w:pPr>
            <w:pStyle w:val="976CC175E1024DCE846C83B5A573DA72"/>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3A7B49B7FC0747D9AEBD848CAFA50323"/>
        <w:category>
          <w:name w:val="General"/>
          <w:gallery w:val="placeholder"/>
        </w:category>
        <w:types>
          <w:type w:val="bbPlcHdr"/>
        </w:types>
        <w:behaviors>
          <w:behavior w:val="content"/>
        </w:behaviors>
        <w:guid w:val="{BD66766C-3BA2-4422-846F-16C57AE84843}"/>
      </w:docPartPr>
      <w:docPartBody>
        <w:p w:rsidR="00000000" w:rsidRDefault="00E95625" w:rsidP="00E95625">
          <w:pPr>
            <w:pStyle w:val="3A7B49B7FC0747D9AEBD848CAFA5032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CF6A8EE5A11E41A0AD00131E4F93438D"/>
        <w:category>
          <w:name w:val="General"/>
          <w:gallery w:val="placeholder"/>
        </w:category>
        <w:types>
          <w:type w:val="bbPlcHdr"/>
        </w:types>
        <w:behaviors>
          <w:behavior w:val="content"/>
        </w:behaviors>
        <w:guid w:val="{25C0E799-3910-4BA0-AE8D-FCD342857A89}"/>
      </w:docPartPr>
      <w:docPartBody>
        <w:p w:rsidR="00000000" w:rsidRDefault="00E95625" w:rsidP="00E95625">
          <w:pPr>
            <w:pStyle w:val="CF6A8EE5A11E41A0AD00131E4F93438D"/>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91893A5AE404456E8CBB5213BFBE86A8"/>
        <w:category>
          <w:name w:val="General"/>
          <w:gallery w:val="placeholder"/>
        </w:category>
        <w:types>
          <w:type w:val="bbPlcHdr"/>
        </w:types>
        <w:behaviors>
          <w:behavior w:val="content"/>
        </w:behaviors>
        <w:guid w:val="{5BCB252F-C649-4C67-BB4B-9CF29F713638}"/>
      </w:docPartPr>
      <w:docPartBody>
        <w:p w:rsidR="00000000" w:rsidRDefault="00E95625" w:rsidP="00E95625">
          <w:pPr>
            <w:pStyle w:val="91893A5AE404456E8CBB5213BFBE86A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8CF832A8540342618EA0CC257AD7AB32"/>
        <w:category>
          <w:name w:val="General"/>
          <w:gallery w:val="placeholder"/>
        </w:category>
        <w:types>
          <w:type w:val="bbPlcHdr"/>
        </w:types>
        <w:behaviors>
          <w:behavior w:val="content"/>
        </w:behaviors>
        <w:guid w:val="{0F170A8A-8349-4C92-8D62-99492D935961}"/>
      </w:docPartPr>
      <w:docPartBody>
        <w:p w:rsidR="00000000" w:rsidRDefault="00E95625" w:rsidP="00E95625">
          <w:pPr>
            <w:pStyle w:val="8CF832A8540342618EA0CC257AD7AB32"/>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637B427CD48146258F546530256D4BF1"/>
        <w:category>
          <w:name w:val="General"/>
          <w:gallery w:val="placeholder"/>
        </w:category>
        <w:types>
          <w:type w:val="bbPlcHdr"/>
        </w:types>
        <w:behaviors>
          <w:behavior w:val="content"/>
        </w:behaviors>
        <w:guid w:val="{9722E844-7A9B-4CF8-A55A-B381EA7284C0}"/>
      </w:docPartPr>
      <w:docPartBody>
        <w:p w:rsidR="00000000" w:rsidRDefault="00E95625" w:rsidP="00E95625">
          <w:pPr>
            <w:pStyle w:val="637B427CD48146258F546530256D4BF1"/>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8DA0BBDACE3A45D382544E7C0C8D4DAD"/>
        <w:category>
          <w:name w:val="General"/>
          <w:gallery w:val="placeholder"/>
        </w:category>
        <w:types>
          <w:type w:val="bbPlcHdr"/>
        </w:types>
        <w:behaviors>
          <w:behavior w:val="content"/>
        </w:behaviors>
        <w:guid w:val="{0A14CA20-407F-4AB8-B734-F99AEB4342B7}"/>
      </w:docPartPr>
      <w:docPartBody>
        <w:p w:rsidR="00000000" w:rsidRDefault="00E95625" w:rsidP="00E95625">
          <w:pPr>
            <w:pStyle w:val="8DA0BBDACE3A45D382544E7C0C8D4DAD"/>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B901E545CFB1434EB5E21D4B00A3186D"/>
        <w:category>
          <w:name w:val="General"/>
          <w:gallery w:val="placeholder"/>
        </w:category>
        <w:types>
          <w:type w:val="bbPlcHdr"/>
        </w:types>
        <w:behaviors>
          <w:behavior w:val="content"/>
        </w:behaviors>
        <w:guid w:val="{CB042C3C-F238-4205-B836-CB25B4B3F500}"/>
      </w:docPartPr>
      <w:docPartBody>
        <w:p w:rsidR="00000000" w:rsidRDefault="00E95625" w:rsidP="00E95625">
          <w:pPr>
            <w:pStyle w:val="B901E545CFB1434EB5E21D4B00A3186D"/>
          </w:pPr>
          <w:r w:rsidRPr="00076D4A">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E1"/>
    <w:rsid w:val="000059ED"/>
    <w:rsid w:val="0001009F"/>
    <w:rsid w:val="000140E3"/>
    <w:rsid w:val="00051EB6"/>
    <w:rsid w:val="00055AE3"/>
    <w:rsid w:val="000B02FD"/>
    <w:rsid w:val="00132B74"/>
    <w:rsid w:val="00135A92"/>
    <w:rsid w:val="00155129"/>
    <w:rsid w:val="00197148"/>
    <w:rsid w:val="001A6593"/>
    <w:rsid w:val="001F62CF"/>
    <w:rsid w:val="00283A5E"/>
    <w:rsid w:val="00285D1F"/>
    <w:rsid w:val="002C1F45"/>
    <w:rsid w:val="002D79E3"/>
    <w:rsid w:val="002E390E"/>
    <w:rsid w:val="002E7313"/>
    <w:rsid w:val="00322973"/>
    <w:rsid w:val="00365ADC"/>
    <w:rsid w:val="003E6A57"/>
    <w:rsid w:val="004E513A"/>
    <w:rsid w:val="00573AD9"/>
    <w:rsid w:val="00587EE7"/>
    <w:rsid w:val="006150BE"/>
    <w:rsid w:val="006317E4"/>
    <w:rsid w:val="0067718A"/>
    <w:rsid w:val="006864CD"/>
    <w:rsid w:val="006B329A"/>
    <w:rsid w:val="00716134"/>
    <w:rsid w:val="00724A03"/>
    <w:rsid w:val="00756075"/>
    <w:rsid w:val="007C72E8"/>
    <w:rsid w:val="00886A75"/>
    <w:rsid w:val="00895A0F"/>
    <w:rsid w:val="00895EC3"/>
    <w:rsid w:val="008F2F34"/>
    <w:rsid w:val="00904229"/>
    <w:rsid w:val="009708AE"/>
    <w:rsid w:val="009F023C"/>
    <w:rsid w:val="00A24227"/>
    <w:rsid w:val="00A514AC"/>
    <w:rsid w:val="00A76F12"/>
    <w:rsid w:val="00A82C59"/>
    <w:rsid w:val="00AD536C"/>
    <w:rsid w:val="00AF17E1"/>
    <w:rsid w:val="00B33944"/>
    <w:rsid w:val="00B76072"/>
    <w:rsid w:val="00C23866"/>
    <w:rsid w:val="00C24924"/>
    <w:rsid w:val="00C83906"/>
    <w:rsid w:val="00CC03FC"/>
    <w:rsid w:val="00CE3D40"/>
    <w:rsid w:val="00DB5DED"/>
    <w:rsid w:val="00DC036A"/>
    <w:rsid w:val="00DE7F92"/>
    <w:rsid w:val="00DF7EDE"/>
    <w:rsid w:val="00E13CAF"/>
    <w:rsid w:val="00E95625"/>
    <w:rsid w:val="00EA5AB9"/>
    <w:rsid w:val="00EE30ED"/>
    <w:rsid w:val="00F57A5F"/>
    <w:rsid w:val="00FA2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625"/>
    <w:rPr>
      <w:color w:val="808080"/>
    </w:rPr>
  </w:style>
  <w:style w:type="paragraph" w:customStyle="1" w:styleId="BC4D716DED6942EE82BEE99853AFCF67">
    <w:name w:val="BC4D716DED6942EE82BEE99853AFCF67"/>
    <w:rsid w:val="00AF17E1"/>
  </w:style>
  <w:style w:type="paragraph" w:customStyle="1" w:styleId="FA7B346278064E8AB32AFBA1C2525215">
    <w:name w:val="FA7B346278064E8AB32AFBA1C2525215"/>
    <w:rsid w:val="00AF17E1"/>
  </w:style>
  <w:style w:type="paragraph" w:customStyle="1" w:styleId="F978CAEC09314B41B0888F12E738E3D0">
    <w:name w:val="F978CAEC09314B41B0888F12E738E3D0"/>
    <w:rsid w:val="00AF17E1"/>
  </w:style>
  <w:style w:type="paragraph" w:customStyle="1" w:styleId="C068609091AD495EAAD31869ECBB4304">
    <w:name w:val="C068609091AD495EAAD31869ECBB4304"/>
    <w:rsid w:val="00AF17E1"/>
  </w:style>
  <w:style w:type="paragraph" w:customStyle="1" w:styleId="4936BD5653EB4BD3AE1A9315676C0767">
    <w:name w:val="4936BD5653EB4BD3AE1A9315676C0767"/>
    <w:rsid w:val="00AF17E1"/>
  </w:style>
  <w:style w:type="paragraph" w:customStyle="1" w:styleId="EAEDF1A7A31B4D41B6B568D18AAC242D">
    <w:name w:val="EAEDF1A7A31B4D41B6B568D18AAC242D"/>
    <w:rsid w:val="00AF17E1"/>
  </w:style>
  <w:style w:type="paragraph" w:customStyle="1" w:styleId="19DA2DE8616F450D87E2DD436FF21347">
    <w:name w:val="19DA2DE8616F450D87E2DD436FF21347"/>
    <w:rsid w:val="00AF17E1"/>
  </w:style>
  <w:style w:type="paragraph" w:customStyle="1" w:styleId="ECE495478099433D8A77953941885F57">
    <w:name w:val="ECE495478099433D8A77953941885F57"/>
    <w:rsid w:val="00AF17E1"/>
  </w:style>
  <w:style w:type="paragraph" w:customStyle="1" w:styleId="B36C6825CF104BC49F1343C0F7A74DF8">
    <w:name w:val="B36C6825CF104BC49F1343C0F7A74DF8"/>
    <w:rsid w:val="00AF17E1"/>
  </w:style>
  <w:style w:type="paragraph" w:customStyle="1" w:styleId="5D945EF3CFC74FC5875D4D08CCAFD4E3">
    <w:name w:val="5D945EF3CFC74FC5875D4D08CCAFD4E3"/>
    <w:rsid w:val="00AF17E1"/>
  </w:style>
  <w:style w:type="paragraph" w:customStyle="1" w:styleId="D890279751D94EAD93CC77795164A90C">
    <w:name w:val="D890279751D94EAD93CC77795164A90C"/>
    <w:rsid w:val="00EE30ED"/>
  </w:style>
  <w:style w:type="paragraph" w:customStyle="1" w:styleId="2250E0A7E822447BA57054DFE112BA50">
    <w:name w:val="2250E0A7E822447BA57054DFE112BA50"/>
    <w:rsid w:val="00DC036A"/>
  </w:style>
  <w:style w:type="paragraph" w:customStyle="1" w:styleId="CCD9A2E9DA684BDCA556331C0AF1D65A">
    <w:name w:val="CCD9A2E9DA684BDCA556331C0AF1D65A"/>
    <w:rsid w:val="00DC036A"/>
  </w:style>
  <w:style w:type="paragraph" w:customStyle="1" w:styleId="26A0A86481654C7AA2FED4C3473C5F09">
    <w:name w:val="26A0A86481654C7AA2FED4C3473C5F09"/>
    <w:rsid w:val="00DC036A"/>
  </w:style>
  <w:style w:type="paragraph" w:customStyle="1" w:styleId="98A3909597C3404BB708563E94CA9182">
    <w:name w:val="98A3909597C3404BB708563E94CA9182"/>
    <w:rsid w:val="00DC036A"/>
  </w:style>
  <w:style w:type="paragraph" w:customStyle="1" w:styleId="649C8FDEE7004A4C92C532626A0EBFDC">
    <w:name w:val="649C8FDEE7004A4C92C532626A0EBFDC"/>
    <w:rsid w:val="00DC036A"/>
  </w:style>
  <w:style w:type="paragraph" w:customStyle="1" w:styleId="C72F4AE706394652B1F51033709F91F8">
    <w:name w:val="C72F4AE706394652B1F51033709F91F8"/>
    <w:rsid w:val="00DC036A"/>
  </w:style>
  <w:style w:type="paragraph" w:customStyle="1" w:styleId="88E49E1CE509407F96ACDAC2A4937D2A">
    <w:name w:val="88E49E1CE509407F96ACDAC2A4937D2A"/>
    <w:rsid w:val="00DC036A"/>
  </w:style>
  <w:style w:type="paragraph" w:customStyle="1" w:styleId="8F5C481570BA4739BC9EE9375140824C">
    <w:name w:val="8F5C481570BA4739BC9EE9375140824C"/>
    <w:rsid w:val="00DC036A"/>
  </w:style>
  <w:style w:type="paragraph" w:customStyle="1" w:styleId="FE8500D8E683435799A93F30B4C6F62A">
    <w:name w:val="FE8500D8E683435799A93F30B4C6F62A"/>
    <w:rsid w:val="00DC036A"/>
  </w:style>
  <w:style w:type="paragraph" w:customStyle="1" w:styleId="B266F140A9264909A14E1D91E7F77049">
    <w:name w:val="B266F140A9264909A14E1D91E7F77049"/>
    <w:rsid w:val="00DC036A"/>
  </w:style>
  <w:style w:type="paragraph" w:customStyle="1" w:styleId="F793C845A0504BEA91E8E3F776E7F206">
    <w:name w:val="F793C845A0504BEA91E8E3F776E7F206"/>
    <w:rsid w:val="00DC036A"/>
  </w:style>
  <w:style w:type="paragraph" w:customStyle="1" w:styleId="C1B46574A3B04D3591F8C5F2BF418611">
    <w:name w:val="C1B46574A3B04D3591F8C5F2BF418611"/>
    <w:rsid w:val="00DC036A"/>
  </w:style>
  <w:style w:type="paragraph" w:customStyle="1" w:styleId="9D12DDF6EF694319B790FD3C3105B3BF">
    <w:name w:val="9D12DDF6EF694319B790FD3C3105B3BF"/>
    <w:rsid w:val="00DC036A"/>
  </w:style>
  <w:style w:type="paragraph" w:customStyle="1" w:styleId="CDD4BE5D12904EDBA62C086693E4D0FD">
    <w:name w:val="CDD4BE5D12904EDBA62C086693E4D0FD"/>
    <w:rsid w:val="00DC036A"/>
  </w:style>
  <w:style w:type="paragraph" w:customStyle="1" w:styleId="D1C07F1A661F4FDD901B816454E53A26">
    <w:name w:val="D1C07F1A661F4FDD901B816454E53A26"/>
    <w:rsid w:val="00DC036A"/>
  </w:style>
  <w:style w:type="paragraph" w:customStyle="1" w:styleId="7D5FAD4DC89B4FA0ACE60D84D8298B00">
    <w:name w:val="7D5FAD4DC89B4FA0ACE60D84D8298B00"/>
    <w:rsid w:val="00DC036A"/>
  </w:style>
  <w:style w:type="paragraph" w:customStyle="1" w:styleId="325AEE65D841467E855B4D8CD1D46461">
    <w:name w:val="325AEE65D841467E855B4D8CD1D46461"/>
    <w:rsid w:val="00DC036A"/>
  </w:style>
  <w:style w:type="paragraph" w:customStyle="1" w:styleId="1006868AD31741F7AC7B2F41D64B42A8">
    <w:name w:val="1006868AD31741F7AC7B2F41D64B42A8"/>
    <w:rsid w:val="00DC036A"/>
  </w:style>
  <w:style w:type="paragraph" w:customStyle="1" w:styleId="419260F95A754F42A14E3C51824E009A">
    <w:name w:val="419260F95A754F42A14E3C51824E009A"/>
    <w:rsid w:val="00E13CAF"/>
  </w:style>
  <w:style w:type="paragraph" w:customStyle="1" w:styleId="29351FC80A674E5BB9408CA751CA2949">
    <w:name w:val="29351FC80A674E5BB9408CA751CA2949"/>
    <w:rsid w:val="00E13CAF"/>
  </w:style>
  <w:style w:type="paragraph" w:customStyle="1" w:styleId="FD30A9525E504265BD4CB98FB8DE9AE1">
    <w:name w:val="FD30A9525E504265BD4CB98FB8DE9AE1"/>
    <w:rsid w:val="00E13CAF"/>
  </w:style>
  <w:style w:type="paragraph" w:customStyle="1" w:styleId="D3F4FEE6DCFD43A7A8A7D7109ABA89CB">
    <w:name w:val="D3F4FEE6DCFD43A7A8A7D7109ABA89CB"/>
    <w:rsid w:val="00322973"/>
  </w:style>
  <w:style w:type="paragraph" w:customStyle="1" w:styleId="1877253264544640BBD749405693244F">
    <w:name w:val="1877253264544640BBD749405693244F"/>
    <w:rsid w:val="00322973"/>
  </w:style>
  <w:style w:type="paragraph" w:customStyle="1" w:styleId="97E0FA5B281F42E69AD63A1BCF415D6D">
    <w:name w:val="97E0FA5B281F42E69AD63A1BCF415D6D"/>
    <w:rsid w:val="00322973"/>
  </w:style>
  <w:style w:type="paragraph" w:customStyle="1" w:styleId="2B04B71001674E38B919310D1D013AD7">
    <w:name w:val="2B04B71001674E38B919310D1D013AD7"/>
    <w:rsid w:val="00322973"/>
  </w:style>
  <w:style w:type="paragraph" w:customStyle="1" w:styleId="5A1F9B73091649D4B355927D2F4F6F90">
    <w:name w:val="5A1F9B73091649D4B355927D2F4F6F90"/>
    <w:rsid w:val="00322973"/>
  </w:style>
  <w:style w:type="paragraph" w:customStyle="1" w:styleId="EAF51EB7BB534A28A709F94577336969">
    <w:name w:val="EAF51EB7BB534A28A709F94577336969"/>
    <w:rsid w:val="00322973"/>
  </w:style>
  <w:style w:type="paragraph" w:customStyle="1" w:styleId="6D1FBBCBDEED464EAD6B1765F93726D2">
    <w:name w:val="6D1FBBCBDEED464EAD6B1765F93726D2"/>
    <w:rsid w:val="00322973"/>
  </w:style>
  <w:style w:type="paragraph" w:customStyle="1" w:styleId="DE09D1DEF31E42E8B1E0D37D35EB87C5">
    <w:name w:val="DE09D1DEF31E42E8B1E0D37D35EB87C5"/>
    <w:rsid w:val="00322973"/>
  </w:style>
  <w:style w:type="paragraph" w:customStyle="1" w:styleId="586D918AECA745CB81F52001BDC33EC6">
    <w:name w:val="586D918AECA745CB81F52001BDC33EC6"/>
    <w:rsid w:val="00322973"/>
  </w:style>
  <w:style w:type="paragraph" w:customStyle="1" w:styleId="4F5ED6B0E6F944DDB8F171BA9E9C2944">
    <w:name w:val="4F5ED6B0E6F944DDB8F171BA9E9C2944"/>
    <w:rsid w:val="00322973"/>
  </w:style>
  <w:style w:type="paragraph" w:customStyle="1" w:styleId="C1D66F200BB84E8F844D7665BFE3EB0D">
    <w:name w:val="C1D66F200BB84E8F844D7665BFE3EB0D"/>
    <w:rsid w:val="00322973"/>
  </w:style>
  <w:style w:type="paragraph" w:customStyle="1" w:styleId="C5233BF3944F4CF787B79E3B4509593E">
    <w:name w:val="C5233BF3944F4CF787B79E3B4509593E"/>
    <w:rsid w:val="00322973"/>
  </w:style>
  <w:style w:type="paragraph" w:customStyle="1" w:styleId="D43964E85A1F454487DC642821524B92">
    <w:name w:val="D43964E85A1F454487DC642821524B92"/>
    <w:rsid w:val="00322973"/>
  </w:style>
  <w:style w:type="paragraph" w:customStyle="1" w:styleId="D218C28764EE4C52B23F98A97E76E833">
    <w:name w:val="D218C28764EE4C52B23F98A97E76E833"/>
    <w:rsid w:val="00322973"/>
  </w:style>
  <w:style w:type="paragraph" w:customStyle="1" w:styleId="37383D261C19498B9148C5170F997DB8">
    <w:name w:val="37383D261C19498B9148C5170F997DB8"/>
    <w:rsid w:val="00322973"/>
  </w:style>
  <w:style w:type="paragraph" w:customStyle="1" w:styleId="4076B35FBAA3412B8192E06B3335D6E9">
    <w:name w:val="4076B35FBAA3412B8192E06B3335D6E9"/>
    <w:rsid w:val="00322973"/>
  </w:style>
  <w:style w:type="paragraph" w:customStyle="1" w:styleId="FC218985867C47088CA19CDC66D8FF77">
    <w:name w:val="FC218985867C47088CA19CDC66D8FF77"/>
    <w:rsid w:val="00322973"/>
  </w:style>
  <w:style w:type="paragraph" w:customStyle="1" w:styleId="8FB73EE9C56A4D78AA267ACEFB5F94A9">
    <w:name w:val="8FB73EE9C56A4D78AA267ACEFB5F94A9"/>
    <w:rsid w:val="00322973"/>
  </w:style>
  <w:style w:type="paragraph" w:customStyle="1" w:styleId="5A6B64487D0741C8AB94074B9FFC4257">
    <w:name w:val="5A6B64487D0741C8AB94074B9FFC4257"/>
    <w:rsid w:val="00322973"/>
  </w:style>
  <w:style w:type="paragraph" w:customStyle="1" w:styleId="B38FBF0A93304ECBBA32DEB4F05CA905">
    <w:name w:val="B38FBF0A93304ECBBA32DEB4F05CA905"/>
    <w:rsid w:val="00322973"/>
  </w:style>
  <w:style w:type="paragraph" w:customStyle="1" w:styleId="6FF58355CACF41A09A6D9A0AE314024E">
    <w:name w:val="6FF58355CACF41A09A6D9A0AE314024E"/>
    <w:rsid w:val="00322973"/>
  </w:style>
  <w:style w:type="paragraph" w:customStyle="1" w:styleId="BAEE20DD70F04D87B9487684DA992C07">
    <w:name w:val="BAEE20DD70F04D87B9487684DA992C07"/>
    <w:rsid w:val="00322973"/>
  </w:style>
  <w:style w:type="paragraph" w:customStyle="1" w:styleId="925C3D77BDF74D2EA75358876120E9EB">
    <w:name w:val="925C3D77BDF74D2EA75358876120E9EB"/>
    <w:rsid w:val="00322973"/>
  </w:style>
  <w:style w:type="paragraph" w:customStyle="1" w:styleId="20B20CF84A3F41B3B705CA37BA9C56A6">
    <w:name w:val="20B20CF84A3F41B3B705CA37BA9C56A6"/>
    <w:rsid w:val="00322973"/>
  </w:style>
  <w:style w:type="paragraph" w:customStyle="1" w:styleId="8800D96FAAEB445B8EEC9E76D450A1E3">
    <w:name w:val="8800D96FAAEB445B8EEC9E76D450A1E3"/>
    <w:rsid w:val="00322973"/>
  </w:style>
  <w:style w:type="paragraph" w:customStyle="1" w:styleId="2E28E03C72304710AFC94901BF6A5F15">
    <w:name w:val="2E28E03C72304710AFC94901BF6A5F15"/>
    <w:rsid w:val="00322973"/>
  </w:style>
  <w:style w:type="paragraph" w:customStyle="1" w:styleId="0E5E0D6FFBB14C46ADC4606434087D53">
    <w:name w:val="0E5E0D6FFBB14C46ADC4606434087D53"/>
    <w:rsid w:val="00322973"/>
  </w:style>
  <w:style w:type="paragraph" w:customStyle="1" w:styleId="32CC7D4A0F854AF6BC1F754CA3C8D1D5">
    <w:name w:val="32CC7D4A0F854AF6BC1F754CA3C8D1D5"/>
    <w:rsid w:val="00322973"/>
  </w:style>
  <w:style w:type="paragraph" w:customStyle="1" w:styleId="48F7BDE91FB44A8ABA72769A13D9DE40">
    <w:name w:val="48F7BDE91FB44A8ABA72769A13D9DE40"/>
    <w:rsid w:val="00322973"/>
  </w:style>
  <w:style w:type="paragraph" w:customStyle="1" w:styleId="64C297251CF141AC81C43837A5B27C5E">
    <w:name w:val="64C297251CF141AC81C43837A5B27C5E"/>
    <w:rsid w:val="00322973"/>
  </w:style>
  <w:style w:type="paragraph" w:customStyle="1" w:styleId="4C220B5BAFA24A899AD23AF27815EC5C">
    <w:name w:val="4C220B5BAFA24A899AD23AF27815EC5C"/>
    <w:rsid w:val="00322973"/>
  </w:style>
  <w:style w:type="paragraph" w:customStyle="1" w:styleId="BB660F36B606427EB825100EE3668D52">
    <w:name w:val="BB660F36B606427EB825100EE3668D52"/>
    <w:rsid w:val="00322973"/>
  </w:style>
  <w:style w:type="paragraph" w:customStyle="1" w:styleId="9CBA0173488041869F6F22AA743286D2">
    <w:name w:val="9CBA0173488041869F6F22AA743286D2"/>
    <w:rsid w:val="00322973"/>
  </w:style>
  <w:style w:type="paragraph" w:customStyle="1" w:styleId="54C0046DF9104F4B8C840E00899C32DA">
    <w:name w:val="54C0046DF9104F4B8C840E00899C32DA"/>
    <w:rsid w:val="00322973"/>
  </w:style>
  <w:style w:type="paragraph" w:customStyle="1" w:styleId="B2EA4A2F83714C2BB293D083109239DC">
    <w:name w:val="B2EA4A2F83714C2BB293D083109239DC"/>
    <w:rsid w:val="00322973"/>
  </w:style>
  <w:style w:type="paragraph" w:customStyle="1" w:styleId="931F9E60031D4DBE9C93FF9F7E577466">
    <w:name w:val="931F9E60031D4DBE9C93FF9F7E577466"/>
    <w:rsid w:val="00322973"/>
  </w:style>
  <w:style w:type="paragraph" w:customStyle="1" w:styleId="95E4D569D23E4FE3882374A700C793F4">
    <w:name w:val="95E4D569D23E4FE3882374A700C793F4"/>
    <w:rsid w:val="00322973"/>
  </w:style>
  <w:style w:type="paragraph" w:customStyle="1" w:styleId="5D5071801A1F4167869176B7B820D19D">
    <w:name w:val="5D5071801A1F4167869176B7B820D19D"/>
    <w:rsid w:val="00322973"/>
  </w:style>
  <w:style w:type="paragraph" w:customStyle="1" w:styleId="90B43EC053D441DF8A08323CEC4C9275">
    <w:name w:val="90B43EC053D441DF8A08323CEC4C9275"/>
    <w:rsid w:val="00322973"/>
  </w:style>
  <w:style w:type="paragraph" w:customStyle="1" w:styleId="062F5FC1C43B4CC8B148CE1EC0299C6D">
    <w:name w:val="062F5FC1C43B4CC8B148CE1EC0299C6D"/>
    <w:rsid w:val="00322973"/>
  </w:style>
  <w:style w:type="paragraph" w:customStyle="1" w:styleId="956A59CADDD5481C8B0E2709E83C517D">
    <w:name w:val="956A59CADDD5481C8B0E2709E83C517D"/>
    <w:rsid w:val="00322973"/>
  </w:style>
  <w:style w:type="paragraph" w:customStyle="1" w:styleId="08C1415BB7A34C019ABEACE6FF8AD6DC">
    <w:name w:val="08C1415BB7A34C019ABEACE6FF8AD6DC"/>
    <w:rsid w:val="00322973"/>
  </w:style>
  <w:style w:type="paragraph" w:customStyle="1" w:styleId="7A4825BE817941288A851EB1BD94B91B">
    <w:name w:val="7A4825BE817941288A851EB1BD94B91B"/>
    <w:rsid w:val="00322973"/>
  </w:style>
  <w:style w:type="paragraph" w:customStyle="1" w:styleId="5D2EAB5DE17448059C485EF6B25D1E70">
    <w:name w:val="5D2EAB5DE17448059C485EF6B25D1E70"/>
    <w:rsid w:val="00322973"/>
  </w:style>
  <w:style w:type="paragraph" w:customStyle="1" w:styleId="F13ADA921E0B435A890335A84F4A217A">
    <w:name w:val="F13ADA921E0B435A890335A84F4A217A"/>
    <w:rsid w:val="00322973"/>
  </w:style>
  <w:style w:type="paragraph" w:customStyle="1" w:styleId="052981D2EE2A4B5FA0C1BC4165027271">
    <w:name w:val="052981D2EE2A4B5FA0C1BC4165027271"/>
    <w:rsid w:val="00322973"/>
  </w:style>
  <w:style w:type="paragraph" w:customStyle="1" w:styleId="8E03F833628244F3AFB5D87C55A2AAAB">
    <w:name w:val="8E03F833628244F3AFB5D87C55A2AAAB"/>
    <w:rsid w:val="00322973"/>
  </w:style>
  <w:style w:type="paragraph" w:customStyle="1" w:styleId="0C03CDAE250F49B988A61400832926B2">
    <w:name w:val="0C03CDAE250F49B988A61400832926B2"/>
    <w:rsid w:val="00322973"/>
  </w:style>
  <w:style w:type="paragraph" w:customStyle="1" w:styleId="23713BE9C691468199E7FC48089AEF14">
    <w:name w:val="23713BE9C691468199E7FC48089AEF14"/>
    <w:rsid w:val="00322973"/>
  </w:style>
  <w:style w:type="paragraph" w:customStyle="1" w:styleId="A793E9E943B8463CBCBEEF15FCF93817">
    <w:name w:val="A793E9E943B8463CBCBEEF15FCF93817"/>
    <w:rsid w:val="00322973"/>
  </w:style>
  <w:style w:type="paragraph" w:customStyle="1" w:styleId="4B6AC73433F8425B9A5E830C0FA29A0A">
    <w:name w:val="4B6AC73433F8425B9A5E830C0FA29A0A"/>
    <w:rsid w:val="00322973"/>
  </w:style>
  <w:style w:type="paragraph" w:customStyle="1" w:styleId="58D69D8BD2594901BEA1A2FC029D74FC">
    <w:name w:val="58D69D8BD2594901BEA1A2FC029D74FC"/>
    <w:rsid w:val="00322973"/>
  </w:style>
  <w:style w:type="paragraph" w:customStyle="1" w:styleId="CAEF791EAE1745AC90C77DBC8B568BFF">
    <w:name w:val="CAEF791EAE1745AC90C77DBC8B568BFF"/>
    <w:rsid w:val="00322973"/>
  </w:style>
  <w:style w:type="paragraph" w:customStyle="1" w:styleId="EF2F343C263349228C1E3BACD104519A">
    <w:name w:val="EF2F343C263349228C1E3BACD104519A"/>
    <w:rsid w:val="00322973"/>
  </w:style>
  <w:style w:type="paragraph" w:customStyle="1" w:styleId="E360D46285EB4416AAC57A421CF04ABE">
    <w:name w:val="E360D46285EB4416AAC57A421CF04ABE"/>
    <w:rsid w:val="00322973"/>
  </w:style>
  <w:style w:type="paragraph" w:customStyle="1" w:styleId="265A94595F2B4D19A0290DC8EE79FD48">
    <w:name w:val="265A94595F2B4D19A0290DC8EE79FD48"/>
    <w:rsid w:val="00322973"/>
  </w:style>
  <w:style w:type="paragraph" w:customStyle="1" w:styleId="F01F0B06C27445329EE06BCC5EF6B4EC">
    <w:name w:val="F01F0B06C27445329EE06BCC5EF6B4EC"/>
    <w:rsid w:val="00322973"/>
  </w:style>
  <w:style w:type="paragraph" w:customStyle="1" w:styleId="F9470439AB7C445ABE2454468599BD85">
    <w:name w:val="F9470439AB7C445ABE2454468599BD85"/>
    <w:rsid w:val="00322973"/>
  </w:style>
  <w:style w:type="paragraph" w:customStyle="1" w:styleId="3DC7C11A897946F2BD118B3883A00376">
    <w:name w:val="3DC7C11A897946F2BD118B3883A00376"/>
    <w:rsid w:val="00322973"/>
  </w:style>
  <w:style w:type="paragraph" w:customStyle="1" w:styleId="6AE0E516FAA54605AD9EA94431DB1A8A">
    <w:name w:val="6AE0E516FAA54605AD9EA94431DB1A8A"/>
    <w:rsid w:val="00322973"/>
  </w:style>
  <w:style w:type="paragraph" w:customStyle="1" w:styleId="7DBDED5330384DE89EF51D46BACCF9D3">
    <w:name w:val="7DBDED5330384DE89EF51D46BACCF9D3"/>
    <w:rsid w:val="00322973"/>
  </w:style>
  <w:style w:type="paragraph" w:customStyle="1" w:styleId="D68F23821FA443BF80BCAFE77DC4C0DD">
    <w:name w:val="D68F23821FA443BF80BCAFE77DC4C0DD"/>
    <w:rsid w:val="00322973"/>
  </w:style>
  <w:style w:type="paragraph" w:customStyle="1" w:styleId="C5649AFC0AB34D99B7B8E8DC9289C544">
    <w:name w:val="C5649AFC0AB34D99B7B8E8DC9289C544"/>
    <w:rsid w:val="00322973"/>
  </w:style>
  <w:style w:type="paragraph" w:customStyle="1" w:styleId="6C0B8AFFA3EE44DEABF5056C3710BE77">
    <w:name w:val="6C0B8AFFA3EE44DEABF5056C3710BE77"/>
    <w:rsid w:val="00322973"/>
  </w:style>
  <w:style w:type="paragraph" w:customStyle="1" w:styleId="AEFD2F2A572B4CB3B411055207949CA6">
    <w:name w:val="AEFD2F2A572B4CB3B411055207949CA6"/>
    <w:rsid w:val="00322973"/>
  </w:style>
  <w:style w:type="paragraph" w:customStyle="1" w:styleId="841ABEEA92A44B5788B21F43A3CD3EDA">
    <w:name w:val="841ABEEA92A44B5788B21F43A3CD3EDA"/>
    <w:rsid w:val="00322973"/>
  </w:style>
  <w:style w:type="paragraph" w:customStyle="1" w:styleId="50D4CAA4E32247F7B1DAE8CD8B811E50">
    <w:name w:val="50D4CAA4E32247F7B1DAE8CD8B811E50"/>
    <w:rsid w:val="00322973"/>
  </w:style>
  <w:style w:type="paragraph" w:customStyle="1" w:styleId="F94B34784300449B86BDFA75DBD6C9F8">
    <w:name w:val="F94B34784300449B86BDFA75DBD6C9F8"/>
    <w:rsid w:val="00322973"/>
  </w:style>
  <w:style w:type="paragraph" w:customStyle="1" w:styleId="89F014E861B642CAB3C75CD669D14963">
    <w:name w:val="89F014E861B642CAB3C75CD669D14963"/>
    <w:rsid w:val="00DE7F92"/>
  </w:style>
  <w:style w:type="paragraph" w:customStyle="1" w:styleId="FF8A7AAC287A4358BAEB873822216EE2">
    <w:name w:val="FF8A7AAC287A4358BAEB873822216EE2"/>
    <w:rsid w:val="00DE7F92"/>
  </w:style>
  <w:style w:type="paragraph" w:customStyle="1" w:styleId="0A54F3AC62D6477883812B4925579736">
    <w:name w:val="0A54F3AC62D6477883812B4925579736"/>
    <w:rsid w:val="00DE7F92"/>
  </w:style>
  <w:style w:type="paragraph" w:customStyle="1" w:styleId="9E66AD2173AD4DEBA5E9993DFDF7EB92">
    <w:name w:val="9E66AD2173AD4DEBA5E9993DFDF7EB92"/>
    <w:rsid w:val="00DE7F92"/>
  </w:style>
  <w:style w:type="paragraph" w:customStyle="1" w:styleId="0E681C0BFA574338B8B568052733EB7B">
    <w:name w:val="0E681C0BFA574338B8B568052733EB7B"/>
    <w:rsid w:val="00DE7F92"/>
  </w:style>
  <w:style w:type="paragraph" w:customStyle="1" w:styleId="EF47FB93728044EE82803AAC6F217F37">
    <w:name w:val="EF47FB93728044EE82803AAC6F217F37"/>
    <w:rsid w:val="00DE7F92"/>
  </w:style>
  <w:style w:type="paragraph" w:customStyle="1" w:styleId="405B62436C514D8CA2CC3C97B379D82C">
    <w:name w:val="405B62436C514D8CA2CC3C97B379D82C"/>
    <w:rsid w:val="00DE7F92"/>
  </w:style>
  <w:style w:type="paragraph" w:customStyle="1" w:styleId="2A7FCA0AF51C4B5185E877165073B7ED">
    <w:name w:val="2A7FCA0AF51C4B5185E877165073B7ED"/>
    <w:rsid w:val="00DE7F92"/>
  </w:style>
  <w:style w:type="paragraph" w:customStyle="1" w:styleId="882E6794E59C4658B444BE2A74178A86">
    <w:name w:val="882E6794E59C4658B444BE2A74178A86"/>
    <w:rsid w:val="00DE7F92"/>
  </w:style>
  <w:style w:type="paragraph" w:customStyle="1" w:styleId="5E7ED6B66CA54365ABA52390E2644D5B">
    <w:name w:val="5E7ED6B66CA54365ABA52390E2644D5B"/>
    <w:rsid w:val="00DE7F92"/>
  </w:style>
  <w:style w:type="paragraph" w:customStyle="1" w:styleId="99BDDA6CA7CC4DAE908BF682A4C6A258">
    <w:name w:val="99BDDA6CA7CC4DAE908BF682A4C6A258"/>
    <w:rsid w:val="00DE7F92"/>
  </w:style>
  <w:style w:type="paragraph" w:customStyle="1" w:styleId="1CD879FB0FDE409D90864D9D75600364">
    <w:name w:val="1CD879FB0FDE409D90864D9D75600364"/>
    <w:rsid w:val="00DE7F92"/>
  </w:style>
  <w:style w:type="paragraph" w:customStyle="1" w:styleId="08519EDD20C74ECE81C34A5EDEE5E98D">
    <w:name w:val="08519EDD20C74ECE81C34A5EDEE5E98D"/>
    <w:rsid w:val="00DE7F92"/>
  </w:style>
  <w:style w:type="paragraph" w:customStyle="1" w:styleId="8793128DCAB040FF961B28D18FC07E51">
    <w:name w:val="8793128DCAB040FF961B28D18FC07E51"/>
    <w:rsid w:val="00DE7F92"/>
  </w:style>
  <w:style w:type="paragraph" w:customStyle="1" w:styleId="D7485A830A0E48289B26F1F995FDCB8C">
    <w:name w:val="D7485A830A0E48289B26F1F995FDCB8C"/>
    <w:rsid w:val="00DE7F92"/>
  </w:style>
  <w:style w:type="paragraph" w:customStyle="1" w:styleId="86CF819110EB44ECAC3BB84A9958269D">
    <w:name w:val="86CF819110EB44ECAC3BB84A9958269D"/>
    <w:rsid w:val="00DE7F92"/>
  </w:style>
  <w:style w:type="paragraph" w:customStyle="1" w:styleId="451D7D76645F47F8A0C13F515262322F">
    <w:name w:val="451D7D76645F47F8A0C13F515262322F"/>
    <w:rsid w:val="00DE7F92"/>
  </w:style>
  <w:style w:type="paragraph" w:customStyle="1" w:styleId="AD67B07296F248A698711FE9C5AF4B8F">
    <w:name w:val="AD67B07296F248A698711FE9C5AF4B8F"/>
    <w:rsid w:val="00DE7F92"/>
  </w:style>
  <w:style w:type="paragraph" w:customStyle="1" w:styleId="5817140BA35C4C82A169C245A745E23F">
    <w:name w:val="5817140BA35C4C82A169C245A745E23F"/>
    <w:rsid w:val="00DE7F92"/>
  </w:style>
  <w:style w:type="paragraph" w:customStyle="1" w:styleId="A6F9F72D0A874D7C9195EC10DF90D7E4">
    <w:name w:val="A6F9F72D0A874D7C9195EC10DF90D7E4"/>
    <w:rsid w:val="00DE7F92"/>
  </w:style>
  <w:style w:type="paragraph" w:customStyle="1" w:styleId="BB98F2C91D8146F09D6C40D88CABC22E">
    <w:name w:val="BB98F2C91D8146F09D6C40D88CABC22E"/>
    <w:rsid w:val="00CE3D40"/>
    <w:pPr>
      <w:bidi/>
      <w:spacing w:after="0" w:line="240" w:lineRule="auto"/>
    </w:pPr>
    <w:rPr>
      <w:rFonts w:ascii="Times New Roman" w:eastAsia="Times New Roman" w:hAnsi="Times New Roman" w:cs="Traditional Arabic"/>
      <w:sz w:val="20"/>
      <w:szCs w:val="20"/>
    </w:rPr>
  </w:style>
  <w:style w:type="paragraph" w:customStyle="1" w:styleId="BAEE20DD70F04D87B9487684DA992C071">
    <w:name w:val="BAEE20DD70F04D87B9487684DA992C071"/>
    <w:rsid w:val="00CE3D40"/>
    <w:pPr>
      <w:bidi/>
      <w:spacing w:after="0" w:line="240" w:lineRule="auto"/>
    </w:pPr>
    <w:rPr>
      <w:rFonts w:ascii="Times New Roman" w:eastAsia="Times New Roman" w:hAnsi="Times New Roman" w:cs="Traditional Arabic"/>
      <w:sz w:val="20"/>
      <w:szCs w:val="20"/>
    </w:rPr>
  </w:style>
  <w:style w:type="paragraph" w:customStyle="1" w:styleId="925C3D77BDF74D2EA75358876120E9EB1">
    <w:name w:val="925C3D77BDF74D2EA75358876120E9EB1"/>
    <w:rsid w:val="00CE3D40"/>
    <w:pPr>
      <w:bidi/>
      <w:spacing w:after="0" w:line="240" w:lineRule="auto"/>
    </w:pPr>
    <w:rPr>
      <w:rFonts w:ascii="Times New Roman" w:eastAsia="Times New Roman" w:hAnsi="Times New Roman" w:cs="Traditional Arabic"/>
      <w:sz w:val="20"/>
      <w:szCs w:val="20"/>
    </w:rPr>
  </w:style>
  <w:style w:type="paragraph" w:customStyle="1" w:styleId="00FD2CF59FD241DB912C0ABD3113D611">
    <w:name w:val="00FD2CF59FD241DB912C0ABD3113D611"/>
    <w:rsid w:val="00CE3D40"/>
    <w:pPr>
      <w:bidi/>
      <w:spacing w:after="0" w:line="240" w:lineRule="auto"/>
    </w:pPr>
    <w:rPr>
      <w:rFonts w:ascii="Times New Roman" w:eastAsia="Times New Roman" w:hAnsi="Times New Roman" w:cs="Traditional Arabic"/>
      <w:sz w:val="20"/>
      <w:szCs w:val="20"/>
    </w:rPr>
  </w:style>
  <w:style w:type="paragraph" w:customStyle="1" w:styleId="19C823910DE04BFDA18038A3BC9581F1">
    <w:name w:val="19C823910DE04BFDA18038A3BC9581F1"/>
    <w:rsid w:val="00B33944"/>
  </w:style>
  <w:style w:type="paragraph" w:customStyle="1" w:styleId="53658A576C9D435080C0EC33E1116379">
    <w:name w:val="53658A576C9D435080C0EC33E1116379"/>
    <w:rsid w:val="00B33944"/>
  </w:style>
  <w:style w:type="paragraph" w:customStyle="1" w:styleId="1A657AC25BEB4D4087498FAC1C7E090B">
    <w:name w:val="1A657AC25BEB4D4087498FAC1C7E090B"/>
    <w:rsid w:val="00B33944"/>
  </w:style>
  <w:style w:type="paragraph" w:customStyle="1" w:styleId="19E8D2CB31574FAE83616F4F3708D2C0">
    <w:name w:val="19E8D2CB31574FAE83616F4F3708D2C0"/>
    <w:rsid w:val="00B33944"/>
  </w:style>
  <w:style w:type="paragraph" w:customStyle="1" w:styleId="F934F0580AAD4832B8541C4FA9A369BA">
    <w:name w:val="F934F0580AAD4832B8541C4FA9A369BA"/>
    <w:rsid w:val="00B33944"/>
  </w:style>
  <w:style w:type="paragraph" w:customStyle="1" w:styleId="2D13D3055DF34A88AE6235CA3CBA4BE1">
    <w:name w:val="2D13D3055DF34A88AE6235CA3CBA4BE1"/>
    <w:rsid w:val="00B33944"/>
  </w:style>
  <w:style w:type="paragraph" w:customStyle="1" w:styleId="ED60C72822AE4B108432FB040336B759">
    <w:name w:val="ED60C72822AE4B108432FB040336B759"/>
    <w:rsid w:val="00B33944"/>
  </w:style>
  <w:style w:type="paragraph" w:customStyle="1" w:styleId="8CB1FCD1FF8A43F5A9B1025B98F93ECB">
    <w:name w:val="8CB1FCD1FF8A43F5A9B1025B98F93ECB"/>
    <w:rsid w:val="00B33944"/>
  </w:style>
  <w:style w:type="paragraph" w:customStyle="1" w:styleId="6589CDCFE36A40188B16564B945EFEC0">
    <w:name w:val="6589CDCFE36A40188B16564B945EFEC0"/>
    <w:rsid w:val="00B33944"/>
  </w:style>
  <w:style w:type="paragraph" w:customStyle="1" w:styleId="93715C14DAAB42B5AF5270079CF8CC94">
    <w:name w:val="93715C14DAAB42B5AF5270079CF8CC94"/>
    <w:rsid w:val="00B33944"/>
  </w:style>
  <w:style w:type="paragraph" w:customStyle="1" w:styleId="3BD2138B460241F0B6032C4878A50F9D">
    <w:name w:val="3BD2138B460241F0B6032C4878A50F9D"/>
    <w:rsid w:val="00B33944"/>
  </w:style>
  <w:style w:type="paragraph" w:customStyle="1" w:styleId="30BCEE0467674DC19998553EFBC1945F">
    <w:name w:val="30BCEE0467674DC19998553EFBC1945F"/>
    <w:rsid w:val="00B33944"/>
  </w:style>
  <w:style w:type="paragraph" w:customStyle="1" w:styleId="6D89F3F49C2942BCB0B59F7F7FF68FA3">
    <w:name w:val="6D89F3F49C2942BCB0B59F7F7FF68FA3"/>
    <w:rsid w:val="00B33944"/>
  </w:style>
  <w:style w:type="paragraph" w:customStyle="1" w:styleId="E82BFAED59074BEE918758F7A695CB70">
    <w:name w:val="E82BFAED59074BEE918758F7A695CB70"/>
    <w:rsid w:val="00B33944"/>
  </w:style>
  <w:style w:type="paragraph" w:customStyle="1" w:styleId="776F70CEFBF8425382CF21F9D03359C6">
    <w:name w:val="776F70CEFBF8425382CF21F9D03359C6"/>
    <w:rsid w:val="00B33944"/>
  </w:style>
  <w:style w:type="paragraph" w:customStyle="1" w:styleId="B36D6A06CAFA49A4BA50DA24A35169A5">
    <w:name w:val="B36D6A06CAFA49A4BA50DA24A35169A5"/>
    <w:rsid w:val="00B33944"/>
  </w:style>
  <w:style w:type="paragraph" w:customStyle="1" w:styleId="3D615A5EF2604A9AB7BECB48E2090F65">
    <w:name w:val="3D615A5EF2604A9AB7BECB48E2090F65"/>
    <w:rsid w:val="00B33944"/>
  </w:style>
  <w:style w:type="paragraph" w:customStyle="1" w:styleId="2A912D5BB9F84B2FA4E444DC88940E14">
    <w:name w:val="2A912D5BB9F84B2FA4E444DC88940E14"/>
    <w:rsid w:val="00B33944"/>
  </w:style>
  <w:style w:type="paragraph" w:customStyle="1" w:styleId="6FB50FDEFD6540B7AF0A98C1C9D47197">
    <w:name w:val="6FB50FDEFD6540B7AF0A98C1C9D47197"/>
    <w:rsid w:val="00B33944"/>
  </w:style>
  <w:style w:type="paragraph" w:customStyle="1" w:styleId="7C28302A1D79489A996206E4FE5D0F2C">
    <w:name w:val="7C28302A1D79489A996206E4FE5D0F2C"/>
    <w:rsid w:val="00B33944"/>
  </w:style>
  <w:style w:type="paragraph" w:customStyle="1" w:styleId="9C498A5979F243E795A7329855E8BBC3">
    <w:name w:val="9C498A5979F243E795A7329855E8BBC3"/>
    <w:rsid w:val="009708AE"/>
  </w:style>
  <w:style w:type="paragraph" w:customStyle="1" w:styleId="8A5F3A8B2A89435192E0AE6DED8DB3A8">
    <w:name w:val="8A5F3A8B2A89435192E0AE6DED8DB3A8"/>
    <w:rsid w:val="009708AE"/>
  </w:style>
  <w:style w:type="paragraph" w:customStyle="1" w:styleId="767D63CF10744DED879D4EC4F3AA1F7D">
    <w:name w:val="767D63CF10744DED879D4EC4F3AA1F7D"/>
    <w:rsid w:val="009708AE"/>
  </w:style>
  <w:style w:type="paragraph" w:customStyle="1" w:styleId="8F38D4B15E8E49F88B89CADBDAF9891C">
    <w:name w:val="8F38D4B15E8E49F88B89CADBDAF9891C"/>
    <w:rsid w:val="009708AE"/>
  </w:style>
  <w:style w:type="paragraph" w:customStyle="1" w:styleId="B025B53F36C4432486013D0090CE43CC">
    <w:name w:val="B025B53F36C4432486013D0090CE43CC"/>
    <w:rsid w:val="009708AE"/>
  </w:style>
  <w:style w:type="paragraph" w:customStyle="1" w:styleId="5DCF7574B1704672B40CE9F85FB0BEB3">
    <w:name w:val="5DCF7574B1704672B40CE9F85FB0BEB3"/>
    <w:rsid w:val="009708AE"/>
  </w:style>
  <w:style w:type="paragraph" w:customStyle="1" w:styleId="07B5AB9F21BD42FD8B18BD532AAF3862">
    <w:name w:val="07B5AB9F21BD42FD8B18BD532AAF3862"/>
    <w:rsid w:val="009708AE"/>
  </w:style>
  <w:style w:type="paragraph" w:customStyle="1" w:styleId="B9D0BA52588D45658F1F52BC54660B27">
    <w:name w:val="B9D0BA52588D45658F1F52BC54660B27"/>
    <w:rsid w:val="009708AE"/>
  </w:style>
  <w:style w:type="paragraph" w:customStyle="1" w:styleId="D2F93A47331C473DB83F1AA567027D35">
    <w:name w:val="D2F93A47331C473DB83F1AA567027D35"/>
    <w:rsid w:val="009708AE"/>
  </w:style>
  <w:style w:type="paragraph" w:customStyle="1" w:styleId="5EBEE93FA081486FA7E759CFF0628937">
    <w:name w:val="5EBEE93FA081486FA7E759CFF0628937"/>
    <w:rsid w:val="009708AE"/>
  </w:style>
  <w:style w:type="paragraph" w:customStyle="1" w:styleId="42B4568AD3124D89ADEF80218BAD8D69">
    <w:name w:val="42B4568AD3124D89ADEF80218BAD8D69"/>
    <w:rsid w:val="009708AE"/>
  </w:style>
  <w:style w:type="paragraph" w:customStyle="1" w:styleId="1647475BB0CE4797973789E5B88457BE">
    <w:name w:val="1647475BB0CE4797973789E5B88457BE"/>
    <w:rsid w:val="009708AE"/>
  </w:style>
  <w:style w:type="paragraph" w:customStyle="1" w:styleId="062DA56AE64B46CFB4D200B955E308A1">
    <w:name w:val="062DA56AE64B46CFB4D200B955E308A1"/>
    <w:rsid w:val="009708AE"/>
  </w:style>
  <w:style w:type="paragraph" w:customStyle="1" w:styleId="EBE3DE2EA867489D858BC97990567A41">
    <w:name w:val="EBE3DE2EA867489D858BC97990567A41"/>
    <w:rsid w:val="009708AE"/>
  </w:style>
  <w:style w:type="paragraph" w:customStyle="1" w:styleId="09FA075CEB6740CCA4D071234B1A06B9">
    <w:name w:val="09FA075CEB6740CCA4D071234B1A06B9"/>
    <w:rsid w:val="009708AE"/>
  </w:style>
  <w:style w:type="paragraph" w:customStyle="1" w:styleId="551FEBF6E0B04B2784F138FDC4C9717B">
    <w:name w:val="551FEBF6E0B04B2784F138FDC4C9717B"/>
    <w:rsid w:val="009708AE"/>
  </w:style>
  <w:style w:type="paragraph" w:customStyle="1" w:styleId="28A43F992F654E1EABD0E3786F0A2CAE">
    <w:name w:val="28A43F992F654E1EABD0E3786F0A2CAE"/>
    <w:rsid w:val="009708AE"/>
  </w:style>
  <w:style w:type="paragraph" w:customStyle="1" w:styleId="F6D926CEB2E045F3B303A1D656493BA2">
    <w:name w:val="F6D926CEB2E045F3B303A1D656493BA2"/>
    <w:rsid w:val="009708AE"/>
  </w:style>
  <w:style w:type="paragraph" w:customStyle="1" w:styleId="F5BA7F0506AC431C83D24E34AF7F5CE1">
    <w:name w:val="F5BA7F0506AC431C83D24E34AF7F5CE1"/>
    <w:rsid w:val="009708AE"/>
  </w:style>
  <w:style w:type="paragraph" w:customStyle="1" w:styleId="6B778E4C1BFF4997996CBE5E45B9CC71">
    <w:name w:val="6B778E4C1BFF4997996CBE5E45B9CC71"/>
    <w:rsid w:val="009708AE"/>
  </w:style>
  <w:style w:type="paragraph" w:customStyle="1" w:styleId="9444E0369250447189963D80C41DFC60">
    <w:name w:val="9444E0369250447189963D80C41DFC60"/>
    <w:rsid w:val="009708AE"/>
  </w:style>
  <w:style w:type="paragraph" w:customStyle="1" w:styleId="B515414747C742608635616341510039">
    <w:name w:val="B515414747C742608635616341510039"/>
    <w:rsid w:val="009708AE"/>
  </w:style>
  <w:style w:type="paragraph" w:customStyle="1" w:styleId="A9E02510808D43268B0FB29BB7A34BEE">
    <w:name w:val="A9E02510808D43268B0FB29BB7A34BEE"/>
    <w:rsid w:val="009708AE"/>
  </w:style>
  <w:style w:type="paragraph" w:customStyle="1" w:styleId="44E6873CA16444AE9C5D9914E26E689E">
    <w:name w:val="44E6873CA16444AE9C5D9914E26E689E"/>
    <w:rsid w:val="009708AE"/>
  </w:style>
  <w:style w:type="paragraph" w:customStyle="1" w:styleId="7711D011CA4847DEBAC3A63FC4AB4121">
    <w:name w:val="7711D011CA4847DEBAC3A63FC4AB4121"/>
    <w:rsid w:val="009708AE"/>
  </w:style>
  <w:style w:type="paragraph" w:customStyle="1" w:styleId="6760E6294295478886E7208032D230F6">
    <w:name w:val="6760E6294295478886E7208032D230F6"/>
    <w:rsid w:val="009708AE"/>
  </w:style>
  <w:style w:type="paragraph" w:customStyle="1" w:styleId="D534AD2264A744279C4083ADC46D4E3F">
    <w:name w:val="D534AD2264A744279C4083ADC46D4E3F"/>
    <w:rsid w:val="009708AE"/>
  </w:style>
  <w:style w:type="paragraph" w:customStyle="1" w:styleId="1E42DF89BCCB4DB793D24A9E93160E65">
    <w:name w:val="1E42DF89BCCB4DB793D24A9E93160E65"/>
    <w:rsid w:val="009708AE"/>
  </w:style>
  <w:style w:type="paragraph" w:customStyle="1" w:styleId="FB84DA0735B347D1BA7E04D1A7A1FF37">
    <w:name w:val="FB84DA0735B347D1BA7E04D1A7A1FF37"/>
    <w:rsid w:val="009708AE"/>
  </w:style>
  <w:style w:type="paragraph" w:customStyle="1" w:styleId="BFB91952237F4DFCA01D2AF7A64192F4">
    <w:name w:val="BFB91952237F4DFCA01D2AF7A64192F4"/>
    <w:rsid w:val="009708AE"/>
  </w:style>
  <w:style w:type="paragraph" w:customStyle="1" w:styleId="C567633BCF5E4C93B6E0227991BAEF08">
    <w:name w:val="C567633BCF5E4C93B6E0227991BAEF08"/>
    <w:rsid w:val="009708AE"/>
  </w:style>
  <w:style w:type="paragraph" w:customStyle="1" w:styleId="16F01A041909430B8E7B93D7ED4BCCA2">
    <w:name w:val="16F01A041909430B8E7B93D7ED4BCCA2"/>
    <w:rsid w:val="009708AE"/>
  </w:style>
  <w:style w:type="paragraph" w:customStyle="1" w:styleId="FE84F2A6E5FF428B853C863D813389E4">
    <w:name w:val="FE84F2A6E5FF428B853C863D813389E4"/>
    <w:rsid w:val="009708AE"/>
  </w:style>
  <w:style w:type="paragraph" w:customStyle="1" w:styleId="8660DDC5354743E2B7D3F0A20EBDCE72">
    <w:name w:val="8660DDC5354743E2B7D3F0A20EBDCE72"/>
    <w:rsid w:val="009708AE"/>
  </w:style>
  <w:style w:type="paragraph" w:customStyle="1" w:styleId="21B15CB1595A43C7A310E9A3955FB9B7">
    <w:name w:val="21B15CB1595A43C7A310E9A3955FB9B7"/>
    <w:rsid w:val="009708AE"/>
  </w:style>
  <w:style w:type="paragraph" w:customStyle="1" w:styleId="6A3D20A5BB374677A7C14C7BE9F709FE">
    <w:name w:val="6A3D20A5BB374677A7C14C7BE9F709FE"/>
    <w:rsid w:val="009708AE"/>
  </w:style>
  <w:style w:type="paragraph" w:customStyle="1" w:styleId="A3462B3AF0B147F589EF33FC9E4FDEF3">
    <w:name w:val="A3462B3AF0B147F589EF33FC9E4FDEF3"/>
    <w:rsid w:val="009708AE"/>
  </w:style>
  <w:style w:type="paragraph" w:customStyle="1" w:styleId="8F37A7B6AA7E46BE86BB5ECDC00E8CD1">
    <w:name w:val="8F37A7B6AA7E46BE86BB5ECDC00E8CD1"/>
    <w:rsid w:val="009708AE"/>
  </w:style>
  <w:style w:type="paragraph" w:customStyle="1" w:styleId="31E1FD2C6CBE497DB431C741F1AF5628">
    <w:name w:val="31E1FD2C6CBE497DB431C741F1AF5628"/>
    <w:rsid w:val="009708AE"/>
  </w:style>
  <w:style w:type="paragraph" w:customStyle="1" w:styleId="2B7BAC21F4294633B9202CBE242415B5">
    <w:name w:val="2B7BAC21F4294633B9202CBE242415B5"/>
    <w:rsid w:val="009708AE"/>
  </w:style>
  <w:style w:type="paragraph" w:customStyle="1" w:styleId="15EC8CF4444244C59A7B81C47462CB1F">
    <w:name w:val="15EC8CF4444244C59A7B81C47462CB1F"/>
    <w:rsid w:val="009708AE"/>
  </w:style>
  <w:style w:type="paragraph" w:customStyle="1" w:styleId="90606847F63F484283DB216E22A8A496">
    <w:name w:val="90606847F63F484283DB216E22A8A496"/>
    <w:rsid w:val="009708AE"/>
  </w:style>
  <w:style w:type="paragraph" w:customStyle="1" w:styleId="079048FFCD9D4FD48FDC67399B71F765">
    <w:name w:val="079048FFCD9D4FD48FDC67399B71F765"/>
    <w:rsid w:val="009708AE"/>
  </w:style>
  <w:style w:type="paragraph" w:customStyle="1" w:styleId="199CAD579B7F44E8A72DB50D9F5721D8">
    <w:name w:val="199CAD579B7F44E8A72DB50D9F5721D8"/>
    <w:rsid w:val="009708AE"/>
  </w:style>
  <w:style w:type="paragraph" w:customStyle="1" w:styleId="3F333D7CFE4C4FFC959DB5D90296EA5E">
    <w:name w:val="3F333D7CFE4C4FFC959DB5D90296EA5E"/>
    <w:rsid w:val="009708AE"/>
  </w:style>
  <w:style w:type="paragraph" w:customStyle="1" w:styleId="681D24E6DF2243378BE0CB7F7C6D4335">
    <w:name w:val="681D24E6DF2243378BE0CB7F7C6D4335"/>
    <w:rsid w:val="009708AE"/>
  </w:style>
  <w:style w:type="paragraph" w:customStyle="1" w:styleId="647ABFFF53D54101AB61E09D20A955B6">
    <w:name w:val="647ABFFF53D54101AB61E09D20A955B6"/>
    <w:rsid w:val="009708AE"/>
  </w:style>
  <w:style w:type="paragraph" w:customStyle="1" w:styleId="D5DEF36588DE41AC9121DC7023F5BECC">
    <w:name w:val="D5DEF36588DE41AC9121DC7023F5BECC"/>
    <w:rsid w:val="009708AE"/>
  </w:style>
  <w:style w:type="paragraph" w:customStyle="1" w:styleId="FDC9367209564CFAB0877B41CA0DB6B9">
    <w:name w:val="FDC9367209564CFAB0877B41CA0DB6B9"/>
    <w:rsid w:val="009708AE"/>
  </w:style>
  <w:style w:type="paragraph" w:customStyle="1" w:styleId="4DB9F9920BB44C24813199F0EBE3A1AE">
    <w:name w:val="4DB9F9920BB44C24813199F0EBE3A1AE"/>
    <w:rsid w:val="009708AE"/>
  </w:style>
  <w:style w:type="paragraph" w:customStyle="1" w:styleId="AF966A10650D462DA8BC0649DF3205E2">
    <w:name w:val="AF966A10650D462DA8BC0649DF3205E2"/>
    <w:rsid w:val="009708AE"/>
  </w:style>
  <w:style w:type="paragraph" w:customStyle="1" w:styleId="4D1D90C0A7B44AC194D374EF28DC307E">
    <w:name w:val="4D1D90C0A7B44AC194D374EF28DC307E"/>
    <w:rsid w:val="009708AE"/>
  </w:style>
  <w:style w:type="paragraph" w:customStyle="1" w:styleId="7E6B9B6DB8D047068CDD8597705D9591">
    <w:name w:val="7E6B9B6DB8D047068CDD8597705D9591"/>
    <w:rsid w:val="009708AE"/>
  </w:style>
  <w:style w:type="paragraph" w:customStyle="1" w:styleId="C9859283DA8F4694829930BEE66D616D">
    <w:name w:val="C9859283DA8F4694829930BEE66D616D"/>
    <w:rsid w:val="009708AE"/>
  </w:style>
  <w:style w:type="paragraph" w:customStyle="1" w:styleId="A85BDA6FC15D45DCA6E2E93293B45E32">
    <w:name w:val="A85BDA6FC15D45DCA6E2E93293B45E32"/>
    <w:rsid w:val="009708AE"/>
  </w:style>
  <w:style w:type="paragraph" w:customStyle="1" w:styleId="AA1A8F0603244EEDA80074F0F4457003">
    <w:name w:val="AA1A8F0603244EEDA80074F0F4457003"/>
    <w:rsid w:val="009708AE"/>
  </w:style>
  <w:style w:type="paragraph" w:customStyle="1" w:styleId="6D91506815AC4192A9DC0545898AF8CF">
    <w:name w:val="6D91506815AC4192A9DC0545898AF8CF"/>
    <w:rsid w:val="009708AE"/>
  </w:style>
  <w:style w:type="paragraph" w:customStyle="1" w:styleId="DB7058DBC2374FE3BC7D97D112791DAB">
    <w:name w:val="DB7058DBC2374FE3BC7D97D112791DAB"/>
    <w:rsid w:val="009708AE"/>
  </w:style>
  <w:style w:type="paragraph" w:customStyle="1" w:styleId="A1A1189019AC453BB1A219F4E64A9801">
    <w:name w:val="A1A1189019AC453BB1A219F4E64A9801"/>
    <w:rsid w:val="009708AE"/>
  </w:style>
  <w:style w:type="paragraph" w:customStyle="1" w:styleId="D8E1C35510DC4301A06463451389D80D">
    <w:name w:val="D8E1C35510DC4301A06463451389D80D"/>
    <w:rsid w:val="009708AE"/>
  </w:style>
  <w:style w:type="paragraph" w:customStyle="1" w:styleId="CDED0306FCAF4024980081D78AB8E6D4">
    <w:name w:val="CDED0306FCAF4024980081D78AB8E6D4"/>
    <w:rsid w:val="009708AE"/>
  </w:style>
  <w:style w:type="paragraph" w:customStyle="1" w:styleId="BB98F2C91D8146F09D6C40D88CABC22E1">
    <w:name w:val="BB98F2C91D8146F09D6C40D88CABC22E1"/>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2">
    <w:name w:val="BAEE20DD70F04D87B9487684DA992C072"/>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2">
    <w:name w:val="925C3D77BDF74D2EA75358876120E9EB2"/>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1">
    <w:name w:val="00FD2CF59FD241DB912C0ABD3113D6111"/>
    <w:rsid w:val="00CC03FC"/>
    <w:pPr>
      <w:bidi/>
      <w:spacing w:after="0" w:line="240" w:lineRule="auto"/>
    </w:pPr>
    <w:rPr>
      <w:rFonts w:ascii="Times New Roman" w:eastAsia="Times New Roman" w:hAnsi="Times New Roman" w:cs="Traditional Arabic"/>
      <w:sz w:val="20"/>
      <w:szCs w:val="20"/>
    </w:rPr>
  </w:style>
  <w:style w:type="paragraph" w:customStyle="1" w:styleId="DCE90D7B72544C9294D11BFF197DFEEB">
    <w:name w:val="DCE90D7B72544C9294D11BFF197DFEEB"/>
    <w:rsid w:val="00CC03FC"/>
  </w:style>
  <w:style w:type="paragraph" w:customStyle="1" w:styleId="9D18F5114EEE453796A301E0B7A90F18">
    <w:name w:val="9D18F5114EEE453796A301E0B7A90F18"/>
    <w:rsid w:val="00CC03FC"/>
  </w:style>
  <w:style w:type="paragraph" w:customStyle="1" w:styleId="FD654E8D28B842408ED2B4D86EEDAC32">
    <w:name w:val="FD654E8D28B842408ED2B4D86EEDAC32"/>
    <w:rsid w:val="00CC03FC"/>
  </w:style>
  <w:style w:type="paragraph" w:customStyle="1" w:styleId="74C658C5FA4A4561ACD42491348649E3">
    <w:name w:val="74C658C5FA4A4561ACD42491348649E3"/>
    <w:rsid w:val="00CC03FC"/>
  </w:style>
  <w:style w:type="paragraph" w:customStyle="1" w:styleId="1542895167114817894D7E3BF6107F15">
    <w:name w:val="1542895167114817894D7E3BF6107F15"/>
    <w:rsid w:val="00CC03FC"/>
  </w:style>
  <w:style w:type="paragraph" w:customStyle="1" w:styleId="39309E2087BA44708BEF02F8F534B37A">
    <w:name w:val="39309E2087BA44708BEF02F8F534B37A"/>
    <w:rsid w:val="00CC03FC"/>
  </w:style>
  <w:style w:type="paragraph" w:customStyle="1" w:styleId="6A64A32C512341E080AF14D93E574903">
    <w:name w:val="6A64A32C512341E080AF14D93E574903"/>
    <w:rsid w:val="00CC03FC"/>
  </w:style>
  <w:style w:type="paragraph" w:customStyle="1" w:styleId="BB98F2C91D8146F09D6C40D88CABC22E2">
    <w:name w:val="BB98F2C91D8146F09D6C40D88CABC22E2"/>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3">
    <w:name w:val="BAEE20DD70F04D87B9487684DA992C073"/>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3">
    <w:name w:val="925C3D77BDF74D2EA75358876120E9EB3"/>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2">
    <w:name w:val="00FD2CF59FD241DB912C0ABD3113D6112"/>
    <w:rsid w:val="00CC03FC"/>
    <w:pPr>
      <w:bidi/>
      <w:spacing w:after="0" w:line="240" w:lineRule="auto"/>
    </w:pPr>
    <w:rPr>
      <w:rFonts w:ascii="Times New Roman" w:eastAsia="Times New Roman" w:hAnsi="Times New Roman" w:cs="Traditional Arabic"/>
      <w:sz w:val="20"/>
      <w:szCs w:val="20"/>
    </w:rPr>
  </w:style>
  <w:style w:type="paragraph" w:customStyle="1" w:styleId="BB98F2C91D8146F09D6C40D88CABC22E3">
    <w:name w:val="BB98F2C91D8146F09D6C40D88CABC22E3"/>
    <w:rsid w:val="00197148"/>
    <w:pPr>
      <w:bidi/>
      <w:spacing w:after="0" w:line="240" w:lineRule="auto"/>
    </w:pPr>
    <w:rPr>
      <w:rFonts w:ascii="Times New Roman" w:eastAsia="Times New Roman" w:hAnsi="Times New Roman" w:cs="Traditional Arabic"/>
      <w:sz w:val="20"/>
      <w:szCs w:val="20"/>
    </w:rPr>
  </w:style>
  <w:style w:type="paragraph" w:customStyle="1" w:styleId="BAEE20DD70F04D87B9487684DA992C074">
    <w:name w:val="BAEE20DD70F04D87B9487684DA992C074"/>
    <w:rsid w:val="00197148"/>
    <w:pPr>
      <w:bidi/>
      <w:spacing w:after="0" w:line="240" w:lineRule="auto"/>
    </w:pPr>
    <w:rPr>
      <w:rFonts w:ascii="Times New Roman" w:eastAsia="Times New Roman" w:hAnsi="Times New Roman" w:cs="Traditional Arabic"/>
      <w:sz w:val="20"/>
      <w:szCs w:val="20"/>
    </w:rPr>
  </w:style>
  <w:style w:type="paragraph" w:customStyle="1" w:styleId="925C3D77BDF74D2EA75358876120E9EB4">
    <w:name w:val="925C3D77BDF74D2EA75358876120E9EB4"/>
    <w:rsid w:val="00197148"/>
    <w:pPr>
      <w:bidi/>
      <w:spacing w:after="0" w:line="240" w:lineRule="auto"/>
    </w:pPr>
    <w:rPr>
      <w:rFonts w:ascii="Times New Roman" w:eastAsia="Times New Roman" w:hAnsi="Times New Roman" w:cs="Traditional Arabic"/>
      <w:sz w:val="20"/>
      <w:szCs w:val="20"/>
    </w:rPr>
  </w:style>
  <w:style w:type="paragraph" w:customStyle="1" w:styleId="00FD2CF59FD241DB912C0ABD3113D6113">
    <w:name w:val="00FD2CF59FD241DB912C0ABD3113D6113"/>
    <w:rsid w:val="00197148"/>
    <w:pPr>
      <w:bidi/>
      <w:spacing w:after="0" w:line="240" w:lineRule="auto"/>
    </w:pPr>
    <w:rPr>
      <w:rFonts w:ascii="Times New Roman" w:eastAsia="Times New Roman" w:hAnsi="Times New Roman" w:cs="Traditional Arabic"/>
      <w:sz w:val="20"/>
      <w:szCs w:val="20"/>
    </w:rPr>
  </w:style>
  <w:style w:type="paragraph" w:customStyle="1" w:styleId="068F74D21CF74C10BE590CDCB617FA10">
    <w:name w:val="068F74D21CF74C10BE590CDCB617FA10"/>
    <w:rsid w:val="000140E3"/>
  </w:style>
  <w:style w:type="paragraph" w:customStyle="1" w:styleId="43A49B7CBF1347AABDFB6566DA3DB05C">
    <w:name w:val="43A49B7CBF1347AABDFB6566DA3DB05C"/>
    <w:rsid w:val="000140E3"/>
  </w:style>
  <w:style w:type="paragraph" w:customStyle="1" w:styleId="F9854A86EBBB4FABAC779F525D4A9CE4">
    <w:name w:val="F9854A86EBBB4FABAC779F525D4A9CE4"/>
    <w:rsid w:val="000140E3"/>
  </w:style>
  <w:style w:type="paragraph" w:customStyle="1" w:styleId="61449350555B484CBC184FF5EC3C2149">
    <w:name w:val="61449350555B484CBC184FF5EC3C2149"/>
    <w:rsid w:val="000140E3"/>
  </w:style>
  <w:style w:type="paragraph" w:customStyle="1" w:styleId="C653C2941D674CE4AA852629980C116E">
    <w:name w:val="C653C2941D674CE4AA852629980C116E"/>
    <w:rsid w:val="000140E3"/>
  </w:style>
  <w:style w:type="paragraph" w:customStyle="1" w:styleId="CBB619979E8441ECB308072558971D96">
    <w:name w:val="CBB619979E8441ECB308072558971D96"/>
    <w:rsid w:val="000140E3"/>
  </w:style>
  <w:style w:type="paragraph" w:customStyle="1" w:styleId="A45D9AC2FF97471D9C9123313C79CB38">
    <w:name w:val="A45D9AC2FF97471D9C9123313C79CB38"/>
    <w:rsid w:val="000140E3"/>
  </w:style>
  <w:style w:type="paragraph" w:customStyle="1" w:styleId="FFAA87F950A3453E9B01726316FE3ADD">
    <w:name w:val="FFAA87F950A3453E9B01726316FE3ADD"/>
    <w:rsid w:val="000140E3"/>
  </w:style>
  <w:style w:type="paragraph" w:customStyle="1" w:styleId="26065A004B454DDAA1C0BC8298E53C9C">
    <w:name w:val="26065A004B454DDAA1C0BC8298E53C9C"/>
    <w:rsid w:val="000140E3"/>
  </w:style>
  <w:style w:type="paragraph" w:customStyle="1" w:styleId="0E72746A737F45148971730E580C813A">
    <w:name w:val="0E72746A737F45148971730E580C813A"/>
    <w:rsid w:val="000140E3"/>
  </w:style>
  <w:style w:type="paragraph" w:customStyle="1" w:styleId="BB98F2C91D8146F09D6C40D88CABC22E4">
    <w:name w:val="BB98F2C91D8146F09D6C40D88CABC22E4"/>
    <w:rsid w:val="000140E3"/>
    <w:pPr>
      <w:bidi/>
      <w:spacing w:after="0" w:line="240" w:lineRule="auto"/>
    </w:pPr>
    <w:rPr>
      <w:rFonts w:ascii="Times New Roman" w:eastAsia="Times New Roman" w:hAnsi="Times New Roman" w:cs="Traditional Arabic"/>
      <w:sz w:val="20"/>
      <w:szCs w:val="20"/>
    </w:rPr>
  </w:style>
  <w:style w:type="paragraph" w:customStyle="1" w:styleId="BAEE20DD70F04D87B9487684DA992C075">
    <w:name w:val="BAEE20DD70F04D87B9487684DA992C075"/>
    <w:rsid w:val="000140E3"/>
    <w:pPr>
      <w:bidi/>
      <w:spacing w:after="0" w:line="240" w:lineRule="auto"/>
    </w:pPr>
    <w:rPr>
      <w:rFonts w:ascii="Times New Roman" w:eastAsia="Times New Roman" w:hAnsi="Times New Roman" w:cs="Traditional Arabic"/>
      <w:sz w:val="20"/>
      <w:szCs w:val="20"/>
    </w:rPr>
  </w:style>
  <w:style w:type="paragraph" w:customStyle="1" w:styleId="925C3D77BDF74D2EA75358876120E9EB5">
    <w:name w:val="925C3D77BDF74D2EA75358876120E9EB5"/>
    <w:rsid w:val="000140E3"/>
    <w:pPr>
      <w:bidi/>
      <w:spacing w:after="0" w:line="240" w:lineRule="auto"/>
    </w:pPr>
    <w:rPr>
      <w:rFonts w:ascii="Times New Roman" w:eastAsia="Times New Roman" w:hAnsi="Times New Roman" w:cs="Traditional Arabic"/>
      <w:sz w:val="20"/>
      <w:szCs w:val="20"/>
    </w:rPr>
  </w:style>
  <w:style w:type="paragraph" w:customStyle="1" w:styleId="00FD2CF59FD241DB912C0ABD3113D6114">
    <w:name w:val="00FD2CF59FD241DB912C0ABD3113D6114"/>
    <w:rsid w:val="000140E3"/>
    <w:pPr>
      <w:bidi/>
      <w:spacing w:after="0" w:line="240" w:lineRule="auto"/>
    </w:pPr>
    <w:rPr>
      <w:rFonts w:ascii="Times New Roman" w:eastAsia="Times New Roman" w:hAnsi="Times New Roman" w:cs="Traditional Arabic"/>
      <w:sz w:val="20"/>
      <w:szCs w:val="20"/>
    </w:rPr>
  </w:style>
  <w:style w:type="paragraph" w:customStyle="1" w:styleId="7C0870926FB9475B870D54C844CF38DC">
    <w:name w:val="7C0870926FB9475B870D54C844CF38DC"/>
    <w:rsid w:val="004E513A"/>
  </w:style>
  <w:style w:type="paragraph" w:customStyle="1" w:styleId="D5E5E5E7D3824097A3FBCD7C3048CFF5">
    <w:name w:val="D5E5E5E7D3824097A3FBCD7C3048CFF5"/>
    <w:rsid w:val="004E513A"/>
  </w:style>
  <w:style w:type="paragraph" w:customStyle="1" w:styleId="CD7C364AB45F4CD681EC0EB55134F9F8">
    <w:name w:val="CD7C364AB45F4CD681EC0EB55134F9F8"/>
    <w:rsid w:val="004E513A"/>
  </w:style>
  <w:style w:type="paragraph" w:customStyle="1" w:styleId="6E1DAA849A6C42BF99FD335FA27A67ED">
    <w:name w:val="6E1DAA849A6C42BF99FD335FA27A67ED"/>
    <w:rsid w:val="004E513A"/>
  </w:style>
  <w:style w:type="paragraph" w:customStyle="1" w:styleId="C50A9606594D4807B976A2E54C23459B">
    <w:name w:val="C50A9606594D4807B976A2E54C23459B"/>
    <w:rsid w:val="004E513A"/>
  </w:style>
  <w:style w:type="paragraph" w:customStyle="1" w:styleId="4EF5F5ED94944884ADD619A7C2F4DF79">
    <w:name w:val="4EF5F5ED94944884ADD619A7C2F4DF79"/>
    <w:rsid w:val="004E513A"/>
  </w:style>
  <w:style w:type="paragraph" w:customStyle="1" w:styleId="1FBCDA846EFC4D53AFD99C8ABF6F2C0E">
    <w:name w:val="1FBCDA846EFC4D53AFD99C8ABF6F2C0E"/>
    <w:rsid w:val="004E513A"/>
  </w:style>
  <w:style w:type="paragraph" w:customStyle="1" w:styleId="8F36B28CE3C7422688D6BE72BAA1E0FC">
    <w:name w:val="8F36B28CE3C7422688D6BE72BAA1E0FC"/>
    <w:rsid w:val="004E513A"/>
  </w:style>
  <w:style w:type="paragraph" w:customStyle="1" w:styleId="1F8DDDBFEA724A89A9001EF018B6D28B">
    <w:name w:val="1F8DDDBFEA724A89A9001EF018B6D28B"/>
    <w:rsid w:val="004E513A"/>
  </w:style>
  <w:style w:type="paragraph" w:customStyle="1" w:styleId="6EA983DDCB0D462598EA47AF6B1BD9BD">
    <w:name w:val="6EA983DDCB0D462598EA47AF6B1BD9BD"/>
    <w:rsid w:val="004E513A"/>
  </w:style>
  <w:style w:type="paragraph" w:customStyle="1" w:styleId="135CA62C2C4742E0B87F0DC187ABCE67">
    <w:name w:val="135CA62C2C4742E0B87F0DC187ABCE67"/>
    <w:rsid w:val="004E513A"/>
  </w:style>
  <w:style w:type="paragraph" w:customStyle="1" w:styleId="7A226F2454234D069FB3D80FAF4E6CE8">
    <w:name w:val="7A226F2454234D069FB3D80FAF4E6CE8"/>
    <w:rsid w:val="004E513A"/>
  </w:style>
  <w:style w:type="paragraph" w:customStyle="1" w:styleId="9EA54B7844E24BC8A481F50AD67D6C7B">
    <w:name w:val="9EA54B7844E24BC8A481F50AD67D6C7B"/>
    <w:rsid w:val="004E513A"/>
  </w:style>
  <w:style w:type="paragraph" w:customStyle="1" w:styleId="20CD68DBA7A748D39560B83C830538E2">
    <w:name w:val="20CD68DBA7A748D39560B83C830538E2"/>
    <w:rsid w:val="004E513A"/>
  </w:style>
  <w:style w:type="paragraph" w:customStyle="1" w:styleId="C02E75DBFF1242EB93D69696717986F7">
    <w:name w:val="C02E75DBFF1242EB93D69696717986F7"/>
    <w:rsid w:val="004E513A"/>
  </w:style>
  <w:style w:type="paragraph" w:customStyle="1" w:styleId="B50A1803E3E24FA19BA4947834386508">
    <w:name w:val="B50A1803E3E24FA19BA4947834386508"/>
    <w:rsid w:val="004E513A"/>
  </w:style>
  <w:style w:type="paragraph" w:customStyle="1" w:styleId="1B9CC8A0B7584C79B70C2D770798902B">
    <w:name w:val="1B9CC8A0B7584C79B70C2D770798902B"/>
    <w:rsid w:val="004E513A"/>
  </w:style>
  <w:style w:type="paragraph" w:customStyle="1" w:styleId="388C4296D09844618A1A7FA0BA03A164">
    <w:name w:val="388C4296D09844618A1A7FA0BA03A164"/>
    <w:rsid w:val="004E513A"/>
  </w:style>
  <w:style w:type="paragraph" w:customStyle="1" w:styleId="86AC4412048D455FAA8DA90C4F091F84">
    <w:name w:val="86AC4412048D455FAA8DA90C4F091F84"/>
    <w:rsid w:val="004E513A"/>
  </w:style>
  <w:style w:type="paragraph" w:customStyle="1" w:styleId="4091702425094BCB9FD783B3700EA9D8">
    <w:name w:val="4091702425094BCB9FD783B3700EA9D8"/>
    <w:rsid w:val="004E513A"/>
  </w:style>
  <w:style w:type="paragraph" w:customStyle="1" w:styleId="EACBC7927C924FC590F70E9798686A3C">
    <w:name w:val="EACBC7927C924FC590F70E9798686A3C"/>
    <w:rsid w:val="004E513A"/>
  </w:style>
  <w:style w:type="paragraph" w:customStyle="1" w:styleId="B4917D54CA594C2C94EF942A11A09F4A">
    <w:name w:val="B4917D54CA594C2C94EF942A11A09F4A"/>
    <w:rsid w:val="004E513A"/>
  </w:style>
  <w:style w:type="paragraph" w:customStyle="1" w:styleId="1FCB665D756744599EA10C10C732B7F0">
    <w:name w:val="1FCB665D756744599EA10C10C732B7F0"/>
    <w:rsid w:val="004E513A"/>
  </w:style>
  <w:style w:type="paragraph" w:customStyle="1" w:styleId="7AED1677CBDF4C778361AF20CA377E68">
    <w:name w:val="7AED1677CBDF4C778361AF20CA377E68"/>
    <w:rsid w:val="004E513A"/>
  </w:style>
  <w:style w:type="paragraph" w:customStyle="1" w:styleId="60279438DDCD4013B3E21F50EC2A82AF">
    <w:name w:val="60279438DDCD4013B3E21F50EC2A82AF"/>
    <w:rsid w:val="004E513A"/>
  </w:style>
  <w:style w:type="paragraph" w:customStyle="1" w:styleId="963F0B3EDCAE472192714A1713B25B87">
    <w:name w:val="963F0B3EDCAE472192714A1713B25B87"/>
    <w:rsid w:val="004E513A"/>
  </w:style>
  <w:style w:type="paragraph" w:customStyle="1" w:styleId="43EF7B44856C49CBAB6C82327A77E3E4">
    <w:name w:val="43EF7B44856C49CBAB6C82327A77E3E4"/>
    <w:rsid w:val="004E513A"/>
  </w:style>
  <w:style w:type="paragraph" w:customStyle="1" w:styleId="89831A6DDE0A4F699ABD84607E62B18C">
    <w:name w:val="89831A6DDE0A4F699ABD84607E62B18C"/>
    <w:rsid w:val="004E513A"/>
  </w:style>
  <w:style w:type="paragraph" w:customStyle="1" w:styleId="2F497CFA336D4771AAB0A731C5E66F75">
    <w:name w:val="2F497CFA336D4771AAB0A731C5E66F75"/>
    <w:rsid w:val="004E513A"/>
  </w:style>
  <w:style w:type="paragraph" w:customStyle="1" w:styleId="1C494A5FE135428892A3B3A31C24DDBB">
    <w:name w:val="1C494A5FE135428892A3B3A31C24DDBB"/>
    <w:rsid w:val="004E513A"/>
  </w:style>
  <w:style w:type="paragraph" w:customStyle="1" w:styleId="5FA0E6B34C134867B087783D5540DAF0">
    <w:name w:val="5FA0E6B34C134867B087783D5540DAF0"/>
    <w:rsid w:val="004E513A"/>
  </w:style>
  <w:style w:type="paragraph" w:customStyle="1" w:styleId="C8149D111C104E58B639A0FD82C174BE">
    <w:name w:val="C8149D111C104E58B639A0FD82C174BE"/>
    <w:rsid w:val="004E513A"/>
  </w:style>
  <w:style w:type="paragraph" w:customStyle="1" w:styleId="215D563ACA524E899E38D70834FFCF32">
    <w:name w:val="215D563ACA524E899E38D70834FFCF32"/>
    <w:rsid w:val="004E513A"/>
  </w:style>
  <w:style w:type="paragraph" w:customStyle="1" w:styleId="BB98F2C91D8146F09D6C40D88CABC22E5">
    <w:name w:val="BB98F2C91D8146F09D6C40D88CABC22E5"/>
    <w:rsid w:val="004E513A"/>
    <w:pPr>
      <w:bidi/>
      <w:spacing w:after="0" w:line="240" w:lineRule="auto"/>
    </w:pPr>
    <w:rPr>
      <w:rFonts w:ascii="Times New Roman" w:eastAsia="Times New Roman" w:hAnsi="Times New Roman" w:cs="Traditional Arabic"/>
      <w:sz w:val="20"/>
      <w:szCs w:val="20"/>
    </w:rPr>
  </w:style>
  <w:style w:type="paragraph" w:customStyle="1" w:styleId="BAEE20DD70F04D87B9487684DA992C076">
    <w:name w:val="BAEE20DD70F04D87B9487684DA992C076"/>
    <w:rsid w:val="004E513A"/>
    <w:pPr>
      <w:bidi/>
      <w:spacing w:after="0" w:line="240" w:lineRule="auto"/>
    </w:pPr>
    <w:rPr>
      <w:rFonts w:ascii="Times New Roman" w:eastAsia="Times New Roman" w:hAnsi="Times New Roman" w:cs="Traditional Arabic"/>
      <w:sz w:val="20"/>
      <w:szCs w:val="20"/>
    </w:rPr>
  </w:style>
  <w:style w:type="paragraph" w:customStyle="1" w:styleId="925C3D77BDF74D2EA75358876120E9EB6">
    <w:name w:val="925C3D77BDF74D2EA75358876120E9EB6"/>
    <w:rsid w:val="004E513A"/>
    <w:pPr>
      <w:bidi/>
      <w:spacing w:after="0" w:line="240" w:lineRule="auto"/>
    </w:pPr>
    <w:rPr>
      <w:rFonts w:ascii="Times New Roman" w:eastAsia="Times New Roman" w:hAnsi="Times New Roman" w:cs="Traditional Arabic"/>
      <w:sz w:val="20"/>
      <w:szCs w:val="20"/>
    </w:rPr>
  </w:style>
  <w:style w:type="paragraph" w:customStyle="1" w:styleId="00FD2CF59FD241DB912C0ABD3113D6115">
    <w:name w:val="00FD2CF59FD241DB912C0ABD3113D6115"/>
    <w:rsid w:val="004E513A"/>
    <w:pPr>
      <w:bidi/>
      <w:spacing w:after="0" w:line="240" w:lineRule="auto"/>
    </w:pPr>
    <w:rPr>
      <w:rFonts w:ascii="Times New Roman" w:eastAsia="Times New Roman" w:hAnsi="Times New Roman" w:cs="Traditional Arabic"/>
      <w:sz w:val="20"/>
      <w:szCs w:val="20"/>
    </w:rPr>
  </w:style>
  <w:style w:type="paragraph" w:customStyle="1" w:styleId="A14D01E3F2D74B088428D4C314F98D37">
    <w:name w:val="A14D01E3F2D74B088428D4C314F98D37"/>
    <w:rsid w:val="004E513A"/>
  </w:style>
  <w:style w:type="paragraph" w:customStyle="1" w:styleId="CB405311AC044139B17F4E642CB2ED12">
    <w:name w:val="CB405311AC044139B17F4E642CB2ED12"/>
    <w:rsid w:val="004E513A"/>
  </w:style>
  <w:style w:type="paragraph" w:customStyle="1" w:styleId="E9AB61C85FC543C6BE58F7122FB55C9A">
    <w:name w:val="E9AB61C85FC543C6BE58F7122FB55C9A"/>
    <w:rsid w:val="004E513A"/>
  </w:style>
  <w:style w:type="paragraph" w:customStyle="1" w:styleId="1041543913B54084BDCEE642E360783B">
    <w:name w:val="1041543913B54084BDCEE642E360783B"/>
    <w:rsid w:val="004E513A"/>
  </w:style>
  <w:style w:type="paragraph" w:customStyle="1" w:styleId="2197D561E43D484DB01F38AC6A3D1913">
    <w:name w:val="2197D561E43D484DB01F38AC6A3D1913"/>
    <w:rsid w:val="004E513A"/>
  </w:style>
  <w:style w:type="paragraph" w:customStyle="1" w:styleId="C62F858F40D9474BA0381903CFA179FC">
    <w:name w:val="C62F858F40D9474BA0381903CFA179FC"/>
    <w:rsid w:val="004E513A"/>
  </w:style>
  <w:style w:type="paragraph" w:customStyle="1" w:styleId="E69959AD57A645CD8014A99AF8FF0375">
    <w:name w:val="E69959AD57A645CD8014A99AF8FF0375"/>
    <w:rsid w:val="004E513A"/>
  </w:style>
  <w:style w:type="paragraph" w:customStyle="1" w:styleId="28874A4FDDF24733A6FDB1E47B0E583B">
    <w:name w:val="28874A4FDDF24733A6FDB1E47B0E583B"/>
    <w:rsid w:val="004E513A"/>
  </w:style>
  <w:style w:type="paragraph" w:customStyle="1" w:styleId="D7EF05CD36E1460BBBC100F7F0AD26DE">
    <w:name w:val="D7EF05CD36E1460BBBC100F7F0AD26DE"/>
    <w:rsid w:val="004E513A"/>
  </w:style>
  <w:style w:type="paragraph" w:customStyle="1" w:styleId="DDB587B8E465465DA365645D73D931ED">
    <w:name w:val="DDB587B8E465465DA365645D73D931ED"/>
    <w:rsid w:val="001A6593"/>
  </w:style>
  <w:style w:type="paragraph" w:customStyle="1" w:styleId="8D5026F3BA5749168884EA5C5F7235CA">
    <w:name w:val="8D5026F3BA5749168884EA5C5F7235CA"/>
    <w:rsid w:val="001A6593"/>
  </w:style>
  <w:style w:type="paragraph" w:customStyle="1" w:styleId="3784CA6A3E2E43C8A530C0A94874841F">
    <w:name w:val="3784CA6A3E2E43C8A530C0A94874841F"/>
    <w:rsid w:val="001A6593"/>
  </w:style>
  <w:style w:type="paragraph" w:customStyle="1" w:styleId="496F78BE9F754BAA879E1251428F9E61">
    <w:name w:val="496F78BE9F754BAA879E1251428F9E61"/>
    <w:rsid w:val="001A6593"/>
  </w:style>
  <w:style w:type="paragraph" w:customStyle="1" w:styleId="2B1967A4DF824315802F3A0655C8A463">
    <w:name w:val="2B1967A4DF824315802F3A0655C8A463"/>
    <w:rsid w:val="001A6593"/>
  </w:style>
  <w:style w:type="paragraph" w:customStyle="1" w:styleId="60E28F9F7C4C458F885F34079EB2A0A4">
    <w:name w:val="60E28F9F7C4C458F885F34079EB2A0A4"/>
    <w:rsid w:val="001A6593"/>
  </w:style>
  <w:style w:type="paragraph" w:customStyle="1" w:styleId="6E0E402DDDEB461EBB1AE6CB402254CB">
    <w:name w:val="6E0E402DDDEB461EBB1AE6CB402254CB"/>
    <w:rsid w:val="001A6593"/>
  </w:style>
  <w:style w:type="paragraph" w:customStyle="1" w:styleId="1FAC67FD581A4C0582DA5BE9A2C744B2">
    <w:name w:val="1FAC67FD581A4C0582DA5BE9A2C744B2"/>
    <w:rsid w:val="001A6593"/>
  </w:style>
  <w:style w:type="paragraph" w:customStyle="1" w:styleId="BEAB46F8BBD24B708C28DBF8F8154D1A">
    <w:name w:val="BEAB46F8BBD24B708C28DBF8F8154D1A"/>
    <w:rsid w:val="001A6593"/>
  </w:style>
  <w:style w:type="paragraph" w:customStyle="1" w:styleId="E5BBD9B99A36424F924DBCEDB65623E5">
    <w:name w:val="E5BBD9B99A36424F924DBCEDB65623E5"/>
    <w:rsid w:val="001A6593"/>
  </w:style>
  <w:style w:type="paragraph" w:customStyle="1" w:styleId="803DF477232642A983B565372AF58A47">
    <w:name w:val="803DF477232642A983B565372AF58A47"/>
    <w:rsid w:val="00587EE7"/>
  </w:style>
  <w:style w:type="paragraph" w:customStyle="1" w:styleId="0F1D99981A8D4B2D9122484D33993ED0">
    <w:name w:val="0F1D99981A8D4B2D9122484D33993ED0"/>
    <w:rsid w:val="00587EE7"/>
  </w:style>
  <w:style w:type="paragraph" w:customStyle="1" w:styleId="768DEBB574714A5AA71A6E118883F381">
    <w:name w:val="768DEBB574714A5AA71A6E118883F381"/>
    <w:rsid w:val="00DF7EDE"/>
  </w:style>
  <w:style w:type="paragraph" w:customStyle="1" w:styleId="B587EE293C594C9F8362B8972FBAC0B5">
    <w:name w:val="B587EE293C594C9F8362B8972FBAC0B5"/>
    <w:rsid w:val="002E7313"/>
  </w:style>
  <w:style w:type="paragraph" w:customStyle="1" w:styleId="13B1FDECDB0249F99AC1E553276A3977">
    <w:name w:val="13B1FDECDB0249F99AC1E553276A3977"/>
    <w:rsid w:val="002E7313"/>
  </w:style>
  <w:style w:type="paragraph" w:customStyle="1" w:styleId="51829F62E0AD402BA61A60EF363ABC14">
    <w:name w:val="51829F62E0AD402BA61A60EF363ABC14"/>
    <w:rsid w:val="002E7313"/>
  </w:style>
  <w:style w:type="paragraph" w:customStyle="1" w:styleId="A0C27216594142E6B715366DB2FEF3C6">
    <w:name w:val="A0C27216594142E6B715366DB2FEF3C6"/>
    <w:rsid w:val="002E7313"/>
  </w:style>
  <w:style w:type="paragraph" w:customStyle="1" w:styleId="7D37A220CBDD4320B97DEBBBB7AE79C1">
    <w:name w:val="7D37A220CBDD4320B97DEBBBB7AE79C1"/>
    <w:rsid w:val="002E7313"/>
  </w:style>
  <w:style w:type="paragraph" w:customStyle="1" w:styleId="B7D135A9A954428F91F15C0BD1330C54">
    <w:name w:val="B7D135A9A954428F91F15C0BD1330C54"/>
    <w:rsid w:val="002E7313"/>
  </w:style>
  <w:style w:type="paragraph" w:customStyle="1" w:styleId="898F75372C7948D99F4D5308F3F12475">
    <w:name w:val="898F75372C7948D99F4D5308F3F12475"/>
    <w:rsid w:val="002E7313"/>
  </w:style>
  <w:style w:type="paragraph" w:customStyle="1" w:styleId="336AFCD2C0494FDCBC754984024CCAE9">
    <w:name w:val="336AFCD2C0494FDCBC754984024CCAE9"/>
    <w:rsid w:val="002E7313"/>
  </w:style>
  <w:style w:type="paragraph" w:customStyle="1" w:styleId="26458626955B46EDB586EDFB49BF4A97">
    <w:name w:val="26458626955B46EDB586EDFB49BF4A97"/>
    <w:rsid w:val="002E7313"/>
  </w:style>
  <w:style w:type="paragraph" w:customStyle="1" w:styleId="566BF3553EE44BD8875752E6525D2AF1">
    <w:name w:val="566BF3553EE44BD8875752E6525D2AF1"/>
    <w:rsid w:val="002E7313"/>
  </w:style>
  <w:style w:type="paragraph" w:customStyle="1" w:styleId="5110384352824A7F94030CBEE27F03F3">
    <w:name w:val="5110384352824A7F94030CBEE27F03F3"/>
    <w:rsid w:val="002E7313"/>
  </w:style>
  <w:style w:type="paragraph" w:customStyle="1" w:styleId="9807F6DF22E54064A40AEE3A7859F20C">
    <w:name w:val="9807F6DF22E54064A40AEE3A7859F20C"/>
    <w:rsid w:val="002E7313"/>
  </w:style>
  <w:style w:type="paragraph" w:customStyle="1" w:styleId="74E34C89E2FF46A38CFB2817C4FF0E68">
    <w:name w:val="74E34C89E2FF46A38CFB2817C4FF0E68"/>
    <w:rsid w:val="002E7313"/>
  </w:style>
  <w:style w:type="paragraph" w:customStyle="1" w:styleId="A1CC15AE64584722B134C4561670CEFE">
    <w:name w:val="A1CC15AE64584722B134C4561670CEFE"/>
    <w:rsid w:val="002E7313"/>
  </w:style>
  <w:style w:type="paragraph" w:customStyle="1" w:styleId="9FFB93F29D0849A7A8AC837D401AFCC3">
    <w:name w:val="9FFB93F29D0849A7A8AC837D401AFCC3"/>
    <w:rsid w:val="002E7313"/>
  </w:style>
  <w:style w:type="paragraph" w:customStyle="1" w:styleId="ED173BEFCC4546DEB3E4A9583CB72FE1">
    <w:name w:val="ED173BEFCC4546DEB3E4A9583CB72FE1"/>
    <w:rsid w:val="002E7313"/>
  </w:style>
  <w:style w:type="paragraph" w:customStyle="1" w:styleId="A9977D1ED4904CDE97E1BC2D63DA1A8A">
    <w:name w:val="A9977D1ED4904CDE97E1BC2D63DA1A8A"/>
    <w:rsid w:val="002E7313"/>
  </w:style>
  <w:style w:type="paragraph" w:customStyle="1" w:styleId="C9F5BB28F1F7458CB803375ED8A2BD16">
    <w:name w:val="C9F5BB28F1F7458CB803375ED8A2BD16"/>
    <w:rsid w:val="002E7313"/>
  </w:style>
  <w:style w:type="paragraph" w:customStyle="1" w:styleId="E8000A57CE574BBEB7D6434C665B278A">
    <w:name w:val="E8000A57CE574BBEB7D6434C665B278A"/>
    <w:rsid w:val="002E7313"/>
  </w:style>
  <w:style w:type="paragraph" w:customStyle="1" w:styleId="14A6244B8432452FACFFC92B13457C3C">
    <w:name w:val="14A6244B8432452FACFFC92B13457C3C"/>
    <w:rsid w:val="002E7313"/>
  </w:style>
  <w:style w:type="paragraph" w:customStyle="1" w:styleId="37C6BDC13F2940DBAD6473484A976D98">
    <w:name w:val="37C6BDC13F2940DBAD6473484A976D98"/>
    <w:rsid w:val="002E7313"/>
  </w:style>
  <w:style w:type="paragraph" w:customStyle="1" w:styleId="8788E858AB514225ABBA30F7EDFE66FE">
    <w:name w:val="8788E858AB514225ABBA30F7EDFE66FE"/>
    <w:rsid w:val="002E7313"/>
  </w:style>
  <w:style w:type="paragraph" w:customStyle="1" w:styleId="6341DBBD7EEF486A9B7DF6C3BD33A193">
    <w:name w:val="6341DBBD7EEF486A9B7DF6C3BD33A193"/>
    <w:rsid w:val="002E7313"/>
  </w:style>
  <w:style w:type="paragraph" w:customStyle="1" w:styleId="0D04BEE628BE4A73879964DF45F012A4">
    <w:name w:val="0D04BEE628BE4A73879964DF45F012A4"/>
    <w:rsid w:val="002E7313"/>
  </w:style>
  <w:style w:type="paragraph" w:customStyle="1" w:styleId="4CC7D4A9786D41CF9FB180914F6D88E7">
    <w:name w:val="4CC7D4A9786D41CF9FB180914F6D88E7"/>
    <w:rsid w:val="002E7313"/>
  </w:style>
  <w:style w:type="paragraph" w:customStyle="1" w:styleId="5F49A2C0A51F4421910BEB455AE34540">
    <w:name w:val="5F49A2C0A51F4421910BEB455AE34540"/>
    <w:rsid w:val="002E7313"/>
  </w:style>
  <w:style w:type="paragraph" w:customStyle="1" w:styleId="B324D523CE7B405D95D9CCAEC6A623AA">
    <w:name w:val="B324D523CE7B405D95D9CCAEC6A623AA"/>
    <w:rsid w:val="002E7313"/>
  </w:style>
  <w:style w:type="paragraph" w:customStyle="1" w:styleId="BF521325912E462EB5DA6793F2A05253">
    <w:name w:val="BF521325912E462EB5DA6793F2A05253"/>
    <w:rsid w:val="002E7313"/>
  </w:style>
  <w:style w:type="paragraph" w:customStyle="1" w:styleId="22927A56FAD64CE0A30D132C338FE4D4">
    <w:name w:val="22927A56FAD64CE0A30D132C338FE4D4"/>
    <w:rsid w:val="002E7313"/>
  </w:style>
  <w:style w:type="paragraph" w:customStyle="1" w:styleId="67F873B2FABD4026B265DCE640E0B17B">
    <w:name w:val="67F873B2FABD4026B265DCE640E0B17B"/>
    <w:rsid w:val="002E7313"/>
  </w:style>
  <w:style w:type="paragraph" w:customStyle="1" w:styleId="FCFEE5AABFA14960B9F596A4A712D6EF">
    <w:name w:val="FCFEE5AABFA14960B9F596A4A712D6EF"/>
    <w:rsid w:val="002E7313"/>
  </w:style>
  <w:style w:type="paragraph" w:customStyle="1" w:styleId="C9FE9065D9C0464C993FAB30FAC9F4A4">
    <w:name w:val="C9FE9065D9C0464C993FAB30FAC9F4A4"/>
    <w:rsid w:val="002E7313"/>
  </w:style>
  <w:style w:type="paragraph" w:customStyle="1" w:styleId="2CB2C3C453EF48C2A39E449D5B22EE00">
    <w:name w:val="2CB2C3C453EF48C2A39E449D5B22EE00"/>
    <w:rsid w:val="002E7313"/>
  </w:style>
  <w:style w:type="paragraph" w:customStyle="1" w:styleId="CC3EB4016DB1498CA8529BB88CC6D8FD">
    <w:name w:val="CC3EB4016DB1498CA8529BB88CC6D8FD"/>
    <w:rsid w:val="002E7313"/>
  </w:style>
  <w:style w:type="paragraph" w:customStyle="1" w:styleId="C35D0E22AB724B6BBE2148A15B58A98D">
    <w:name w:val="C35D0E22AB724B6BBE2148A15B58A98D"/>
    <w:rsid w:val="002E7313"/>
  </w:style>
  <w:style w:type="paragraph" w:customStyle="1" w:styleId="92166F6D36184026BD567792585B021A">
    <w:name w:val="92166F6D36184026BD567792585B021A"/>
    <w:rsid w:val="002E7313"/>
  </w:style>
  <w:style w:type="paragraph" w:customStyle="1" w:styleId="52DBF921F6AB4CEDA14651C9DE4A05C0">
    <w:name w:val="52DBF921F6AB4CEDA14651C9DE4A05C0"/>
    <w:rsid w:val="002E7313"/>
  </w:style>
  <w:style w:type="paragraph" w:customStyle="1" w:styleId="40CCFF0BCEDC445898D5B210FE39166D">
    <w:name w:val="40CCFF0BCEDC445898D5B210FE39166D"/>
    <w:rsid w:val="002E7313"/>
  </w:style>
  <w:style w:type="paragraph" w:customStyle="1" w:styleId="88D7561956B74B179F10F381F0C3CF6F">
    <w:name w:val="88D7561956B74B179F10F381F0C3CF6F"/>
    <w:rsid w:val="002E7313"/>
  </w:style>
  <w:style w:type="paragraph" w:customStyle="1" w:styleId="3391271038A64261AFFA4B897240F962">
    <w:name w:val="3391271038A64261AFFA4B897240F962"/>
    <w:rsid w:val="002E7313"/>
  </w:style>
  <w:style w:type="paragraph" w:customStyle="1" w:styleId="E3C183696F004DBB862FB5110D559FB3">
    <w:name w:val="E3C183696F004DBB862FB5110D559FB3"/>
    <w:rsid w:val="002E7313"/>
  </w:style>
  <w:style w:type="paragraph" w:customStyle="1" w:styleId="0CD6689E5FE34BF19A5EC007EE254B35">
    <w:name w:val="0CD6689E5FE34BF19A5EC007EE254B35"/>
    <w:rsid w:val="002E7313"/>
  </w:style>
  <w:style w:type="paragraph" w:customStyle="1" w:styleId="4CCD0E60C3BD4705BFBD29FBA5D2099F">
    <w:name w:val="4CCD0E60C3BD4705BFBD29FBA5D2099F"/>
    <w:rsid w:val="002E7313"/>
  </w:style>
  <w:style w:type="paragraph" w:customStyle="1" w:styleId="889E08E3D5334434B62780705162B92C">
    <w:name w:val="889E08E3D5334434B62780705162B92C"/>
    <w:rsid w:val="002E7313"/>
  </w:style>
  <w:style w:type="paragraph" w:customStyle="1" w:styleId="19DED42EE00D4B52A9AC5256F60A7834">
    <w:name w:val="19DED42EE00D4B52A9AC5256F60A7834"/>
    <w:rsid w:val="002E7313"/>
  </w:style>
  <w:style w:type="paragraph" w:customStyle="1" w:styleId="E561463ED3BA4660A08268120D6EEFD6">
    <w:name w:val="E561463ED3BA4660A08268120D6EEFD6"/>
    <w:rsid w:val="002E7313"/>
  </w:style>
  <w:style w:type="paragraph" w:customStyle="1" w:styleId="6C652C713C7047738F83BD69D0AC891F">
    <w:name w:val="6C652C713C7047738F83BD69D0AC891F"/>
    <w:rsid w:val="002E7313"/>
  </w:style>
  <w:style w:type="paragraph" w:customStyle="1" w:styleId="D9BF94F124964FF4A47297ECC627547F">
    <w:name w:val="D9BF94F124964FF4A47297ECC627547F"/>
    <w:rsid w:val="002E7313"/>
  </w:style>
  <w:style w:type="paragraph" w:customStyle="1" w:styleId="FED88A57384B469F9CF7D4B1F2A4AA05">
    <w:name w:val="FED88A57384B469F9CF7D4B1F2A4AA05"/>
    <w:rsid w:val="002E7313"/>
  </w:style>
  <w:style w:type="paragraph" w:customStyle="1" w:styleId="0E2307F1B9E34A71B7AA44ED926D097B">
    <w:name w:val="0E2307F1B9E34A71B7AA44ED926D097B"/>
    <w:rsid w:val="002E7313"/>
  </w:style>
  <w:style w:type="paragraph" w:customStyle="1" w:styleId="9F177C9F3BFB4E64A40BB267CCDD09B1">
    <w:name w:val="9F177C9F3BFB4E64A40BB267CCDD09B1"/>
    <w:rsid w:val="002E7313"/>
  </w:style>
  <w:style w:type="paragraph" w:customStyle="1" w:styleId="C9C63B1F3DC549639264DA518C9BE91F">
    <w:name w:val="C9C63B1F3DC549639264DA518C9BE91F"/>
    <w:rsid w:val="002E7313"/>
  </w:style>
  <w:style w:type="paragraph" w:customStyle="1" w:styleId="9FD5D039D2304E73B89B50FCFA42292E">
    <w:name w:val="9FD5D039D2304E73B89B50FCFA42292E"/>
    <w:rsid w:val="002E7313"/>
  </w:style>
  <w:style w:type="paragraph" w:customStyle="1" w:styleId="7ED0261D61E349909FEDAA7557FC39AD">
    <w:name w:val="7ED0261D61E349909FEDAA7557FC39AD"/>
    <w:rsid w:val="002E7313"/>
  </w:style>
  <w:style w:type="paragraph" w:customStyle="1" w:styleId="8147BE29B88A4C5FAB0D8D3EF86D0B2B">
    <w:name w:val="8147BE29B88A4C5FAB0D8D3EF86D0B2B"/>
    <w:rsid w:val="002E7313"/>
  </w:style>
  <w:style w:type="paragraph" w:customStyle="1" w:styleId="5A35683B68994E5581E7C4A4FF2371D7">
    <w:name w:val="5A35683B68994E5581E7C4A4FF2371D7"/>
    <w:rsid w:val="002E7313"/>
  </w:style>
  <w:style w:type="paragraph" w:customStyle="1" w:styleId="B629940E5481486596801B0A55323FF7">
    <w:name w:val="B629940E5481486596801B0A55323FF7"/>
    <w:rsid w:val="002E7313"/>
  </w:style>
  <w:style w:type="paragraph" w:customStyle="1" w:styleId="F3715C885FF24530985B4C8B7D935B03">
    <w:name w:val="F3715C885FF24530985B4C8B7D935B03"/>
    <w:rsid w:val="002E7313"/>
  </w:style>
  <w:style w:type="paragraph" w:customStyle="1" w:styleId="78FAB42EEC574B49A8C29016D16F5552">
    <w:name w:val="78FAB42EEC574B49A8C29016D16F5552"/>
    <w:rsid w:val="002E7313"/>
  </w:style>
  <w:style w:type="paragraph" w:customStyle="1" w:styleId="84CC61C9A7E94770BB9AA225BB4DE791">
    <w:name w:val="84CC61C9A7E94770BB9AA225BB4DE791"/>
    <w:rsid w:val="002E7313"/>
  </w:style>
  <w:style w:type="paragraph" w:customStyle="1" w:styleId="B3D0F57986A9405BA40A1E867AB132DE">
    <w:name w:val="B3D0F57986A9405BA40A1E867AB132DE"/>
    <w:rsid w:val="002E7313"/>
  </w:style>
  <w:style w:type="paragraph" w:customStyle="1" w:styleId="3344CC83A0FD4011B58245560409CDB2">
    <w:name w:val="3344CC83A0FD4011B58245560409CDB2"/>
    <w:rsid w:val="002E7313"/>
  </w:style>
  <w:style w:type="paragraph" w:customStyle="1" w:styleId="1E3FAE2042164880916DD00D0BFB267F">
    <w:name w:val="1E3FAE2042164880916DD00D0BFB267F"/>
    <w:rsid w:val="002E7313"/>
  </w:style>
  <w:style w:type="paragraph" w:customStyle="1" w:styleId="A53D76399701413ABE368EF5FB6F5CF7">
    <w:name w:val="A53D76399701413ABE368EF5FB6F5CF7"/>
    <w:rsid w:val="002E7313"/>
  </w:style>
  <w:style w:type="paragraph" w:customStyle="1" w:styleId="E89DACA8B38647CCBB2EF2D83CA47603">
    <w:name w:val="E89DACA8B38647CCBB2EF2D83CA47603"/>
    <w:rsid w:val="002E7313"/>
  </w:style>
  <w:style w:type="paragraph" w:customStyle="1" w:styleId="E2E09C77A48E4D49B58A6C31214D47C6">
    <w:name w:val="E2E09C77A48E4D49B58A6C31214D47C6"/>
    <w:rsid w:val="002E7313"/>
  </w:style>
  <w:style w:type="paragraph" w:customStyle="1" w:styleId="E69F40C225CF46B38E853AF70B166EA1">
    <w:name w:val="E69F40C225CF46B38E853AF70B166EA1"/>
    <w:rsid w:val="002E7313"/>
  </w:style>
  <w:style w:type="paragraph" w:customStyle="1" w:styleId="1DEA1B47153F44EF88423CC6FFF1F853">
    <w:name w:val="1DEA1B47153F44EF88423CC6FFF1F853"/>
    <w:rsid w:val="002E7313"/>
  </w:style>
  <w:style w:type="paragraph" w:customStyle="1" w:styleId="D4EA7BF9782A491A8227A605BB31BC75">
    <w:name w:val="D4EA7BF9782A491A8227A605BB31BC75"/>
    <w:rsid w:val="002E7313"/>
  </w:style>
  <w:style w:type="paragraph" w:customStyle="1" w:styleId="BE560A2E98824FF999AD3BE7D311208A">
    <w:name w:val="BE560A2E98824FF999AD3BE7D311208A"/>
    <w:rsid w:val="002E7313"/>
  </w:style>
  <w:style w:type="paragraph" w:customStyle="1" w:styleId="64D03F5FCB3F4EA29BD56BA5A620D165">
    <w:name w:val="64D03F5FCB3F4EA29BD56BA5A620D165"/>
    <w:rsid w:val="002E7313"/>
  </w:style>
  <w:style w:type="paragraph" w:customStyle="1" w:styleId="71431BF1481C4C0F9FD934E2E1527998">
    <w:name w:val="71431BF1481C4C0F9FD934E2E1527998"/>
    <w:rsid w:val="002E7313"/>
  </w:style>
  <w:style w:type="paragraph" w:customStyle="1" w:styleId="8D2DFB8FBAD04F5C87B64449B897DD8E">
    <w:name w:val="8D2DFB8FBAD04F5C87B64449B897DD8E"/>
    <w:rsid w:val="002E7313"/>
  </w:style>
  <w:style w:type="paragraph" w:customStyle="1" w:styleId="EC02D12F88E54026A21CDEC7FC21DDC0">
    <w:name w:val="EC02D12F88E54026A21CDEC7FC21DDC0"/>
    <w:rsid w:val="002E7313"/>
  </w:style>
  <w:style w:type="paragraph" w:customStyle="1" w:styleId="F49F81659FAD4E4ABE72A287E4033CBB">
    <w:name w:val="F49F81659FAD4E4ABE72A287E4033CBB"/>
    <w:rsid w:val="002E7313"/>
  </w:style>
  <w:style w:type="paragraph" w:customStyle="1" w:styleId="A58F2D90EF5C4937B36E4A050A55C609">
    <w:name w:val="A58F2D90EF5C4937B36E4A050A55C609"/>
    <w:rsid w:val="002E7313"/>
  </w:style>
  <w:style w:type="paragraph" w:customStyle="1" w:styleId="6FFDB91522A94860B317AE780BFF9858">
    <w:name w:val="6FFDB91522A94860B317AE780BFF9858"/>
    <w:rsid w:val="002E7313"/>
  </w:style>
  <w:style w:type="paragraph" w:customStyle="1" w:styleId="BFF3234BD050438EB749D43A84386C13">
    <w:name w:val="BFF3234BD050438EB749D43A84386C13"/>
    <w:rsid w:val="002E7313"/>
  </w:style>
  <w:style w:type="paragraph" w:customStyle="1" w:styleId="E832C04C6A334CCEB10C635AB0A2F57F">
    <w:name w:val="E832C04C6A334CCEB10C635AB0A2F57F"/>
    <w:rsid w:val="002E7313"/>
  </w:style>
  <w:style w:type="paragraph" w:customStyle="1" w:styleId="04440DC157EF4A488AEB2CB5F07C43C8">
    <w:name w:val="04440DC157EF4A488AEB2CB5F07C43C8"/>
    <w:rsid w:val="002E7313"/>
  </w:style>
  <w:style w:type="paragraph" w:customStyle="1" w:styleId="56944B8791234340A0A77AD21A6D208B">
    <w:name w:val="56944B8791234340A0A77AD21A6D208B"/>
    <w:rsid w:val="002E7313"/>
  </w:style>
  <w:style w:type="paragraph" w:customStyle="1" w:styleId="142496A7384A4E54A82DBC412417A5B8">
    <w:name w:val="142496A7384A4E54A82DBC412417A5B8"/>
    <w:rsid w:val="002E7313"/>
  </w:style>
  <w:style w:type="paragraph" w:customStyle="1" w:styleId="422D7B4D247040B08C85AE663EFB0DE1">
    <w:name w:val="422D7B4D247040B08C85AE663EFB0DE1"/>
    <w:rsid w:val="002E7313"/>
  </w:style>
  <w:style w:type="paragraph" w:customStyle="1" w:styleId="B6E31B5F4CC940B8AB6381CF3E0DA7E4">
    <w:name w:val="B6E31B5F4CC940B8AB6381CF3E0DA7E4"/>
    <w:rsid w:val="002E7313"/>
  </w:style>
  <w:style w:type="paragraph" w:customStyle="1" w:styleId="55FA144F44964105B34E115066EF3A22">
    <w:name w:val="55FA144F44964105B34E115066EF3A22"/>
    <w:rsid w:val="002E7313"/>
  </w:style>
  <w:style w:type="paragraph" w:customStyle="1" w:styleId="3B8A5BF4FE0347F6BD32495D2D5A93AF">
    <w:name w:val="3B8A5BF4FE0347F6BD32495D2D5A93AF"/>
    <w:rsid w:val="002E7313"/>
  </w:style>
  <w:style w:type="paragraph" w:customStyle="1" w:styleId="4893222889734D3CBD57BCC788B3BBE7">
    <w:name w:val="4893222889734D3CBD57BCC788B3BBE7"/>
    <w:rsid w:val="002E7313"/>
  </w:style>
  <w:style w:type="paragraph" w:customStyle="1" w:styleId="8F4251008CBA47B884112E7A182981A6">
    <w:name w:val="8F4251008CBA47B884112E7A182981A6"/>
    <w:rsid w:val="00E95625"/>
  </w:style>
  <w:style w:type="paragraph" w:customStyle="1" w:styleId="BBA4823BE16F4E17932037FB650C8BDB">
    <w:name w:val="BBA4823BE16F4E17932037FB650C8BDB"/>
    <w:rsid w:val="00E95625"/>
  </w:style>
  <w:style w:type="paragraph" w:customStyle="1" w:styleId="7F3348A5232D4993A9D8C60F871CEDAE">
    <w:name w:val="7F3348A5232D4993A9D8C60F871CEDAE"/>
    <w:rsid w:val="00E95625"/>
  </w:style>
  <w:style w:type="paragraph" w:customStyle="1" w:styleId="32AB3876795A471191249F20D3B760D1">
    <w:name w:val="32AB3876795A471191249F20D3B760D1"/>
    <w:rsid w:val="00E95625"/>
  </w:style>
  <w:style w:type="paragraph" w:customStyle="1" w:styleId="1993C10095914E9EA08C468D0F5BDD9F">
    <w:name w:val="1993C10095914E9EA08C468D0F5BDD9F"/>
    <w:rsid w:val="00E95625"/>
  </w:style>
  <w:style w:type="paragraph" w:customStyle="1" w:styleId="7FB91FCF52D445E78DE008305D9A06BE">
    <w:name w:val="7FB91FCF52D445E78DE008305D9A06BE"/>
    <w:rsid w:val="00E95625"/>
  </w:style>
  <w:style w:type="paragraph" w:customStyle="1" w:styleId="79F26EBEA4834AC4A87E30469661E619">
    <w:name w:val="79F26EBEA4834AC4A87E30469661E619"/>
    <w:rsid w:val="00E95625"/>
  </w:style>
  <w:style w:type="paragraph" w:customStyle="1" w:styleId="72C630E93AB24E18BBF916FBF191FC0B">
    <w:name w:val="72C630E93AB24E18BBF916FBF191FC0B"/>
    <w:rsid w:val="00E95625"/>
  </w:style>
  <w:style w:type="paragraph" w:customStyle="1" w:styleId="4D504B54389A4608BFB23396F07A73E6">
    <w:name w:val="4D504B54389A4608BFB23396F07A73E6"/>
    <w:rsid w:val="00E95625"/>
  </w:style>
  <w:style w:type="paragraph" w:customStyle="1" w:styleId="ED2F16EDCBAD43D28BDFB38A1BFB4AB3">
    <w:name w:val="ED2F16EDCBAD43D28BDFB38A1BFB4AB3"/>
    <w:rsid w:val="00E95625"/>
  </w:style>
  <w:style w:type="paragraph" w:customStyle="1" w:styleId="11D198FF8BF3444AB34CA7051899B841">
    <w:name w:val="11D198FF8BF3444AB34CA7051899B841"/>
    <w:rsid w:val="00E95625"/>
  </w:style>
  <w:style w:type="paragraph" w:customStyle="1" w:styleId="7A02D0F74DFF4F2BB3389C1C3C236814">
    <w:name w:val="7A02D0F74DFF4F2BB3389C1C3C236814"/>
    <w:rsid w:val="00E95625"/>
  </w:style>
  <w:style w:type="paragraph" w:customStyle="1" w:styleId="976CC175E1024DCE846C83B5A573DA72">
    <w:name w:val="976CC175E1024DCE846C83B5A573DA72"/>
    <w:rsid w:val="00E95625"/>
  </w:style>
  <w:style w:type="paragraph" w:customStyle="1" w:styleId="3A7B49B7FC0747D9AEBD848CAFA50323">
    <w:name w:val="3A7B49B7FC0747D9AEBD848CAFA50323"/>
    <w:rsid w:val="00E95625"/>
  </w:style>
  <w:style w:type="paragraph" w:customStyle="1" w:styleId="CF6A8EE5A11E41A0AD00131E4F93438D">
    <w:name w:val="CF6A8EE5A11E41A0AD00131E4F93438D"/>
    <w:rsid w:val="00E95625"/>
  </w:style>
  <w:style w:type="paragraph" w:customStyle="1" w:styleId="91893A5AE404456E8CBB5213BFBE86A8">
    <w:name w:val="91893A5AE404456E8CBB5213BFBE86A8"/>
    <w:rsid w:val="00E95625"/>
  </w:style>
  <w:style w:type="paragraph" w:customStyle="1" w:styleId="8CF832A8540342618EA0CC257AD7AB32">
    <w:name w:val="8CF832A8540342618EA0CC257AD7AB32"/>
    <w:rsid w:val="00E95625"/>
  </w:style>
  <w:style w:type="paragraph" w:customStyle="1" w:styleId="637B427CD48146258F546530256D4BF1">
    <w:name w:val="637B427CD48146258F546530256D4BF1"/>
    <w:rsid w:val="00E95625"/>
  </w:style>
  <w:style w:type="paragraph" w:customStyle="1" w:styleId="8DA0BBDACE3A45D382544E7C0C8D4DAD">
    <w:name w:val="8DA0BBDACE3A45D382544E7C0C8D4DAD"/>
    <w:rsid w:val="00E95625"/>
  </w:style>
  <w:style w:type="paragraph" w:customStyle="1" w:styleId="B901E545CFB1434EB5E21D4B00A3186D">
    <w:name w:val="B901E545CFB1434EB5E21D4B00A3186D"/>
    <w:rsid w:val="00E95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CC50-8BA6-4705-BF61-AAEDF0DE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353</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Jawad Al Fazzaa</cp:lastModifiedBy>
  <cp:revision>110</cp:revision>
  <cp:lastPrinted>2018-08-01T10:35:00Z</cp:lastPrinted>
  <dcterms:created xsi:type="dcterms:W3CDTF">2020-02-05T11:31:00Z</dcterms:created>
  <dcterms:modified xsi:type="dcterms:W3CDTF">2020-02-18T11:06:00Z</dcterms:modified>
  <cp:category>Letter</cp:category>
</cp:coreProperties>
</file>